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E6" w:rsidRDefault="00D60AE6" w:rsidP="00D60AE6">
      <w:pPr>
        <w:rPr>
          <w:lang w:val="es-PE"/>
        </w:rPr>
      </w:pPr>
    </w:p>
    <w:p w:rsidR="00D30663" w:rsidRDefault="00D30663" w:rsidP="00D60AE6">
      <w:pPr>
        <w:rPr>
          <w:lang w:val="es-PE"/>
        </w:rPr>
      </w:pPr>
    </w:p>
    <w:p w:rsidR="00D30663" w:rsidRDefault="00D30663" w:rsidP="00D60AE6">
      <w:pPr>
        <w:rPr>
          <w:lang w:val="es-PE"/>
        </w:rPr>
      </w:pPr>
    </w:p>
    <w:p w:rsidR="00D30663" w:rsidRDefault="00D30663" w:rsidP="00D60AE6">
      <w:pPr>
        <w:rPr>
          <w:lang w:val="es-PE"/>
        </w:rPr>
      </w:pPr>
    </w:p>
    <w:p w:rsidR="00D30663" w:rsidRDefault="00D30663" w:rsidP="00D60AE6">
      <w:pPr>
        <w:rPr>
          <w:lang w:val="es-PE"/>
        </w:rPr>
      </w:pPr>
    </w:p>
    <w:p w:rsidR="00D30663" w:rsidRDefault="00D30663" w:rsidP="00D60AE6">
      <w:pPr>
        <w:rPr>
          <w:lang w:val="es-PE"/>
        </w:rPr>
      </w:pPr>
    </w:p>
    <w:p w:rsidR="00D30663" w:rsidRDefault="00D30663" w:rsidP="00D60AE6">
      <w:pPr>
        <w:rPr>
          <w:lang w:val="es-PE"/>
        </w:rPr>
      </w:pPr>
    </w:p>
    <w:p w:rsidR="00D30663" w:rsidRDefault="00D30663" w:rsidP="00D60AE6">
      <w:pPr>
        <w:rPr>
          <w:lang w:val="es-PE"/>
        </w:rPr>
      </w:pPr>
    </w:p>
    <w:p w:rsidR="00D30663" w:rsidRDefault="00D30663" w:rsidP="00D60AE6">
      <w:pPr>
        <w:rPr>
          <w:lang w:val="es-PE"/>
        </w:rPr>
      </w:pPr>
    </w:p>
    <w:p w:rsidR="00D30663" w:rsidRDefault="00D30663" w:rsidP="00D60AE6">
      <w:pPr>
        <w:rPr>
          <w:lang w:val="es-PE"/>
        </w:rPr>
      </w:pPr>
    </w:p>
    <w:p w:rsidR="00D30663" w:rsidRDefault="00D30663" w:rsidP="00D60AE6">
      <w:pPr>
        <w:rPr>
          <w:lang w:val="es-PE"/>
        </w:rPr>
      </w:pPr>
    </w:p>
    <w:p w:rsidR="00D30663" w:rsidRDefault="00D30663" w:rsidP="00D60AE6">
      <w:pPr>
        <w:rPr>
          <w:lang w:val="es-PE"/>
        </w:rPr>
      </w:pPr>
    </w:p>
    <w:p w:rsidR="00D30663" w:rsidRPr="00D60AE6" w:rsidRDefault="00D30663" w:rsidP="00D60AE6">
      <w:pPr>
        <w:rPr>
          <w:lang w:val="es-PE"/>
        </w:rPr>
      </w:pPr>
    </w:p>
    <w:p w:rsidR="006F73FF" w:rsidRDefault="001E2F74">
      <w:pPr>
        <w:pStyle w:val="Ttulo"/>
        <w:jc w:val="right"/>
        <w:rPr>
          <w:lang w:val="es-PE"/>
        </w:rPr>
      </w:pPr>
      <w:fldSimple w:instr=" TITLE   \* MERGEFORMAT ">
        <w:r w:rsidR="00F03FCF">
          <w:rPr>
            <w:lang w:val="es-PE"/>
          </w:rPr>
          <w:t>Especificación de</w:t>
        </w:r>
        <w:r w:rsidR="004B0453">
          <w:rPr>
            <w:lang w:val="es-PE"/>
          </w:rPr>
          <w:t xml:space="preserve">l Diseño de </w:t>
        </w:r>
        <w:r w:rsidR="00F03FCF">
          <w:rPr>
            <w:lang w:val="es-PE"/>
          </w:rPr>
          <w:t>Caso de Prueba</w:t>
        </w:r>
      </w:fldSimple>
    </w:p>
    <w:p w:rsidR="00986D36" w:rsidRPr="00986D36" w:rsidRDefault="00E554BF" w:rsidP="00986D36">
      <w:pPr>
        <w:jc w:val="right"/>
        <w:rPr>
          <w:rFonts w:ascii="Arial" w:hAnsi="Arial" w:cs="Arial"/>
          <w:b/>
          <w:sz w:val="36"/>
          <w:szCs w:val="36"/>
          <w:lang w:val="es-PE"/>
        </w:rPr>
      </w:pPr>
      <w:r>
        <w:rPr>
          <w:rFonts w:ascii="Arial" w:hAnsi="Arial" w:cs="Arial"/>
          <w:b/>
          <w:sz w:val="36"/>
          <w:szCs w:val="36"/>
          <w:lang w:val="es-PE"/>
        </w:rPr>
        <w:t xml:space="preserve">Caso de Uso </w:t>
      </w:r>
      <w:r w:rsidR="00986D36" w:rsidRPr="00986D36">
        <w:rPr>
          <w:rFonts w:ascii="Arial" w:hAnsi="Arial" w:cs="Arial"/>
          <w:b/>
          <w:sz w:val="36"/>
          <w:szCs w:val="36"/>
          <w:lang w:val="es-PE"/>
        </w:rPr>
        <w:t>“</w:t>
      </w:r>
      <w:r w:rsidR="00D23FBB">
        <w:rPr>
          <w:rFonts w:ascii="Arial" w:hAnsi="Arial" w:cs="Arial"/>
          <w:b/>
          <w:sz w:val="36"/>
          <w:szCs w:val="36"/>
          <w:lang w:val="es-PE"/>
        </w:rPr>
        <w:t>Aprobar Revisión Técnica</w:t>
      </w:r>
      <w:r w:rsidR="001E73E4">
        <w:rPr>
          <w:rFonts w:ascii="Arial" w:hAnsi="Arial" w:cs="Arial"/>
          <w:b/>
          <w:sz w:val="36"/>
          <w:szCs w:val="36"/>
          <w:lang w:val="es-PE"/>
        </w:rPr>
        <w:t xml:space="preserve"> de Vehículo</w:t>
      </w:r>
      <w:r w:rsidR="00986D36" w:rsidRPr="00986D36">
        <w:rPr>
          <w:rFonts w:ascii="Arial" w:hAnsi="Arial" w:cs="Arial"/>
          <w:b/>
          <w:sz w:val="36"/>
          <w:szCs w:val="36"/>
          <w:lang w:val="es-PE"/>
        </w:rPr>
        <w:t>”</w:t>
      </w:r>
    </w:p>
    <w:p w:rsidR="00986D36" w:rsidRPr="00986D36" w:rsidRDefault="00986D36" w:rsidP="00986D36">
      <w:pPr>
        <w:spacing w:line="480" w:lineRule="auto"/>
        <w:rPr>
          <w:lang w:val="es-PE"/>
        </w:rPr>
      </w:pPr>
    </w:p>
    <w:p w:rsidR="007220D7" w:rsidRPr="007220D7" w:rsidRDefault="007220D7" w:rsidP="007220D7">
      <w:pPr>
        <w:rPr>
          <w:lang w:val="es-PE"/>
        </w:rPr>
      </w:pPr>
    </w:p>
    <w:p w:rsidR="006F73FF" w:rsidRPr="006F73FF" w:rsidRDefault="00E74F30">
      <w:pPr>
        <w:pStyle w:val="Ttulo"/>
        <w:jc w:val="right"/>
        <w:rPr>
          <w:sz w:val="28"/>
          <w:lang w:val="es-PE"/>
        </w:rPr>
      </w:pPr>
      <w:r w:rsidRPr="006F73FF">
        <w:rPr>
          <w:sz w:val="28"/>
          <w:lang w:val="es-PE"/>
        </w:rPr>
        <w:t xml:space="preserve">Versión </w:t>
      </w:r>
      <w:r w:rsidR="0013326F">
        <w:rPr>
          <w:sz w:val="28"/>
          <w:lang w:val="es-PE"/>
        </w:rPr>
        <w:t>0.1</w:t>
      </w: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EF1CBA" w:rsidRDefault="00EF1CBA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Default="00CD3CA0" w:rsidP="00CD3CA0">
      <w:pPr>
        <w:rPr>
          <w:lang w:val="es-PE"/>
        </w:rPr>
      </w:pPr>
    </w:p>
    <w:p w:rsidR="00CD3CA0" w:rsidRPr="00CD3CA0" w:rsidRDefault="00CD3CA0" w:rsidP="00CD3CA0">
      <w:pPr>
        <w:jc w:val="center"/>
        <w:rPr>
          <w:lang w:val="es-PE"/>
        </w:rPr>
      </w:pPr>
      <w:r>
        <w:rPr>
          <w:lang w:val="es-PE"/>
        </w:rPr>
        <w:t xml:space="preserve">Lima, </w:t>
      </w:r>
      <w:r w:rsidR="001E2F74">
        <w:rPr>
          <w:lang w:val="es-PE"/>
        </w:rPr>
        <w:fldChar w:fldCharType="begin"/>
      </w:r>
      <w:r w:rsidR="004C3916">
        <w:rPr>
          <w:lang w:val="es-PE"/>
        </w:rPr>
        <w:instrText xml:space="preserve"> DATE  \@ "yyyy"  \* MERGEFORMAT </w:instrText>
      </w:r>
      <w:r w:rsidR="001E2F74">
        <w:rPr>
          <w:lang w:val="es-PE"/>
        </w:rPr>
        <w:fldChar w:fldCharType="separate"/>
      </w:r>
      <w:r w:rsidR="00D82333">
        <w:rPr>
          <w:noProof/>
          <w:lang w:val="es-PE"/>
        </w:rPr>
        <w:t>2017</w:t>
      </w:r>
      <w:r w:rsidR="001E2F74">
        <w:rPr>
          <w:lang w:val="es-PE"/>
        </w:rPr>
        <w:fldChar w:fldCharType="end"/>
      </w:r>
    </w:p>
    <w:p w:rsidR="006F73FF" w:rsidRPr="006F73FF" w:rsidRDefault="006F73FF">
      <w:pPr>
        <w:rPr>
          <w:lang w:val="es-PE"/>
        </w:rPr>
      </w:pPr>
    </w:p>
    <w:p w:rsidR="006F73FF" w:rsidRPr="006F73FF" w:rsidRDefault="006F73FF">
      <w:pPr>
        <w:rPr>
          <w:lang w:val="es-PE"/>
        </w:rPr>
        <w:sectPr w:rsidR="006F73FF" w:rsidRPr="006F73FF" w:rsidSect="004B5AA1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-2142721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383C" w:rsidRDefault="009E383C" w:rsidP="00F64305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:rsidR="005523D7" w:rsidRDefault="001E2F74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1E2F74">
            <w:fldChar w:fldCharType="begin"/>
          </w:r>
          <w:r w:rsidR="009E383C">
            <w:instrText xml:space="preserve"> TOC \o "1-3" \h \z \u </w:instrText>
          </w:r>
          <w:r w:rsidRPr="001E2F74">
            <w:fldChar w:fldCharType="separate"/>
          </w:r>
          <w:hyperlink w:anchor="_Toc497334570" w:history="1">
            <w:r w:rsidR="005523D7" w:rsidRPr="00E6639C">
              <w:rPr>
                <w:rStyle w:val="Hipervnculo"/>
                <w:noProof/>
                <w:lang w:val="es-PE"/>
              </w:rPr>
              <w:t>1.</w:t>
            </w:r>
            <w:r w:rsidR="005523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noProof/>
                <w:lang w:val="es-PE"/>
              </w:rPr>
              <w:t>Casos de Prueba para el CU “Aprobar Revisión Tecnica de Vehículo”</w:t>
            </w:r>
            <w:r w:rsidR="00552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3D7">
              <w:rPr>
                <w:noProof/>
                <w:webHidden/>
              </w:rPr>
              <w:instrText xml:space="preserve"> PAGEREF _Toc497334570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3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3D7" w:rsidRDefault="001E2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334571" w:history="1">
            <w:r w:rsidR="005523D7" w:rsidRPr="00E6639C">
              <w:rPr>
                <w:rStyle w:val="Hipervnculo"/>
                <w:noProof/>
                <w:lang w:val="es-PE"/>
              </w:rPr>
              <w:t>1.1</w:t>
            </w:r>
            <w:r w:rsidR="005523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noProof/>
                <w:lang w:val="es-PE"/>
              </w:rPr>
              <w:t>Descripción</w:t>
            </w:r>
            <w:r w:rsidR="00552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3D7">
              <w:rPr>
                <w:noProof/>
                <w:webHidden/>
              </w:rPr>
              <w:instrText xml:space="preserve"> PAGEREF _Toc497334571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3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3D7" w:rsidRDefault="001E2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334572" w:history="1">
            <w:r w:rsidR="005523D7" w:rsidRPr="00E6639C">
              <w:rPr>
                <w:rStyle w:val="Hipervnculo"/>
                <w:noProof/>
                <w:lang w:val="es-PE"/>
              </w:rPr>
              <w:t>1.2</w:t>
            </w:r>
            <w:r w:rsidR="005523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noProof/>
                <w:lang w:val="es-PE"/>
              </w:rPr>
              <w:t>Diagrama de flujos</w:t>
            </w:r>
            <w:r w:rsidR="00552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3D7">
              <w:rPr>
                <w:noProof/>
                <w:webHidden/>
              </w:rPr>
              <w:instrText xml:space="preserve"> PAGEREF _Toc497334572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3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3D7" w:rsidRDefault="001E2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334573" w:history="1">
            <w:r w:rsidR="005523D7" w:rsidRPr="00E6639C">
              <w:rPr>
                <w:rStyle w:val="Hipervnculo"/>
                <w:noProof/>
                <w:lang w:val="es-PE"/>
              </w:rPr>
              <w:t>1.3</w:t>
            </w:r>
            <w:r w:rsidR="005523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noProof/>
                <w:lang w:val="es-PE"/>
              </w:rPr>
              <w:t>Tabla de Casos de Prueba (Escenarios)</w:t>
            </w:r>
            <w:r w:rsidR="00552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3D7">
              <w:rPr>
                <w:noProof/>
                <w:webHidden/>
              </w:rPr>
              <w:instrText xml:space="preserve"> PAGEREF _Toc497334573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3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3D7" w:rsidRDefault="001E2F74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334574" w:history="1">
            <w:r w:rsidR="005523D7" w:rsidRPr="00E6639C">
              <w:rPr>
                <w:rStyle w:val="Hipervnculo"/>
                <w:rFonts w:cs="Arial"/>
                <w:noProof/>
                <w:lang w:val="es-PE"/>
              </w:rPr>
              <w:t>2.</w:t>
            </w:r>
            <w:r w:rsidR="005523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noProof/>
                <w:lang w:val="es-PE"/>
              </w:rPr>
              <w:t>Información de Casos de Prueba</w:t>
            </w:r>
            <w:r w:rsidR="00552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3D7">
              <w:rPr>
                <w:noProof/>
                <w:webHidden/>
              </w:rPr>
              <w:instrText xml:space="preserve"> PAGEREF _Toc497334574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3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3D7" w:rsidRDefault="001E2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334575" w:history="1">
            <w:r w:rsidR="005523D7" w:rsidRPr="00E6639C">
              <w:rPr>
                <w:rStyle w:val="Hipervnculo"/>
                <w:rFonts w:cs="Arial"/>
                <w:noProof/>
                <w:lang w:val="es-PE"/>
              </w:rPr>
              <w:t>2.1</w:t>
            </w:r>
            <w:r w:rsidR="005523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noProof/>
                <w:lang w:val="es-PE"/>
              </w:rPr>
              <w:t>FB - Aprobación de Revisión Técnica de Vehículo Satisfactoria</w:t>
            </w:r>
            <w:r w:rsidR="00552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3D7">
              <w:rPr>
                <w:noProof/>
                <w:webHidden/>
              </w:rPr>
              <w:instrText xml:space="preserve"> PAGEREF _Toc497334575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3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3D7" w:rsidRDefault="001E2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334576" w:history="1">
            <w:r w:rsidR="005523D7" w:rsidRPr="00E6639C">
              <w:rPr>
                <w:rStyle w:val="Hipervnculo"/>
                <w:rFonts w:cs="Arial"/>
                <w:lang w:val="es-PE"/>
              </w:rPr>
              <w:t>2.1.1</w:t>
            </w:r>
            <w:r w:rsidR="005523D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lang w:val="es-PE"/>
              </w:rPr>
              <w:t>Descripción</w:t>
            </w:r>
            <w:r w:rsidR="005523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523D7">
              <w:rPr>
                <w:webHidden/>
              </w:rPr>
              <w:instrText xml:space="preserve"> PAGEREF _Toc497334576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3D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523D7" w:rsidRDefault="001E2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334577" w:history="1">
            <w:r w:rsidR="005523D7" w:rsidRPr="00E6639C">
              <w:rPr>
                <w:rStyle w:val="Hipervnculo"/>
                <w:rFonts w:cs="Arial"/>
                <w:lang w:val="es-PE"/>
              </w:rPr>
              <w:t>2.1.2</w:t>
            </w:r>
            <w:r w:rsidR="005523D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lang w:val="es-PE"/>
              </w:rPr>
              <w:t>Condiciones de ejecución</w:t>
            </w:r>
            <w:r w:rsidR="005523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523D7">
              <w:rPr>
                <w:webHidden/>
              </w:rPr>
              <w:instrText xml:space="preserve"> PAGEREF _Toc497334577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3D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523D7" w:rsidRDefault="001E2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334578" w:history="1">
            <w:r w:rsidR="005523D7" w:rsidRPr="00E6639C">
              <w:rPr>
                <w:rStyle w:val="Hipervnculo"/>
                <w:rFonts w:cs="Arial"/>
                <w:lang w:val="es-PE"/>
              </w:rPr>
              <w:t>2.1.3</w:t>
            </w:r>
            <w:r w:rsidR="005523D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lang w:val="es-PE"/>
              </w:rPr>
              <w:t>Procedimiento de Prueba</w:t>
            </w:r>
            <w:r w:rsidR="005523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523D7">
              <w:rPr>
                <w:webHidden/>
              </w:rPr>
              <w:instrText xml:space="preserve"> PAGEREF _Toc497334578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3D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523D7" w:rsidRDefault="001E2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334579" w:history="1">
            <w:r w:rsidR="005523D7" w:rsidRPr="00E6639C">
              <w:rPr>
                <w:rStyle w:val="Hipervnculo"/>
                <w:rFonts w:cs="Arial"/>
                <w:lang w:val="es-PE"/>
              </w:rPr>
              <w:t>2.1.4</w:t>
            </w:r>
            <w:r w:rsidR="005523D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lang w:val="es-PE"/>
              </w:rPr>
              <w:t>Criterio(s) de Éxito / Fallo</w:t>
            </w:r>
            <w:r w:rsidR="005523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523D7">
              <w:rPr>
                <w:webHidden/>
              </w:rPr>
              <w:instrText xml:space="preserve"> PAGEREF _Toc497334579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3D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523D7" w:rsidRDefault="001E2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334580" w:history="1">
            <w:r w:rsidR="005523D7" w:rsidRPr="00E6639C">
              <w:rPr>
                <w:rStyle w:val="Hipervnculo"/>
                <w:rFonts w:cs="Arial"/>
                <w:noProof/>
                <w:lang w:val="es-PE"/>
              </w:rPr>
              <w:t>2.2</w:t>
            </w:r>
            <w:r w:rsidR="005523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noProof/>
              </w:rPr>
              <w:t>Solicitud no encontrada</w:t>
            </w:r>
            <w:r w:rsidR="00552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3D7">
              <w:rPr>
                <w:noProof/>
                <w:webHidden/>
              </w:rPr>
              <w:instrText xml:space="preserve"> PAGEREF _Toc497334580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3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3D7" w:rsidRDefault="001E2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334581" w:history="1">
            <w:r w:rsidR="005523D7" w:rsidRPr="00E6639C">
              <w:rPr>
                <w:rStyle w:val="Hipervnculo"/>
                <w:rFonts w:cs="Arial"/>
                <w:lang w:val="es-PE"/>
              </w:rPr>
              <w:t>2.2.1</w:t>
            </w:r>
            <w:r w:rsidR="005523D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lang w:val="es-PE"/>
              </w:rPr>
              <w:t>Descripción</w:t>
            </w:r>
            <w:r w:rsidR="005523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523D7">
              <w:rPr>
                <w:webHidden/>
              </w:rPr>
              <w:instrText xml:space="preserve"> PAGEREF _Toc497334581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3D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523D7" w:rsidRDefault="001E2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334582" w:history="1">
            <w:r w:rsidR="005523D7" w:rsidRPr="00E6639C">
              <w:rPr>
                <w:rStyle w:val="Hipervnculo"/>
                <w:rFonts w:cs="Arial"/>
                <w:lang w:val="es-PE"/>
              </w:rPr>
              <w:t>2.2.2</w:t>
            </w:r>
            <w:r w:rsidR="005523D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lang w:val="es-PE"/>
              </w:rPr>
              <w:t>Condiciones de ejecución</w:t>
            </w:r>
            <w:r w:rsidR="005523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523D7">
              <w:rPr>
                <w:webHidden/>
              </w:rPr>
              <w:instrText xml:space="preserve"> PAGEREF _Toc497334582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3D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523D7" w:rsidRDefault="001E2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334583" w:history="1">
            <w:r w:rsidR="005523D7" w:rsidRPr="00E6639C">
              <w:rPr>
                <w:rStyle w:val="Hipervnculo"/>
                <w:rFonts w:cs="Arial"/>
                <w:lang w:val="es-PE"/>
              </w:rPr>
              <w:t>2.2.3</w:t>
            </w:r>
            <w:r w:rsidR="005523D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lang w:val="es-PE"/>
              </w:rPr>
              <w:t>Procedimiento de Prueba</w:t>
            </w:r>
            <w:r w:rsidR="005523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523D7">
              <w:rPr>
                <w:webHidden/>
              </w:rPr>
              <w:instrText xml:space="preserve"> PAGEREF _Toc497334583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3D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523D7" w:rsidRDefault="001E2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334584" w:history="1">
            <w:r w:rsidR="005523D7" w:rsidRPr="00E6639C">
              <w:rPr>
                <w:rStyle w:val="Hipervnculo"/>
                <w:rFonts w:cs="Arial"/>
                <w:lang w:val="es-PE"/>
              </w:rPr>
              <w:t>2.2.4</w:t>
            </w:r>
            <w:r w:rsidR="005523D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lang w:val="es-PE"/>
              </w:rPr>
              <w:t>Criterio(s) de Éxito / Fallo</w:t>
            </w:r>
            <w:r w:rsidR="005523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523D7">
              <w:rPr>
                <w:webHidden/>
              </w:rPr>
              <w:instrText xml:space="preserve"> PAGEREF _Toc497334584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3D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523D7" w:rsidRDefault="001E2F74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334585" w:history="1">
            <w:r w:rsidR="005523D7" w:rsidRPr="00E6639C">
              <w:rPr>
                <w:rStyle w:val="Hipervnculo"/>
                <w:rFonts w:cs="Arial"/>
                <w:noProof/>
                <w:lang w:val="es-PE"/>
              </w:rPr>
              <w:t>2.3</w:t>
            </w:r>
            <w:r w:rsidR="005523D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noProof/>
              </w:rPr>
              <w:t>Cambios de Estados no grabados</w:t>
            </w:r>
            <w:r w:rsidR="005523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3D7">
              <w:rPr>
                <w:noProof/>
                <w:webHidden/>
              </w:rPr>
              <w:instrText xml:space="preserve"> PAGEREF _Toc497334585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3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3D7" w:rsidRDefault="001E2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334586" w:history="1">
            <w:r w:rsidR="005523D7" w:rsidRPr="00E6639C">
              <w:rPr>
                <w:rStyle w:val="Hipervnculo"/>
                <w:rFonts w:cs="Arial"/>
                <w:lang w:val="es-PE"/>
              </w:rPr>
              <w:t>2.3.1</w:t>
            </w:r>
            <w:r w:rsidR="005523D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lang w:val="es-PE"/>
              </w:rPr>
              <w:t>Descripción</w:t>
            </w:r>
            <w:r w:rsidR="005523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523D7">
              <w:rPr>
                <w:webHidden/>
              </w:rPr>
              <w:instrText xml:space="preserve"> PAGEREF _Toc497334586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3D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523D7" w:rsidRDefault="001E2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334587" w:history="1">
            <w:r w:rsidR="005523D7" w:rsidRPr="00E6639C">
              <w:rPr>
                <w:rStyle w:val="Hipervnculo"/>
                <w:rFonts w:cs="Arial"/>
                <w:lang w:val="es-PE"/>
              </w:rPr>
              <w:t>2.3.2</w:t>
            </w:r>
            <w:r w:rsidR="005523D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lang w:val="es-PE"/>
              </w:rPr>
              <w:t>Condiciones de ejecución</w:t>
            </w:r>
            <w:r w:rsidR="005523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523D7">
              <w:rPr>
                <w:webHidden/>
              </w:rPr>
              <w:instrText xml:space="preserve"> PAGEREF _Toc497334587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3D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523D7" w:rsidRDefault="001E2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334588" w:history="1">
            <w:r w:rsidR="005523D7" w:rsidRPr="00E6639C">
              <w:rPr>
                <w:rStyle w:val="Hipervnculo"/>
                <w:rFonts w:cs="Arial"/>
                <w:lang w:val="es-PE"/>
              </w:rPr>
              <w:t>2.3.3</w:t>
            </w:r>
            <w:r w:rsidR="005523D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lang w:val="es-PE"/>
              </w:rPr>
              <w:t>Procedimiento de Prueba</w:t>
            </w:r>
            <w:r w:rsidR="005523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523D7">
              <w:rPr>
                <w:webHidden/>
              </w:rPr>
              <w:instrText xml:space="preserve"> PAGEREF _Toc497334588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3D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523D7" w:rsidRDefault="001E2F74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334589" w:history="1">
            <w:r w:rsidR="005523D7" w:rsidRPr="00E6639C">
              <w:rPr>
                <w:rStyle w:val="Hipervnculo"/>
                <w:rFonts w:cs="Arial"/>
                <w:lang w:val="es-PE"/>
              </w:rPr>
              <w:t>2.3.4</w:t>
            </w:r>
            <w:r w:rsidR="005523D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="005523D7" w:rsidRPr="00E6639C">
              <w:rPr>
                <w:rStyle w:val="Hipervnculo"/>
                <w:rFonts w:cs="Arial"/>
                <w:lang w:val="es-PE"/>
              </w:rPr>
              <w:t>Criterio(s) de Éxito / Fallo</w:t>
            </w:r>
            <w:r w:rsidR="005523D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523D7">
              <w:rPr>
                <w:webHidden/>
              </w:rPr>
              <w:instrText xml:space="preserve"> PAGEREF _Toc497334589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23D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E383C" w:rsidRDefault="001E2F74">
          <w:r>
            <w:rPr>
              <w:b/>
              <w:bCs/>
              <w:lang w:val="es-ES"/>
            </w:rPr>
            <w:fldChar w:fldCharType="end"/>
          </w:r>
        </w:p>
      </w:sdtContent>
    </w:sdt>
    <w:p w:rsidR="006F73FF" w:rsidRPr="006F73FF" w:rsidRDefault="006F73FF" w:rsidP="004B5AA1">
      <w:pPr>
        <w:pStyle w:val="Ttulo"/>
        <w:tabs>
          <w:tab w:val="right" w:pos="8789"/>
        </w:tabs>
        <w:rPr>
          <w:lang w:val="es-PE"/>
        </w:rPr>
      </w:pPr>
      <w:r w:rsidRPr="00A816C8">
        <w:rPr>
          <w:rFonts w:cs="Arial"/>
          <w:b w:val="0"/>
          <w:lang w:val="es-PE"/>
        </w:rPr>
        <w:br w:type="page"/>
      </w:r>
      <w:fldSimple w:instr=" TITLE  \* MERGEFORMAT ">
        <w:r w:rsidR="00F03FCF">
          <w:rPr>
            <w:lang w:val="es-PE"/>
          </w:rPr>
          <w:t>Especificación de Diseño del Caso de Prueba</w:t>
        </w:r>
      </w:fldSimple>
    </w:p>
    <w:p w:rsidR="00624E40" w:rsidRPr="007220D7" w:rsidRDefault="004F2DB0" w:rsidP="007220D7">
      <w:pPr>
        <w:ind w:left="720"/>
        <w:jc w:val="both"/>
        <w:rPr>
          <w:lang w:val="es-PE"/>
        </w:rPr>
      </w:pPr>
      <w:r>
        <w:rPr>
          <w:lang w:val="es-PE"/>
        </w:rPr>
        <w:tab/>
      </w:r>
    </w:p>
    <w:p w:rsidR="008D13FF" w:rsidRPr="008D13FF" w:rsidRDefault="008D13FF">
      <w:pPr>
        <w:pStyle w:val="Ttulo1"/>
        <w:rPr>
          <w:b w:val="0"/>
          <w:i/>
          <w:color w:val="0000FF"/>
          <w:lang w:val="es-PE"/>
        </w:rPr>
      </w:pPr>
      <w:r>
        <w:rPr>
          <w:lang w:val="es-PE"/>
        </w:rPr>
        <w:t xml:space="preserve">  </w:t>
      </w:r>
      <w:bookmarkStart w:id="0" w:name="_Toc389476701"/>
      <w:bookmarkStart w:id="1" w:name="_Toc497334570"/>
      <w:r w:rsidR="00617DD9">
        <w:rPr>
          <w:lang w:val="es-PE"/>
        </w:rPr>
        <w:t xml:space="preserve">Casos de Prueba para el CU </w:t>
      </w:r>
      <w:bookmarkEnd w:id="0"/>
      <w:r w:rsidR="002E078A">
        <w:rPr>
          <w:lang w:val="es-PE"/>
        </w:rPr>
        <w:t>“</w:t>
      </w:r>
      <w:r w:rsidR="00D23FBB">
        <w:rPr>
          <w:lang w:val="es-PE"/>
        </w:rPr>
        <w:t xml:space="preserve">Aprobar Revisión </w:t>
      </w:r>
      <w:r w:rsidR="00EF716D">
        <w:rPr>
          <w:lang w:val="es-PE"/>
        </w:rPr>
        <w:t>Técnica</w:t>
      </w:r>
      <w:r w:rsidR="001E73E4">
        <w:rPr>
          <w:lang w:val="es-PE"/>
        </w:rPr>
        <w:t xml:space="preserve"> de Vehículo</w:t>
      </w:r>
      <w:r w:rsidR="002E078A">
        <w:rPr>
          <w:lang w:val="es-PE"/>
        </w:rPr>
        <w:t>”</w:t>
      </w:r>
      <w:bookmarkEnd w:id="1"/>
      <w:r w:rsidR="004F2DB0" w:rsidRPr="002E078A">
        <w:rPr>
          <w:lang w:val="es-PE"/>
        </w:rPr>
        <w:tab/>
      </w:r>
    </w:p>
    <w:p w:rsidR="002E162B" w:rsidRDefault="0004002D" w:rsidP="008D13FF">
      <w:pPr>
        <w:pStyle w:val="Ttulo2"/>
        <w:rPr>
          <w:lang w:val="es-PE"/>
        </w:rPr>
      </w:pPr>
      <w:bookmarkStart w:id="2" w:name="_Toc389476702"/>
      <w:bookmarkStart w:id="3" w:name="_Toc497334571"/>
      <w:r w:rsidRPr="00FF5B80">
        <w:rPr>
          <w:sz w:val="24"/>
          <w:lang w:val="es-PE"/>
        </w:rPr>
        <w:t>Descripción</w:t>
      </w:r>
      <w:bookmarkEnd w:id="2"/>
      <w:bookmarkEnd w:id="3"/>
    </w:p>
    <w:p w:rsidR="0004002D" w:rsidRPr="00AE4353" w:rsidRDefault="0004002D" w:rsidP="00617DD9">
      <w:pPr>
        <w:ind w:left="720"/>
        <w:jc w:val="both"/>
        <w:rPr>
          <w:rFonts w:ascii="Arial" w:hAnsi="Arial" w:cs="Arial"/>
          <w:lang w:val="es-PE"/>
        </w:rPr>
      </w:pPr>
      <w:r w:rsidRPr="00AE4353">
        <w:rPr>
          <w:rFonts w:ascii="Arial" w:hAnsi="Arial" w:cs="Arial"/>
          <w:lang w:val="es-PE"/>
        </w:rPr>
        <w:t xml:space="preserve">Este artefacto cubre el conjunto de pruebas realizadas sobre el Caso de Uso </w:t>
      </w:r>
    </w:p>
    <w:p w:rsidR="0004002D" w:rsidRPr="00AE4353" w:rsidRDefault="00B13CED" w:rsidP="00617DD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AE4353">
        <w:rPr>
          <w:rFonts w:ascii="Arial" w:hAnsi="Arial" w:cs="Arial"/>
          <w:lang w:val="es-PE"/>
        </w:rPr>
        <w:t>“</w:t>
      </w:r>
      <w:r w:rsidR="00D23FBB">
        <w:rPr>
          <w:rFonts w:ascii="Arial" w:hAnsi="Arial" w:cs="Arial"/>
          <w:lang w:val="es-PE"/>
        </w:rPr>
        <w:t>Aprobar Revisión Técnica</w:t>
      </w:r>
      <w:r w:rsidR="001E73E4">
        <w:rPr>
          <w:rFonts w:ascii="Arial" w:hAnsi="Arial" w:cs="Arial"/>
          <w:lang w:val="es-PE"/>
        </w:rPr>
        <w:t xml:space="preserve"> de Vehículo</w:t>
      </w:r>
      <w:r w:rsidRPr="00AE4353">
        <w:rPr>
          <w:rFonts w:ascii="Arial" w:hAnsi="Arial" w:cs="Arial"/>
          <w:lang w:val="es-PE"/>
        </w:rPr>
        <w:t>”</w:t>
      </w:r>
      <w:r w:rsidR="001E73E4">
        <w:rPr>
          <w:rFonts w:ascii="Arial" w:hAnsi="Arial" w:cs="Arial"/>
          <w:lang w:val="es-PE"/>
        </w:rPr>
        <w:t>.</w:t>
      </w:r>
      <w:r w:rsidRPr="00AE4353">
        <w:rPr>
          <w:rFonts w:ascii="Arial" w:hAnsi="Arial" w:cs="Arial"/>
          <w:lang w:val="es-PE"/>
        </w:rPr>
        <w:tab/>
      </w:r>
    </w:p>
    <w:p w:rsidR="00680CA0" w:rsidRPr="0037235B" w:rsidRDefault="00680CA0" w:rsidP="00680CA0">
      <w:pPr>
        <w:pStyle w:val="Ttulo2"/>
        <w:rPr>
          <w:lang w:val="es-PE"/>
        </w:rPr>
      </w:pPr>
      <w:bookmarkStart w:id="4" w:name="_Toc389476703"/>
      <w:bookmarkStart w:id="5" w:name="_Toc497334572"/>
      <w:r w:rsidRPr="0037235B">
        <w:rPr>
          <w:sz w:val="24"/>
          <w:lang w:val="es-PE"/>
        </w:rPr>
        <w:t>Diagrama de flujos</w:t>
      </w:r>
      <w:bookmarkEnd w:id="4"/>
      <w:bookmarkEnd w:id="5"/>
    </w:p>
    <w:p w:rsidR="0004002D" w:rsidRDefault="0004002D" w:rsidP="00EF716D">
      <w:pPr>
        <w:tabs>
          <w:tab w:val="right" w:pos="8788"/>
        </w:tabs>
        <w:ind w:left="720"/>
        <w:jc w:val="both"/>
        <w:rPr>
          <w:rFonts w:ascii="Arial" w:hAnsi="Arial" w:cs="Arial"/>
          <w:lang w:val="es-PE"/>
        </w:rPr>
      </w:pPr>
      <w:r w:rsidRPr="0004002D">
        <w:rPr>
          <w:rFonts w:ascii="Arial" w:hAnsi="Arial" w:cs="Arial"/>
          <w:lang w:val="es-PE"/>
        </w:rPr>
        <w:t xml:space="preserve">El diagrama de </w:t>
      </w:r>
      <w:r w:rsidR="004226B2">
        <w:rPr>
          <w:rFonts w:ascii="Arial" w:hAnsi="Arial" w:cs="Arial"/>
          <w:lang w:val="es-PE"/>
        </w:rPr>
        <w:t>flujo para la</w:t>
      </w:r>
      <w:r w:rsidRPr="0004002D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identificación de Caso</w:t>
      </w:r>
      <w:r w:rsidR="000E63FE">
        <w:rPr>
          <w:rFonts w:ascii="Arial" w:hAnsi="Arial" w:cs="Arial"/>
          <w:lang w:val="es-PE"/>
        </w:rPr>
        <w:t>s</w:t>
      </w:r>
      <w:r>
        <w:rPr>
          <w:rFonts w:ascii="Arial" w:hAnsi="Arial" w:cs="Arial"/>
          <w:lang w:val="es-PE"/>
        </w:rPr>
        <w:t xml:space="preserve"> de </w:t>
      </w:r>
      <w:r w:rsidR="000E63FE">
        <w:rPr>
          <w:rFonts w:ascii="Arial" w:hAnsi="Arial" w:cs="Arial"/>
          <w:lang w:val="es-PE"/>
        </w:rPr>
        <w:t>Prueba</w:t>
      </w:r>
      <w:r>
        <w:rPr>
          <w:rFonts w:ascii="Arial" w:hAnsi="Arial" w:cs="Arial"/>
          <w:lang w:val="es-PE"/>
        </w:rPr>
        <w:t xml:space="preserve"> es el </w:t>
      </w:r>
      <w:r w:rsidRPr="0004002D">
        <w:rPr>
          <w:rFonts w:ascii="Arial" w:hAnsi="Arial" w:cs="Arial"/>
          <w:lang w:val="es-PE"/>
        </w:rPr>
        <w:t>siguiente</w:t>
      </w:r>
      <w:r>
        <w:rPr>
          <w:rFonts w:ascii="Arial" w:hAnsi="Arial" w:cs="Arial"/>
          <w:lang w:val="es-PE"/>
        </w:rPr>
        <w:t>:</w:t>
      </w:r>
      <w:r w:rsidR="00EF716D">
        <w:rPr>
          <w:rFonts w:ascii="Arial" w:hAnsi="Arial" w:cs="Arial"/>
          <w:lang w:val="es-PE"/>
        </w:rPr>
        <w:tab/>
      </w:r>
      <w:bookmarkStart w:id="6" w:name="_GoBack"/>
      <w:bookmarkEnd w:id="6"/>
    </w:p>
    <w:p w:rsidR="00FC410C" w:rsidRDefault="00FC410C" w:rsidP="00617DD9">
      <w:pPr>
        <w:ind w:left="720"/>
        <w:jc w:val="both"/>
        <w:rPr>
          <w:rFonts w:ascii="Arial" w:hAnsi="Arial" w:cs="Arial"/>
          <w:lang w:val="es-PE"/>
        </w:rPr>
      </w:pP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16" o:spid="_x0000_s1026" type="#_x0000_t202" style="position:absolute;left:0;text-align:left;margin-left:215.55pt;margin-top:15.85pt;width:277.2pt;height:141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" fillcolor="white [3201]" stroked="f" strokeweight=".5pt">
            <v:textbox>
              <w:txbxContent>
                <w:p w:rsidR="009D1A4B" w:rsidRPr="00522181" w:rsidRDefault="009D1A4B" w:rsidP="00FC410C">
                  <w:pPr>
                    <w:ind w:left="720" w:firstLine="720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u w:val="single"/>
                    </w:rPr>
                    <w:t>Definir escenarios</w:t>
                  </w:r>
                  <w:r w:rsidRPr="264BED67">
                    <w:rPr>
                      <w:rFonts w:ascii="Arial" w:hAnsi="Arial" w:cs="Arial"/>
                    </w:rPr>
                    <w:t>:</w:t>
                  </w:r>
                </w:p>
                <w:p w:rsidR="009D1A4B" w:rsidRPr="00522181" w:rsidRDefault="009D1A4B" w:rsidP="003149C4">
                  <w:pPr>
                    <w:pStyle w:val="Prrafodelista"/>
                    <w:widowControl/>
                    <w:numPr>
                      <w:ilvl w:val="0"/>
                      <w:numId w:val="3"/>
                    </w:numPr>
                    <w:spacing w:after="160" w:line="259" w:lineRule="auto"/>
                    <w:ind w:left="1440"/>
                    <w:jc w:val="both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</w:rPr>
                    <w:t xml:space="preserve">Según aristas y nodos </w:t>
                  </w:r>
                </w:p>
                <w:p w:rsidR="009D1A4B" w:rsidRPr="00522181" w:rsidRDefault="009D1A4B" w:rsidP="00FC410C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</w:rPr>
                    <w:t>V (G) = a - n + 2</w:t>
                  </w:r>
                  <w:r>
                    <w:rPr>
                      <w:rFonts w:ascii="Arial" w:hAnsi="Arial" w:cs="Arial"/>
                    </w:rPr>
                    <w:t xml:space="preserve"> -&gt; V(G) = 11-10+2 = 3</w:t>
                  </w:r>
                </w:p>
                <w:p w:rsidR="009D1A4B" w:rsidRPr="00522181" w:rsidRDefault="009D1A4B" w:rsidP="00FC410C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</w:p>
                <w:p w:rsidR="009D1A4B" w:rsidRPr="00522181" w:rsidRDefault="009D1A4B" w:rsidP="003149C4">
                  <w:pPr>
                    <w:pStyle w:val="Prrafodelista"/>
                    <w:widowControl/>
                    <w:numPr>
                      <w:ilvl w:val="0"/>
                      <w:numId w:val="3"/>
                    </w:numPr>
                    <w:spacing w:after="160" w:line="259" w:lineRule="auto"/>
                    <w:ind w:left="1440"/>
                    <w:jc w:val="both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</w:rPr>
                    <w:t xml:space="preserve">Según </w:t>
                  </w:r>
                  <w:r>
                    <w:rPr>
                      <w:rFonts w:ascii="Arial" w:hAnsi="Arial" w:cs="Arial"/>
                    </w:rPr>
                    <w:t>número de regiones</w:t>
                  </w:r>
                </w:p>
                <w:p w:rsidR="009D1A4B" w:rsidRPr="00522181" w:rsidRDefault="009D1A4B" w:rsidP="00FC410C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</w:rPr>
                    <w:t>V (G) = r + 1</w:t>
                  </w:r>
                  <w:r>
                    <w:rPr>
                      <w:rFonts w:ascii="Arial" w:hAnsi="Arial" w:cs="Arial"/>
                    </w:rPr>
                    <w:t xml:space="preserve"> -&gt; V(G) = 2 + 1 = 3</w:t>
                  </w:r>
                </w:p>
                <w:p w:rsidR="009D1A4B" w:rsidRPr="00522181" w:rsidRDefault="009D1A4B" w:rsidP="00FC410C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</w:p>
                <w:p w:rsidR="009D1A4B" w:rsidRPr="00522181" w:rsidRDefault="009D1A4B" w:rsidP="003149C4">
                  <w:pPr>
                    <w:pStyle w:val="Prrafodelista"/>
                    <w:widowControl/>
                    <w:numPr>
                      <w:ilvl w:val="0"/>
                      <w:numId w:val="3"/>
                    </w:numPr>
                    <w:spacing w:after="160" w:line="259" w:lineRule="auto"/>
                    <w:ind w:left="1440"/>
                    <w:jc w:val="both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</w:rPr>
                    <w:t xml:space="preserve">Según nodos predicados </w:t>
                  </w:r>
                </w:p>
                <w:p w:rsidR="009D1A4B" w:rsidRPr="00522181" w:rsidRDefault="009D1A4B" w:rsidP="00FC410C">
                  <w:pPr>
                    <w:pStyle w:val="Prrafodelista"/>
                    <w:ind w:left="1440"/>
                    <w:rPr>
                      <w:rFonts w:ascii="Arial" w:hAnsi="Arial" w:cs="Arial"/>
                    </w:rPr>
                  </w:pPr>
                  <w:r w:rsidRPr="264BED67">
                    <w:rPr>
                      <w:rFonts w:ascii="Arial" w:hAnsi="Arial" w:cs="Arial"/>
                    </w:rPr>
                    <w:t>V (G) = c + 1</w:t>
                  </w:r>
                  <w:r>
                    <w:rPr>
                      <w:rFonts w:ascii="Arial" w:hAnsi="Arial" w:cs="Arial"/>
                    </w:rPr>
                    <w:t>-&gt; V(G) = 2+ 1 = 3</w:t>
                  </w:r>
                </w:p>
                <w:p w:rsidR="009D1A4B" w:rsidRDefault="009D1A4B" w:rsidP="00FC410C"/>
              </w:txbxContent>
            </v:textbox>
            <w10:wrap type="square"/>
          </v:shape>
        </w:pict>
      </w: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oval id="Elipse 15" o:spid="_x0000_s1027" style="position:absolute;left:0;text-align:left;margin-left:11.55pt;margin-top:206.05pt;width:26.4pt;height:28.8pt;z-index: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" filled="f" strokecolor="black [3200]">
            <v:textbox>
              <w:txbxContent>
                <w:p w:rsidR="009D1A4B" w:rsidRPr="00722813" w:rsidRDefault="009D1A4B" w:rsidP="00FC410C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 w:rsidRPr="003E776D">
                    <w:rPr>
                      <w:rFonts w:ascii="Arial" w:hAnsi="Arial" w:cs="Arial"/>
                      <w:sz w:val="22"/>
                      <w:lang w:val="es-PE"/>
                    </w:rPr>
                    <w:t>5</w:t>
                  </w:r>
                </w:p>
              </w:txbxContent>
            </v:textbox>
          </v:oval>
        </w:pict>
      </w: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2" o:spid="_x0000_s1057" type="#_x0000_t32" style="position:absolute;left:0;text-align:left;margin-left:24.15pt;margin-top:144.85pt;width:0;height:16.2pt;z-index:25124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" strokecolor="black [3040]">
            <v:stroke endarrow="block"/>
          </v:shape>
        </w:pict>
      </w: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oval id="Elipse 11" o:spid="_x0000_s1028" style="position:absolute;left:0;text-align:left;margin-left:11.4pt;margin-top:120.55pt;width:26.4pt;height:24.6pt;z-index:2512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" filled="f" strokecolor="black [3200]">
            <v:textbox>
              <w:txbxContent>
                <w:p w:rsidR="009D1A4B" w:rsidRPr="00722813" w:rsidRDefault="009D1A4B" w:rsidP="00FC410C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3</w:t>
                  </w:r>
                </w:p>
              </w:txbxContent>
            </v:textbox>
          </v:oval>
        </w:pict>
      </w: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6" o:spid="_x0000_s1056" type="#_x0000_t32" style="position:absolute;left:0;text-align:left;margin-left:24pt;margin-top:63.55pt;width:0;height:16.2pt;z-index:25116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" strokecolor="black [3040]">
            <v:stroke endarrow="block"/>
          </v:shape>
        </w:pict>
      </w: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14" o:spid="_x0000_s1055" type="#_x0000_t32" style="position:absolute;left:0;text-align:left;margin-left:24.75pt;margin-top:189.85pt;width:0;height:16.2pt;z-index:25124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" strokecolor="black [3040]">
            <v:stroke endarrow="block"/>
          </v:shape>
        </w:pict>
      </w: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10" o:spid="_x0000_s1054" type="#_x0000_t32" style="position:absolute;left:0;text-align:left;margin-left:24pt;margin-top:104.35pt;width:0;height:16.2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" strokecolor="black [3040]">
            <v:stroke endarrow="block"/>
          </v:shape>
        </w:pict>
      </w: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oval id="Elipse 13" o:spid="_x0000_s1029" style="position:absolute;left:0;text-align:left;margin-left:10.95pt;margin-top:161.05pt;width:26.4pt;height:28.8pt;z-index:2512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" filled="f" strokecolor="black [3200]">
            <v:textbox>
              <w:txbxContent>
                <w:p w:rsidR="009D1A4B" w:rsidRPr="00722813" w:rsidRDefault="009D1A4B" w:rsidP="00FC410C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4</w:t>
                  </w:r>
                </w:p>
              </w:txbxContent>
            </v:textbox>
          </v:oval>
        </w:pict>
      </w: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4" o:spid="_x0000_s1053" type="#_x0000_t32" style="position:absolute;left:0;text-align:left;margin-left:24.75pt;margin-top:23.05pt;width:0;height:16.2pt;z-index:25116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" strokecolor="black [3040]">
            <v:stroke endarrow="block"/>
          </v:shape>
        </w:pict>
      </w: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oval id="Elipse 2" o:spid="_x0000_s1052" style="position:absolute;left:0;text-align:left;margin-left:18.15pt;margin-top:11.05pt;width:12.6pt;height:12pt;z-index:25116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" fillcolor="black [3200]" strokecolor="black [1600]" strokeweight="2pt"/>
        </w:pict>
      </w: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3" o:spid="_x0000_s1030" type="#_x0000_t202" style="position:absolute;left:0;text-align:left;margin-left:27.15pt;margin-top:6.25pt;width:71.4pt;height:24pt;z-index:2511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" filled="f" stroked="f" strokeweight=".5pt">
            <v:textbox>
              <w:txbxContent>
                <w:p w:rsidR="009D1A4B" w:rsidRPr="00722813" w:rsidRDefault="009D1A4B" w:rsidP="00FC410C">
                  <w:pPr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Inicia el CU</w:t>
                  </w:r>
                </w:p>
              </w:txbxContent>
            </v:textbox>
          </v:shape>
        </w:pict>
      </w: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oval id="Elipse 7" o:spid="_x0000_s1031" style="position:absolute;left:0;text-align:left;margin-left:11.4pt;margin-top:79.75pt;width:26.4pt;height:24.6pt;z-index:2511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" fillcolor="white [3201]" strokecolor="black [3200]">
            <v:textbox>
              <w:txbxContent>
                <w:p w:rsidR="009D1A4B" w:rsidRPr="00481209" w:rsidRDefault="009D1A4B" w:rsidP="00FC410C">
                  <w:pPr>
                    <w:rPr>
                      <w:rFonts w:ascii="Arial" w:hAnsi="Arial" w:cs="Arial"/>
                      <w:lang w:val="es-PE"/>
                    </w:rPr>
                  </w:pPr>
                  <w:r w:rsidRPr="00481209">
                    <w:rPr>
                      <w:rFonts w:ascii="Arial" w:hAnsi="Arial" w:cs="Arial"/>
                      <w:lang w:val="es-PE"/>
                    </w:rPr>
                    <w:t>2</w:t>
                  </w:r>
                </w:p>
              </w:txbxContent>
            </v:textbox>
          </v:oval>
        </w:pict>
      </w:r>
      <w:r w:rsidR="00FC410C">
        <w:rPr>
          <w:rFonts w:ascii="Arial" w:hAnsi="Arial" w:cs="Arial"/>
          <w:i/>
          <w:color w:val="0000FF"/>
          <w:lang w:val="es-PE"/>
        </w:rPr>
        <w:br/>
        <w:t xml:space="preserve">         </w:t>
      </w: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oval id="Elipse 5" o:spid="_x0000_s1032" style="position:absolute;left:0;text-align:left;margin-left:11.55pt;margin-top:3.25pt;width:26.4pt;height:24.6pt;z-index:2511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" fillcolor="white [3201]" strokecolor="black [3200]">
            <v:textbox>
              <w:txbxContent>
                <w:p w:rsidR="009D1A4B" w:rsidRPr="00722813" w:rsidRDefault="009D1A4B" w:rsidP="00FC410C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 w:rsidRPr="00722813">
                    <w:rPr>
                      <w:rFonts w:ascii="Arial" w:hAnsi="Arial" w:cs="Arial"/>
                      <w:sz w:val="22"/>
                      <w:lang w:val="es-PE"/>
                    </w:rPr>
                    <w:t>1</w:t>
                  </w:r>
                </w:p>
              </w:txbxContent>
            </v:textbox>
          </v:oval>
        </w:pict>
      </w: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D82333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MX" w:eastAsia="es-MX"/>
        </w:rPr>
        <w:pict>
          <v:shape id="_x0000_s1060" style="position:absolute;left:0;text-align:left;margin-left:-13pt;margin-top:-9.8pt;width:163.45pt;height:190.45pt;rotation:28865542fd;flip:x y;z-index:25212416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coordsize="1240155,5448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" adj="0,,0" path="m190928,75783nsc313035,24347,477675,-2938,646687,251v217393,4102,413984,57965,518013,141926l620078,272415,190928,75783xem190928,75783nfc313035,24347,477675,-2938,646687,251v217393,4102,413984,57965,518013,141926e" filled="f" strokecolor="black [3200]">
            <v:stroke endarrow="open" joinstyle="round"/>
            <v:formulas/>
            <v:path arrowok="t" o:connecttype="custom" o:connectlocs="190928,75783;646687,251;1164700,142177" o:connectangles="0,0,0"/>
          </v:shape>
        </w:pict>
      </w:r>
    </w:p>
    <w:p w:rsidR="00FC410C" w:rsidRDefault="00D82333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Arco 920" o:spid="_x0000_s1046" style="position:absolute;left:0;text-align:left;margin-left:-92.85pt;margin-top:3.55pt;width:163.45pt;height:157.5pt;rotation:-41856710fd;flip:y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coordsize="1240155,5448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" adj="0,,0" path="m190928,75783nsc313035,24347,477675,-2938,646687,251v217393,4102,413984,57965,518013,141926l620078,272415,190928,75783xem190928,75783nfc313035,24347,477675,-2938,646687,251v217393,4102,413984,57965,518013,141926e" filled="f" strokecolor="black [3200]">
            <v:stroke endarrow="open" joinstyle="round"/>
            <v:formulas/>
            <v:path arrowok="t" o:connecttype="custom" o:connectlocs="190928,75783;646687,251;1164700,142177" o:connectangles="0,0,0"/>
          </v:shape>
        </w:pict>
      </w:r>
    </w:p>
    <w:p w:rsidR="00FC410C" w:rsidRDefault="00D82333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MX" w:eastAsia="es-MX"/>
        </w:rPr>
        <w:pict>
          <v:shape id="_x0000_s1059" type="#_x0000_t202" style="position:absolute;left:0;text-align:left;margin-left:-36.8pt;margin-top:8.65pt;width:36.6pt;height:16.2pt;z-index:2521231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" filled="f" stroked="f" strokeweight=".5pt">
            <v:textbox style="mso-next-textbox:#_x0000_s1059">
              <w:txbxContent>
                <w:p w:rsidR="009D1A4B" w:rsidRPr="009540A9" w:rsidRDefault="009D1A4B" w:rsidP="00D82333">
                  <w:pPr>
                    <w:pStyle w:val="Sinespaciado"/>
                    <w:rPr>
                      <w:sz w:val="2"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sz w:val="14"/>
                      <w:szCs w:val="20"/>
                    </w:rPr>
                    <w:t>6.3</w:t>
                  </w:r>
                </w:p>
              </w:txbxContent>
            </v:textbox>
          </v:shape>
        </w:pict>
      </w: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D82333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50" o:spid="_x0000_s1038" type="#_x0000_t202" style="position:absolute;left:0;text-align:left;margin-left:58.65pt;margin-top:-.65pt;width:28.8pt;height:20.4pt;z-index:2516510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" filled="f" stroked="f" strokeweight=".5pt">
            <v:textbox>
              <w:txbxContent>
                <w:p w:rsidR="009D1A4B" w:rsidRPr="00C37F71" w:rsidRDefault="009D1A4B" w:rsidP="00FC410C">
                  <w:pPr>
                    <w:rPr>
                      <w:rFonts w:ascii="Verdana" w:hAnsi="Verdana"/>
                      <w:b/>
                      <w:sz w:val="14"/>
                      <w:lang w:val="es-PE"/>
                    </w:rPr>
                  </w:pPr>
                  <w:bookmarkStart w:id="7" w:name="_Hlk496453987"/>
                  <w:r>
                    <w:rPr>
                      <w:rFonts w:ascii="Verdana" w:hAnsi="Verdana"/>
                      <w:b/>
                      <w:sz w:val="14"/>
                      <w:lang w:val="es-PE"/>
                    </w:rPr>
                    <w:t>6</w:t>
                  </w:r>
                  <w:r w:rsidRPr="00C37F71">
                    <w:rPr>
                      <w:rFonts w:ascii="Verdana" w:hAnsi="Verdana"/>
                      <w:b/>
                      <w:sz w:val="14"/>
                      <w:lang w:val="es-PE"/>
                    </w:rPr>
                    <w:t>.</w:t>
                  </w:r>
                  <w:r>
                    <w:rPr>
                      <w:rFonts w:ascii="Verdana" w:hAnsi="Verdana"/>
                      <w:b/>
                      <w:sz w:val="14"/>
                      <w:lang w:val="es-PE"/>
                    </w:rPr>
                    <w:t>1</w:t>
                  </w:r>
                  <w:r w:rsidRPr="00C37F71">
                    <w:rPr>
                      <w:rFonts w:ascii="Verdana" w:hAnsi="Verdana"/>
                      <w:b/>
                      <w:sz w:val="14"/>
                      <w:lang w:val="es-PE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4"/>
                      <w:lang w:val="es-PE"/>
                    </w:rPr>
                    <w:t>Cambios de estados no grabados</w:t>
                  </w:r>
                </w:p>
                <w:bookmarkEnd w:id="7"/>
                <w:p w:rsidR="009D1A4B" w:rsidRPr="00722813" w:rsidRDefault="009D1A4B" w:rsidP="00FC410C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</w:p>
    <w:tbl>
      <w:tblPr>
        <w:tblStyle w:val="Tablaconcuadrcula"/>
        <w:tblpPr w:leftFromText="141" w:rightFromText="141" w:vertAnchor="text" w:horzAnchor="page" w:tblpX="6817" w:tblpY="19"/>
        <w:tblW w:w="0" w:type="auto"/>
        <w:tblLook w:val="01E0"/>
      </w:tblPr>
      <w:tblGrid>
        <w:gridCol w:w="3789"/>
        <w:gridCol w:w="747"/>
      </w:tblGrid>
      <w:tr w:rsidR="00E52F2A" w:rsidTr="00E52F2A">
        <w:trPr>
          <w:trHeight w:val="447"/>
        </w:trPr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E52F2A" w:rsidRDefault="00E52F2A" w:rsidP="00E52F2A">
            <w:p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Cantidad de Casos de Prueba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2A" w:rsidRDefault="00AE22AB" w:rsidP="00E52F2A">
            <w:pPr>
              <w:jc w:val="center"/>
              <w:rPr>
                <w:rFonts w:ascii="Arial" w:hAnsi="Arial" w:cs="Arial"/>
                <w:b/>
                <w:i/>
                <w:color w:val="0000FF"/>
                <w:lang w:val="es-PE"/>
              </w:rPr>
            </w:pPr>
            <w:r>
              <w:rPr>
                <w:rFonts w:ascii="Arial" w:hAnsi="Arial" w:cs="Arial"/>
                <w:b/>
                <w:i/>
                <w:color w:val="0000FF"/>
                <w:lang w:val="es-PE"/>
              </w:rPr>
              <w:t>3</w:t>
            </w:r>
          </w:p>
        </w:tc>
      </w:tr>
    </w:tbl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D82333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MX" w:eastAsia="es-MX"/>
        </w:rPr>
        <w:pict>
          <v:shape id="_x0000_s1061" type="#_x0000_t202" style="position:absolute;left:0;text-align:left;margin-left:-17.25pt;margin-top:5.65pt;width:28.8pt;height:20.4pt;z-index:2521251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" filled="f" stroked="f" strokeweight=".5pt">
            <v:textbox style="mso-next-textbox:#_x0000_s1061">
              <w:txbxContent>
                <w:p w:rsidR="009D1A4B" w:rsidRPr="00C97A79" w:rsidRDefault="009D1A4B" w:rsidP="00D82333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R3</w:t>
                  </w:r>
                </w:p>
                <w:p w:rsidR="009D1A4B" w:rsidRPr="00722813" w:rsidRDefault="009D1A4B" w:rsidP="00D82333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57" o:spid="_x0000_s1036" type="#_x0000_t202" style="position:absolute;left:0;text-align:left;margin-left:33.15pt;margin-top:9.85pt;width:28.8pt;height:20.4pt;z-index:2516387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" filled="f" stroked="f" strokeweight=".5pt">
            <v:textbox style="mso-next-textbox:#Cuadro de texto 57">
              <w:txbxContent>
                <w:p w:rsidR="009D1A4B" w:rsidRPr="00C97A79" w:rsidRDefault="009D1A4B" w:rsidP="00FC410C">
                  <w:pPr>
                    <w:rPr>
                      <w:rFonts w:ascii="Verdana" w:hAnsi="Verdana"/>
                      <w:b/>
                      <w:sz w:val="18"/>
                    </w:rPr>
                  </w:pPr>
                  <w:r w:rsidRPr="00C97A79">
                    <w:rPr>
                      <w:rFonts w:ascii="Verdana" w:hAnsi="Verdana"/>
                      <w:b/>
                      <w:sz w:val="18"/>
                    </w:rPr>
                    <w:t>R</w:t>
                  </w:r>
                  <w:r>
                    <w:rPr>
                      <w:rFonts w:ascii="Verdana" w:hAnsi="Verdana"/>
                      <w:b/>
                      <w:sz w:val="18"/>
                    </w:rPr>
                    <w:t>17</w:t>
                  </w:r>
                </w:p>
                <w:p w:rsidR="009D1A4B" w:rsidRPr="00722813" w:rsidRDefault="009D1A4B" w:rsidP="00FC410C">
                  <w:pPr>
                    <w:rPr>
                      <w:lang w:val="es-PE"/>
                    </w:rPr>
                  </w:pPr>
                </w:p>
              </w:txbxContent>
            </v:textbox>
          </v:shape>
        </w:pict>
      </w: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16" o:spid="_x0000_s1051" type="#_x0000_t32" style="position:absolute;left:0;text-align:left;margin-left:24.15pt;margin-top:6.85pt;width:0;height:16.2pt;z-index:25126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" strokecolor="black [3040]">
            <v:stroke endarrow="block"/>
          </v:shape>
        </w:pict>
      </w: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oval id="Elipse 17" o:spid="_x0000_s1033" style="position:absolute;left:0;text-align:left;margin-left:10.95pt;margin-top:11.05pt;width:26.4pt;height:28.8pt;z-index: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" fillcolor="white [3201]" strokecolor="black [3200]">
            <v:textbox>
              <w:txbxContent>
                <w:p w:rsidR="009D1A4B" w:rsidRPr="00722813" w:rsidRDefault="009D1A4B" w:rsidP="00FC410C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6</w:t>
                  </w:r>
                </w:p>
              </w:txbxContent>
            </v:textbox>
          </v:oval>
        </w:pict>
      </w:r>
    </w:p>
    <w:p w:rsidR="00FC410C" w:rsidRDefault="00D82333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Arco 922" o:spid="_x0000_s1050" style="position:absolute;left:0;text-align:left;margin-left:-50.1pt;margin-top:56.25pt;width:182pt;height:91.2pt;rotation:4693817fd;z-index:25166950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coordsize="2870200,1158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" adj="0,,0" path="m167029,307964nsc428406,108913,952104,-10912,1509586,781v825575,17315,1444279,311796,1351558,643293l1435100,579120,167029,307964xem167029,307964nfc428406,108913,952104,-10912,1509586,781v825575,17315,1444279,311796,1351558,643293e" filled="f" strokecolor="black [3200]">
            <v:stroke endarrow="open" joinstyle="round"/>
            <v:formulas/>
            <v:path arrowok="t" o:connecttype="custom" o:connectlocs="167029,307964;1509586,781;2861144,644074" o:connectangles="0,0,0"/>
          </v:shape>
        </w:pict>
      </w:r>
    </w:p>
    <w:p w:rsidR="00FC410C" w:rsidRDefault="00D82333" w:rsidP="00D82333">
      <w:pPr>
        <w:tabs>
          <w:tab w:val="left" w:pos="3510"/>
        </w:tabs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color w:val="0000FF"/>
          <w:lang w:val="es-PE"/>
        </w:rPr>
        <w:tab/>
      </w: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19" o:spid="_x0000_s1049" type="#_x0000_t32" style="position:absolute;left:0;text-align:left;margin-left:24.15pt;margin-top:3.85pt;width:0;height:16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" strokecolor="black [3040]">
            <v:stroke endarrow="block"/>
          </v:shape>
        </w:pict>
      </w: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oval id="Elipse 18" o:spid="_x0000_s1034" style="position:absolute;left:0;text-align:left;margin-left:10.95pt;margin-top:8.05pt;width:26.4pt;height:28.8pt;z-index: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" fillcolor="white [3201]" strokecolor="black [3200]">
            <v:textbox>
              <w:txbxContent>
                <w:p w:rsidR="009D1A4B" w:rsidRPr="00722813" w:rsidRDefault="009D1A4B" w:rsidP="00FC410C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7</w:t>
                  </w:r>
                </w:p>
              </w:txbxContent>
            </v:textbox>
          </v:oval>
        </w:pict>
      </w: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21" o:spid="_x0000_s1048" type="#_x0000_t32" style="position:absolute;left:0;text-align:left;margin-left:24pt;margin-top:11.95pt;width:0;height:16.2pt;z-index:25133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" strokecolor="black [3040]">
            <v:stroke endarrow="block"/>
          </v:shape>
        </w:pict>
      </w: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206" o:spid="_x0000_s1035" type="#_x0000_t202" style="position:absolute;left:0;text-align:left;margin-left:86.5pt;margin-top:4.15pt;width:36.6pt;height:16.2pt;z-index:2514933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" filled="f" stroked="f" strokeweight=".5pt">
            <v:textbox style="mso-next-textbox:#Cuadro de texto 206">
              <w:txbxContent>
                <w:p w:rsidR="009D1A4B" w:rsidRPr="009540A9" w:rsidRDefault="009D1A4B" w:rsidP="00FC410C">
                  <w:pPr>
                    <w:pStyle w:val="Sinespaciado"/>
                    <w:rPr>
                      <w:sz w:val="2"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sz w:val="14"/>
                      <w:szCs w:val="20"/>
                    </w:rPr>
                    <w:t>6.2 Solicitud no encontrada</w:t>
                  </w:r>
                </w:p>
                <w:p w:rsidR="009D1A4B" w:rsidRPr="009540A9" w:rsidRDefault="009D1A4B" w:rsidP="00FC410C">
                  <w:pPr>
                    <w:rPr>
                      <w:sz w:val="2"/>
                      <w:lang w:val="es-PE"/>
                    </w:rPr>
                  </w:pPr>
                </w:p>
              </w:txbxContent>
            </v:textbox>
          </v:shape>
        </w:pict>
      </w: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oval id="Elipse 20" o:spid="_x0000_s1037" style="position:absolute;left:0;text-align:left;margin-left:11.55pt;margin-top:3.25pt;width:30.6pt;height:28.8pt;z-index: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" filled="f" strokecolor="black [3200]">
            <v:textbox style="mso-next-textbox:#Elipse 20">
              <w:txbxContent>
                <w:p w:rsidR="009D1A4B" w:rsidRPr="00722813" w:rsidRDefault="009D1A4B" w:rsidP="00FC410C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8</w:t>
                  </w:r>
                </w:p>
              </w:txbxContent>
            </v:textbox>
          </v:oval>
        </w:pict>
      </w:r>
    </w:p>
    <w:p w:rsidR="00FC410C" w:rsidRDefault="00D82333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207" o:spid="_x0000_s1040" type="#_x0000_t202" style="position:absolute;left:0;text-align:left;margin-left:130.8pt;margin-top:5.05pt;width:28.8pt;height:24pt;z-index:25165619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" filled="f" stroked="f" strokeweight=".5pt">
            <v:textbox>
              <w:txbxContent>
                <w:p w:rsidR="009D1A4B" w:rsidRPr="00C97A79" w:rsidRDefault="009D1A4B" w:rsidP="00FC410C">
                  <w:pPr>
                    <w:rPr>
                      <w:rFonts w:ascii="Verdana" w:hAnsi="Verdana"/>
                      <w:b/>
                      <w:sz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</w:rPr>
                    <w:t>R2</w:t>
                  </w:r>
                </w:p>
                <w:p w:rsidR="009D1A4B" w:rsidRPr="00722813" w:rsidRDefault="009D1A4B" w:rsidP="00FC410C">
                  <w:pPr>
                    <w:rPr>
                      <w:lang w:val="es-PE"/>
                    </w:rPr>
                  </w:pPr>
                </w:p>
              </w:txbxContent>
            </v:textbox>
            <w10:wrap anchorx="margin"/>
          </v:shape>
        </w:pict>
      </w: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22" o:spid="_x0000_s1047" type="#_x0000_t32" style="position:absolute;left:0;text-align:left;margin-left:24.15pt;margin-top:8.65pt;width:0;height:16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" strokecolor="black [3040]">
            <v:stroke endarrow="block"/>
          </v:shape>
        </w:pict>
      </w: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oval id="Elipse 23" o:spid="_x0000_s1039" style="position:absolute;left:0;text-align:left;margin-left:10.95pt;margin-top:.85pt;width:26.4pt;height:2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" fillcolor="white [3201]" strokecolor="black [3200]">
            <v:textbox>
              <w:txbxContent>
                <w:p w:rsidR="009D1A4B" w:rsidRPr="00722813" w:rsidRDefault="009D1A4B" w:rsidP="00FC410C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>
                    <w:rPr>
                      <w:rFonts w:ascii="Arial" w:hAnsi="Arial" w:cs="Arial"/>
                      <w:sz w:val="22"/>
                      <w:lang w:val="es-PE"/>
                    </w:rPr>
                    <w:t>9</w:t>
                  </w:r>
                  <w:r w:rsidRPr="00722813">
                    <w:rPr>
                      <w:rFonts w:ascii="Arial" w:hAnsi="Arial" w:cs="Arial"/>
                      <w:noProof/>
                      <w:sz w:val="22"/>
                      <w:lang w:val="es-MX" w:eastAsia="es-MX"/>
                    </w:rPr>
                    <w:drawing>
                      <wp:inline distT="0" distB="0" distL="0" distR="0">
                        <wp:extent cx="44450" cy="82233"/>
                        <wp:effectExtent l="0" t="0" r="0" b="0"/>
                        <wp:docPr id="217" name="Imagen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50" cy="82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47" o:spid="_x0000_s1045" type="#_x0000_t32" style="position:absolute;left:0;text-align:left;margin-left:25.85pt;margin-top:5.05pt;width:0;height:16.2pt;z-index:25141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" strokecolor="black [3040]">
            <v:stroke endarrow="block"/>
          </v:shape>
        </w:pict>
      </w: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oval id="Elipse 45" o:spid="_x0000_s1041" style="position:absolute;left:0;text-align:left;margin-left:6.15pt;margin-top:9.85pt;width:39pt;height:28.8pt;z-index: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" fillcolor="white [3201]" strokecolor="black [3200]">
            <v:textbox>
              <w:txbxContent>
                <w:p w:rsidR="009D1A4B" w:rsidRPr="00722813" w:rsidRDefault="009D1A4B" w:rsidP="00FC410C">
                  <w:pPr>
                    <w:rPr>
                      <w:rFonts w:ascii="Arial" w:hAnsi="Arial" w:cs="Arial"/>
                      <w:sz w:val="22"/>
                      <w:lang w:val="es-PE"/>
                    </w:rPr>
                  </w:pPr>
                  <w:r w:rsidRPr="006B107B">
                    <w:rPr>
                      <w:rFonts w:ascii="Arial" w:hAnsi="Arial" w:cs="Arial"/>
                      <w:sz w:val="18"/>
                      <w:lang w:val="es-PE"/>
                    </w:rPr>
                    <w:t>1</w:t>
                  </w:r>
                  <w:r>
                    <w:rPr>
                      <w:rFonts w:ascii="Arial" w:hAnsi="Arial" w:cs="Arial"/>
                      <w:sz w:val="22"/>
                      <w:lang w:val="es-PE"/>
                    </w:rPr>
                    <w:t>0</w:t>
                  </w:r>
                  <w:r w:rsidRPr="00722813">
                    <w:rPr>
                      <w:rFonts w:ascii="Arial" w:hAnsi="Arial" w:cs="Arial"/>
                      <w:noProof/>
                      <w:sz w:val="22"/>
                      <w:lang w:val="es-MX" w:eastAsia="es-MX"/>
                    </w:rPr>
                    <w:drawing>
                      <wp:inline distT="0" distB="0" distL="0" distR="0">
                        <wp:extent cx="44450" cy="82233"/>
                        <wp:effectExtent l="0" t="0" r="0" b="0"/>
                        <wp:docPr id="223" name="Imagen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50" cy="82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oval id="Elipse 8" o:spid="_x0000_s1044" style="position:absolute;left:0;text-align:left;margin-left:53.55pt;margin-top:6.85pt;width:12.6pt;height:12pt;z-index:25121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" fillcolor="black [3200]" strokecolor="black [1600]" strokeweight="2pt">
            <w10:wrap type="square"/>
          </v:oval>
        </w:pict>
      </w: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onector recto de flecha 917" o:spid="_x0000_s1043" type="#_x0000_t32" style="position:absolute;left:0;text-align:left;margin-left:45.75pt;margin-top:.85pt;width:8.4pt;height:.6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" strokecolor="black [3040]">
            <v:stroke endarrow="block"/>
          </v:shape>
        </w:pict>
      </w:r>
    </w:p>
    <w:p w:rsidR="00FC410C" w:rsidRDefault="001E2F74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1E2F74">
        <w:rPr>
          <w:rFonts w:ascii="Arial" w:hAnsi="Arial" w:cs="Arial"/>
          <w:i/>
          <w:noProof/>
          <w:color w:val="0000FF"/>
          <w:lang w:val="es-PE" w:eastAsia="es-PE"/>
        </w:rPr>
        <w:pict>
          <v:shape id="Cuadro de texto 9" o:spid="_x0000_s1042" type="#_x0000_t202" style="position:absolute;left:0;text-align:left;margin-left:41.4pt;margin-top:1pt;width:71.4pt;height:24pt;z-index:2512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" filled="f" stroked="f" strokeweight=".5pt">
            <v:textbox>
              <w:txbxContent>
                <w:p w:rsidR="009D1A4B" w:rsidRPr="00722813" w:rsidRDefault="009D1A4B" w:rsidP="00FC410C">
                  <w:pPr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Fin del CU</w:t>
                  </w:r>
                </w:p>
              </w:txbxContent>
            </v:textbox>
          </v:shape>
        </w:pict>
      </w:r>
    </w:p>
    <w:p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EF1CBA" w:rsidRPr="00FC410C" w:rsidRDefault="00EF1CBA" w:rsidP="0043657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Pr="00FC410C" w:rsidRDefault="00FC410C" w:rsidP="0043657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FC410C" w:rsidRPr="00FC410C" w:rsidRDefault="00FC410C" w:rsidP="0043657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:rsidR="00680CA0" w:rsidRDefault="00680CA0" w:rsidP="00680CA0">
      <w:pPr>
        <w:pStyle w:val="Ttulo2"/>
        <w:rPr>
          <w:sz w:val="24"/>
          <w:lang w:val="es-PE"/>
        </w:rPr>
      </w:pPr>
      <w:bookmarkStart w:id="8" w:name="_Toc389476704"/>
      <w:bookmarkStart w:id="9" w:name="_Toc497334573"/>
      <w:r>
        <w:rPr>
          <w:sz w:val="24"/>
          <w:lang w:val="es-PE"/>
        </w:rPr>
        <w:lastRenderedPageBreak/>
        <w:t>Tabla de Casos de Prueba (Escenarios)</w:t>
      </w:r>
      <w:bookmarkEnd w:id="8"/>
      <w:bookmarkEnd w:id="9"/>
    </w:p>
    <w:p w:rsidR="00886A12" w:rsidRPr="00886A12" w:rsidRDefault="00886A12" w:rsidP="00886A12">
      <w:pPr>
        <w:widowControl/>
        <w:spacing w:after="120" w:line="240" w:lineRule="auto"/>
        <w:ind w:left="720"/>
        <w:jc w:val="both"/>
        <w:rPr>
          <w:rFonts w:ascii="Arial" w:hAnsi="Arial" w:cs="Arial"/>
          <w:sz w:val="22"/>
          <w:szCs w:val="24"/>
          <w:lang w:val="es-ES_tradnl" w:eastAsia="es-ES_tradnl"/>
        </w:rPr>
      </w:pPr>
    </w:p>
    <w:tbl>
      <w:tblPr>
        <w:tblStyle w:val="Tablaconcuadrcula"/>
        <w:tblW w:w="8460" w:type="dxa"/>
        <w:tblInd w:w="720" w:type="dxa"/>
        <w:tblLook w:val="01E0"/>
      </w:tblPr>
      <w:tblGrid>
        <w:gridCol w:w="1231"/>
        <w:gridCol w:w="4394"/>
        <w:gridCol w:w="2835"/>
      </w:tblGrid>
      <w:tr w:rsidR="004226B2" w:rsidRPr="004226B2" w:rsidTr="00817310">
        <w:trPr>
          <w:trHeight w:val="249"/>
        </w:trPr>
        <w:tc>
          <w:tcPr>
            <w:tcW w:w="1231" w:type="dxa"/>
            <w:shd w:val="clear" w:color="auto" w:fill="E6E6E6"/>
          </w:tcPr>
          <w:p w:rsidR="004226B2" w:rsidRPr="004226B2" w:rsidRDefault="00C51E06" w:rsidP="004226B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Caso de</w:t>
            </w:r>
            <w:r w:rsidR="004226B2"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prueba</w:t>
            </w: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No.</w:t>
            </w:r>
          </w:p>
        </w:tc>
        <w:tc>
          <w:tcPr>
            <w:tcW w:w="4394" w:type="dxa"/>
            <w:shd w:val="clear" w:color="auto" w:fill="E6E6E6"/>
          </w:tcPr>
          <w:p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Nombre del caso de prueba</w:t>
            </w:r>
          </w:p>
        </w:tc>
        <w:tc>
          <w:tcPr>
            <w:tcW w:w="2835" w:type="dxa"/>
            <w:shd w:val="clear" w:color="auto" w:fill="E6E6E6"/>
          </w:tcPr>
          <w:p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Secuencia de eventos</w:t>
            </w:r>
          </w:p>
        </w:tc>
      </w:tr>
      <w:tr w:rsidR="005801DC" w:rsidRPr="004226B2" w:rsidTr="007B13B0">
        <w:trPr>
          <w:trHeight w:val="722"/>
        </w:trPr>
        <w:tc>
          <w:tcPr>
            <w:tcW w:w="1231" w:type="dxa"/>
          </w:tcPr>
          <w:p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</w:p>
          <w:p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</w:t>
            </w:r>
          </w:p>
        </w:tc>
        <w:tc>
          <w:tcPr>
            <w:tcW w:w="4394" w:type="dxa"/>
          </w:tcPr>
          <w:p w:rsidR="005801DC" w:rsidRPr="007B13B0" w:rsidRDefault="005801DC" w:rsidP="007B13B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E36679">
              <w:rPr>
                <w:rFonts w:ascii="Calibri" w:hAnsi="Calibri" w:cs="Calibri"/>
                <w:color w:val="000000"/>
                <w:lang w:val="es-PE"/>
              </w:rPr>
              <w:t>FB – Registro de</w:t>
            </w:r>
            <w:r w:rsidR="00CB14B2">
              <w:rPr>
                <w:rFonts w:ascii="Calibri" w:hAnsi="Calibri" w:cs="Calibri"/>
                <w:color w:val="000000"/>
                <w:lang w:val="es-PE"/>
              </w:rPr>
              <w:t xml:space="preserve"> </w:t>
            </w:r>
            <w:r w:rsidR="003C3EAE">
              <w:rPr>
                <w:rFonts w:ascii="Calibri" w:hAnsi="Calibri" w:cs="Calibri"/>
                <w:color w:val="000000"/>
                <w:lang w:val="es-PE"/>
              </w:rPr>
              <w:t>Aprobación</w:t>
            </w:r>
            <w:r w:rsidR="00CB14B2">
              <w:rPr>
                <w:rFonts w:ascii="Calibri" w:hAnsi="Calibri" w:cs="Calibri"/>
                <w:color w:val="000000"/>
                <w:lang w:val="es-PE"/>
              </w:rPr>
              <w:t xml:space="preserve"> de </w:t>
            </w:r>
            <w:r w:rsidR="003C3EAE">
              <w:rPr>
                <w:rFonts w:ascii="Calibri" w:hAnsi="Calibri" w:cs="Calibri"/>
                <w:color w:val="000000"/>
                <w:lang w:val="es-PE"/>
              </w:rPr>
              <w:t>Revisión</w:t>
            </w:r>
            <w:r w:rsidR="00E10272">
              <w:rPr>
                <w:rFonts w:ascii="Calibri" w:hAnsi="Calibri" w:cs="Calibri"/>
                <w:color w:val="000000"/>
                <w:lang w:val="es-PE"/>
              </w:rPr>
              <w:t xml:space="preserve"> de Vehículo</w:t>
            </w:r>
            <w:r w:rsidR="00CB14B2">
              <w:rPr>
                <w:rFonts w:ascii="Calibri" w:hAnsi="Calibri" w:cs="Calibri"/>
                <w:color w:val="000000"/>
                <w:lang w:val="es-PE"/>
              </w:rPr>
              <w:t xml:space="preserve"> Satisfactoria</w:t>
            </w:r>
          </w:p>
        </w:tc>
        <w:tc>
          <w:tcPr>
            <w:tcW w:w="2835" w:type="dxa"/>
          </w:tcPr>
          <w:p w:rsidR="00CB14B2" w:rsidRDefault="00CB14B2" w:rsidP="00E10272">
            <w:pPr>
              <w:jc w:val="center"/>
              <w:rPr>
                <w:rFonts w:ascii="Arial" w:hAnsi="Arial" w:cs="Arial"/>
                <w:lang w:val="es-PE"/>
              </w:rPr>
            </w:pPr>
          </w:p>
          <w:p w:rsidR="00E10272" w:rsidRPr="006847F5" w:rsidRDefault="005801DC" w:rsidP="00E10272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1-2-3-4-5-6-7-8-9-10</w:t>
            </w:r>
          </w:p>
        </w:tc>
      </w:tr>
      <w:tr w:rsidR="005801DC" w:rsidRPr="003D2D0E" w:rsidTr="007B13B0">
        <w:trPr>
          <w:trHeight w:val="691"/>
        </w:trPr>
        <w:tc>
          <w:tcPr>
            <w:tcW w:w="1231" w:type="dxa"/>
          </w:tcPr>
          <w:p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2</w:t>
            </w:r>
          </w:p>
        </w:tc>
        <w:tc>
          <w:tcPr>
            <w:tcW w:w="4394" w:type="dxa"/>
          </w:tcPr>
          <w:p w:rsidR="005801DC" w:rsidRPr="0056429B" w:rsidRDefault="003C3EAE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Solicitud no encontrada</w:t>
            </w:r>
          </w:p>
        </w:tc>
        <w:tc>
          <w:tcPr>
            <w:tcW w:w="2835" w:type="dxa"/>
          </w:tcPr>
          <w:p w:rsidR="005801DC" w:rsidRPr="006847F5" w:rsidRDefault="00A23A53" w:rsidP="007B13B0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</w:t>
            </w:r>
            <w:r w:rsidR="005801DC">
              <w:rPr>
                <w:rFonts w:ascii="Arial" w:hAnsi="Arial" w:cs="Arial"/>
                <w:lang w:val="es-PE"/>
              </w:rPr>
              <w:t>-3-4-5</w:t>
            </w:r>
            <w:r w:rsidR="008F34C2">
              <w:rPr>
                <w:rFonts w:ascii="Arial" w:hAnsi="Arial" w:cs="Arial"/>
                <w:lang w:val="es-PE"/>
              </w:rPr>
              <w:t>-</w:t>
            </w:r>
            <w:r w:rsidR="00D82333">
              <w:rPr>
                <w:rFonts w:ascii="Arial" w:hAnsi="Arial" w:cs="Arial"/>
                <w:lang w:val="es-PE"/>
              </w:rPr>
              <w:t>6-</w:t>
            </w:r>
            <w:r w:rsidR="00D82333">
              <w:rPr>
                <w:rFonts w:ascii="Arial" w:hAnsi="Arial" w:cs="Arial"/>
                <w:b/>
                <w:lang w:val="es-PE"/>
              </w:rPr>
              <w:t>6</w:t>
            </w:r>
            <w:r w:rsidR="008F34C2" w:rsidRPr="008F34C2">
              <w:rPr>
                <w:rFonts w:ascii="Arial" w:hAnsi="Arial" w:cs="Arial"/>
                <w:b/>
                <w:lang w:val="es-PE"/>
              </w:rPr>
              <w:t>.1</w:t>
            </w:r>
            <w:r w:rsidR="00D82333" w:rsidRPr="00D82333">
              <w:rPr>
                <w:rFonts w:ascii="Arial" w:hAnsi="Arial" w:cs="Arial"/>
                <w:lang w:val="es-PE"/>
              </w:rPr>
              <w:t>-3-4-5-6-7-8-9-10</w:t>
            </w:r>
          </w:p>
        </w:tc>
      </w:tr>
      <w:tr w:rsidR="005801DC" w:rsidRPr="003D2D0E" w:rsidTr="007B13B0">
        <w:trPr>
          <w:trHeight w:val="700"/>
        </w:trPr>
        <w:tc>
          <w:tcPr>
            <w:tcW w:w="1231" w:type="dxa"/>
          </w:tcPr>
          <w:p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3</w:t>
            </w:r>
          </w:p>
        </w:tc>
        <w:tc>
          <w:tcPr>
            <w:tcW w:w="4394" w:type="dxa"/>
          </w:tcPr>
          <w:p w:rsidR="005801DC" w:rsidRPr="0056429B" w:rsidRDefault="003C3EAE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Cambios de estados no grabados</w:t>
            </w:r>
          </w:p>
        </w:tc>
        <w:tc>
          <w:tcPr>
            <w:tcW w:w="2835" w:type="dxa"/>
          </w:tcPr>
          <w:p w:rsidR="005801DC" w:rsidRPr="00D82333" w:rsidRDefault="00A23A53" w:rsidP="007B13B0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</w:t>
            </w:r>
            <w:r w:rsidR="008F34C2">
              <w:rPr>
                <w:rFonts w:ascii="Arial" w:hAnsi="Arial" w:cs="Arial"/>
                <w:lang w:val="es-PE"/>
              </w:rPr>
              <w:t>-8-</w:t>
            </w:r>
            <w:r w:rsidR="00D82333">
              <w:rPr>
                <w:rFonts w:ascii="Arial" w:hAnsi="Arial" w:cs="Arial"/>
                <w:b/>
                <w:lang w:val="es-PE"/>
              </w:rPr>
              <w:t>6.2</w:t>
            </w:r>
          </w:p>
        </w:tc>
      </w:tr>
      <w:tr w:rsidR="00D82333" w:rsidRPr="003D2D0E" w:rsidTr="007B13B0">
        <w:trPr>
          <w:trHeight w:val="700"/>
        </w:trPr>
        <w:tc>
          <w:tcPr>
            <w:tcW w:w="1231" w:type="dxa"/>
          </w:tcPr>
          <w:p w:rsidR="00D82333" w:rsidRPr="006847F5" w:rsidRDefault="00D82333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4</w:t>
            </w:r>
          </w:p>
        </w:tc>
        <w:tc>
          <w:tcPr>
            <w:tcW w:w="4394" w:type="dxa"/>
          </w:tcPr>
          <w:p w:rsidR="00D82333" w:rsidRDefault="00D82333" w:rsidP="005801DC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Formato de año incorrecto</w:t>
            </w:r>
          </w:p>
        </w:tc>
        <w:tc>
          <w:tcPr>
            <w:tcW w:w="2835" w:type="dxa"/>
          </w:tcPr>
          <w:p w:rsidR="00D82333" w:rsidRDefault="00D82333" w:rsidP="007B13B0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</w:t>
            </w:r>
            <w:r w:rsidRPr="00D82333">
              <w:rPr>
                <w:rFonts w:ascii="Arial" w:hAnsi="Arial" w:cs="Arial"/>
                <w:b/>
                <w:lang w:val="es-PE"/>
              </w:rPr>
              <w:t>6.3</w:t>
            </w:r>
            <w:r>
              <w:rPr>
                <w:rFonts w:ascii="Arial" w:hAnsi="Arial" w:cs="Arial"/>
                <w:lang w:val="es-PE"/>
              </w:rPr>
              <w:t>-3-4-5-6-7-8-9-10</w:t>
            </w:r>
          </w:p>
        </w:tc>
      </w:tr>
    </w:tbl>
    <w:p w:rsidR="00FB4A92" w:rsidRDefault="00FB4A92" w:rsidP="00FB4A92">
      <w:pPr>
        <w:jc w:val="both"/>
        <w:rPr>
          <w:rFonts w:ascii="Arial" w:hAnsi="Arial" w:cs="Arial"/>
          <w:lang w:val="es-PE"/>
        </w:rPr>
      </w:pPr>
    </w:p>
    <w:p w:rsidR="00093387" w:rsidRDefault="00093387" w:rsidP="00FB4A92">
      <w:pPr>
        <w:widowControl/>
        <w:spacing w:line="240" w:lineRule="auto"/>
        <w:rPr>
          <w:rFonts w:ascii="Arial" w:hAnsi="Arial" w:cs="Arial"/>
          <w:lang w:val="es-PE"/>
        </w:rPr>
      </w:pPr>
    </w:p>
    <w:p w:rsidR="002D42D3" w:rsidRDefault="002D42D3" w:rsidP="002E4701">
      <w:pPr>
        <w:jc w:val="both"/>
        <w:rPr>
          <w:rFonts w:ascii="Arial" w:hAnsi="Arial" w:cs="Arial"/>
          <w:lang w:val="es-PE"/>
        </w:rPr>
        <w:sectPr w:rsidR="002D42D3" w:rsidSect="004B5AA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701" w:header="720" w:footer="720" w:gutter="0"/>
          <w:cols w:space="720"/>
        </w:sectPr>
      </w:pPr>
    </w:p>
    <w:p w:rsidR="00093387" w:rsidRDefault="00093387" w:rsidP="002E4701">
      <w:pPr>
        <w:jc w:val="both"/>
        <w:rPr>
          <w:rFonts w:ascii="Arial" w:hAnsi="Arial" w:cs="Arial"/>
          <w:lang w:val="es-PE"/>
        </w:rPr>
      </w:pPr>
    </w:p>
    <w:p w:rsidR="00093387" w:rsidRDefault="00093387" w:rsidP="00436577">
      <w:pPr>
        <w:ind w:left="720"/>
        <w:jc w:val="both"/>
        <w:rPr>
          <w:rFonts w:ascii="Arial" w:hAnsi="Arial" w:cs="Arial"/>
          <w:lang w:val="es-PE"/>
        </w:rPr>
      </w:pPr>
    </w:p>
    <w:p w:rsidR="000602E7" w:rsidRDefault="000602E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1.</w:t>
      </w: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3.1.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Identificación de Condiciones de Entrada</w:t>
      </w:r>
    </w:p>
    <w:tbl>
      <w:tblPr>
        <w:tblW w:w="1482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98"/>
        <w:gridCol w:w="3029"/>
        <w:gridCol w:w="1676"/>
        <w:gridCol w:w="1676"/>
        <w:gridCol w:w="1798"/>
        <w:gridCol w:w="1882"/>
        <w:gridCol w:w="3567"/>
      </w:tblGrid>
      <w:tr w:rsidR="00741B2D" w:rsidRPr="00D0661B" w:rsidTr="0011403A">
        <w:trPr>
          <w:trHeight w:val="325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41B2D" w:rsidRPr="00D0661B" w:rsidRDefault="00741B2D" w:rsidP="0057524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741B2D" w:rsidRPr="00D0661B" w:rsidRDefault="00741B2D" w:rsidP="0057524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:rsidR="00741B2D" w:rsidRPr="00D0661B" w:rsidRDefault="00741B2D" w:rsidP="0057524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ENTRADA</w:t>
            </w:r>
          </w:p>
        </w:tc>
        <w:tc>
          <w:tcPr>
            <w:tcW w:w="5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741B2D" w:rsidRPr="00D0661B" w:rsidRDefault="00741B2D" w:rsidP="0057524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de Salida</w:t>
            </w:r>
          </w:p>
        </w:tc>
      </w:tr>
      <w:tr w:rsidR="0011403A" w:rsidRPr="00D0661B" w:rsidTr="0011403A">
        <w:trPr>
          <w:trHeight w:val="781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11403A" w:rsidRPr="00D0661B" w:rsidRDefault="0011403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bookmarkStart w:id="10" w:name="_Hlk496450922"/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ID CP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11403A" w:rsidRPr="00D0661B" w:rsidRDefault="0011403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ESCENARIO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:rsidR="0011403A" w:rsidRDefault="0011403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  <w:p w:rsidR="0011403A" w:rsidRDefault="0011403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Estado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11403A" w:rsidRDefault="0011403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11403A" w:rsidRPr="004802BE" w:rsidRDefault="0011403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IN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PE" w:eastAsia="es-MX"/>
              </w:rPr>
              <w:t>ño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11403A" w:rsidRPr="00D0661B" w:rsidRDefault="0011403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Estado</w:t>
            </w:r>
          </w:p>
        </w:tc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11403A" w:rsidRPr="00D0661B" w:rsidRDefault="0011403A" w:rsidP="00A46E1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MENSAJE</w:t>
            </w:r>
          </w:p>
        </w:tc>
      </w:tr>
      <w:bookmarkEnd w:id="10"/>
      <w:tr w:rsidR="0011403A" w:rsidRPr="00DA6F99" w:rsidTr="00D82333">
        <w:trPr>
          <w:trHeight w:val="1106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1403A" w:rsidRPr="00D0661B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CP1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1403A" w:rsidRPr="00D0661B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36679">
              <w:rPr>
                <w:rFonts w:ascii="Calibri" w:hAnsi="Calibri" w:cs="Calibri"/>
                <w:color w:val="000000"/>
                <w:lang w:val="es-PE"/>
              </w:rPr>
              <w:t xml:space="preserve">FB – </w:t>
            </w:r>
            <w:r>
              <w:rPr>
                <w:rFonts w:ascii="Calibri" w:hAnsi="Calibri" w:cs="Calibri"/>
                <w:color w:val="000000"/>
                <w:lang w:val="es-PE"/>
              </w:rPr>
              <w:t>Aprobación de Revisión Técnica de Vehículo Satisfactoria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03A" w:rsidRPr="00D0661B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03A" w:rsidRPr="00D0661B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03A" w:rsidRPr="00D0661B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03A" w:rsidRPr="00D0661B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03A" w:rsidRPr="00DA6F99" w:rsidRDefault="0011403A" w:rsidP="00DA6F99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="00DA6F99" w:rsidRPr="00DA6F99">
              <w:rPr>
                <w:rFonts w:ascii="Verdana" w:hAnsi="Verdana"/>
                <w:lang w:val="es-MX"/>
              </w:rPr>
              <w:t>El estado de la solicitud Nº</w:t>
            </w:r>
            <w:r w:rsidR="00DA6F99">
              <w:rPr>
                <w:rFonts w:ascii="Verdana" w:hAnsi="Verdana"/>
                <w:lang w:val="es-MX"/>
              </w:rPr>
              <w:t xml:space="preserve"> 9999 se actualizó correctamente”</w:t>
            </w:r>
          </w:p>
        </w:tc>
      </w:tr>
      <w:tr w:rsidR="0011403A" w:rsidRPr="00DA6F99" w:rsidTr="00D82333">
        <w:trPr>
          <w:trHeight w:val="846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1403A" w:rsidRPr="00D0661B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CP2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1403A" w:rsidRPr="00C6483D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Solicitud no encontrada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03A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03A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03A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03A" w:rsidRPr="00D0661B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403A" w:rsidRPr="00D0661B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="00DA6F99" w:rsidRPr="00DA6F99">
              <w:rPr>
                <w:rFonts w:ascii="Verdana" w:hAnsi="Verdana"/>
                <w:lang w:val="es-MX"/>
              </w:rPr>
              <w:t>No existen solicitudes para este periodo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11403A" w:rsidRPr="00D82333" w:rsidTr="00D82333">
        <w:trPr>
          <w:trHeight w:val="1008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1403A" w:rsidRPr="00D0661B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1403A" w:rsidRPr="004802BE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Cambios de estados no grabados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03A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03A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03A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03A" w:rsidRPr="00D0661B" w:rsidRDefault="00E629CD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03A" w:rsidRPr="00D0661B" w:rsidRDefault="0011403A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="00E629CD" w:rsidRPr="005D235E">
              <w:rPr>
                <w:rFonts w:ascii="Verdana" w:hAnsi="Verdana"/>
                <w:lang w:val="es-PE"/>
              </w:rPr>
              <w:t>No se pudo actualizar el estado de la solicitud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D82333" w:rsidRPr="00D82333" w:rsidTr="00D82333">
        <w:trPr>
          <w:trHeight w:val="1008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2333" w:rsidRDefault="00D82333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CP4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2333" w:rsidRDefault="00D82333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Formato de año incorrecto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2333" w:rsidRDefault="00DA6F99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333" w:rsidRDefault="00DA6F99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333" w:rsidRDefault="00DA6F99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333" w:rsidRDefault="00DA6F99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333" w:rsidRPr="00594581" w:rsidRDefault="00DA6F99" w:rsidP="00D823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A6F99">
              <w:rPr>
                <w:rFonts w:ascii="Verdana" w:hAnsi="Verdana"/>
                <w:lang w:val="es-PE"/>
              </w:rPr>
              <w:t>“Se ingresó un valor no numérico en el año</w:t>
            </w:r>
            <w:r w:rsidR="00395A88">
              <w:rPr>
                <w:rFonts w:ascii="Verdana" w:hAnsi="Verdana"/>
                <w:lang w:val="es-PE"/>
              </w:rPr>
              <w:t>. Por favor revise.</w:t>
            </w:r>
            <w:r w:rsidRPr="00DA6F99">
              <w:rPr>
                <w:rFonts w:ascii="Verdana" w:hAnsi="Verdana"/>
                <w:lang w:val="es-PE"/>
              </w:rPr>
              <w:t>”</w:t>
            </w:r>
          </w:p>
        </w:tc>
      </w:tr>
    </w:tbl>
    <w:p w:rsidR="004802BE" w:rsidRDefault="002E4701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  <w:r>
        <w:rPr>
          <w:rFonts w:ascii="Arial" w:hAnsi="Arial" w:cs="Arial"/>
          <w:b/>
          <w:bCs/>
          <w:lang w:val="es-ES_tradnl" w:eastAsia="es-ES"/>
        </w:rPr>
        <w:tab/>
      </w:r>
      <w:r>
        <w:rPr>
          <w:rFonts w:ascii="Arial" w:hAnsi="Arial" w:cs="Arial"/>
          <w:b/>
          <w:bCs/>
          <w:lang w:val="es-ES_tradnl" w:eastAsia="es-ES"/>
        </w:rPr>
        <w:tab/>
      </w:r>
    </w:p>
    <w:p w:rsidR="004802BE" w:rsidRDefault="004802BE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4802BE" w:rsidRDefault="004802BE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4802BE" w:rsidRDefault="004802BE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4802BE" w:rsidRDefault="004802BE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4802BE" w:rsidRDefault="004802BE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4802BE" w:rsidRDefault="004802BE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4802BE" w:rsidRDefault="004802BE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</w:p>
    <w:p w:rsidR="002E4701" w:rsidRPr="000602E7" w:rsidRDefault="004802BE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  <w:r>
        <w:rPr>
          <w:rFonts w:ascii="Arial" w:hAnsi="Arial" w:cs="Arial"/>
          <w:b/>
          <w:bCs/>
          <w:lang w:val="es-ES_tradnl" w:eastAsia="es-ES"/>
        </w:rPr>
        <w:tab/>
      </w:r>
      <w:r>
        <w:rPr>
          <w:rFonts w:ascii="Arial" w:hAnsi="Arial" w:cs="Arial"/>
          <w:b/>
          <w:bCs/>
          <w:lang w:val="es-ES_tradnl" w:eastAsia="es-ES"/>
        </w:rPr>
        <w:tab/>
      </w:r>
      <w:r w:rsidR="000602E7" w:rsidRPr="000602E7">
        <w:rPr>
          <w:rFonts w:ascii="Arial" w:hAnsi="Arial" w:cs="Arial"/>
          <w:b/>
          <w:bCs/>
          <w:lang w:val="es-ES_tradnl" w:eastAsia="es-ES"/>
        </w:rPr>
        <w:t>Tabla 1. Condiciones de entrada</w:t>
      </w:r>
    </w:p>
    <w:p w:rsidR="000602E7" w:rsidRPr="000602E7" w:rsidRDefault="000602E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1.3.2.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Definir clases de equivalencia</w:t>
      </w:r>
    </w:p>
    <w:p w:rsidR="007747A2" w:rsidRDefault="007747A2" w:rsidP="00436577">
      <w:pPr>
        <w:ind w:left="720"/>
        <w:jc w:val="both"/>
        <w:rPr>
          <w:rFonts w:ascii="Arial" w:hAnsi="Arial" w:cs="Arial"/>
          <w:lang w:val="es-PE"/>
        </w:rPr>
      </w:pPr>
    </w:p>
    <w:tbl>
      <w:tblPr>
        <w:tblW w:w="4625" w:type="pct"/>
        <w:tblInd w:w="6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414"/>
        <w:gridCol w:w="1669"/>
        <w:gridCol w:w="2666"/>
        <w:gridCol w:w="2334"/>
        <w:gridCol w:w="2499"/>
        <w:gridCol w:w="2501"/>
      </w:tblGrid>
      <w:tr w:rsidR="00155A00" w:rsidRPr="00B540BE" w:rsidTr="00155A00">
        <w:trPr>
          <w:trHeight w:val="669"/>
        </w:trPr>
        <w:tc>
          <w:tcPr>
            <w:tcW w:w="5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155A00" w:rsidRPr="00B540BE" w:rsidRDefault="00155A00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CONDICION DE ENTRADA</w:t>
            </w:r>
          </w:p>
        </w:tc>
        <w:tc>
          <w:tcPr>
            <w:tcW w:w="6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155A00" w:rsidRPr="00B540BE" w:rsidRDefault="00155A00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TIPO</w:t>
            </w:r>
          </w:p>
        </w:tc>
        <w:tc>
          <w:tcPr>
            <w:tcW w:w="19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155A00" w:rsidRPr="00B540BE" w:rsidRDefault="00155A00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CLASES VALIDAS (CEV)</w:t>
            </w:r>
          </w:p>
        </w:tc>
        <w:tc>
          <w:tcPr>
            <w:tcW w:w="19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155A00" w:rsidRPr="00B540BE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CLASES NO VALIDAS (CENV)</w:t>
            </w:r>
          </w:p>
        </w:tc>
      </w:tr>
      <w:tr w:rsidR="00155A00" w:rsidRPr="00B540BE" w:rsidTr="00155A00">
        <w:trPr>
          <w:trHeight w:val="669"/>
        </w:trPr>
        <w:tc>
          <w:tcPr>
            <w:tcW w:w="5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A00" w:rsidRPr="00B540BE" w:rsidRDefault="00155A00" w:rsidP="00B540B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A00" w:rsidRPr="00B540BE" w:rsidRDefault="00155A00" w:rsidP="00B540B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155A00" w:rsidRPr="00B540BE" w:rsidRDefault="00155A00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ENTRADA</w:t>
            </w:r>
          </w:p>
        </w:tc>
        <w:tc>
          <w:tcPr>
            <w:tcW w:w="8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155A00" w:rsidRPr="00B540BE" w:rsidRDefault="00155A00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155A00" w:rsidRPr="00B540BE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ENTRADA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155A00" w:rsidRPr="00B540BE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</w:p>
        </w:tc>
      </w:tr>
      <w:tr w:rsidR="00155A00" w:rsidRPr="00B540BE" w:rsidTr="00395A88">
        <w:trPr>
          <w:trHeight w:val="482"/>
        </w:trPr>
        <w:tc>
          <w:tcPr>
            <w:tcW w:w="5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Estado</w:t>
            </w:r>
          </w:p>
        </w:tc>
        <w:tc>
          <w:tcPr>
            <w:tcW w:w="6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Alfabético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A00" w:rsidRDefault="00155A00" w:rsidP="00CD2D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Estado: “Pendiente”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5A00" w:rsidRPr="00B540BE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CEV&lt;01&gt;</w:t>
            </w:r>
          </w:p>
        </w:tc>
        <w:tc>
          <w:tcPr>
            <w:tcW w:w="9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A00" w:rsidRPr="00B540BE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155A00" w:rsidRPr="00B540BE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155A00" w:rsidRPr="00B540BE" w:rsidTr="00395A88">
        <w:trPr>
          <w:trHeight w:val="407"/>
        </w:trPr>
        <w:tc>
          <w:tcPr>
            <w:tcW w:w="5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A00" w:rsidRDefault="00155A00" w:rsidP="00CD2D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Estado: “Aprobado”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5A00" w:rsidRPr="00B540BE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CEV&lt;02&gt;</w:t>
            </w:r>
          </w:p>
        </w:tc>
        <w:tc>
          <w:tcPr>
            <w:tcW w:w="9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A00" w:rsidRPr="00B540BE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155A00" w:rsidRPr="00B540BE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155A00" w:rsidRPr="00B540BE" w:rsidTr="00395A88">
        <w:trPr>
          <w:trHeight w:val="411"/>
        </w:trPr>
        <w:tc>
          <w:tcPr>
            <w:tcW w:w="5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Mes</w:t>
            </w:r>
          </w:p>
        </w:tc>
        <w:tc>
          <w:tcPr>
            <w:tcW w:w="6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Alfabético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Mes: “Enero”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5A00" w:rsidRPr="00B540BE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CEV&lt;03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9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A00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155A00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155A00" w:rsidRPr="00B540BE" w:rsidTr="00395A88">
        <w:trPr>
          <w:trHeight w:val="417"/>
        </w:trPr>
        <w:tc>
          <w:tcPr>
            <w:tcW w:w="5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3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Mes: ”Febrero”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CEV&lt;04&gt;</w:t>
            </w:r>
          </w:p>
        </w:tc>
        <w:tc>
          <w:tcPr>
            <w:tcW w:w="9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A00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155A00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155A00" w:rsidRPr="00B540BE" w:rsidTr="00155A00">
        <w:trPr>
          <w:trHeight w:val="569"/>
        </w:trPr>
        <w:tc>
          <w:tcPr>
            <w:tcW w:w="5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3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.</w:t>
            </w:r>
          </w:p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.</w:t>
            </w:r>
          </w:p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.</w:t>
            </w:r>
          </w:p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.</w:t>
            </w:r>
          </w:p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9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A00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155A00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155A00" w:rsidRPr="00B540BE" w:rsidTr="00395A88">
        <w:trPr>
          <w:trHeight w:val="449"/>
        </w:trPr>
        <w:tc>
          <w:tcPr>
            <w:tcW w:w="5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Mes: “Diciembre”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155A00" w:rsidRDefault="00155A00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CEV&lt;14&gt;</w:t>
            </w:r>
          </w:p>
        </w:tc>
        <w:tc>
          <w:tcPr>
            <w:tcW w:w="95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A00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155A00" w:rsidRDefault="00155A00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395A88" w:rsidRPr="00B540BE" w:rsidTr="00395A88">
        <w:trPr>
          <w:trHeight w:val="413"/>
        </w:trPr>
        <w:tc>
          <w:tcPr>
            <w:tcW w:w="5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88" w:rsidRPr="007B68FB" w:rsidRDefault="00395A88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MX"/>
              </w:rPr>
              <w:t>ño</w:t>
            </w:r>
            <w:proofErr w:type="spellEnd"/>
          </w:p>
        </w:tc>
        <w:tc>
          <w:tcPr>
            <w:tcW w:w="6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A88" w:rsidRDefault="00395A88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Numérico</w:t>
            </w:r>
          </w:p>
        </w:tc>
        <w:tc>
          <w:tcPr>
            <w:tcW w:w="10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88" w:rsidRDefault="00395A88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2012</w:t>
            </w:r>
          </w:p>
        </w:tc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395A88" w:rsidRPr="00B540BE" w:rsidRDefault="00395A88" w:rsidP="00053BE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CEV&lt;15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A88" w:rsidRDefault="00395A88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Dosmil</w:t>
            </w:r>
            <w:proofErr w:type="spellEnd"/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95A88" w:rsidRDefault="00395A88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CENV&lt;01&gt;</w:t>
            </w:r>
          </w:p>
        </w:tc>
      </w:tr>
      <w:tr w:rsidR="00395A88" w:rsidRPr="00B540BE" w:rsidTr="00395A88">
        <w:trPr>
          <w:trHeight w:val="419"/>
        </w:trPr>
        <w:tc>
          <w:tcPr>
            <w:tcW w:w="5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88" w:rsidRDefault="00395A88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A88" w:rsidRDefault="00395A88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0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5A88" w:rsidRDefault="00395A88" w:rsidP="00A428C5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</w:tcPr>
          <w:p w:rsidR="00395A88" w:rsidRDefault="00395A88" w:rsidP="00053BE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A88" w:rsidRDefault="00395A88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2ol2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395A88" w:rsidRDefault="00395A88" w:rsidP="00155A0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CENV&lt;02&gt;</w:t>
            </w:r>
          </w:p>
        </w:tc>
      </w:tr>
    </w:tbl>
    <w:p w:rsidR="00A428C5" w:rsidRDefault="00A428C5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053BED" w:rsidRDefault="00053BED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0602E7" w:rsidRDefault="007747A2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 w:rsidRPr="007747A2">
        <w:rPr>
          <w:rFonts w:ascii="Arial" w:hAnsi="Arial" w:cs="Arial"/>
          <w:b/>
          <w:sz w:val="22"/>
          <w:szCs w:val="24"/>
          <w:lang w:val="es-ES_tradnl" w:eastAsia="es-ES_tradnl"/>
        </w:rPr>
        <w:lastRenderedPageBreak/>
        <w:t>1.3.3. Realizar los casos de prueba.</w:t>
      </w:r>
    </w:p>
    <w:tbl>
      <w:tblPr>
        <w:tblpPr w:leftFromText="141" w:rightFromText="141" w:vertAnchor="text" w:horzAnchor="margin" w:tblpXSpec="center" w:tblpY="114"/>
        <w:tblW w:w="14961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84"/>
        <w:gridCol w:w="1975"/>
        <w:gridCol w:w="2099"/>
        <w:gridCol w:w="1462"/>
        <w:gridCol w:w="2074"/>
        <w:gridCol w:w="1741"/>
        <w:gridCol w:w="2077"/>
        <w:gridCol w:w="2749"/>
      </w:tblGrid>
      <w:tr w:rsidR="00701433" w:rsidRPr="00D0661B" w:rsidTr="00395A88">
        <w:trPr>
          <w:trHeight w:val="404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01433" w:rsidRPr="00D0661B" w:rsidRDefault="00701433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701433" w:rsidRPr="00D0661B" w:rsidRDefault="00701433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:rsidR="00701433" w:rsidRPr="00D0661B" w:rsidRDefault="00701433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:rsidR="00701433" w:rsidRPr="00D0661B" w:rsidRDefault="00701433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ENTRADA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:rsidR="00701433" w:rsidRPr="00D0661B" w:rsidRDefault="00701433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de Salida</w:t>
            </w:r>
          </w:p>
        </w:tc>
      </w:tr>
      <w:tr w:rsidR="00A97C77" w:rsidRPr="00D0661B" w:rsidTr="00395A88">
        <w:trPr>
          <w:trHeight w:val="971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97C77" w:rsidRPr="00D0661B" w:rsidRDefault="00A97C77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ID CP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97C77" w:rsidRPr="00D0661B" w:rsidRDefault="00A97C77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ESCENARIO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A97C77" w:rsidRDefault="00A97C77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Clases de equivalencia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A97C77" w:rsidRDefault="00342116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Estado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97C77" w:rsidRPr="00D0661B" w:rsidRDefault="00342116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97C77" w:rsidRPr="00342116" w:rsidRDefault="00342116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PE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PE" w:eastAsia="es-MX"/>
              </w:rPr>
              <w:t>ño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A97C77" w:rsidRPr="00D0661B" w:rsidRDefault="009D1A4B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Estado</w:t>
            </w:r>
          </w:p>
        </w:tc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97C77" w:rsidRPr="00D0661B" w:rsidRDefault="00A97C77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MENSAJE</w:t>
            </w:r>
          </w:p>
        </w:tc>
      </w:tr>
      <w:tr w:rsidR="00A97C77" w:rsidRPr="009D1A4B" w:rsidTr="00395A88">
        <w:trPr>
          <w:trHeight w:val="1377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97C77" w:rsidRPr="00D0661B" w:rsidRDefault="00A97C77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97C77" w:rsidRPr="001156B9" w:rsidRDefault="00A97C77" w:rsidP="00BC42E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PE"/>
              </w:rPr>
              <w:t xml:space="preserve">FB – </w:t>
            </w:r>
            <w:r>
              <w:rPr>
                <w:rFonts w:ascii="Calibri" w:hAnsi="Calibri" w:cs="Calibri"/>
                <w:color w:val="000000"/>
                <w:lang w:val="es-PE"/>
              </w:rPr>
              <w:t xml:space="preserve"> Aprobación de Revisión Técnica de Vehículo Satisfactoria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C77" w:rsidRPr="001156B9" w:rsidRDefault="00A97C77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CEV&lt;01,</w:t>
            </w:r>
            <w:r w:rsidR="00395A88">
              <w:rPr>
                <w:rFonts w:ascii="Calibri" w:hAnsi="Calibri" w:cs="Calibri"/>
                <w:color w:val="000000"/>
                <w:lang w:val="es-MX" w:eastAsia="es-MX"/>
              </w:rPr>
              <w:t>14</w:t>
            </w: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,</w:t>
            </w:r>
          </w:p>
          <w:p w:rsidR="00A97C77" w:rsidRPr="001156B9" w:rsidRDefault="00395A88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15</w:t>
            </w:r>
            <w:r w:rsidR="00A97C77" w:rsidRPr="001156B9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C77" w:rsidRPr="001156B9" w:rsidRDefault="00395A88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Pendiente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C77" w:rsidRPr="001156B9" w:rsidRDefault="00395A88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Diciembre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C77" w:rsidRPr="001156B9" w:rsidRDefault="00395A88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2012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C77" w:rsidRPr="001156B9" w:rsidRDefault="009D1A4B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Aprobado</w:t>
            </w:r>
          </w:p>
        </w:tc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C77" w:rsidRPr="001156B9" w:rsidRDefault="005306D2" w:rsidP="0070143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“</w:t>
            </w:r>
            <w:r w:rsidR="009D1A4B" w:rsidRPr="009D1A4B">
              <w:rPr>
                <w:rFonts w:ascii="Verdana" w:hAnsi="Verdana"/>
                <w:lang w:val="es-MX"/>
              </w:rPr>
              <w:t xml:space="preserve">El estado de la solicitud Nº </w:t>
            </w:r>
            <w:r w:rsidR="009D1A4B">
              <w:rPr>
                <w:rFonts w:ascii="Verdana" w:hAnsi="Verdana"/>
                <w:lang w:val="es-MX"/>
              </w:rPr>
              <w:t>9999 se actualizó correctamente</w:t>
            </w:r>
            <w:r w:rsidR="00A97C77" w:rsidRPr="001156B9">
              <w:rPr>
                <w:rFonts w:ascii="Calibri" w:hAnsi="Calibri" w:cs="Calibri"/>
                <w:color w:val="000000"/>
                <w:lang w:val="es-MX" w:eastAsia="es-MX"/>
              </w:rPr>
              <w:t>.”</w:t>
            </w:r>
          </w:p>
        </w:tc>
      </w:tr>
      <w:tr w:rsidR="00A97C77" w:rsidRPr="009D1A4B" w:rsidTr="00395A88">
        <w:trPr>
          <w:trHeight w:val="1053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97C77" w:rsidRPr="00D0661B" w:rsidRDefault="00A97C77" w:rsidP="00BC42E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97C77" w:rsidRPr="001156B9" w:rsidRDefault="00A97C77" w:rsidP="00BC42E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Solicitud no encontrada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C77" w:rsidRPr="001156B9" w:rsidRDefault="00A97C77" w:rsidP="00BC42E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CEV&lt;</w:t>
            </w:r>
            <w:r w:rsidR="00395A88">
              <w:rPr>
                <w:rFonts w:ascii="Calibri" w:hAnsi="Calibri" w:cs="Calibri"/>
                <w:color w:val="000000"/>
                <w:lang w:val="es-MX" w:eastAsia="es-MX"/>
              </w:rPr>
              <w:t>01,03</w:t>
            </w:r>
            <w:r w:rsidR="009D1A4B">
              <w:rPr>
                <w:rFonts w:ascii="Calibri" w:hAnsi="Calibri" w:cs="Calibri"/>
                <w:color w:val="000000"/>
                <w:lang w:val="es-MX" w:eastAsia="es-MX"/>
              </w:rPr>
              <w:t>,15</w:t>
            </w: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  <w:p w:rsidR="00A97C77" w:rsidRPr="001156B9" w:rsidRDefault="00A97C77" w:rsidP="001008F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C77" w:rsidRPr="001156B9" w:rsidRDefault="00395A88" w:rsidP="00BC42E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Pendiente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C77" w:rsidRPr="001156B9" w:rsidRDefault="00395A88" w:rsidP="00BC42E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Enero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C77" w:rsidRPr="001156B9" w:rsidRDefault="009D1A4B" w:rsidP="00BC42E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2012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C77" w:rsidRPr="001156B9" w:rsidRDefault="009D1A4B" w:rsidP="00BC42E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C77" w:rsidRPr="001156B9" w:rsidRDefault="005306D2" w:rsidP="009D1A4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“</w:t>
            </w:r>
            <w:r w:rsidR="009D1A4B" w:rsidRPr="009D1A4B">
              <w:rPr>
                <w:rFonts w:ascii="Verdana" w:hAnsi="Verdana"/>
                <w:lang w:val="es-MX"/>
              </w:rPr>
              <w:t>No existen solicitudes para este periodo</w:t>
            </w:r>
            <w:r w:rsidR="00A97C77" w:rsidRPr="001156B9">
              <w:rPr>
                <w:rFonts w:ascii="Calibri" w:hAnsi="Calibri" w:cs="Calibri"/>
                <w:color w:val="000000"/>
                <w:lang w:val="es-MX" w:eastAsia="es-MX"/>
              </w:rPr>
              <w:t>.”</w:t>
            </w:r>
          </w:p>
        </w:tc>
      </w:tr>
      <w:tr w:rsidR="00A97C77" w:rsidRPr="00D82333" w:rsidTr="00395A88">
        <w:trPr>
          <w:trHeight w:val="1255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97C77" w:rsidRPr="00D0661B" w:rsidRDefault="00A97C77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97C77" w:rsidRPr="001008F1" w:rsidRDefault="00A97C77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Cambios de estados no grabados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7C77" w:rsidRPr="001008F1" w:rsidRDefault="009D1A4B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n-IN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CEV&lt;01,14</w:t>
            </w:r>
            <w:r w:rsidR="00A97C77">
              <w:rPr>
                <w:rFonts w:ascii="Calibri" w:hAnsi="Calibri" w:cs="Calibri"/>
                <w:color w:val="000000"/>
                <w:lang w:val="es-MX" w:eastAsia="es-MX"/>
              </w:rPr>
              <w:t>,03</w:t>
            </w:r>
            <w:r w:rsidR="00A97C77">
              <w:rPr>
                <w:rFonts w:ascii="Calibri" w:hAnsi="Calibri" w:cs="Calibri"/>
                <w:color w:val="000000"/>
                <w:lang w:val="en-IN" w:eastAsia="es-MX"/>
              </w:rPr>
              <w:t>&gt;</w:t>
            </w:r>
          </w:p>
          <w:p w:rsidR="00A97C77" w:rsidRPr="001156B9" w:rsidRDefault="00A97C77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C77" w:rsidRPr="001156B9" w:rsidRDefault="00395A88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Pendiente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C77" w:rsidRPr="001156B9" w:rsidRDefault="009D1A4B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Diciembre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C77" w:rsidRPr="001156B9" w:rsidRDefault="005306D2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201</w:t>
            </w:r>
            <w:r w:rsidR="009D1A4B">
              <w:rPr>
                <w:rFonts w:ascii="Calibri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C77" w:rsidRPr="001156B9" w:rsidRDefault="004D6BDA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7C77" w:rsidRPr="001156B9" w:rsidRDefault="00C5172B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1156B9">
              <w:rPr>
                <w:rFonts w:ascii="Calibri" w:hAnsi="Calibri" w:cs="Calibri"/>
                <w:color w:val="000000"/>
                <w:lang w:val="es-MX" w:eastAsia="es-MX"/>
              </w:rPr>
              <w:t>“</w:t>
            </w:r>
            <w:r w:rsidRPr="005D235E">
              <w:rPr>
                <w:rFonts w:ascii="Verdana" w:hAnsi="Verdana"/>
                <w:lang w:val="es-PE"/>
              </w:rPr>
              <w:t>No se pudo actualizar el estado de la solicitud</w:t>
            </w:r>
            <w:r w:rsidR="00A97C77" w:rsidRPr="001156B9">
              <w:rPr>
                <w:rFonts w:ascii="Calibri" w:hAnsi="Calibri" w:cs="Calibri"/>
                <w:color w:val="000000"/>
                <w:lang w:val="es-MX" w:eastAsia="es-MX"/>
              </w:rPr>
              <w:t>.”</w:t>
            </w:r>
          </w:p>
        </w:tc>
      </w:tr>
      <w:tr w:rsidR="00395A88" w:rsidRPr="00D82333" w:rsidTr="00395A88">
        <w:trPr>
          <w:trHeight w:val="1255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95A88" w:rsidRDefault="00395A88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CP4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95A88" w:rsidRDefault="009D1A4B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Formato de año incorrecto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5A88" w:rsidRDefault="009D1A4B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CEV&lt;01,14&gt;</w:t>
            </w:r>
          </w:p>
          <w:p w:rsidR="009D1A4B" w:rsidRDefault="009D1A4B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CENV&lt;02&gt;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A88" w:rsidRDefault="009D1A4B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Pendiente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A88" w:rsidRDefault="009D1A4B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Diciembre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A88" w:rsidRDefault="009D1A4B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2ol2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A88" w:rsidRDefault="009D1A4B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A88" w:rsidRPr="001156B9" w:rsidRDefault="009D1A4B" w:rsidP="005D1E04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“Se ingresó un valor no numérico en el año</w:t>
            </w:r>
            <w:proofErr w:type="gramStart"/>
            <w:r>
              <w:rPr>
                <w:rFonts w:ascii="Calibri" w:hAnsi="Calibri" w:cs="Calibri"/>
                <w:color w:val="000000"/>
                <w:lang w:val="es-MX" w:eastAsia="es-MX"/>
              </w:rPr>
              <w:t xml:space="preserve">. </w:t>
            </w:r>
            <w:proofErr w:type="gramEnd"/>
            <w:r>
              <w:rPr>
                <w:rFonts w:ascii="Calibri" w:hAnsi="Calibri" w:cs="Calibri"/>
                <w:color w:val="000000"/>
                <w:lang w:val="es-MX" w:eastAsia="es-MX"/>
              </w:rPr>
              <w:t>Por favor revise.”</w:t>
            </w:r>
          </w:p>
        </w:tc>
      </w:tr>
    </w:tbl>
    <w:p w:rsidR="00365583" w:rsidRDefault="00365583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:rsidR="007747A2" w:rsidRPr="00C5172B" w:rsidRDefault="007747A2" w:rsidP="00EA6612">
      <w:pPr>
        <w:pStyle w:val="Ttulo1"/>
        <w:numPr>
          <w:ilvl w:val="0"/>
          <w:numId w:val="0"/>
        </w:numPr>
        <w:rPr>
          <w:lang w:val="es-ES_tradnl"/>
        </w:rPr>
        <w:sectPr w:rsidR="007747A2" w:rsidRPr="00C5172B" w:rsidSect="002D42D3">
          <w:pgSz w:w="16840" w:h="11907" w:orient="landscape" w:code="9"/>
          <w:pgMar w:top="1418" w:right="1418" w:bottom="1701" w:left="1418" w:header="720" w:footer="720" w:gutter="0"/>
          <w:cols w:space="720"/>
        </w:sectPr>
      </w:pPr>
    </w:p>
    <w:p w:rsidR="004F2DB0" w:rsidRPr="00D34E15" w:rsidRDefault="007B7655" w:rsidP="004F2DB0">
      <w:pPr>
        <w:pStyle w:val="Ttulo1"/>
        <w:rPr>
          <w:rFonts w:cs="Arial"/>
          <w:sz w:val="22"/>
          <w:szCs w:val="22"/>
          <w:lang w:val="es-PE"/>
        </w:rPr>
      </w:pPr>
      <w:bookmarkStart w:id="11" w:name="_Toc389476705"/>
      <w:bookmarkStart w:id="12" w:name="_Toc497334574"/>
      <w:r w:rsidRPr="00D34E15">
        <w:rPr>
          <w:rFonts w:cs="Arial"/>
          <w:sz w:val="22"/>
          <w:szCs w:val="22"/>
          <w:lang w:val="es-PE"/>
        </w:rPr>
        <w:lastRenderedPageBreak/>
        <w:t>Información de</w:t>
      </w:r>
      <w:r w:rsidR="00C51E06" w:rsidRPr="00D34E15">
        <w:rPr>
          <w:rFonts w:cs="Arial"/>
          <w:sz w:val="22"/>
          <w:szCs w:val="22"/>
          <w:lang w:val="es-PE"/>
        </w:rPr>
        <w:t xml:space="preserve"> </w:t>
      </w:r>
      <w:r w:rsidRPr="00D34E15">
        <w:rPr>
          <w:rFonts w:cs="Arial"/>
          <w:sz w:val="22"/>
          <w:szCs w:val="22"/>
          <w:lang w:val="es-PE"/>
        </w:rPr>
        <w:t>Caso</w:t>
      </w:r>
      <w:r w:rsidR="00C51E06" w:rsidRPr="00D34E15">
        <w:rPr>
          <w:rFonts w:cs="Arial"/>
          <w:sz w:val="22"/>
          <w:szCs w:val="22"/>
          <w:lang w:val="es-PE"/>
        </w:rPr>
        <w:t>s</w:t>
      </w:r>
      <w:r w:rsidRPr="00D34E15">
        <w:rPr>
          <w:rFonts w:cs="Arial"/>
          <w:sz w:val="22"/>
          <w:szCs w:val="22"/>
          <w:lang w:val="es-PE"/>
        </w:rPr>
        <w:t xml:space="preserve"> de Prueba</w:t>
      </w:r>
      <w:bookmarkEnd w:id="11"/>
      <w:bookmarkEnd w:id="12"/>
    </w:p>
    <w:p w:rsidR="004F2DB0" w:rsidRPr="00D34E15" w:rsidRDefault="004F2DB0" w:rsidP="00D519A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13" w:name="_Toc497334575"/>
      <w:r w:rsidR="005E68E8" w:rsidRPr="00D34E15">
        <w:rPr>
          <w:rFonts w:cs="Arial"/>
          <w:sz w:val="22"/>
          <w:szCs w:val="22"/>
          <w:lang w:val="es-PE"/>
        </w:rPr>
        <w:t xml:space="preserve">FB - </w:t>
      </w:r>
      <w:r w:rsidR="008A6D59" w:rsidRPr="008A6D59">
        <w:rPr>
          <w:rFonts w:cs="Arial"/>
          <w:sz w:val="22"/>
          <w:szCs w:val="22"/>
          <w:lang w:val="es-PE"/>
        </w:rPr>
        <w:t>Aprobación de Revisión Técnica de Vehículo Satisfactoria</w:t>
      </w:r>
      <w:bookmarkEnd w:id="13"/>
    </w:p>
    <w:p w:rsidR="009D384E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14" w:name="_Toc389476707"/>
      <w:bookmarkStart w:id="15" w:name="_Toc497334576"/>
      <w:r w:rsidR="003236BC"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14"/>
      <w:bookmarkEnd w:id="15"/>
    </w:p>
    <w:p w:rsidR="002E418D" w:rsidRPr="007D1D20" w:rsidRDefault="00F86679" w:rsidP="007D1D20">
      <w:pPr>
        <w:pStyle w:val="Prrafodelista"/>
        <w:widowControl/>
        <w:numPr>
          <w:ilvl w:val="0"/>
          <w:numId w:val="6"/>
        </w:numPr>
        <w:spacing w:after="200" w:line="276" w:lineRule="auto"/>
        <w:ind w:left="1276" w:hanging="425"/>
        <w:rPr>
          <w:rFonts w:ascii="Verdana" w:hAnsi="Verdana"/>
          <w:lang w:val="es-MX"/>
        </w:rPr>
      </w:pPr>
      <w:r w:rsidRPr="00D34E15">
        <w:rPr>
          <w:rFonts w:ascii="Arial" w:hAnsi="Arial" w:cs="Arial"/>
          <w:sz w:val="22"/>
          <w:szCs w:val="22"/>
        </w:rPr>
        <w:t xml:space="preserve">Se </w:t>
      </w:r>
      <w:r w:rsidR="00F10EF7">
        <w:rPr>
          <w:rFonts w:ascii="Arial" w:hAnsi="Arial" w:cs="Arial"/>
          <w:sz w:val="22"/>
          <w:szCs w:val="22"/>
        </w:rPr>
        <w:t>filtrará</w:t>
      </w:r>
      <w:r w:rsidR="009D1A4B">
        <w:rPr>
          <w:rFonts w:ascii="Arial" w:hAnsi="Arial" w:cs="Arial"/>
          <w:sz w:val="22"/>
          <w:szCs w:val="22"/>
        </w:rPr>
        <w:t xml:space="preserve"> la solicitud según su</w:t>
      </w:r>
      <w:r w:rsidR="00BF3493">
        <w:rPr>
          <w:rFonts w:ascii="Arial" w:hAnsi="Arial" w:cs="Arial"/>
          <w:sz w:val="22"/>
          <w:szCs w:val="22"/>
        </w:rPr>
        <w:t xml:space="preserve"> estado, mes y año</w:t>
      </w:r>
      <w:r w:rsidR="00681D9C">
        <w:rPr>
          <w:rFonts w:ascii="Arial" w:eastAsia="Arial" w:hAnsi="Arial" w:cs="Arial"/>
          <w:sz w:val="22"/>
          <w:szCs w:val="22"/>
        </w:rPr>
        <w:t>.</w:t>
      </w:r>
      <w:r w:rsidR="00F10EF7">
        <w:rPr>
          <w:rFonts w:ascii="Arial" w:eastAsia="Arial" w:hAnsi="Arial" w:cs="Arial"/>
          <w:sz w:val="22"/>
          <w:szCs w:val="22"/>
        </w:rPr>
        <w:t xml:space="preserve"> Se </w:t>
      </w:r>
      <w:r w:rsidR="00235367">
        <w:rPr>
          <w:rFonts w:ascii="Arial" w:eastAsia="Arial" w:hAnsi="Arial" w:cs="Arial"/>
          <w:sz w:val="22"/>
          <w:szCs w:val="22"/>
        </w:rPr>
        <w:t>cambiará</w:t>
      </w:r>
      <w:r w:rsidR="00F10EF7">
        <w:rPr>
          <w:rFonts w:ascii="Arial" w:eastAsia="Arial" w:hAnsi="Arial" w:cs="Arial"/>
          <w:sz w:val="22"/>
          <w:szCs w:val="22"/>
        </w:rPr>
        <w:t xml:space="preserve"> el estado de la Revisión Técnica.</w:t>
      </w:r>
      <w:r w:rsidR="00681D9C">
        <w:rPr>
          <w:rFonts w:ascii="Arial" w:eastAsia="Arial" w:hAnsi="Arial" w:cs="Arial"/>
          <w:sz w:val="22"/>
          <w:szCs w:val="22"/>
        </w:rPr>
        <w:t xml:space="preserve"> </w:t>
      </w:r>
      <w:r w:rsidR="00681D9C" w:rsidRPr="007D1D20">
        <w:rPr>
          <w:rFonts w:ascii="Arial" w:hAnsi="Arial" w:cs="Arial"/>
          <w:sz w:val="22"/>
          <w:szCs w:val="22"/>
          <w:lang w:val="es-MX"/>
        </w:rPr>
        <w:t>Y</w:t>
      </w:r>
      <w:r w:rsidR="00305513" w:rsidRPr="007D1D20">
        <w:rPr>
          <w:rFonts w:ascii="Arial" w:hAnsi="Arial" w:cs="Arial"/>
          <w:sz w:val="22"/>
          <w:szCs w:val="22"/>
          <w:lang w:val="es-MX"/>
        </w:rPr>
        <w:t xml:space="preserve"> se mostrará el mensaje </w:t>
      </w:r>
      <w:r w:rsidR="007D1D20" w:rsidRPr="007D1D20">
        <w:rPr>
          <w:rFonts w:ascii="Verdana" w:hAnsi="Verdana"/>
          <w:lang w:val="es-MX"/>
        </w:rPr>
        <w:t>“El estado de la solicitud N° 9999 se actualizó correctamente”.</w:t>
      </w:r>
    </w:p>
    <w:p w:rsidR="009628E6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16" w:name="_Toc30445438"/>
      <w:bookmarkStart w:id="17" w:name="_Toc389476708"/>
      <w:bookmarkStart w:id="18" w:name="_Toc497334577"/>
      <w:r w:rsidR="009628E6"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16"/>
      <w:bookmarkEnd w:id="17"/>
      <w:bookmarkEnd w:id="18"/>
    </w:p>
    <w:p w:rsidR="00497A9A" w:rsidRPr="000E257D" w:rsidRDefault="00F10EF7" w:rsidP="00497A9A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La solicitud estaba registrada</w:t>
      </w:r>
      <w:r w:rsidR="00497A9A" w:rsidRPr="000E257D">
        <w:rPr>
          <w:rFonts w:ascii="Arial" w:hAnsi="Arial" w:cs="Arial"/>
          <w:sz w:val="22"/>
          <w:szCs w:val="22"/>
          <w:lang w:val="es-PE"/>
        </w:rPr>
        <w:t>.</w:t>
      </w:r>
    </w:p>
    <w:p w:rsidR="00497A9A" w:rsidRPr="00D34E15" w:rsidRDefault="00F10EF7" w:rsidP="00800998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E</w:t>
      </w:r>
      <w:r w:rsidR="00800998">
        <w:rPr>
          <w:rFonts w:ascii="Arial" w:hAnsi="Arial" w:cs="Arial"/>
          <w:sz w:val="22"/>
          <w:szCs w:val="22"/>
          <w:lang w:val="es-PE"/>
        </w:rPr>
        <w:t>l Gerente Administrativo estaba</w:t>
      </w:r>
      <w:r w:rsidR="007D1D20">
        <w:rPr>
          <w:rFonts w:ascii="Arial" w:hAnsi="Arial" w:cs="Arial"/>
          <w:sz w:val="22"/>
          <w:szCs w:val="22"/>
          <w:lang w:val="es-PE"/>
        </w:rPr>
        <w:t xml:space="preserve"> </w:t>
      </w:r>
      <w:proofErr w:type="spellStart"/>
      <w:r w:rsidR="007D1D20">
        <w:rPr>
          <w:rFonts w:ascii="Arial" w:hAnsi="Arial" w:cs="Arial"/>
          <w:sz w:val="22"/>
          <w:szCs w:val="22"/>
          <w:lang w:val="es-PE"/>
        </w:rPr>
        <w:t>logeado</w:t>
      </w:r>
      <w:proofErr w:type="spellEnd"/>
      <w:r w:rsidR="007D1D20">
        <w:rPr>
          <w:rFonts w:ascii="Arial" w:hAnsi="Arial" w:cs="Arial"/>
          <w:sz w:val="22"/>
          <w:szCs w:val="22"/>
          <w:lang w:val="es-PE"/>
        </w:rPr>
        <w:t xml:space="preserve"> al sistema</w:t>
      </w:r>
      <w:r w:rsidR="00497A9A" w:rsidRPr="000E257D">
        <w:rPr>
          <w:rFonts w:ascii="Arial" w:hAnsi="Arial" w:cs="Arial"/>
          <w:sz w:val="22"/>
          <w:szCs w:val="22"/>
          <w:lang w:val="es-PE"/>
        </w:rPr>
        <w:t>.</w:t>
      </w:r>
    </w:p>
    <w:p w:rsidR="009D384E" w:rsidRPr="00D34E15" w:rsidRDefault="005F505F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19" w:name="_Toc389476709"/>
      <w:bookmarkStart w:id="20" w:name="_Toc497334578"/>
      <w:r w:rsidR="009D384E"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19"/>
      <w:bookmarkEnd w:id="20"/>
    </w:p>
    <w:p w:rsidR="00BC12D7" w:rsidRDefault="00BC12D7" w:rsidP="003149C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 w:rsidR="0078034C"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</w:t>
      </w:r>
      <w:r w:rsidR="00883CD0" w:rsidRPr="00883CD0">
        <w:rPr>
          <w:rFonts w:ascii="Verdana" w:hAnsi="Verdana"/>
          <w:lang w:val="es-PE"/>
        </w:rPr>
        <w:t>Aprobar Revisión Técnica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:rsidR="00446252" w:rsidRPr="00E36679" w:rsidRDefault="005F374D" w:rsidP="003149C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</w:t>
      </w:r>
      <w:r w:rsidR="00883CD0">
        <w:rPr>
          <w:rFonts w:ascii="Arial" w:hAnsi="Arial" w:cs="Arial"/>
          <w:sz w:val="22"/>
          <w:szCs w:val="22"/>
          <w:lang w:val="es-PE"/>
        </w:rPr>
        <w:t xml:space="preserve"> Estado</w:t>
      </w:r>
      <w:r w:rsidR="00446252">
        <w:rPr>
          <w:rFonts w:ascii="Arial" w:hAnsi="Arial" w:cs="Arial"/>
          <w:sz w:val="22"/>
          <w:szCs w:val="22"/>
          <w:lang w:val="es-PE"/>
        </w:rPr>
        <w:t xml:space="preserve">: </w:t>
      </w:r>
      <w:r w:rsidR="007D1D20">
        <w:rPr>
          <w:rFonts w:ascii="Arial" w:hAnsi="Arial" w:cs="Arial"/>
          <w:sz w:val="22"/>
          <w:szCs w:val="22"/>
          <w:lang w:val="es-PE"/>
        </w:rPr>
        <w:t>Pendiente</w:t>
      </w:r>
    </w:p>
    <w:p w:rsidR="009E4526" w:rsidRDefault="009E4526" w:rsidP="003149C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="00883CD0">
        <w:rPr>
          <w:rFonts w:ascii="Arial" w:hAnsi="Arial" w:cs="Arial"/>
          <w:sz w:val="22"/>
          <w:szCs w:val="22"/>
          <w:lang w:val="es-PE"/>
        </w:rPr>
        <w:t xml:space="preserve"> Mes</w:t>
      </w:r>
      <w:r>
        <w:rPr>
          <w:rFonts w:ascii="Arial" w:hAnsi="Arial" w:cs="Arial"/>
          <w:sz w:val="22"/>
          <w:szCs w:val="22"/>
          <w:lang w:val="es-PE"/>
        </w:rPr>
        <w:t>:</w:t>
      </w:r>
      <w:r w:rsidR="00883CD0">
        <w:rPr>
          <w:rFonts w:ascii="Arial" w:hAnsi="Arial" w:cs="Arial"/>
          <w:sz w:val="22"/>
          <w:szCs w:val="22"/>
          <w:lang w:val="es-PE"/>
        </w:rPr>
        <w:t xml:space="preserve"> </w:t>
      </w:r>
      <w:r w:rsidR="007D1D20">
        <w:rPr>
          <w:rFonts w:ascii="Arial" w:hAnsi="Arial" w:cs="Arial"/>
          <w:sz w:val="22"/>
          <w:szCs w:val="22"/>
          <w:lang w:val="es-PE"/>
        </w:rPr>
        <w:t>Diciembre</w:t>
      </w:r>
    </w:p>
    <w:p w:rsidR="009E4526" w:rsidRPr="006C4303" w:rsidRDefault="00C73AF4" w:rsidP="003149C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Año</w:t>
      </w:r>
      <w:r w:rsidR="007D1D20">
        <w:rPr>
          <w:rFonts w:ascii="Arial" w:hAnsi="Arial" w:cs="Arial"/>
          <w:sz w:val="22"/>
          <w:szCs w:val="22"/>
          <w:lang w:val="en-IN"/>
        </w:rPr>
        <w:t>: 2012</w:t>
      </w:r>
    </w:p>
    <w:p w:rsidR="009E4526" w:rsidRDefault="009E4526" w:rsidP="003149C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="00C73AF4">
        <w:rPr>
          <w:rFonts w:ascii="Arial" w:hAnsi="Arial" w:cs="Arial"/>
          <w:sz w:val="22"/>
          <w:szCs w:val="22"/>
          <w:lang w:val="es-PE"/>
        </w:rPr>
        <w:t>Filtrar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:rsidR="009E4526" w:rsidRDefault="009E4526" w:rsidP="003149C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</w:t>
      </w:r>
      <w:r w:rsidR="00C73AF4">
        <w:rPr>
          <w:rFonts w:ascii="Arial" w:hAnsi="Arial" w:cs="Arial"/>
          <w:sz w:val="22"/>
          <w:szCs w:val="22"/>
          <w:lang w:val="es-PE"/>
        </w:rPr>
        <w:t>de la Solicitud de Revisión Técnica del Vehículo</w:t>
      </w:r>
    </w:p>
    <w:p w:rsidR="00681D9C" w:rsidRPr="00E36679" w:rsidRDefault="00F476B7" w:rsidP="003149C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opción</w:t>
      </w:r>
      <w:r w:rsidR="007D1D20">
        <w:rPr>
          <w:rFonts w:ascii="Arial" w:hAnsi="Arial" w:cs="Arial"/>
          <w:sz w:val="22"/>
          <w:szCs w:val="22"/>
          <w:lang w:val="es-PE"/>
        </w:rPr>
        <w:t xml:space="preserve"> Pendiente y cambia</w:t>
      </w:r>
      <w:r w:rsidR="00681D9C" w:rsidRPr="00E36679">
        <w:rPr>
          <w:rFonts w:ascii="Arial" w:hAnsi="Arial" w:cs="Arial"/>
          <w:sz w:val="22"/>
          <w:szCs w:val="22"/>
          <w:lang w:val="es-PE"/>
        </w:rPr>
        <w:t xml:space="preserve"> </w:t>
      </w:r>
      <w:r w:rsidR="00C73AF4">
        <w:rPr>
          <w:rFonts w:ascii="Arial" w:eastAsia="Arial" w:hAnsi="Arial" w:cs="Arial"/>
          <w:sz w:val="22"/>
          <w:szCs w:val="22"/>
          <w:lang w:val="es-PE"/>
        </w:rPr>
        <w:t>Estado</w:t>
      </w:r>
      <w:r w:rsidR="00681D9C" w:rsidRPr="00E36679">
        <w:rPr>
          <w:rFonts w:ascii="Arial" w:hAnsi="Arial" w:cs="Arial"/>
          <w:sz w:val="22"/>
          <w:szCs w:val="22"/>
          <w:lang w:val="es-PE"/>
        </w:rPr>
        <w:t>:</w:t>
      </w:r>
      <w:r w:rsidR="002D2DAF" w:rsidRPr="00E36679">
        <w:rPr>
          <w:rFonts w:ascii="Arial" w:hAnsi="Arial" w:cs="Arial"/>
          <w:sz w:val="22"/>
          <w:szCs w:val="22"/>
          <w:lang w:val="es-PE"/>
        </w:rPr>
        <w:t xml:space="preserve"> </w:t>
      </w:r>
      <w:r w:rsidR="00C73AF4">
        <w:rPr>
          <w:rFonts w:ascii="Arial" w:hAnsi="Arial" w:cs="Arial"/>
          <w:sz w:val="22"/>
          <w:szCs w:val="22"/>
          <w:lang w:val="es-PE"/>
        </w:rPr>
        <w:t>Aprobada</w:t>
      </w:r>
    </w:p>
    <w:p w:rsidR="00BC12D7" w:rsidRPr="007D1D20" w:rsidRDefault="00BC12D7" w:rsidP="007D1D20">
      <w:pPr>
        <w:pStyle w:val="Prrafodelista"/>
        <w:widowControl/>
        <w:numPr>
          <w:ilvl w:val="0"/>
          <w:numId w:val="2"/>
        </w:numPr>
        <w:spacing w:after="200" w:line="276" w:lineRule="auto"/>
        <w:rPr>
          <w:rFonts w:ascii="Verdana" w:hAnsi="Verdana"/>
          <w:lang w:val="es-MX"/>
        </w:rPr>
      </w:pPr>
      <w:r w:rsidRPr="007D1D20">
        <w:rPr>
          <w:rFonts w:ascii="Arial" w:hAnsi="Arial" w:cs="Arial"/>
          <w:sz w:val="22"/>
          <w:szCs w:val="22"/>
          <w:lang w:val="es-MX"/>
        </w:rPr>
        <w:t xml:space="preserve">Se muestra mensaje </w:t>
      </w:r>
      <w:r w:rsidR="007D1D20" w:rsidRPr="007D1D20">
        <w:rPr>
          <w:rFonts w:ascii="Verdana" w:hAnsi="Verdana"/>
          <w:lang w:val="es-MX"/>
        </w:rPr>
        <w:t>“El estado de la solicitud N° 9999 se actualizó correctamente”.</w:t>
      </w:r>
    </w:p>
    <w:p w:rsidR="004F2DB0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1" w:name="_Toc389476710"/>
      <w:bookmarkStart w:id="22" w:name="_Toc497334579"/>
      <w:r w:rsidR="00785206" w:rsidRPr="00D34E15">
        <w:rPr>
          <w:rFonts w:cs="Arial"/>
          <w:b/>
          <w:i w:val="0"/>
          <w:sz w:val="22"/>
          <w:szCs w:val="22"/>
          <w:lang w:val="es-PE"/>
        </w:rPr>
        <w:t>Criterio</w:t>
      </w:r>
      <w:r w:rsidR="00AA480A" w:rsidRPr="00D34E15">
        <w:rPr>
          <w:rFonts w:cs="Arial"/>
          <w:b/>
          <w:i w:val="0"/>
          <w:sz w:val="22"/>
          <w:szCs w:val="22"/>
          <w:lang w:val="es-PE"/>
        </w:rPr>
        <w:t>(</w:t>
      </w:r>
      <w:r w:rsidR="00785206" w:rsidRPr="00D34E15">
        <w:rPr>
          <w:rFonts w:cs="Arial"/>
          <w:b/>
          <w:i w:val="0"/>
          <w:sz w:val="22"/>
          <w:szCs w:val="22"/>
          <w:lang w:val="es-PE"/>
        </w:rPr>
        <w:t>s</w:t>
      </w:r>
      <w:r w:rsidR="00AA480A" w:rsidRPr="00D34E15">
        <w:rPr>
          <w:rFonts w:cs="Arial"/>
          <w:b/>
          <w:i w:val="0"/>
          <w:sz w:val="22"/>
          <w:szCs w:val="22"/>
          <w:lang w:val="es-PE"/>
        </w:rPr>
        <w:t>)</w:t>
      </w:r>
      <w:r w:rsidR="00785206" w:rsidRPr="00D34E15">
        <w:rPr>
          <w:rFonts w:cs="Arial"/>
          <w:b/>
          <w:i w:val="0"/>
          <w:sz w:val="22"/>
          <w:szCs w:val="22"/>
          <w:lang w:val="es-PE"/>
        </w:rPr>
        <w:t xml:space="preserve"> de Éxito / Fallo</w:t>
      </w:r>
      <w:bookmarkEnd w:id="21"/>
      <w:bookmarkEnd w:id="22"/>
    </w:p>
    <w:p w:rsidR="00A66F37" w:rsidRDefault="00664ECC" w:rsidP="00A03A47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664ECC">
        <w:rPr>
          <w:rFonts w:ascii="Arial" w:hAnsi="Arial" w:cs="Arial"/>
          <w:sz w:val="22"/>
          <w:szCs w:val="22"/>
          <w:lang w:val="es-PE"/>
        </w:rPr>
        <w:tab/>
      </w:r>
      <w:r w:rsidR="001A1146">
        <w:rPr>
          <w:rFonts w:ascii="Arial" w:hAnsi="Arial" w:cs="Arial"/>
          <w:sz w:val="22"/>
          <w:szCs w:val="22"/>
          <w:lang w:val="es-PE"/>
        </w:rPr>
        <w:t xml:space="preserve">El sistema actualiza y graba el estado de la solicitud de revisión técnica del </w:t>
      </w:r>
      <w:r w:rsidR="00891000">
        <w:rPr>
          <w:rFonts w:ascii="Arial" w:hAnsi="Arial" w:cs="Arial"/>
          <w:sz w:val="22"/>
          <w:szCs w:val="22"/>
          <w:lang w:val="es-PE"/>
        </w:rPr>
        <w:t>vehículo.</w:t>
      </w:r>
    </w:p>
    <w:p w:rsidR="007D1D20" w:rsidRDefault="007D1D20" w:rsidP="00A03A47">
      <w:pPr>
        <w:ind w:left="1429"/>
        <w:jc w:val="both"/>
        <w:rPr>
          <w:rFonts w:ascii="Verdana" w:hAnsi="Verdana"/>
          <w:lang w:val="es-MX"/>
        </w:rPr>
      </w:pPr>
      <w:r w:rsidRPr="007D1D20">
        <w:rPr>
          <w:rFonts w:ascii="Arial" w:hAnsi="Arial" w:cs="Arial"/>
          <w:sz w:val="22"/>
          <w:szCs w:val="22"/>
          <w:lang w:val="es-MX"/>
        </w:rPr>
        <w:t xml:space="preserve">Se muestra mensaje </w:t>
      </w:r>
      <w:r w:rsidRPr="007D1D20">
        <w:rPr>
          <w:rFonts w:ascii="Verdana" w:hAnsi="Verdana"/>
          <w:lang w:val="es-MX"/>
        </w:rPr>
        <w:t>“El estado de la solicitud N° 9999 se actualizó correctamente”.</w:t>
      </w:r>
    </w:p>
    <w:p w:rsidR="00F476B7" w:rsidRPr="00D34E15" w:rsidRDefault="00F476B7" w:rsidP="00A03A47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9900F4" w:rsidRPr="0020106D" w:rsidRDefault="00171086" w:rsidP="000A6559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23" w:name="_Toc497334580"/>
      <w:r w:rsidR="005829D6">
        <w:rPr>
          <w:rFonts w:cs="Arial"/>
          <w:color w:val="000000"/>
          <w:sz w:val="22"/>
          <w:szCs w:val="22"/>
        </w:rPr>
        <w:t>Solicitud no encontrada</w:t>
      </w:r>
      <w:bookmarkEnd w:id="23"/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4" w:name="_Toc497334581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24"/>
    </w:p>
    <w:p w:rsidR="00CE1D30" w:rsidRPr="00681D9C" w:rsidRDefault="005829D6" w:rsidP="00CE1D30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filtrará la solicitud por</w:t>
      </w:r>
      <w:r w:rsidR="00C03445">
        <w:rPr>
          <w:rFonts w:ascii="Arial" w:hAnsi="Arial" w:cs="Arial"/>
          <w:sz w:val="22"/>
          <w:szCs w:val="22"/>
        </w:rPr>
        <w:t xml:space="preserve"> el Estado, mes y año</w:t>
      </w:r>
      <w:r w:rsidR="00CE1D30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Y no se </w:t>
      </w:r>
      <w:r w:rsidR="009A71F8">
        <w:rPr>
          <w:rFonts w:ascii="Arial" w:eastAsia="Arial" w:hAnsi="Arial" w:cs="Arial"/>
          <w:sz w:val="22"/>
          <w:szCs w:val="22"/>
        </w:rPr>
        <w:t>encontrará</w:t>
      </w:r>
      <w:r>
        <w:rPr>
          <w:rFonts w:ascii="Arial" w:eastAsia="Arial" w:hAnsi="Arial" w:cs="Arial"/>
          <w:sz w:val="22"/>
          <w:szCs w:val="22"/>
        </w:rPr>
        <w:t xml:space="preserve"> la solicitud deseada</w:t>
      </w:r>
      <w:r w:rsidR="007D1D20">
        <w:rPr>
          <w:rFonts w:ascii="Arial" w:eastAsia="Arial" w:hAnsi="Arial" w:cs="Arial"/>
          <w:sz w:val="22"/>
          <w:szCs w:val="22"/>
        </w:rPr>
        <w:t xml:space="preserve"> seleccionando una fecha en la cual no existen solicitudes de revisión técnica</w:t>
      </w:r>
      <w:r>
        <w:rPr>
          <w:rFonts w:ascii="Arial" w:eastAsia="Arial" w:hAnsi="Arial" w:cs="Arial"/>
          <w:sz w:val="22"/>
          <w:szCs w:val="22"/>
        </w:rPr>
        <w:t>.</w:t>
      </w:r>
      <w:r w:rsidR="00CE1D30">
        <w:rPr>
          <w:rFonts w:ascii="Arial" w:eastAsia="Arial" w:hAnsi="Arial" w:cs="Arial"/>
          <w:sz w:val="22"/>
          <w:szCs w:val="22"/>
        </w:rPr>
        <w:t xml:space="preserve"> 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5" w:name="_Toc497334582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25"/>
    </w:p>
    <w:p w:rsidR="00793E28" w:rsidRPr="000E257D" w:rsidRDefault="00793E28" w:rsidP="00793E28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La solicitud estaba registrada</w:t>
      </w:r>
      <w:r w:rsidRPr="000E257D">
        <w:rPr>
          <w:rFonts w:ascii="Arial" w:hAnsi="Arial" w:cs="Arial"/>
          <w:sz w:val="22"/>
          <w:szCs w:val="22"/>
          <w:lang w:val="es-PE"/>
        </w:rPr>
        <w:t>.</w:t>
      </w:r>
    </w:p>
    <w:p w:rsidR="00793E28" w:rsidRPr="00D34E15" w:rsidRDefault="00793E28" w:rsidP="00793E28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El Gerente Administrativo estaba</w:t>
      </w:r>
      <w:r w:rsidR="007D1D20">
        <w:rPr>
          <w:rFonts w:ascii="Arial" w:hAnsi="Arial" w:cs="Arial"/>
          <w:sz w:val="22"/>
          <w:szCs w:val="22"/>
          <w:lang w:val="es-PE"/>
        </w:rPr>
        <w:t xml:space="preserve"> </w:t>
      </w:r>
      <w:proofErr w:type="spellStart"/>
      <w:r w:rsidR="007D1D20">
        <w:rPr>
          <w:rFonts w:ascii="Arial" w:hAnsi="Arial" w:cs="Arial"/>
          <w:sz w:val="22"/>
          <w:szCs w:val="22"/>
          <w:lang w:val="es-PE"/>
        </w:rPr>
        <w:t>logeado</w:t>
      </w:r>
      <w:proofErr w:type="spellEnd"/>
      <w:r w:rsidR="007D1D20">
        <w:rPr>
          <w:rFonts w:ascii="Arial" w:hAnsi="Arial" w:cs="Arial"/>
          <w:sz w:val="22"/>
          <w:szCs w:val="22"/>
          <w:lang w:val="es-PE"/>
        </w:rPr>
        <w:t xml:space="preserve"> al sistema</w:t>
      </w:r>
      <w:r w:rsidRPr="000E257D">
        <w:rPr>
          <w:rFonts w:ascii="Arial" w:hAnsi="Arial" w:cs="Arial"/>
          <w:sz w:val="22"/>
          <w:szCs w:val="22"/>
          <w:lang w:val="es-PE"/>
        </w:rPr>
        <w:t>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26" w:name="_Toc497334583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26"/>
    </w:p>
    <w:p w:rsidR="009A71F8" w:rsidRDefault="009A71F8" w:rsidP="003149C4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</w:t>
      </w:r>
      <w:r w:rsidRPr="00883CD0">
        <w:rPr>
          <w:rFonts w:ascii="Verdana" w:hAnsi="Verdana"/>
          <w:lang w:val="es-PE"/>
        </w:rPr>
        <w:t>Aprobar Revisión Técnica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:rsidR="009A71F8" w:rsidRPr="00E36679" w:rsidRDefault="00F476B7" w:rsidP="003149C4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Estado: Pendiente</w:t>
      </w:r>
    </w:p>
    <w:p w:rsidR="009A71F8" w:rsidRDefault="009A71F8" w:rsidP="003149C4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 Mes:</w:t>
      </w:r>
      <w:r w:rsidR="00D046CD">
        <w:rPr>
          <w:rFonts w:ascii="Arial" w:hAnsi="Arial" w:cs="Arial"/>
          <w:sz w:val="22"/>
          <w:szCs w:val="22"/>
          <w:lang w:val="es-PE"/>
        </w:rPr>
        <w:t xml:space="preserve"> </w:t>
      </w:r>
      <w:r w:rsidR="00F476B7">
        <w:rPr>
          <w:rFonts w:ascii="Arial" w:hAnsi="Arial" w:cs="Arial"/>
          <w:sz w:val="22"/>
          <w:szCs w:val="22"/>
          <w:lang w:val="es-PE"/>
        </w:rPr>
        <w:t>Enero</w:t>
      </w:r>
    </w:p>
    <w:p w:rsidR="009A71F8" w:rsidRPr="006C4303" w:rsidRDefault="009A71F8" w:rsidP="003149C4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Año</w:t>
      </w:r>
      <w:r w:rsidR="00F476B7">
        <w:rPr>
          <w:rFonts w:ascii="Arial" w:hAnsi="Arial" w:cs="Arial"/>
          <w:sz w:val="22"/>
          <w:szCs w:val="22"/>
          <w:lang w:val="en-IN"/>
        </w:rPr>
        <w:t>: 2012</w:t>
      </w:r>
    </w:p>
    <w:p w:rsidR="009A71F8" w:rsidRDefault="009A71F8" w:rsidP="003149C4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“Filtrar”</w:t>
      </w:r>
      <w:r w:rsidR="00F476B7">
        <w:rPr>
          <w:rFonts w:ascii="Arial" w:hAnsi="Arial" w:cs="Arial"/>
          <w:sz w:val="22"/>
          <w:szCs w:val="22"/>
          <w:lang w:val="es-PE"/>
        </w:rPr>
        <w:t>.</w:t>
      </w:r>
    </w:p>
    <w:p w:rsidR="009900F4" w:rsidRPr="00F476B7" w:rsidRDefault="00F476B7" w:rsidP="003149C4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 muestra mensaje</w:t>
      </w:r>
      <w:r w:rsidRPr="00F476B7">
        <w:rPr>
          <w:rFonts w:ascii="Verdana" w:hAnsi="Verdana"/>
          <w:lang w:val="es-MX"/>
        </w:rPr>
        <w:t xml:space="preserve"> “No existen solicitudes para este periodo”</w:t>
      </w:r>
      <w:r>
        <w:rPr>
          <w:rFonts w:ascii="Verdana" w:hAnsi="Verdana"/>
          <w:lang w:val="es-MX"/>
        </w:rPr>
        <w:t>.</w:t>
      </w:r>
    </w:p>
    <w:p w:rsidR="00F476B7" w:rsidRPr="00D34E15" w:rsidRDefault="00F476B7" w:rsidP="003149C4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Verdana" w:hAnsi="Verdana"/>
          <w:lang w:val="es-MX"/>
        </w:rPr>
        <w:t>Seleccionar “Volver a listar”.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lastRenderedPageBreak/>
        <w:tab/>
      </w:r>
      <w:bookmarkStart w:id="27" w:name="_Toc497334584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27"/>
    </w:p>
    <w:p w:rsidR="009900F4" w:rsidRDefault="00142687" w:rsidP="009900F4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No se encontró la solicitud y no podrá cambiar el estado de la solicitud</w:t>
      </w:r>
      <w:r w:rsidR="004B5B0E" w:rsidRPr="00D34E1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 xml:space="preserve">y </w:t>
      </w:r>
      <w:r w:rsidR="003B3393">
        <w:rPr>
          <w:rFonts w:ascii="Arial" w:hAnsi="Arial" w:cs="Arial"/>
          <w:sz w:val="22"/>
          <w:szCs w:val="22"/>
          <w:lang w:val="es-MX"/>
        </w:rPr>
        <w:t>mostrará</w:t>
      </w:r>
      <w:r>
        <w:rPr>
          <w:rFonts w:ascii="Arial" w:hAnsi="Arial" w:cs="Arial"/>
          <w:sz w:val="22"/>
          <w:szCs w:val="22"/>
          <w:lang w:val="es-MX"/>
        </w:rPr>
        <w:t xml:space="preserve"> el mensaje </w:t>
      </w:r>
      <w:r w:rsidR="004B5B0E">
        <w:rPr>
          <w:rFonts w:ascii="Arial" w:hAnsi="Arial" w:cs="Arial"/>
          <w:sz w:val="22"/>
          <w:szCs w:val="22"/>
          <w:lang w:val="es-MX"/>
        </w:rPr>
        <w:t>“</w:t>
      </w:r>
      <w:r w:rsidR="00F476B7">
        <w:rPr>
          <w:rFonts w:ascii="Arial" w:hAnsi="Arial" w:cs="Arial"/>
          <w:sz w:val="22"/>
          <w:szCs w:val="22"/>
          <w:lang w:val="es-MX"/>
        </w:rPr>
        <w:t>No existen solicitudes para este periodo</w:t>
      </w:r>
      <w:r w:rsidR="004B5B0E">
        <w:rPr>
          <w:rFonts w:ascii="Arial" w:hAnsi="Arial" w:cs="Arial"/>
          <w:sz w:val="22"/>
          <w:szCs w:val="22"/>
          <w:lang w:val="es-MX"/>
        </w:rPr>
        <w:t>”</w:t>
      </w:r>
      <w:r w:rsidR="00FB5640">
        <w:rPr>
          <w:rFonts w:ascii="Arial" w:hAnsi="Arial" w:cs="Arial"/>
          <w:sz w:val="22"/>
          <w:szCs w:val="22"/>
          <w:lang w:val="es-PE"/>
        </w:rPr>
        <w:t>.</w:t>
      </w:r>
    </w:p>
    <w:p w:rsidR="00F476B7" w:rsidRPr="00D34E15" w:rsidRDefault="00F476B7" w:rsidP="009900F4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9900F4" w:rsidRPr="00D34E15" w:rsidRDefault="005E68E8" w:rsidP="005E68E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color w:val="000000"/>
          <w:sz w:val="22"/>
          <w:szCs w:val="22"/>
          <w:lang w:val="es-PE"/>
        </w:rPr>
        <w:t xml:space="preserve"> </w:t>
      </w:r>
      <w:bookmarkStart w:id="28" w:name="_Toc497334585"/>
      <w:r w:rsidR="003E60D4">
        <w:rPr>
          <w:rFonts w:cs="Arial"/>
          <w:color w:val="000000"/>
          <w:sz w:val="22"/>
          <w:szCs w:val="22"/>
        </w:rPr>
        <w:t>Cambios de Estados no grabados</w:t>
      </w:r>
      <w:bookmarkEnd w:id="28"/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9" w:name="_Toc497334586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29"/>
    </w:p>
    <w:p w:rsidR="009E4526" w:rsidRPr="00681D9C" w:rsidRDefault="003B3393" w:rsidP="009E4526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 w:rsidRPr="00D34E15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filtrará la solicitud según sus estado, mes y año</w:t>
      </w:r>
      <w:r>
        <w:rPr>
          <w:rFonts w:ascii="Arial" w:eastAsia="Arial" w:hAnsi="Arial" w:cs="Arial"/>
          <w:sz w:val="22"/>
          <w:szCs w:val="22"/>
        </w:rPr>
        <w:t xml:space="preserve">. NO se cambiará el estado de la Revisión Técnica. </w:t>
      </w:r>
      <w:r>
        <w:rPr>
          <w:rFonts w:ascii="Arial" w:hAnsi="Arial" w:cs="Arial"/>
          <w:sz w:val="22"/>
          <w:szCs w:val="22"/>
        </w:rPr>
        <w:t>Y</w:t>
      </w:r>
      <w:r w:rsidRPr="00D34E15">
        <w:rPr>
          <w:rFonts w:ascii="Arial" w:hAnsi="Arial" w:cs="Arial"/>
          <w:sz w:val="22"/>
          <w:szCs w:val="22"/>
        </w:rPr>
        <w:t xml:space="preserve"> se mostrará el mensaje </w:t>
      </w:r>
      <w:r w:rsidRPr="00D34E15">
        <w:rPr>
          <w:rFonts w:ascii="Arial" w:hAnsi="Arial" w:cs="Arial"/>
          <w:sz w:val="22"/>
          <w:szCs w:val="22"/>
          <w:lang w:val="es-MX"/>
        </w:rPr>
        <w:t>“</w:t>
      </w:r>
      <w:r>
        <w:rPr>
          <w:rFonts w:ascii="Arial" w:hAnsi="Arial" w:cs="Arial"/>
          <w:sz w:val="22"/>
          <w:szCs w:val="22"/>
          <w:lang w:val="es-MX"/>
        </w:rPr>
        <w:t>No se pudo actualizar el estado de la solicitud</w:t>
      </w:r>
      <w:r w:rsidRPr="00D519A8">
        <w:rPr>
          <w:rFonts w:ascii="Arial" w:hAnsi="Arial" w:cs="Arial"/>
          <w:sz w:val="22"/>
          <w:szCs w:val="22"/>
        </w:rPr>
        <w:t>.”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0" w:name="_Toc497334587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30"/>
    </w:p>
    <w:p w:rsidR="003B3393" w:rsidRPr="000E257D" w:rsidRDefault="003B3393" w:rsidP="003B3393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La solicitud estaba registrada</w:t>
      </w:r>
      <w:r w:rsidRPr="000E257D">
        <w:rPr>
          <w:rFonts w:ascii="Arial" w:hAnsi="Arial" w:cs="Arial"/>
          <w:sz w:val="22"/>
          <w:szCs w:val="22"/>
          <w:lang w:val="es-PE"/>
        </w:rPr>
        <w:t>.</w:t>
      </w:r>
    </w:p>
    <w:p w:rsidR="003B3393" w:rsidRPr="00D34E15" w:rsidRDefault="003B3393" w:rsidP="003B3393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El Gerente Administrativo estaba</w:t>
      </w:r>
      <w:r w:rsidRPr="000E257D">
        <w:rPr>
          <w:rFonts w:ascii="Arial" w:hAnsi="Arial" w:cs="Arial"/>
          <w:sz w:val="22"/>
          <w:szCs w:val="22"/>
          <w:lang w:val="es-PE"/>
        </w:rPr>
        <w:t>.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31" w:name="_Toc497334588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31"/>
    </w:p>
    <w:p w:rsidR="003806B6" w:rsidRDefault="003806B6" w:rsidP="003149C4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</w:t>
      </w:r>
      <w:r w:rsidRPr="00883CD0">
        <w:rPr>
          <w:rFonts w:ascii="Verdana" w:hAnsi="Verdana"/>
          <w:lang w:val="es-PE"/>
        </w:rPr>
        <w:t>Aprobar Revisión Técnica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:rsidR="003806B6" w:rsidRPr="00E36679" w:rsidRDefault="003806B6" w:rsidP="003149C4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</w:t>
      </w:r>
      <w:r w:rsidR="00F476B7">
        <w:rPr>
          <w:rFonts w:ascii="Arial" w:hAnsi="Arial" w:cs="Arial"/>
          <w:sz w:val="22"/>
          <w:szCs w:val="22"/>
          <w:lang w:val="es-PE"/>
        </w:rPr>
        <w:t>r Estado: Pendiente</w:t>
      </w:r>
      <w:r>
        <w:rPr>
          <w:rFonts w:ascii="Arial" w:hAnsi="Arial" w:cs="Arial"/>
          <w:sz w:val="22"/>
          <w:szCs w:val="22"/>
          <w:lang w:val="es-PE"/>
        </w:rPr>
        <w:t xml:space="preserve"> </w:t>
      </w:r>
    </w:p>
    <w:p w:rsidR="003806B6" w:rsidRDefault="003806B6" w:rsidP="003149C4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 xml:space="preserve">ar Mes: </w:t>
      </w:r>
      <w:r w:rsidR="00F476B7">
        <w:rPr>
          <w:rFonts w:ascii="Arial" w:hAnsi="Arial" w:cs="Arial"/>
          <w:sz w:val="22"/>
          <w:szCs w:val="22"/>
          <w:lang w:val="es-PE"/>
        </w:rPr>
        <w:t>Diciembre</w:t>
      </w:r>
    </w:p>
    <w:p w:rsidR="003806B6" w:rsidRPr="006C4303" w:rsidRDefault="003806B6" w:rsidP="003149C4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Año</w:t>
      </w:r>
      <w:r w:rsidR="00F476B7">
        <w:rPr>
          <w:rFonts w:ascii="Arial" w:hAnsi="Arial" w:cs="Arial"/>
          <w:sz w:val="22"/>
          <w:szCs w:val="22"/>
          <w:lang w:val="en-IN"/>
        </w:rPr>
        <w:t>: 2012</w:t>
      </w:r>
    </w:p>
    <w:p w:rsidR="003806B6" w:rsidRDefault="003806B6" w:rsidP="003149C4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“Filtrar”</w:t>
      </w:r>
    </w:p>
    <w:p w:rsidR="003806B6" w:rsidRDefault="003806B6" w:rsidP="003149C4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muestra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</w:t>
      </w:r>
      <w:r>
        <w:rPr>
          <w:rFonts w:ascii="Arial" w:hAnsi="Arial" w:cs="Arial"/>
          <w:sz w:val="22"/>
          <w:szCs w:val="22"/>
          <w:lang w:val="es-PE"/>
        </w:rPr>
        <w:t>de la Solicitud de Revisión Técnica del Vehículo</w:t>
      </w:r>
    </w:p>
    <w:p w:rsidR="00F476B7" w:rsidRPr="00E36679" w:rsidRDefault="00F476B7" w:rsidP="00F476B7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la opción Pendiente y cambia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eastAsia="Arial" w:hAnsi="Arial" w:cs="Arial"/>
          <w:sz w:val="22"/>
          <w:szCs w:val="22"/>
          <w:lang w:val="es-PE"/>
        </w:rPr>
        <w:t>Estado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: </w:t>
      </w:r>
      <w:r>
        <w:rPr>
          <w:rFonts w:ascii="Arial" w:hAnsi="Arial" w:cs="Arial"/>
          <w:sz w:val="22"/>
          <w:szCs w:val="22"/>
          <w:lang w:val="es-PE"/>
        </w:rPr>
        <w:t>Aprobada</w:t>
      </w:r>
    </w:p>
    <w:p w:rsidR="003806B6" w:rsidRPr="00681D9C" w:rsidRDefault="003806B6" w:rsidP="003149C4">
      <w:pPr>
        <w:pStyle w:val="Prrafodelista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>Se muestra mensaje “</w:t>
      </w:r>
      <w:r>
        <w:rPr>
          <w:rFonts w:ascii="Arial" w:hAnsi="Arial" w:cs="Arial"/>
          <w:sz w:val="22"/>
          <w:szCs w:val="22"/>
          <w:lang w:val="es-PE"/>
        </w:rPr>
        <w:t>No se pudo actualizar el estado de la solicitud</w:t>
      </w:r>
      <w:r w:rsidRPr="00681D9C">
        <w:rPr>
          <w:rFonts w:ascii="Arial" w:hAnsi="Arial" w:cs="Arial"/>
          <w:sz w:val="22"/>
          <w:szCs w:val="22"/>
          <w:lang w:val="es-MX"/>
        </w:rPr>
        <w:t>”</w:t>
      </w:r>
    </w:p>
    <w:p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2" w:name="_Toc497334589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32"/>
    </w:p>
    <w:p w:rsidR="003E60D4" w:rsidRDefault="00511686" w:rsidP="00F476B7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No se pudo actualizar el estado de la solicitud y mostrara el mensaje</w:t>
      </w:r>
      <w:r w:rsidR="004B5B0E" w:rsidRPr="00D34E15">
        <w:rPr>
          <w:rFonts w:ascii="Arial" w:hAnsi="Arial" w:cs="Arial"/>
          <w:sz w:val="22"/>
          <w:szCs w:val="22"/>
          <w:lang w:val="es-MX"/>
        </w:rPr>
        <w:t xml:space="preserve"> </w:t>
      </w:r>
      <w:r w:rsidR="004B5B0E">
        <w:rPr>
          <w:rFonts w:ascii="Arial" w:hAnsi="Arial" w:cs="Arial"/>
          <w:sz w:val="22"/>
          <w:szCs w:val="22"/>
          <w:lang w:val="es-MX"/>
        </w:rPr>
        <w:t>“</w:t>
      </w:r>
      <w:r>
        <w:rPr>
          <w:rFonts w:ascii="Arial" w:hAnsi="Arial" w:cs="Arial"/>
          <w:sz w:val="22"/>
          <w:szCs w:val="22"/>
          <w:lang w:val="es-MX"/>
        </w:rPr>
        <w:t>No se pudo actualizar el estado de la solicitud</w:t>
      </w:r>
      <w:r w:rsidR="004B5B0E">
        <w:rPr>
          <w:rFonts w:ascii="Arial" w:hAnsi="Arial" w:cs="Arial"/>
          <w:sz w:val="22"/>
          <w:szCs w:val="22"/>
          <w:lang w:val="es-MX"/>
        </w:rPr>
        <w:t>”</w:t>
      </w:r>
      <w:r w:rsidR="00FB5640">
        <w:rPr>
          <w:rFonts w:ascii="Arial" w:hAnsi="Arial" w:cs="Arial"/>
          <w:sz w:val="22"/>
          <w:szCs w:val="22"/>
          <w:lang w:val="es-PE"/>
        </w:rPr>
        <w:t>.</w:t>
      </w:r>
    </w:p>
    <w:p w:rsidR="00F476B7" w:rsidRPr="00F476B7" w:rsidRDefault="00F476B7" w:rsidP="00F476B7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F476B7" w:rsidRPr="00D34E15" w:rsidRDefault="00F476B7" w:rsidP="00F476B7">
      <w:pPr>
        <w:pStyle w:val="Ttulo2"/>
        <w:rPr>
          <w:rFonts w:cs="Arial"/>
          <w:sz w:val="22"/>
          <w:szCs w:val="22"/>
          <w:lang w:val="es-PE"/>
        </w:rPr>
      </w:pPr>
      <w:proofErr w:type="spellStart"/>
      <w:r>
        <w:rPr>
          <w:rFonts w:cs="Arial"/>
          <w:color w:val="000000"/>
          <w:sz w:val="22"/>
          <w:szCs w:val="22"/>
        </w:rPr>
        <w:t>Cambios</w:t>
      </w:r>
      <w:proofErr w:type="spellEnd"/>
      <w:r>
        <w:rPr>
          <w:rFonts w:cs="Arial"/>
          <w:color w:val="000000"/>
          <w:sz w:val="22"/>
          <w:szCs w:val="22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</w:rPr>
        <w:t>Estados</w:t>
      </w:r>
      <w:proofErr w:type="spellEnd"/>
      <w:r>
        <w:rPr>
          <w:rFonts w:cs="Arial"/>
          <w:color w:val="000000"/>
          <w:sz w:val="22"/>
          <w:szCs w:val="22"/>
        </w:rPr>
        <w:t xml:space="preserve"> no </w:t>
      </w:r>
      <w:proofErr w:type="spellStart"/>
      <w:r>
        <w:rPr>
          <w:rFonts w:cs="Arial"/>
          <w:color w:val="000000"/>
          <w:sz w:val="22"/>
          <w:szCs w:val="22"/>
        </w:rPr>
        <w:t>grabados</w:t>
      </w:r>
      <w:proofErr w:type="spellEnd"/>
    </w:p>
    <w:p w:rsidR="00F476B7" w:rsidRPr="00D34E15" w:rsidRDefault="00F476B7" w:rsidP="00F476B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  <w:t>Descripción</w:t>
      </w:r>
    </w:p>
    <w:p w:rsidR="00F476B7" w:rsidRPr="00681D9C" w:rsidRDefault="00F476B7" w:rsidP="00F476B7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 w:rsidRPr="00D34E15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 xml:space="preserve">filtrará la solicitud según </w:t>
      </w:r>
      <w:proofErr w:type="gramStart"/>
      <w:r>
        <w:rPr>
          <w:rFonts w:ascii="Arial" w:hAnsi="Arial" w:cs="Arial"/>
          <w:sz w:val="22"/>
          <w:szCs w:val="22"/>
        </w:rPr>
        <w:t>sus estado</w:t>
      </w:r>
      <w:proofErr w:type="gramEnd"/>
      <w:r>
        <w:rPr>
          <w:rFonts w:ascii="Arial" w:hAnsi="Arial" w:cs="Arial"/>
          <w:sz w:val="22"/>
          <w:szCs w:val="22"/>
        </w:rPr>
        <w:t>, mes y año</w:t>
      </w:r>
      <w:r>
        <w:rPr>
          <w:rFonts w:ascii="Arial" w:eastAsia="Arial" w:hAnsi="Arial" w:cs="Arial"/>
          <w:sz w:val="22"/>
          <w:szCs w:val="22"/>
        </w:rPr>
        <w:t xml:space="preserve">. NO se cambiará el estado de la Revisión Técnica. </w:t>
      </w:r>
      <w:r>
        <w:rPr>
          <w:rFonts w:ascii="Arial" w:hAnsi="Arial" w:cs="Arial"/>
          <w:sz w:val="22"/>
          <w:szCs w:val="22"/>
        </w:rPr>
        <w:t>Y</w:t>
      </w:r>
      <w:r w:rsidRPr="00D34E15">
        <w:rPr>
          <w:rFonts w:ascii="Arial" w:hAnsi="Arial" w:cs="Arial"/>
          <w:sz w:val="22"/>
          <w:szCs w:val="22"/>
        </w:rPr>
        <w:t xml:space="preserve"> se mostrará el mensaje </w:t>
      </w:r>
      <w:r w:rsidRPr="00D34E15">
        <w:rPr>
          <w:rFonts w:ascii="Arial" w:hAnsi="Arial" w:cs="Arial"/>
          <w:sz w:val="22"/>
          <w:szCs w:val="22"/>
          <w:lang w:val="es-MX"/>
        </w:rPr>
        <w:t>“</w:t>
      </w:r>
      <w:r>
        <w:rPr>
          <w:rFonts w:ascii="Arial" w:hAnsi="Arial" w:cs="Arial"/>
          <w:sz w:val="22"/>
          <w:szCs w:val="22"/>
          <w:lang w:val="es-MX"/>
        </w:rPr>
        <w:t>No se pudo actualizar el estado de la solicitud</w:t>
      </w:r>
      <w:r w:rsidRPr="00D519A8">
        <w:rPr>
          <w:rFonts w:ascii="Arial" w:hAnsi="Arial" w:cs="Arial"/>
          <w:sz w:val="22"/>
          <w:szCs w:val="22"/>
        </w:rPr>
        <w:t>.”</w:t>
      </w:r>
    </w:p>
    <w:p w:rsidR="00F476B7" w:rsidRPr="00D34E15" w:rsidRDefault="00F476B7" w:rsidP="00F476B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  <w:t>Condiciones de ejecución</w:t>
      </w:r>
    </w:p>
    <w:p w:rsidR="00F476B7" w:rsidRPr="000E257D" w:rsidRDefault="00F476B7" w:rsidP="00F476B7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La solicitud estaba registrada</w:t>
      </w:r>
      <w:r w:rsidRPr="000E257D">
        <w:rPr>
          <w:rFonts w:ascii="Arial" w:hAnsi="Arial" w:cs="Arial"/>
          <w:sz w:val="22"/>
          <w:szCs w:val="22"/>
          <w:lang w:val="es-PE"/>
        </w:rPr>
        <w:t>.</w:t>
      </w:r>
    </w:p>
    <w:p w:rsidR="00F476B7" w:rsidRPr="00D34E15" w:rsidRDefault="00F476B7" w:rsidP="00F476B7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El Gerente Administrativo estaba</w:t>
      </w:r>
      <w:r w:rsidRPr="000E257D">
        <w:rPr>
          <w:rFonts w:ascii="Arial" w:hAnsi="Arial" w:cs="Arial"/>
          <w:sz w:val="22"/>
          <w:szCs w:val="22"/>
          <w:lang w:val="es-PE"/>
        </w:rPr>
        <w:t>.</w:t>
      </w:r>
    </w:p>
    <w:p w:rsidR="00F476B7" w:rsidRPr="00D34E15" w:rsidRDefault="00F476B7" w:rsidP="00F476B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Procedimiento de Prueba</w:t>
      </w:r>
    </w:p>
    <w:p w:rsidR="00F476B7" w:rsidRDefault="00F476B7" w:rsidP="00F476B7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</w:t>
      </w:r>
      <w:r w:rsidRPr="00883CD0">
        <w:rPr>
          <w:rFonts w:ascii="Verdana" w:hAnsi="Verdana"/>
          <w:lang w:val="es-PE"/>
        </w:rPr>
        <w:t>Aprobar Revisión Técnica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:rsidR="00F476B7" w:rsidRPr="00E36679" w:rsidRDefault="00F476B7" w:rsidP="00F476B7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Seleccionar Estado: Pendiente </w:t>
      </w:r>
    </w:p>
    <w:p w:rsidR="00F476B7" w:rsidRDefault="00F476B7" w:rsidP="00F476B7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 Mes: Diciembre</w:t>
      </w:r>
    </w:p>
    <w:p w:rsidR="00F476B7" w:rsidRPr="006C4303" w:rsidRDefault="00F476B7" w:rsidP="00F476B7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Seleccionar Año</w:t>
      </w:r>
      <w:r>
        <w:rPr>
          <w:rFonts w:ascii="Arial" w:hAnsi="Arial" w:cs="Arial"/>
          <w:sz w:val="22"/>
          <w:szCs w:val="22"/>
          <w:lang w:val="en-IN"/>
        </w:rPr>
        <w:t>: 2ol2</w:t>
      </w:r>
    </w:p>
    <w:p w:rsidR="00F476B7" w:rsidRDefault="00F476B7" w:rsidP="00F476B7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“Filtrar”</w:t>
      </w:r>
    </w:p>
    <w:p w:rsidR="00F476B7" w:rsidRPr="00681D9C" w:rsidRDefault="00F476B7" w:rsidP="00F476B7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>Se muestra mensaje “</w:t>
      </w:r>
      <w:r>
        <w:rPr>
          <w:rFonts w:ascii="Arial" w:hAnsi="Arial" w:cs="Arial"/>
          <w:sz w:val="22"/>
          <w:szCs w:val="22"/>
          <w:lang w:val="es-PE"/>
        </w:rPr>
        <w:t>Se ingresó un valor no numérico en el año</w:t>
      </w:r>
      <w:proofErr w:type="gramStart"/>
      <w:r>
        <w:rPr>
          <w:rFonts w:ascii="Arial" w:hAnsi="Arial" w:cs="Arial"/>
          <w:sz w:val="22"/>
          <w:szCs w:val="22"/>
          <w:lang w:val="es-PE"/>
        </w:rPr>
        <w:t xml:space="preserve">. </w:t>
      </w:r>
      <w:proofErr w:type="gramEnd"/>
      <w:r>
        <w:rPr>
          <w:rFonts w:ascii="Arial" w:hAnsi="Arial" w:cs="Arial"/>
          <w:sz w:val="22"/>
          <w:szCs w:val="22"/>
          <w:lang w:val="es-PE"/>
        </w:rPr>
        <w:t>Por favor revise.</w:t>
      </w:r>
      <w:r w:rsidRPr="00681D9C">
        <w:rPr>
          <w:rFonts w:ascii="Arial" w:hAnsi="Arial" w:cs="Arial"/>
          <w:sz w:val="22"/>
          <w:szCs w:val="22"/>
          <w:lang w:val="es-MX"/>
        </w:rPr>
        <w:t>”</w:t>
      </w:r>
    </w:p>
    <w:p w:rsidR="00F476B7" w:rsidRPr="00D34E15" w:rsidRDefault="00F476B7" w:rsidP="00F476B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lastRenderedPageBreak/>
        <w:tab/>
        <w:t>Criterio(s) de Éxito / Fallo</w:t>
      </w:r>
    </w:p>
    <w:p w:rsidR="00F476B7" w:rsidRPr="00681D9C" w:rsidRDefault="00F476B7" w:rsidP="00F476B7">
      <w:pPr>
        <w:pStyle w:val="Prrafodelista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PE"/>
        </w:rPr>
        <w:t>No se pudo actualizar el estado de la solicitud y mostrara el mensaje</w:t>
      </w:r>
      <w:r w:rsidRPr="00D34E15">
        <w:rPr>
          <w:rFonts w:ascii="Arial" w:hAnsi="Arial" w:cs="Arial"/>
          <w:sz w:val="22"/>
          <w:szCs w:val="22"/>
          <w:lang w:val="es-MX"/>
        </w:rPr>
        <w:t xml:space="preserve"> </w:t>
      </w:r>
      <w:r w:rsidRPr="00681D9C">
        <w:rPr>
          <w:rFonts w:ascii="Arial" w:hAnsi="Arial" w:cs="Arial"/>
          <w:sz w:val="22"/>
          <w:szCs w:val="22"/>
          <w:lang w:val="es-MX"/>
        </w:rPr>
        <w:t>“</w:t>
      </w:r>
      <w:r>
        <w:rPr>
          <w:rFonts w:ascii="Arial" w:hAnsi="Arial" w:cs="Arial"/>
          <w:sz w:val="22"/>
          <w:szCs w:val="22"/>
          <w:lang w:val="es-PE"/>
        </w:rPr>
        <w:t>Se ingresó un valor no numérico en el año. Por favor revise.</w:t>
      </w:r>
      <w:r w:rsidRPr="00681D9C">
        <w:rPr>
          <w:rFonts w:ascii="Arial" w:hAnsi="Arial" w:cs="Arial"/>
          <w:sz w:val="22"/>
          <w:szCs w:val="22"/>
          <w:lang w:val="es-MX"/>
        </w:rPr>
        <w:t>”</w:t>
      </w:r>
    </w:p>
    <w:p w:rsidR="003E60D4" w:rsidRDefault="003E60D4" w:rsidP="003E60D4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E60D4" w:rsidRDefault="003E60D4" w:rsidP="003E60D4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E60D4" w:rsidRDefault="003E60D4" w:rsidP="003E60D4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E60D4" w:rsidRDefault="003E60D4" w:rsidP="003E60D4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E60D4" w:rsidRDefault="003E60D4" w:rsidP="003E60D4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E60D4" w:rsidRDefault="003E60D4" w:rsidP="003E60D4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E60D4" w:rsidRDefault="003E60D4" w:rsidP="003E60D4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E60D4" w:rsidRDefault="003E60D4" w:rsidP="003E60D4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E60D4" w:rsidRPr="00A1731C" w:rsidRDefault="003E60D4" w:rsidP="003E60D4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A1731C" w:rsidRPr="00F30C1F" w:rsidRDefault="00A1731C" w:rsidP="00A1731C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:rsidR="004B5AA1" w:rsidRDefault="004B5AA1" w:rsidP="004B5AA1">
      <w:pPr>
        <w:rPr>
          <w:rFonts w:ascii="Arial" w:hAnsi="Arial" w:cs="Arial"/>
          <w:sz w:val="22"/>
          <w:szCs w:val="22"/>
          <w:lang w:val="es-PE"/>
        </w:rPr>
      </w:pPr>
    </w:p>
    <w:p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:rsidR="00D13965" w:rsidRPr="00A1731C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:rsidR="005801DC" w:rsidRPr="00EB1014" w:rsidRDefault="005801DC" w:rsidP="005801DC">
      <w:pPr>
        <w:jc w:val="center"/>
        <w:rPr>
          <w:b/>
        </w:rPr>
      </w:pPr>
      <w:bookmarkStart w:id="33" w:name="_Toc381110442"/>
      <w:r w:rsidRPr="00EB1014">
        <w:rPr>
          <w:b/>
          <w:sz w:val="36"/>
          <w:szCs w:val="36"/>
        </w:rPr>
        <w:t>H</w:t>
      </w:r>
      <w:r w:rsidRPr="00EB1014">
        <w:rPr>
          <w:b/>
        </w:rPr>
        <w:t>istorial de las revisiones</w:t>
      </w:r>
      <w:bookmarkEnd w:id="33"/>
    </w:p>
    <w:tbl>
      <w:tblPr>
        <w:tblStyle w:val="Tabladecuadrcula2-nfasis21"/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5801DC" w:rsidRPr="00D82333" w:rsidTr="006B3D9F">
        <w:trPr>
          <w:cnfStyle w:val="000000100000"/>
          <w:trHeight w:val="914"/>
        </w:trPr>
        <w:tc>
          <w:tcPr>
            <w:cnfStyle w:val="000010000000"/>
            <w:tcW w:w="710" w:type="dxa"/>
            <w:shd w:val="clear" w:color="auto" w:fill="DDD9C3" w:themeFill="background2" w:themeFillShade="E6"/>
          </w:tcPr>
          <w:p w:rsidR="005801DC" w:rsidRPr="00EB1014" w:rsidRDefault="00EF716D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Item</w:t>
            </w:r>
          </w:p>
        </w:tc>
        <w:tc>
          <w:tcPr>
            <w:tcW w:w="852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cnfStyle w:val="000000100000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cnfStyle w:val="000010000000"/>
            <w:tcW w:w="851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5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cnfStyle w:val="000000100000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cnfStyle w:val="000010000000"/>
            <w:tcW w:w="3832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4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cnfStyle w:val="000000100000"/>
              <w:rPr>
                <w:rFonts w:cs="Arial"/>
                <w:sz w:val="16"/>
                <w:szCs w:val="16"/>
              </w:rPr>
            </w:pPr>
            <w:r w:rsidRPr="00EB1014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cnfStyle w:val="000010000000"/>
            <w:tcW w:w="1276" w:type="dxa"/>
            <w:shd w:val="clear" w:color="auto" w:fill="DDD9C3" w:themeFill="background2" w:themeFillShade="E6"/>
          </w:tcPr>
          <w:p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EB1014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5801DC" w:rsidRPr="00EB1014" w:rsidTr="006B3D9F">
        <w:trPr>
          <w:trHeight w:val="309"/>
        </w:trPr>
        <w:tc>
          <w:tcPr>
            <w:cnfStyle w:val="000010000000"/>
            <w:tcW w:w="710" w:type="dxa"/>
            <w:shd w:val="clear" w:color="auto" w:fill="FFFFFF" w:themeFill="background1"/>
          </w:tcPr>
          <w:p w:rsidR="005801DC" w:rsidRPr="00EB1014" w:rsidRDefault="005801DC" w:rsidP="006B3D9F">
            <w:pPr>
              <w:pStyle w:val="TableText0"/>
              <w:jc w:val="center"/>
              <w:rPr>
                <w:rFonts w:ascii="Verdana" w:hAnsi="Verdana" w:cs="Arial"/>
                <w:color w:val="000000"/>
                <w:szCs w:val="16"/>
              </w:rPr>
            </w:pPr>
            <w:r w:rsidRPr="00EB1014">
              <w:rPr>
                <w:rFonts w:ascii="Verdana" w:hAnsi="Verdana" w:cs="Arial"/>
                <w:color w:val="000000"/>
                <w:szCs w:val="16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:rsidR="005801DC" w:rsidRPr="00EB1014" w:rsidRDefault="005801DC" w:rsidP="006B3D9F">
            <w:pPr>
              <w:pStyle w:val="TableText0"/>
              <w:jc w:val="center"/>
              <w:cnfStyle w:val="000000000000"/>
              <w:rPr>
                <w:rFonts w:ascii="Verdana" w:hAnsi="Verdana" w:cs="Arial"/>
                <w:szCs w:val="16"/>
              </w:rPr>
            </w:pPr>
            <w:r w:rsidRPr="00EB1014">
              <w:rPr>
                <w:rFonts w:ascii="Verdana" w:hAnsi="Verdana" w:cs="Arial"/>
                <w:szCs w:val="16"/>
              </w:rPr>
              <w:t>0.1</w:t>
            </w:r>
          </w:p>
        </w:tc>
        <w:tc>
          <w:tcPr>
            <w:cnfStyle w:val="000010000000"/>
            <w:tcW w:w="851" w:type="dxa"/>
            <w:shd w:val="clear" w:color="auto" w:fill="FFFFFF" w:themeFill="background1"/>
          </w:tcPr>
          <w:p w:rsidR="005801DC" w:rsidRPr="00EB1014" w:rsidRDefault="005801DC" w:rsidP="005801DC">
            <w:pPr>
              <w:pStyle w:val="TableText0"/>
              <w:jc w:val="center"/>
              <w:rPr>
                <w:rFonts w:ascii="Verdana" w:hAnsi="Verdana" w:cs="Arial"/>
                <w:szCs w:val="16"/>
              </w:rPr>
            </w:pPr>
            <w:r>
              <w:rPr>
                <w:rFonts w:ascii="Verdana" w:hAnsi="Verdana" w:cs="Arial"/>
                <w:szCs w:val="16"/>
              </w:rPr>
              <w:t>22/10</w:t>
            </w:r>
            <w:r w:rsidRPr="00EB1014">
              <w:rPr>
                <w:rFonts w:ascii="Verdana" w:hAnsi="Verdana" w:cs="Arial"/>
                <w:szCs w:val="16"/>
              </w:rPr>
              <w:t>/1</w:t>
            </w:r>
            <w:r w:rsidR="009042DF">
              <w:rPr>
                <w:rFonts w:ascii="Verdana" w:hAnsi="Verdana" w:cs="Arial"/>
                <w:szCs w:val="16"/>
              </w:rPr>
              <w:t>7</w:t>
            </w:r>
          </w:p>
        </w:tc>
        <w:tc>
          <w:tcPr>
            <w:tcW w:w="1135" w:type="dxa"/>
            <w:shd w:val="clear" w:color="auto" w:fill="FFFFFF" w:themeFill="background1"/>
          </w:tcPr>
          <w:p w:rsidR="005801DC" w:rsidRPr="00EB1014" w:rsidRDefault="009042DF" w:rsidP="006B3D9F">
            <w:pPr>
              <w:pStyle w:val="TableText0"/>
              <w:cnfStyle w:val="000000000000"/>
              <w:rPr>
                <w:rFonts w:ascii="Verdana" w:hAnsi="Verdana" w:cs="Arial"/>
                <w:szCs w:val="16"/>
              </w:rPr>
            </w:pPr>
            <w:r>
              <w:rPr>
                <w:rFonts w:ascii="Verdana" w:hAnsi="Verdana" w:cs="Arial"/>
                <w:szCs w:val="16"/>
              </w:rPr>
              <w:t>DCarlin</w:t>
            </w:r>
          </w:p>
        </w:tc>
        <w:tc>
          <w:tcPr>
            <w:cnfStyle w:val="000010000000"/>
            <w:tcW w:w="3832" w:type="dxa"/>
            <w:shd w:val="clear" w:color="auto" w:fill="FFFFFF" w:themeFill="background1"/>
          </w:tcPr>
          <w:p w:rsidR="005801DC" w:rsidRPr="00EB1014" w:rsidRDefault="005801DC" w:rsidP="005801DC">
            <w:pPr>
              <w:pStyle w:val="TableText0"/>
              <w:rPr>
                <w:rFonts w:ascii="Verdana" w:hAnsi="Verdana" w:cs="Arial"/>
                <w:i/>
                <w:color w:val="17365D"/>
                <w:szCs w:val="16"/>
              </w:rPr>
            </w:pPr>
            <w:r w:rsidRPr="00EB1014">
              <w:rPr>
                <w:rFonts w:ascii="Verdana" w:hAnsi="Verdana" w:cs="Arial"/>
                <w:i/>
                <w:color w:val="17365D"/>
                <w:szCs w:val="16"/>
              </w:rPr>
              <w:t xml:space="preserve">Realización del Documento </w:t>
            </w:r>
            <w:r>
              <w:rPr>
                <w:rFonts w:ascii="Verdana" w:hAnsi="Verdana" w:cs="Arial"/>
                <w:i/>
                <w:color w:val="17365D"/>
                <w:szCs w:val="16"/>
              </w:rPr>
              <w:t xml:space="preserve">Especificación Diseño Componente Prueba – Registrar Datos de </w:t>
            </w:r>
            <w:r w:rsidR="00EF716D">
              <w:rPr>
                <w:rFonts w:ascii="Verdana" w:hAnsi="Verdana" w:cs="Arial"/>
                <w:i/>
                <w:color w:val="17365D"/>
                <w:szCs w:val="16"/>
              </w:rPr>
              <w:t>Afiliación</w:t>
            </w:r>
          </w:p>
        </w:tc>
        <w:tc>
          <w:tcPr>
            <w:tcW w:w="994" w:type="dxa"/>
            <w:shd w:val="clear" w:color="auto" w:fill="FFFFFF" w:themeFill="background1"/>
          </w:tcPr>
          <w:p w:rsidR="005801DC" w:rsidRPr="00EB1014" w:rsidRDefault="005801DC" w:rsidP="005801DC">
            <w:pPr>
              <w:pStyle w:val="TableText0"/>
              <w:jc w:val="center"/>
              <w:cnfStyle w:val="000000000000"/>
              <w:rPr>
                <w:rFonts w:ascii="Verdana" w:hAnsi="Verdana" w:cs="Arial"/>
                <w:color w:val="000000"/>
                <w:szCs w:val="16"/>
              </w:rPr>
            </w:pPr>
            <w:r>
              <w:rPr>
                <w:rFonts w:ascii="Verdana" w:hAnsi="Verdana" w:cs="Arial"/>
                <w:color w:val="000000"/>
                <w:szCs w:val="16"/>
              </w:rPr>
              <w:t>C</w:t>
            </w:r>
          </w:p>
        </w:tc>
        <w:tc>
          <w:tcPr>
            <w:cnfStyle w:val="000010000000"/>
            <w:tcW w:w="1276" w:type="dxa"/>
            <w:shd w:val="clear" w:color="auto" w:fill="FFFFFF" w:themeFill="background1"/>
          </w:tcPr>
          <w:p w:rsidR="005801DC" w:rsidRPr="00EB1014" w:rsidRDefault="005801DC" w:rsidP="006B3D9F">
            <w:pPr>
              <w:pStyle w:val="TableText0"/>
              <w:jc w:val="center"/>
              <w:rPr>
                <w:rFonts w:ascii="Verdana" w:hAnsi="Verdana" w:cs="Arial"/>
                <w:color w:val="000000"/>
                <w:szCs w:val="16"/>
              </w:rPr>
            </w:pPr>
            <w:r w:rsidRPr="00EB1014">
              <w:rPr>
                <w:rFonts w:ascii="Verdana" w:hAnsi="Verdana" w:cs="Arial"/>
                <w:color w:val="000000"/>
                <w:szCs w:val="16"/>
              </w:rPr>
              <w:t>LPalacios</w:t>
            </w:r>
          </w:p>
        </w:tc>
      </w:tr>
    </w:tbl>
    <w:p w:rsidR="005801DC" w:rsidRPr="00C41B68" w:rsidRDefault="005801DC" w:rsidP="005801DC">
      <w:pPr>
        <w:spacing w:after="200" w:line="276" w:lineRule="auto"/>
        <w:rPr>
          <w:rFonts w:cs="Arial"/>
          <w:lang w:val="es-PE"/>
        </w:rPr>
      </w:pPr>
    </w:p>
    <w:p w:rsidR="009042DF" w:rsidRPr="002F3AA6" w:rsidRDefault="009042DF" w:rsidP="009042DF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Bazalar Contreras, </w:t>
      </w:r>
      <w:r w:rsidR="00EF716D" w:rsidRPr="002F3AA6">
        <w:rPr>
          <w:rFonts w:cs="Arial"/>
          <w:sz w:val="22"/>
          <w:szCs w:val="22"/>
          <w:lang w:val="es-US"/>
        </w:rPr>
        <w:t>Héctor</w:t>
      </w:r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ECajas</w:t>
      </w:r>
    </w:p>
    <w:p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Castillo Gomez,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Percca </w:t>
      </w:r>
      <w:r>
        <w:rPr>
          <w:rFonts w:cs="Arial"/>
          <w:sz w:val="22"/>
          <w:szCs w:val="22"/>
          <w:lang w:val="es-US"/>
        </w:rPr>
        <w:t>Minaya, Herná</w:t>
      </w:r>
      <w:r w:rsidRPr="002F3AA6">
        <w:rPr>
          <w:rFonts w:cs="Arial"/>
          <w:sz w:val="22"/>
          <w:szCs w:val="22"/>
          <w:lang w:val="es-US"/>
        </w:rPr>
        <w:t>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9042DF" w:rsidRPr="002F3AA6" w:rsidRDefault="009042DF" w:rsidP="009042DF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9042DF" w:rsidRPr="002F3AA6" w:rsidRDefault="009042DF" w:rsidP="009042DF">
      <w:pPr>
        <w:spacing w:after="200" w:line="276" w:lineRule="auto"/>
        <w:rPr>
          <w:rFonts w:cs="Arial"/>
          <w:color w:val="000000"/>
          <w:sz w:val="22"/>
          <w:szCs w:val="22"/>
          <w:lang w:val="es-US"/>
        </w:rPr>
      </w:pPr>
      <w:r>
        <w:rPr>
          <w:rFonts w:cs="Arial"/>
          <w:sz w:val="22"/>
          <w:szCs w:val="22"/>
          <w:lang w:val="es-US"/>
        </w:rPr>
        <w:t>Palacios Quichiz, Luis Este</w:t>
      </w:r>
      <w:r w:rsidRPr="002F3AA6">
        <w:rPr>
          <w:rFonts w:cs="Arial"/>
          <w:sz w:val="22"/>
          <w:szCs w:val="22"/>
          <w:lang w:val="es-US"/>
        </w:rPr>
        <w:t>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4B5AA1" w:rsidRPr="006F73FF" w:rsidRDefault="004B5AA1" w:rsidP="004B5AA1">
      <w:pPr>
        <w:pStyle w:val="Ttulo"/>
        <w:rPr>
          <w:lang w:val="es-PE"/>
        </w:rPr>
      </w:pPr>
    </w:p>
    <w:p w:rsidR="00AA1428" w:rsidRPr="0054460F" w:rsidRDefault="00AA1428" w:rsidP="007E447D">
      <w:pPr>
        <w:rPr>
          <w:lang w:val="es-PE"/>
        </w:rPr>
      </w:pPr>
    </w:p>
    <w:sectPr w:rsidR="00AA1428" w:rsidRPr="0054460F" w:rsidSect="002D42D3"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A4B" w:rsidRDefault="009D1A4B">
      <w:r>
        <w:separator/>
      </w:r>
    </w:p>
  </w:endnote>
  <w:endnote w:type="continuationSeparator" w:id="0">
    <w:p w:rsidR="009D1A4B" w:rsidRDefault="009D1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A4B" w:rsidRDefault="009D1A4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D1A4B" w:rsidRDefault="009D1A4B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369"/>
      <w:gridCol w:w="3118"/>
      <w:gridCol w:w="2999"/>
    </w:tblGrid>
    <w:tr w:rsidR="009D1A4B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9D1A4B" w:rsidRPr="006F73FF" w:rsidRDefault="009D1A4B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D1A4B" w:rsidRPr="006F73FF" w:rsidRDefault="009D1A4B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9D1A4B" w:rsidRPr="006F73FF" w:rsidRDefault="009D1A4B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524D94">
            <w:rPr>
              <w:rStyle w:val="Nmerodepgina"/>
              <w:rFonts w:ascii="Arial" w:hAnsi="Arial" w:cs="Arial"/>
              <w:noProof/>
              <w:sz w:val="18"/>
              <w:szCs w:val="18"/>
            </w:rPr>
            <w:t>11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524D94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11</w:t>
            </w:r>
          </w:fldSimple>
        </w:p>
      </w:tc>
    </w:tr>
  </w:tbl>
  <w:p w:rsidR="009D1A4B" w:rsidRDefault="009D1A4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A4B" w:rsidRDefault="009D1A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A4B" w:rsidRDefault="009D1A4B">
      <w:r>
        <w:separator/>
      </w:r>
    </w:p>
  </w:footnote>
  <w:footnote w:type="continuationSeparator" w:id="0">
    <w:p w:rsidR="009D1A4B" w:rsidRDefault="009D1A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A4B" w:rsidRPr="004D403E" w:rsidRDefault="009D1A4B">
    <w:pPr>
      <w:rPr>
        <w:sz w:val="24"/>
        <w:lang w:val="es-PE"/>
      </w:rPr>
    </w:pPr>
    <w:r w:rsidRPr="004D403E">
      <w:rPr>
        <w:sz w:val="24"/>
        <w:lang w:val="es-PE"/>
      </w:rPr>
      <w:t>A</w:t>
    </w:r>
    <w:r>
      <w:rPr>
        <w:sz w:val="24"/>
        <w:lang w:val="es-PE"/>
      </w:rPr>
      <w:t>nexo 16</w:t>
    </w:r>
  </w:p>
  <w:p w:rsidR="009D1A4B" w:rsidRPr="004D403E" w:rsidRDefault="009D1A4B">
    <w:pPr>
      <w:pBdr>
        <w:top w:val="single" w:sz="6" w:space="1" w:color="auto"/>
      </w:pBdr>
      <w:rPr>
        <w:sz w:val="24"/>
        <w:lang w:val="es-PE"/>
      </w:rPr>
    </w:pPr>
  </w:p>
  <w:p w:rsidR="009D1A4B" w:rsidRPr="00F648C1" w:rsidRDefault="009D1A4B" w:rsidP="00EF1CBA">
    <w:pPr>
      <w:pBdr>
        <w:top w:val="single" w:sz="6" w:space="1" w:color="auto"/>
      </w:pBdr>
      <w:jc w:val="right"/>
      <w:rPr>
        <w:rFonts w:ascii="Arial" w:hAnsi="Arial" w:cs="Arial"/>
        <w:b/>
        <w:sz w:val="36"/>
        <w:szCs w:val="36"/>
        <w:lang w:val="es-MX"/>
      </w:rPr>
    </w:pPr>
    <w:r>
      <w:rPr>
        <w:rFonts w:ascii="Arial" w:hAnsi="Arial" w:cs="Arial"/>
        <w:b/>
        <w:sz w:val="36"/>
        <w:szCs w:val="36"/>
        <w:lang w:val="es-MX"/>
      </w:rPr>
      <w:t>C &amp; M Engineering SAC</w:t>
    </w:r>
  </w:p>
  <w:p w:rsidR="009D1A4B" w:rsidRPr="00F648C1" w:rsidRDefault="009D1A4B">
    <w:pPr>
      <w:pBdr>
        <w:top w:val="single" w:sz="6" w:space="1" w:color="auto"/>
      </w:pBdr>
      <w:rPr>
        <w:sz w:val="24"/>
        <w:lang w:val="es-MX"/>
      </w:rPr>
    </w:pPr>
  </w:p>
  <w:p w:rsidR="009D1A4B" w:rsidRPr="00F648C1" w:rsidRDefault="009D1A4B">
    <w:pPr>
      <w:pBdr>
        <w:bottom w:val="single" w:sz="6" w:space="1" w:color="auto"/>
      </w:pBdr>
      <w:jc w:val="right"/>
      <w:rPr>
        <w:rFonts w:ascii="Arial" w:hAnsi="Arial" w:cs="Arial"/>
        <w:lang w:val="es-MX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A4B" w:rsidRDefault="009D1A4B">
    <w:r>
      <w:t>Anexo 16</w:t>
    </w:r>
  </w:p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801"/>
    </w:tblGrid>
    <w:tr w:rsidR="009D1A4B" w:rsidTr="00EF1CBA">
      <w:tc>
        <w:tcPr>
          <w:tcW w:w="6379" w:type="dxa"/>
        </w:tcPr>
        <w:p w:rsidR="009D1A4B" w:rsidRPr="006F73FF" w:rsidRDefault="009D1A4B" w:rsidP="000F2DD8">
          <w:pPr>
            <w:pBdr>
              <w:top w:val="single" w:sz="6" w:space="1" w:color="auto"/>
            </w:pBdr>
            <w:rPr>
              <w:lang w:val="es-MX"/>
            </w:rPr>
          </w:pPr>
          <w:r w:rsidRPr="00627B72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Sistema de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t>gestión de vehículos pesados</w:t>
          </w:r>
        </w:p>
      </w:tc>
      <w:tc>
        <w:tcPr>
          <w:tcW w:w="2801" w:type="dxa"/>
        </w:tcPr>
        <w:p w:rsidR="009D1A4B" w:rsidRPr="006F73FF" w:rsidRDefault="009D1A4B" w:rsidP="004543CA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>
            <w:rPr>
              <w:lang w:val="es-MX"/>
            </w:rPr>
            <w:t>0.1</w:t>
          </w:r>
        </w:p>
      </w:tc>
    </w:tr>
    <w:tr w:rsidR="009D1A4B" w:rsidTr="00EF1CBA">
      <w:tc>
        <w:tcPr>
          <w:tcW w:w="6379" w:type="dxa"/>
        </w:tcPr>
        <w:p w:rsidR="009D1A4B" w:rsidRPr="006F73FF" w:rsidRDefault="009D1A4B" w:rsidP="004B0453">
          <w:pPr>
            <w:rPr>
              <w:lang w:val="es-MX"/>
            </w:rPr>
          </w:pPr>
          <w:r>
            <w:rPr>
              <w:lang w:val="es-MX"/>
            </w:rPr>
            <w:t xml:space="preserve">&lt;EDCP&gt; </w:t>
          </w:r>
          <w:fldSimple w:instr=" TITLE   \* MERGEFORMAT ">
            <w:r>
              <w:rPr>
                <w:lang w:val="es-MX"/>
              </w:rPr>
              <w:t>Especificación de Diseño del Caso de Prueba</w:t>
            </w:r>
          </w:fldSimple>
        </w:p>
      </w:tc>
      <w:tc>
        <w:tcPr>
          <w:tcW w:w="2801" w:type="dxa"/>
        </w:tcPr>
        <w:p w:rsidR="009D1A4B" w:rsidRPr="006F73FF" w:rsidRDefault="009D1A4B" w:rsidP="00BE58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>
            <w:rPr>
              <w:lang w:val="es-MX"/>
            </w:rPr>
            <w:t>01/11/2017</w:t>
          </w:r>
        </w:p>
      </w:tc>
    </w:tr>
  </w:tbl>
  <w:p w:rsidR="009D1A4B" w:rsidRDefault="009D1A4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A4B" w:rsidRDefault="009D1A4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AF4F44"/>
    <w:multiLevelType w:val="hybridMultilevel"/>
    <w:tmpl w:val="1524510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837253"/>
    <w:multiLevelType w:val="hybridMultilevel"/>
    <w:tmpl w:val="35346172"/>
    <w:lvl w:ilvl="0" w:tplc="C43A6A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377A2"/>
    <w:multiLevelType w:val="hybridMultilevel"/>
    <w:tmpl w:val="982EA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501A9"/>
    <w:multiLevelType w:val="hybridMultilevel"/>
    <w:tmpl w:val="D5549BCC"/>
    <w:lvl w:ilvl="0" w:tplc="510A3C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65C5B"/>
    <w:multiLevelType w:val="hybridMultilevel"/>
    <w:tmpl w:val="EC840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37816"/>
    <w:multiLevelType w:val="hybridMultilevel"/>
    <w:tmpl w:val="D5549BCC"/>
    <w:lvl w:ilvl="0" w:tplc="510A3C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F03FCF"/>
    <w:rsid w:val="000103E8"/>
    <w:rsid w:val="0001242B"/>
    <w:rsid w:val="000156BD"/>
    <w:rsid w:val="00017519"/>
    <w:rsid w:val="00020554"/>
    <w:rsid w:val="00022DE0"/>
    <w:rsid w:val="00030384"/>
    <w:rsid w:val="00032EA8"/>
    <w:rsid w:val="0003324D"/>
    <w:rsid w:val="0004002D"/>
    <w:rsid w:val="00053BED"/>
    <w:rsid w:val="000602E7"/>
    <w:rsid w:val="0008410E"/>
    <w:rsid w:val="00086C49"/>
    <w:rsid w:val="00093387"/>
    <w:rsid w:val="000955FB"/>
    <w:rsid w:val="00097ACE"/>
    <w:rsid w:val="000A0FBD"/>
    <w:rsid w:val="000A3834"/>
    <w:rsid w:val="000A6559"/>
    <w:rsid w:val="000B7A5E"/>
    <w:rsid w:val="000D2FB0"/>
    <w:rsid w:val="000D4CE6"/>
    <w:rsid w:val="000D5F96"/>
    <w:rsid w:val="000D6F43"/>
    <w:rsid w:val="000E2ABF"/>
    <w:rsid w:val="000E63FE"/>
    <w:rsid w:val="000F04FC"/>
    <w:rsid w:val="000F2D14"/>
    <w:rsid w:val="000F2DD8"/>
    <w:rsid w:val="001008F1"/>
    <w:rsid w:val="001079A7"/>
    <w:rsid w:val="0011403A"/>
    <w:rsid w:val="001156B9"/>
    <w:rsid w:val="00127275"/>
    <w:rsid w:val="00130C75"/>
    <w:rsid w:val="0013326F"/>
    <w:rsid w:val="00142687"/>
    <w:rsid w:val="00150A77"/>
    <w:rsid w:val="00155202"/>
    <w:rsid w:val="00155A00"/>
    <w:rsid w:val="00171086"/>
    <w:rsid w:val="00182A3B"/>
    <w:rsid w:val="00185372"/>
    <w:rsid w:val="00195274"/>
    <w:rsid w:val="001A1146"/>
    <w:rsid w:val="001A463C"/>
    <w:rsid w:val="001A70F4"/>
    <w:rsid w:val="001A78EF"/>
    <w:rsid w:val="001B1D5F"/>
    <w:rsid w:val="001C6D5E"/>
    <w:rsid w:val="001D03BB"/>
    <w:rsid w:val="001D04DF"/>
    <w:rsid w:val="001E2F74"/>
    <w:rsid w:val="001E73E4"/>
    <w:rsid w:val="001F2FA8"/>
    <w:rsid w:val="001F4171"/>
    <w:rsid w:val="0020106D"/>
    <w:rsid w:val="00203D4B"/>
    <w:rsid w:val="002074D5"/>
    <w:rsid w:val="002114D9"/>
    <w:rsid w:val="00222E97"/>
    <w:rsid w:val="00225025"/>
    <w:rsid w:val="002253CF"/>
    <w:rsid w:val="00235367"/>
    <w:rsid w:val="00243B9F"/>
    <w:rsid w:val="00245A5C"/>
    <w:rsid w:val="002531C5"/>
    <w:rsid w:val="0025492F"/>
    <w:rsid w:val="00254C21"/>
    <w:rsid w:val="00262388"/>
    <w:rsid w:val="002741AC"/>
    <w:rsid w:val="002742C3"/>
    <w:rsid w:val="00281206"/>
    <w:rsid w:val="0028139A"/>
    <w:rsid w:val="00285025"/>
    <w:rsid w:val="002921F9"/>
    <w:rsid w:val="00292A7B"/>
    <w:rsid w:val="002938B7"/>
    <w:rsid w:val="00293B5E"/>
    <w:rsid w:val="00295508"/>
    <w:rsid w:val="002A7748"/>
    <w:rsid w:val="002B320D"/>
    <w:rsid w:val="002B4F84"/>
    <w:rsid w:val="002C3014"/>
    <w:rsid w:val="002C6274"/>
    <w:rsid w:val="002D2BCD"/>
    <w:rsid w:val="002D2DAF"/>
    <w:rsid w:val="002D42D3"/>
    <w:rsid w:val="002D7CCC"/>
    <w:rsid w:val="002E078A"/>
    <w:rsid w:val="002E0C79"/>
    <w:rsid w:val="002E162B"/>
    <w:rsid w:val="002E418D"/>
    <w:rsid w:val="002E4701"/>
    <w:rsid w:val="002E6FFF"/>
    <w:rsid w:val="002F3054"/>
    <w:rsid w:val="002F4840"/>
    <w:rsid w:val="002F77A1"/>
    <w:rsid w:val="00305513"/>
    <w:rsid w:val="00310337"/>
    <w:rsid w:val="003149C4"/>
    <w:rsid w:val="003236BC"/>
    <w:rsid w:val="00324F22"/>
    <w:rsid w:val="0032635D"/>
    <w:rsid w:val="00334131"/>
    <w:rsid w:val="003353C8"/>
    <w:rsid w:val="00342116"/>
    <w:rsid w:val="00344A04"/>
    <w:rsid w:val="0035496F"/>
    <w:rsid w:val="00365583"/>
    <w:rsid w:val="0037235B"/>
    <w:rsid w:val="003806B6"/>
    <w:rsid w:val="003822A9"/>
    <w:rsid w:val="003830EE"/>
    <w:rsid w:val="00390034"/>
    <w:rsid w:val="00390B00"/>
    <w:rsid w:val="00395A88"/>
    <w:rsid w:val="00396691"/>
    <w:rsid w:val="0039762C"/>
    <w:rsid w:val="003A3C3C"/>
    <w:rsid w:val="003B0EC8"/>
    <w:rsid w:val="003B3393"/>
    <w:rsid w:val="003B4CF6"/>
    <w:rsid w:val="003C2E73"/>
    <w:rsid w:val="003C3EAE"/>
    <w:rsid w:val="003D2D0E"/>
    <w:rsid w:val="003D5822"/>
    <w:rsid w:val="003D791B"/>
    <w:rsid w:val="003D7AF6"/>
    <w:rsid w:val="003E60D4"/>
    <w:rsid w:val="003F55A9"/>
    <w:rsid w:val="0041715E"/>
    <w:rsid w:val="004226B2"/>
    <w:rsid w:val="00424C6F"/>
    <w:rsid w:val="00426D50"/>
    <w:rsid w:val="0043403F"/>
    <w:rsid w:val="004340DF"/>
    <w:rsid w:val="004344E2"/>
    <w:rsid w:val="00436577"/>
    <w:rsid w:val="00446252"/>
    <w:rsid w:val="00450563"/>
    <w:rsid w:val="004543CA"/>
    <w:rsid w:val="00465AB6"/>
    <w:rsid w:val="0046754C"/>
    <w:rsid w:val="004760DC"/>
    <w:rsid w:val="004802BE"/>
    <w:rsid w:val="00481209"/>
    <w:rsid w:val="004830D2"/>
    <w:rsid w:val="00492D0C"/>
    <w:rsid w:val="00495500"/>
    <w:rsid w:val="00495CB4"/>
    <w:rsid w:val="00497A9A"/>
    <w:rsid w:val="004A6A11"/>
    <w:rsid w:val="004A75B3"/>
    <w:rsid w:val="004B0453"/>
    <w:rsid w:val="004B5AA1"/>
    <w:rsid w:val="004B5B0E"/>
    <w:rsid w:val="004B649D"/>
    <w:rsid w:val="004C3916"/>
    <w:rsid w:val="004C4AEB"/>
    <w:rsid w:val="004C72D5"/>
    <w:rsid w:val="004C79BF"/>
    <w:rsid w:val="004D0973"/>
    <w:rsid w:val="004D1351"/>
    <w:rsid w:val="004D403E"/>
    <w:rsid w:val="004D6BDA"/>
    <w:rsid w:val="004D6D1D"/>
    <w:rsid w:val="004E004E"/>
    <w:rsid w:val="004E1133"/>
    <w:rsid w:val="004E2FB5"/>
    <w:rsid w:val="004F2DB0"/>
    <w:rsid w:val="004F6D72"/>
    <w:rsid w:val="00500D24"/>
    <w:rsid w:val="0050230E"/>
    <w:rsid w:val="00503CC1"/>
    <w:rsid w:val="00511686"/>
    <w:rsid w:val="00513AE9"/>
    <w:rsid w:val="00520C12"/>
    <w:rsid w:val="00521354"/>
    <w:rsid w:val="00524158"/>
    <w:rsid w:val="00524D94"/>
    <w:rsid w:val="00530213"/>
    <w:rsid w:val="005306D2"/>
    <w:rsid w:val="0054460F"/>
    <w:rsid w:val="005523D7"/>
    <w:rsid w:val="0056429B"/>
    <w:rsid w:val="00567B7E"/>
    <w:rsid w:val="0057064E"/>
    <w:rsid w:val="0057524F"/>
    <w:rsid w:val="005801DC"/>
    <w:rsid w:val="005829D6"/>
    <w:rsid w:val="00594581"/>
    <w:rsid w:val="00595708"/>
    <w:rsid w:val="005A00DE"/>
    <w:rsid w:val="005A70CE"/>
    <w:rsid w:val="005B0419"/>
    <w:rsid w:val="005B4EAF"/>
    <w:rsid w:val="005C29D9"/>
    <w:rsid w:val="005C3D12"/>
    <w:rsid w:val="005C4D2F"/>
    <w:rsid w:val="005D1E04"/>
    <w:rsid w:val="005D235E"/>
    <w:rsid w:val="005E68E8"/>
    <w:rsid w:val="005F1F42"/>
    <w:rsid w:val="005F374D"/>
    <w:rsid w:val="005F505F"/>
    <w:rsid w:val="005F770A"/>
    <w:rsid w:val="00612362"/>
    <w:rsid w:val="006179C7"/>
    <w:rsid w:val="00617DD9"/>
    <w:rsid w:val="00624E40"/>
    <w:rsid w:val="00627B72"/>
    <w:rsid w:val="0063156B"/>
    <w:rsid w:val="00632D3A"/>
    <w:rsid w:val="00633197"/>
    <w:rsid w:val="00642D66"/>
    <w:rsid w:val="006439E2"/>
    <w:rsid w:val="00646DBC"/>
    <w:rsid w:val="00651DB6"/>
    <w:rsid w:val="00656B73"/>
    <w:rsid w:val="00664ECC"/>
    <w:rsid w:val="006667B3"/>
    <w:rsid w:val="0066684D"/>
    <w:rsid w:val="006672AA"/>
    <w:rsid w:val="0067565D"/>
    <w:rsid w:val="00680CA0"/>
    <w:rsid w:val="00681D9C"/>
    <w:rsid w:val="00683EA6"/>
    <w:rsid w:val="006847F5"/>
    <w:rsid w:val="0069725B"/>
    <w:rsid w:val="006A787C"/>
    <w:rsid w:val="006B3D9F"/>
    <w:rsid w:val="006B603A"/>
    <w:rsid w:val="006B649D"/>
    <w:rsid w:val="006C19A7"/>
    <w:rsid w:val="006C4B18"/>
    <w:rsid w:val="006D0A98"/>
    <w:rsid w:val="006D3498"/>
    <w:rsid w:val="006D3DA4"/>
    <w:rsid w:val="006D522B"/>
    <w:rsid w:val="006E6041"/>
    <w:rsid w:val="006E776B"/>
    <w:rsid w:val="006F4086"/>
    <w:rsid w:val="006F73FF"/>
    <w:rsid w:val="006F77D7"/>
    <w:rsid w:val="00700E7F"/>
    <w:rsid w:val="00701433"/>
    <w:rsid w:val="00704EAE"/>
    <w:rsid w:val="00710390"/>
    <w:rsid w:val="00713915"/>
    <w:rsid w:val="0071392B"/>
    <w:rsid w:val="00721024"/>
    <w:rsid w:val="007220D7"/>
    <w:rsid w:val="007309CE"/>
    <w:rsid w:val="0073555F"/>
    <w:rsid w:val="00736184"/>
    <w:rsid w:val="00741B2D"/>
    <w:rsid w:val="007421CE"/>
    <w:rsid w:val="00750077"/>
    <w:rsid w:val="0075643B"/>
    <w:rsid w:val="0076368E"/>
    <w:rsid w:val="00764242"/>
    <w:rsid w:val="007716A6"/>
    <w:rsid w:val="007747A2"/>
    <w:rsid w:val="0077547C"/>
    <w:rsid w:val="0078034C"/>
    <w:rsid w:val="007846B4"/>
    <w:rsid w:val="00785206"/>
    <w:rsid w:val="00790AF9"/>
    <w:rsid w:val="00793E28"/>
    <w:rsid w:val="00797B72"/>
    <w:rsid w:val="00797D8D"/>
    <w:rsid w:val="007B13B0"/>
    <w:rsid w:val="007B3BE9"/>
    <w:rsid w:val="007B6493"/>
    <w:rsid w:val="007B68FB"/>
    <w:rsid w:val="007B7655"/>
    <w:rsid w:val="007D1D20"/>
    <w:rsid w:val="007D2ADF"/>
    <w:rsid w:val="007D608D"/>
    <w:rsid w:val="007E0AF4"/>
    <w:rsid w:val="007E447D"/>
    <w:rsid w:val="007E632B"/>
    <w:rsid w:val="007F08FF"/>
    <w:rsid w:val="007F70F6"/>
    <w:rsid w:val="00800998"/>
    <w:rsid w:val="00802095"/>
    <w:rsid w:val="008040A7"/>
    <w:rsid w:val="00806CFA"/>
    <w:rsid w:val="008116FD"/>
    <w:rsid w:val="00813C4C"/>
    <w:rsid w:val="00816D74"/>
    <w:rsid w:val="00817310"/>
    <w:rsid w:val="008222E6"/>
    <w:rsid w:val="00831247"/>
    <w:rsid w:val="00832155"/>
    <w:rsid w:val="008375B7"/>
    <w:rsid w:val="0084160D"/>
    <w:rsid w:val="00841F7D"/>
    <w:rsid w:val="00843085"/>
    <w:rsid w:val="008465E8"/>
    <w:rsid w:val="00852E86"/>
    <w:rsid w:val="00853BE6"/>
    <w:rsid w:val="008645B2"/>
    <w:rsid w:val="00882A44"/>
    <w:rsid w:val="00883CD0"/>
    <w:rsid w:val="00886A12"/>
    <w:rsid w:val="00891000"/>
    <w:rsid w:val="0089671C"/>
    <w:rsid w:val="008A6D59"/>
    <w:rsid w:val="008B1925"/>
    <w:rsid w:val="008B34C6"/>
    <w:rsid w:val="008B695D"/>
    <w:rsid w:val="008C154F"/>
    <w:rsid w:val="008C2862"/>
    <w:rsid w:val="008C53AC"/>
    <w:rsid w:val="008C69A8"/>
    <w:rsid w:val="008C6ADB"/>
    <w:rsid w:val="008D13FF"/>
    <w:rsid w:val="008D4ACE"/>
    <w:rsid w:val="008D65A9"/>
    <w:rsid w:val="008E4147"/>
    <w:rsid w:val="008E492D"/>
    <w:rsid w:val="008E59E9"/>
    <w:rsid w:val="008F34C2"/>
    <w:rsid w:val="008F3C1B"/>
    <w:rsid w:val="008F4120"/>
    <w:rsid w:val="008F4D73"/>
    <w:rsid w:val="008F547F"/>
    <w:rsid w:val="009042DF"/>
    <w:rsid w:val="009129B7"/>
    <w:rsid w:val="00924809"/>
    <w:rsid w:val="00924AF4"/>
    <w:rsid w:val="00925F9C"/>
    <w:rsid w:val="009305C6"/>
    <w:rsid w:val="009372DB"/>
    <w:rsid w:val="00950ECD"/>
    <w:rsid w:val="009628E6"/>
    <w:rsid w:val="00964699"/>
    <w:rsid w:val="00976C31"/>
    <w:rsid w:val="00983705"/>
    <w:rsid w:val="00986D36"/>
    <w:rsid w:val="009900F4"/>
    <w:rsid w:val="009A71F8"/>
    <w:rsid w:val="009B2E54"/>
    <w:rsid w:val="009C433F"/>
    <w:rsid w:val="009C7C2D"/>
    <w:rsid w:val="009D1A4B"/>
    <w:rsid w:val="009D384E"/>
    <w:rsid w:val="009E383C"/>
    <w:rsid w:val="009E3990"/>
    <w:rsid w:val="009E4526"/>
    <w:rsid w:val="009E540D"/>
    <w:rsid w:val="009E79F2"/>
    <w:rsid w:val="009F509D"/>
    <w:rsid w:val="009F530B"/>
    <w:rsid w:val="00A03A47"/>
    <w:rsid w:val="00A05012"/>
    <w:rsid w:val="00A07A9F"/>
    <w:rsid w:val="00A135A5"/>
    <w:rsid w:val="00A1731C"/>
    <w:rsid w:val="00A2328A"/>
    <w:rsid w:val="00A237D4"/>
    <w:rsid w:val="00A23A53"/>
    <w:rsid w:val="00A25236"/>
    <w:rsid w:val="00A32368"/>
    <w:rsid w:val="00A33A73"/>
    <w:rsid w:val="00A40821"/>
    <w:rsid w:val="00A428C5"/>
    <w:rsid w:val="00A42F57"/>
    <w:rsid w:val="00A46E1A"/>
    <w:rsid w:val="00A474B6"/>
    <w:rsid w:val="00A4766B"/>
    <w:rsid w:val="00A47AAA"/>
    <w:rsid w:val="00A527A0"/>
    <w:rsid w:val="00A55701"/>
    <w:rsid w:val="00A6087C"/>
    <w:rsid w:val="00A629B9"/>
    <w:rsid w:val="00A66F37"/>
    <w:rsid w:val="00A733D8"/>
    <w:rsid w:val="00A7446C"/>
    <w:rsid w:val="00A816C8"/>
    <w:rsid w:val="00A84E88"/>
    <w:rsid w:val="00A8783A"/>
    <w:rsid w:val="00A9180C"/>
    <w:rsid w:val="00A961E0"/>
    <w:rsid w:val="00A97C77"/>
    <w:rsid w:val="00AA046F"/>
    <w:rsid w:val="00AA1428"/>
    <w:rsid w:val="00AA3200"/>
    <w:rsid w:val="00AA480A"/>
    <w:rsid w:val="00AB51C0"/>
    <w:rsid w:val="00AC08A0"/>
    <w:rsid w:val="00AD52F0"/>
    <w:rsid w:val="00AD651A"/>
    <w:rsid w:val="00AD7CC1"/>
    <w:rsid w:val="00AE22AB"/>
    <w:rsid w:val="00AE4353"/>
    <w:rsid w:val="00AE4A49"/>
    <w:rsid w:val="00AF24EB"/>
    <w:rsid w:val="00AF6E15"/>
    <w:rsid w:val="00B01A9C"/>
    <w:rsid w:val="00B01DEB"/>
    <w:rsid w:val="00B06D9A"/>
    <w:rsid w:val="00B126F6"/>
    <w:rsid w:val="00B13CED"/>
    <w:rsid w:val="00B210A3"/>
    <w:rsid w:val="00B21238"/>
    <w:rsid w:val="00B25A98"/>
    <w:rsid w:val="00B33286"/>
    <w:rsid w:val="00B34B9A"/>
    <w:rsid w:val="00B36E97"/>
    <w:rsid w:val="00B44CAA"/>
    <w:rsid w:val="00B52173"/>
    <w:rsid w:val="00B53159"/>
    <w:rsid w:val="00B540BE"/>
    <w:rsid w:val="00B568B8"/>
    <w:rsid w:val="00B56FB4"/>
    <w:rsid w:val="00B75CFC"/>
    <w:rsid w:val="00B827D1"/>
    <w:rsid w:val="00B9688E"/>
    <w:rsid w:val="00B978E0"/>
    <w:rsid w:val="00BA1540"/>
    <w:rsid w:val="00BC12D7"/>
    <w:rsid w:val="00BC2819"/>
    <w:rsid w:val="00BC2975"/>
    <w:rsid w:val="00BC32AE"/>
    <w:rsid w:val="00BC42EB"/>
    <w:rsid w:val="00BD53A7"/>
    <w:rsid w:val="00BD6542"/>
    <w:rsid w:val="00BE31F5"/>
    <w:rsid w:val="00BE584C"/>
    <w:rsid w:val="00BE69CA"/>
    <w:rsid w:val="00BE6AED"/>
    <w:rsid w:val="00BE6D0C"/>
    <w:rsid w:val="00BF3493"/>
    <w:rsid w:val="00BF40C7"/>
    <w:rsid w:val="00BF5D27"/>
    <w:rsid w:val="00C00E80"/>
    <w:rsid w:val="00C02D7C"/>
    <w:rsid w:val="00C03445"/>
    <w:rsid w:val="00C059BA"/>
    <w:rsid w:val="00C229E5"/>
    <w:rsid w:val="00C23E33"/>
    <w:rsid w:val="00C37F71"/>
    <w:rsid w:val="00C43055"/>
    <w:rsid w:val="00C51382"/>
    <w:rsid w:val="00C5172B"/>
    <w:rsid w:val="00C51E06"/>
    <w:rsid w:val="00C613C6"/>
    <w:rsid w:val="00C62BE5"/>
    <w:rsid w:val="00C6349F"/>
    <w:rsid w:val="00C6483D"/>
    <w:rsid w:val="00C72242"/>
    <w:rsid w:val="00C73AF4"/>
    <w:rsid w:val="00C751E4"/>
    <w:rsid w:val="00C80335"/>
    <w:rsid w:val="00C91231"/>
    <w:rsid w:val="00C931F2"/>
    <w:rsid w:val="00C94E72"/>
    <w:rsid w:val="00C96B4E"/>
    <w:rsid w:val="00CA1B42"/>
    <w:rsid w:val="00CA5E62"/>
    <w:rsid w:val="00CB14B2"/>
    <w:rsid w:val="00CC12EE"/>
    <w:rsid w:val="00CC5EEC"/>
    <w:rsid w:val="00CC6F30"/>
    <w:rsid w:val="00CC710A"/>
    <w:rsid w:val="00CD2DAF"/>
    <w:rsid w:val="00CD3BD9"/>
    <w:rsid w:val="00CD3CA0"/>
    <w:rsid w:val="00CD41E5"/>
    <w:rsid w:val="00CE1D30"/>
    <w:rsid w:val="00CE268D"/>
    <w:rsid w:val="00CE7B3D"/>
    <w:rsid w:val="00CF00D4"/>
    <w:rsid w:val="00D013E5"/>
    <w:rsid w:val="00D02529"/>
    <w:rsid w:val="00D046CD"/>
    <w:rsid w:val="00D0661B"/>
    <w:rsid w:val="00D11A6A"/>
    <w:rsid w:val="00D125A9"/>
    <w:rsid w:val="00D13965"/>
    <w:rsid w:val="00D15107"/>
    <w:rsid w:val="00D23FBB"/>
    <w:rsid w:val="00D30663"/>
    <w:rsid w:val="00D34E15"/>
    <w:rsid w:val="00D457D4"/>
    <w:rsid w:val="00D519A8"/>
    <w:rsid w:val="00D57452"/>
    <w:rsid w:val="00D60AE6"/>
    <w:rsid w:val="00D6160B"/>
    <w:rsid w:val="00D61B27"/>
    <w:rsid w:val="00D7084C"/>
    <w:rsid w:val="00D71CB7"/>
    <w:rsid w:val="00D725CE"/>
    <w:rsid w:val="00D73C04"/>
    <w:rsid w:val="00D7420B"/>
    <w:rsid w:val="00D76CAB"/>
    <w:rsid w:val="00D774CA"/>
    <w:rsid w:val="00D7751D"/>
    <w:rsid w:val="00D80020"/>
    <w:rsid w:val="00D82268"/>
    <w:rsid w:val="00D822A2"/>
    <w:rsid w:val="00D82333"/>
    <w:rsid w:val="00D86271"/>
    <w:rsid w:val="00D875F9"/>
    <w:rsid w:val="00DA0F40"/>
    <w:rsid w:val="00DA488D"/>
    <w:rsid w:val="00DA6F99"/>
    <w:rsid w:val="00DB4365"/>
    <w:rsid w:val="00DC483F"/>
    <w:rsid w:val="00DC5ADF"/>
    <w:rsid w:val="00DC639D"/>
    <w:rsid w:val="00DD613A"/>
    <w:rsid w:val="00DE3A02"/>
    <w:rsid w:val="00DF0665"/>
    <w:rsid w:val="00DF286B"/>
    <w:rsid w:val="00DF798C"/>
    <w:rsid w:val="00E05403"/>
    <w:rsid w:val="00E10272"/>
    <w:rsid w:val="00E12BA0"/>
    <w:rsid w:val="00E1594A"/>
    <w:rsid w:val="00E25E74"/>
    <w:rsid w:val="00E2796A"/>
    <w:rsid w:val="00E30954"/>
    <w:rsid w:val="00E335F0"/>
    <w:rsid w:val="00E3399F"/>
    <w:rsid w:val="00E36679"/>
    <w:rsid w:val="00E44F5A"/>
    <w:rsid w:val="00E52F2A"/>
    <w:rsid w:val="00E554BF"/>
    <w:rsid w:val="00E55B83"/>
    <w:rsid w:val="00E629CD"/>
    <w:rsid w:val="00E6595F"/>
    <w:rsid w:val="00E672B9"/>
    <w:rsid w:val="00E72EE7"/>
    <w:rsid w:val="00E74F30"/>
    <w:rsid w:val="00E82441"/>
    <w:rsid w:val="00E87B05"/>
    <w:rsid w:val="00E90D93"/>
    <w:rsid w:val="00E90FBE"/>
    <w:rsid w:val="00E92C79"/>
    <w:rsid w:val="00E95670"/>
    <w:rsid w:val="00EA6612"/>
    <w:rsid w:val="00EB1BF9"/>
    <w:rsid w:val="00EC3E5D"/>
    <w:rsid w:val="00ED3459"/>
    <w:rsid w:val="00EE3D55"/>
    <w:rsid w:val="00EF1CBA"/>
    <w:rsid w:val="00EF716D"/>
    <w:rsid w:val="00F03FCF"/>
    <w:rsid w:val="00F06652"/>
    <w:rsid w:val="00F10EF7"/>
    <w:rsid w:val="00F11308"/>
    <w:rsid w:val="00F21251"/>
    <w:rsid w:val="00F30C1F"/>
    <w:rsid w:val="00F30C5E"/>
    <w:rsid w:val="00F34A96"/>
    <w:rsid w:val="00F41E40"/>
    <w:rsid w:val="00F476B7"/>
    <w:rsid w:val="00F525F0"/>
    <w:rsid w:val="00F55886"/>
    <w:rsid w:val="00F64305"/>
    <w:rsid w:val="00F648C1"/>
    <w:rsid w:val="00F66B6F"/>
    <w:rsid w:val="00F67574"/>
    <w:rsid w:val="00F67C3E"/>
    <w:rsid w:val="00F731C6"/>
    <w:rsid w:val="00F7460A"/>
    <w:rsid w:val="00F820AA"/>
    <w:rsid w:val="00F842E1"/>
    <w:rsid w:val="00F86679"/>
    <w:rsid w:val="00F92694"/>
    <w:rsid w:val="00F965F3"/>
    <w:rsid w:val="00FA5A13"/>
    <w:rsid w:val="00FA7F09"/>
    <w:rsid w:val="00FB4A92"/>
    <w:rsid w:val="00FB5640"/>
    <w:rsid w:val="00FC3331"/>
    <w:rsid w:val="00FC410C"/>
    <w:rsid w:val="00FD2AB9"/>
    <w:rsid w:val="00FD320B"/>
    <w:rsid w:val="00FD5429"/>
    <w:rsid w:val="00FE00D7"/>
    <w:rsid w:val="00FE75EA"/>
    <w:rsid w:val="00FF4EBE"/>
    <w:rsid w:val="00FF5B80"/>
    <w:rsid w:val="00FF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  <o:rules v:ext="edit">
        <o:r id="V:Rule1" type="connector" idref="#Conector recto de flecha 12"/>
        <o:r id="V:Rule2" type="connector" idref="#Conector recto de flecha 6"/>
        <o:r id="V:Rule3" type="connector" idref="#Conector recto de flecha 14"/>
        <o:r id="V:Rule4" type="connector" idref="#Conector recto de flecha 10"/>
        <o:r id="V:Rule5" type="connector" idref="#Conector recto de flecha 4"/>
        <o:r id="V:Rule6" type="connector" idref="#Conector recto de flecha 16"/>
        <o:r id="V:Rule7" type="connector" idref="#Conector recto de flecha 19"/>
        <o:r id="V:Rule8" type="connector" idref="#Conector recto de flecha 21"/>
        <o:r id="V:Rule9" type="connector" idref="#Conector recto de flecha 22"/>
        <o:r id="V:Rule10" type="connector" idref="#Conector recto de flecha 47"/>
        <o:r id="V:Rule11" type="connector" idref="#Conector recto de flecha 9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No List" w:uiPriority="99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F74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1E2F7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1E2F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E2F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E2F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E2F7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E2F7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E2F74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1E2F7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E2F7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E2F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E2F7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1E2F7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1E2F74"/>
    <w:pPr>
      <w:ind w:left="900" w:hanging="900"/>
    </w:pPr>
  </w:style>
  <w:style w:type="paragraph" w:styleId="TDC1">
    <w:name w:val="toc 1"/>
    <w:basedOn w:val="Normal"/>
    <w:next w:val="Normal"/>
    <w:uiPriority w:val="39"/>
    <w:rsid w:val="001E2F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E2F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E2F74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1E2F7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E2F7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1E2F74"/>
  </w:style>
  <w:style w:type="paragraph" w:customStyle="1" w:styleId="Bullet1">
    <w:name w:val="Bullet1"/>
    <w:basedOn w:val="Normal"/>
    <w:rsid w:val="001E2F74"/>
    <w:pPr>
      <w:ind w:left="720" w:hanging="432"/>
    </w:pPr>
  </w:style>
  <w:style w:type="paragraph" w:customStyle="1" w:styleId="Bullet2">
    <w:name w:val="Bullet2"/>
    <w:basedOn w:val="Normal"/>
    <w:rsid w:val="001E2F7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1E2F74"/>
    <w:pPr>
      <w:keepLines/>
      <w:spacing w:after="120"/>
    </w:pPr>
  </w:style>
  <w:style w:type="paragraph" w:styleId="Textoindependiente">
    <w:name w:val="Body Text"/>
    <w:basedOn w:val="Normal"/>
    <w:rsid w:val="001E2F74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1E2F74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1E2F74"/>
    <w:rPr>
      <w:sz w:val="20"/>
      <w:vertAlign w:val="superscript"/>
    </w:rPr>
  </w:style>
  <w:style w:type="paragraph" w:styleId="Textonotapie">
    <w:name w:val="footnote text"/>
    <w:basedOn w:val="Normal"/>
    <w:semiHidden/>
    <w:rsid w:val="001E2F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1E2F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1E2F7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1E2F7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1E2F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uiPriority w:val="39"/>
    <w:rsid w:val="001E2F74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1E2F74"/>
    <w:pPr>
      <w:ind w:left="800"/>
    </w:pPr>
  </w:style>
  <w:style w:type="paragraph" w:styleId="TDC6">
    <w:name w:val="toc 6"/>
    <w:basedOn w:val="Normal"/>
    <w:next w:val="Normal"/>
    <w:autoRedefine/>
    <w:uiPriority w:val="39"/>
    <w:rsid w:val="001E2F74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1E2F74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1E2F74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1E2F74"/>
    <w:pPr>
      <w:ind w:left="1600"/>
    </w:pPr>
  </w:style>
  <w:style w:type="paragraph" w:styleId="Textoindependiente2">
    <w:name w:val="Body Text 2"/>
    <w:basedOn w:val="Normal"/>
    <w:rsid w:val="001E2F74"/>
    <w:rPr>
      <w:i/>
      <w:color w:val="0000FF"/>
    </w:rPr>
  </w:style>
  <w:style w:type="paragraph" w:styleId="Sangradetextonormal">
    <w:name w:val="Body Text Indent"/>
    <w:basedOn w:val="Normal"/>
    <w:rsid w:val="001E2F7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E2F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E2F74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E2F74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1E2F74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E383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 w:eastAsia="es-MX"/>
    </w:rPr>
  </w:style>
  <w:style w:type="character" w:styleId="Refdecomentario">
    <w:name w:val="annotation reference"/>
    <w:basedOn w:val="Fuentedeprrafopredeter"/>
    <w:semiHidden/>
    <w:unhideWhenUsed/>
    <w:rsid w:val="00D15107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D15107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semiHidden/>
    <w:rsid w:val="00D15107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15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15107"/>
    <w:rPr>
      <w:b/>
      <w:bCs/>
      <w:lang w:val="en-US" w:eastAsia="en-US"/>
    </w:rPr>
  </w:style>
  <w:style w:type="paragraph" w:customStyle="1" w:styleId="Normal1">
    <w:name w:val="Normal1"/>
    <w:rsid w:val="00C6483D"/>
    <w:rPr>
      <w:color w:val="000000"/>
      <w:sz w:val="24"/>
    </w:rPr>
  </w:style>
  <w:style w:type="paragraph" w:customStyle="1" w:styleId="TableText0">
    <w:name w:val="Table Text"/>
    <w:basedOn w:val="Textoindependiente"/>
    <w:rsid w:val="005801DC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  <w:style w:type="table" w:customStyle="1" w:styleId="Tabladecuadrcula2-nfasis21">
    <w:name w:val="Tabla de cuadrícula 2 - Énfasis 21"/>
    <w:basedOn w:val="Tablanormal"/>
    <w:uiPriority w:val="47"/>
    <w:rsid w:val="005801D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nfasis">
    <w:name w:val="Emphasis"/>
    <w:basedOn w:val="Fuentedeprrafopredeter"/>
    <w:qFormat/>
    <w:rsid w:val="006A787C"/>
    <w:rPr>
      <w:i/>
      <w:iCs/>
    </w:rPr>
  </w:style>
  <w:style w:type="paragraph" w:styleId="Sinespaciado">
    <w:name w:val="No Spacing"/>
    <w:uiPriority w:val="1"/>
    <w:qFormat/>
    <w:rsid w:val="00FC410C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877C-CC26-49CA-959C-100D6B81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</Template>
  <TotalTime>0</TotalTime>
  <Pages>11</Pages>
  <Words>1354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8784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Master</cp:lastModifiedBy>
  <cp:revision>2</cp:revision>
  <cp:lastPrinted>2016-11-05T08:14:00Z</cp:lastPrinted>
  <dcterms:created xsi:type="dcterms:W3CDTF">2017-11-02T22:57:00Z</dcterms:created>
  <dcterms:modified xsi:type="dcterms:W3CDTF">2017-11-02T22:57:00Z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
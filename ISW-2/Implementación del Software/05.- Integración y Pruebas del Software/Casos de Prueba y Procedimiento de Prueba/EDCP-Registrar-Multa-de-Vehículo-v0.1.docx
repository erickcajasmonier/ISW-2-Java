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2DC53" w14:textId="77777777" w:rsidR="00D60AE6" w:rsidRPr="00D60AE6" w:rsidRDefault="00D60AE6" w:rsidP="00D60AE6">
      <w:pPr>
        <w:rPr>
          <w:lang w:val="es-PE"/>
        </w:rPr>
      </w:pPr>
    </w:p>
    <w:p w14:paraId="602B61E6" w14:textId="77777777" w:rsidR="006F73FF" w:rsidRDefault="004B649D">
      <w:pPr>
        <w:pStyle w:val="Puesto"/>
        <w:jc w:val="right"/>
        <w:rPr>
          <w:lang w:val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TITLE   \* MERGEFORMAT </w:instrText>
      </w:r>
      <w:r>
        <w:rPr>
          <w:lang w:val="es-PE"/>
        </w:rPr>
        <w:fldChar w:fldCharType="separate"/>
      </w:r>
      <w:r w:rsidR="00F03FCF">
        <w:rPr>
          <w:lang w:val="es-PE"/>
        </w:rPr>
        <w:t>Especificación de</w:t>
      </w:r>
      <w:r w:rsidR="004B0453">
        <w:rPr>
          <w:lang w:val="es-PE"/>
        </w:rPr>
        <w:t xml:space="preserve">l Diseño de </w:t>
      </w:r>
      <w:r w:rsidR="00F03FCF">
        <w:rPr>
          <w:lang w:val="es-PE"/>
        </w:rPr>
        <w:t>Caso de Prueba</w:t>
      </w:r>
      <w:r>
        <w:rPr>
          <w:lang w:val="es-PE"/>
        </w:rPr>
        <w:fldChar w:fldCharType="end"/>
      </w:r>
    </w:p>
    <w:p w14:paraId="7B57973B" w14:textId="4FF89B4D" w:rsidR="00986D36" w:rsidRPr="00986D36" w:rsidRDefault="00E554BF" w:rsidP="00986D36">
      <w:pPr>
        <w:jc w:val="right"/>
        <w:rPr>
          <w:rFonts w:ascii="Arial" w:hAnsi="Arial" w:cs="Arial"/>
          <w:b/>
          <w:sz w:val="36"/>
          <w:szCs w:val="36"/>
          <w:lang w:val="es-PE"/>
        </w:rPr>
      </w:pPr>
      <w:r>
        <w:rPr>
          <w:rFonts w:ascii="Arial" w:hAnsi="Arial" w:cs="Arial"/>
          <w:b/>
          <w:sz w:val="36"/>
          <w:szCs w:val="36"/>
          <w:lang w:val="es-PE"/>
        </w:rPr>
        <w:t xml:space="preserve">Caso de Uso 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“</w:t>
      </w:r>
      <w:r w:rsidR="00E10272">
        <w:rPr>
          <w:rFonts w:ascii="Arial" w:hAnsi="Arial" w:cs="Arial"/>
          <w:b/>
          <w:sz w:val="36"/>
          <w:szCs w:val="36"/>
          <w:lang w:val="es-PE"/>
        </w:rPr>
        <w:t xml:space="preserve">Registrar </w:t>
      </w:r>
      <w:r w:rsidR="00B5180E">
        <w:rPr>
          <w:rFonts w:ascii="Arial" w:hAnsi="Arial" w:cs="Arial"/>
          <w:b/>
          <w:sz w:val="36"/>
          <w:szCs w:val="36"/>
          <w:lang w:val="es-PE"/>
        </w:rPr>
        <w:t>Multa</w:t>
      </w:r>
      <w:r w:rsidR="001E73E4">
        <w:rPr>
          <w:rFonts w:ascii="Arial" w:hAnsi="Arial" w:cs="Arial"/>
          <w:b/>
          <w:sz w:val="36"/>
          <w:szCs w:val="36"/>
          <w:lang w:val="es-PE"/>
        </w:rPr>
        <w:t xml:space="preserve"> de Vehículo</w:t>
      </w:r>
      <w:r w:rsidR="00986D36" w:rsidRPr="00986D36">
        <w:rPr>
          <w:rFonts w:ascii="Arial" w:hAnsi="Arial" w:cs="Arial"/>
          <w:b/>
          <w:sz w:val="36"/>
          <w:szCs w:val="36"/>
          <w:lang w:val="es-PE"/>
        </w:rPr>
        <w:t>”</w:t>
      </w:r>
    </w:p>
    <w:p w14:paraId="6A51BB1A" w14:textId="77777777" w:rsidR="00986D36" w:rsidRPr="00986D36" w:rsidRDefault="00986D36" w:rsidP="00986D36">
      <w:pPr>
        <w:spacing w:line="480" w:lineRule="auto"/>
        <w:rPr>
          <w:lang w:val="es-PE"/>
        </w:rPr>
      </w:pPr>
    </w:p>
    <w:p w14:paraId="5C83BA45" w14:textId="77777777" w:rsidR="007220D7" w:rsidRPr="007220D7" w:rsidRDefault="007220D7" w:rsidP="007220D7">
      <w:pPr>
        <w:rPr>
          <w:lang w:val="es-PE"/>
        </w:rPr>
      </w:pPr>
    </w:p>
    <w:p w14:paraId="448DE380" w14:textId="77777777" w:rsidR="006F73FF" w:rsidRPr="006F73FF" w:rsidRDefault="00E74F30">
      <w:pPr>
        <w:pStyle w:val="Puesto"/>
        <w:jc w:val="right"/>
        <w:rPr>
          <w:sz w:val="28"/>
          <w:lang w:val="es-PE"/>
        </w:rPr>
      </w:pPr>
      <w:r w:rsidRPr="006F73FF">
        <w:rPr>
          <w:sz w:val="28"/>
          <w:lang w:val="es-PE"/>
        </w:rPr>
        <w:t xml:space="preserve">Versión </w:t>
      </w:r>
      <w:r w:rsidR="0013326F">
        <w:rPr>
          <w:sz w:val="28"/>
          <w:lang w:val="es-PE"/>
        </w:rPr>
        <w:t>0.1</w:t>
      </w:r>
    </w:p>
    <w:p w14:paraId="125D77B3" w14:textId="77777777" w:rsidR="00CD3CA0" w:rsidRDefault="00CD3CA0" w:rsidP="00CD3CA0">
      <w:pPr>
        <w:rPr>
          <w:lang w:val="es-PE"/>
        </w:rPr>
      </w:pPr>
    </w:p>
    <w:p w14:paraId="26C5CB78" w14:textId="77777777" w:rsidR="00CD3CA0" w:rsidRDefault="00CD3CA0" w:rsidP="00CD3CA0">
      <w:pPr>
        <w:rPr>
          <w:lang w:val="es-PE"/>
        </w:rPr>
      </w:pPr>
    </w:p>
    <w:p w14:paraId="0D1B9257" w14:textId="77777777" w:rsidR="00CD3CA0" w:rsidRDefault="00CD3CA0" w:rsidP="00CD3CA0">
      <w:pPr>
        <w:rPr>
          <w:lang w:val="es-PE"/>
        </w:rPr>
      </w:pPr>
    </w:p>
    <w:p w14:paraId="75C9BB9D" w14:textId="77777777" w:rsidR="00CD3CA0" w:rsidRDefault="00CD3CA0" w:rsidP="00CD3CA0">
      <w:pPr>
        <w:rPr>
          <w:lang w:val="es-PE"/>
        </w:rPr>
      </w:pPr>
    </w:p>
    <w:p w14:paraId="572F7616" w14:textId="77777777" w:rsidR="00CD3CA0" w:rsidRDefault="00CD3CA0" w:rsidP="00CD3CA0">
      <w:pPr>
        <w:rPr>
          <w:lang w:val="es-PE"/>
        </w:rPr>
      </w:pPr>
    </w:p>
    <w:p w14:paraId="52D2142A" w14:textId="77777777" w:rsidR="00CD3CA0" w:rsidRDefault="00CD3CA0" w:rsidP="00CD3CA0">
      <w:pPr>
        <w:rPr>
          <w:lang w:val="es-PE"/>
        </w:rPr>
      </w:pPr>
    </w:p>
    <w:p w14:paraId="605C77DB" w14:textId="77777777" w:rsidR="00CD3CA0" w:rsidRDefault="00CD3CA0" w:rsidP="00CD3CA0">
      <w:pPr>
        <w:rPr>
          <w:lang w:val="es-PE"/>
        </w:rPr>
      </w:pPr>
    </w:p>
    <w:p w14:paraId="566EFC47" w14:textId="77777777" w:rsidR="00CD3CA0" w:rsidRDefault="00CD3CA0" w:rsidP="00CD3CA0">
      <w:pPr>
        <w:rPr>
          <w:lang w:val="es-PE"/>
        </w:rPr>
      </w:pPr>
    </w:p>
    <w:p w14:paraId="7AD102F6" w14:textId="77777777" w:rsidR="00CD3CA0" w:rsidRDefault="00CD3CA0" w:rsidP="00CD3CA0">
      <w:pPr>
        <w:rPr>
          <w:lang w:val="es-PE"/>
        </w:rPr>
      </w:pPr>
    </w:p>
    <w:p w14:paraId="3F6B8909" w14:textId="77777777" w:rsidR="00CD3CA0" w:rsidRDefault="00CD3CA0" w:rsidP="00CD3CA0">
      <w:pPr>
        <w:rPr>
          <w:lang w:val="es-PE"/>
        </w:rPr>
      </w:pPr>
    </w:p>
    <w:p w14:paraId="1B74E6E1" w14:textId="77777777" w:rsidR="00CD3CA0" w:rsidRDefault="00CD3CA0" w:rsidP="00CD3CA0">
      <w:pPr>
        <w:rPr>
          <w:lang w:val="es-PE"/>
        </w:rPr>
      </w:pPr>
    </w:p>
    <w:p w14:paraId="6EC9F996" w14:textId="77777777" w:rsidR="00CD3CA0" w:rsidRDefault="00CD3CA0" w:rsidP="00CD3CA0">
      <w:pPr>
        <w:rPr>
          <w:lang w:val="es-PE"/>
        </w:rPr>
      </w:pPr>
    </w:p>
    <w:p w14:paraId="5578E401" w14:textId="77777777" w:rsidR="00CD3CA0" w:rsidRDefault="00CD3CA0" w:rsidP="00CD3CA0">
      <w:pPr>
        <w:rPr>
          <w:lang w:val="es-PE"/>
        </w:rPr>
      </w:pPr>
    </w:p>
    <w:p w14:paraId="19CFE597" w14:textId="77777777" w:rsidR="00CD3CA0" w:rsidRDefault="00CD3CA0" w:rsidP="00CD3CA0">
      <w:pPr>
        <w:rPr>
          <w:lang w:val="es-PE"/>
        </w:rPr>
      </w:pPr>
    </w:p>
    <w:p w14:paraId="57A7828F" w14:textId="77777777" w:rsidR="00CD3CA0" w:rsidRDefault="00CD3CA0" w:rsidP="00CD3CA0">
      <w:pPr>
        <w:rPr>
          <w:lang w:val="es-PE"/>
        </w:rPr>
      </w:pPr>
    </w:p>
    <w:p w14:paraId="50488456" w14:textId="77777777" w:rsidR="00CD3CA0" w:rsidRDefault="00CD3CA0" w:rsidP="00CD3CA0">
      <w:pPr>
        <w:rPr>
          <w:lang w:val="es-PE"/>
        </w:rPr>
      </w:pPr>
    </w:p>
    <w:p w14:paraId="0909AFA9" w14:textId="77777777" w:rsidR="00CD3CA0" w:rsidRDefault="00CD3CA0" w:rsidP="00CD3CA0">
      <w:pPr>
        <w:rPr>
          <w:lang w:val="es-PE"/>
        </w:rPr>
      </w:pPr>
    </w:p>
    <w:p w14:paraId="53A4A6C2" w14:textId="77777777" w:rsidR="00CD3CA0" w:rsidRDefault="00CD3CA0" w:rsidP="00CD3CA0">
      <w:pPr>
        <w:rPr>
          <w:lang w:val="es-PE"/>
        </w:rPr>
      </w:pPr>
    </w:p>
    <w:p w14:paraId="6E9E3B70" w14:textId="77777777" w:rsidR="00CD3CA0" w:rsidRDefault="00CD3CA0" w:rsidP="00CD3CA0">
      <w:pPr>
        <w:rPr>
          <w:lang w:val="es-PE"/>
        </w:rPr>
      </w:pPr>
    </w:p>
    <w:p w14:paraId="475B2528" w14:textId="77777777" w:rsidR="00CD3CA0" w:rsidRDefault="00CD3CA0" w:rsidP="00CD3CA0">
      <w:pPr>
        <w:rPr>
          <w:lang w:val="es-PE"/>
        </w:rPr>
      </w:pPr>
    </w:p>
    <w:p w14:paraId="0EAD57E9" w14:textId="77777777" w:rsidR="00CD3CA0" w:rsidRDefault="00CD3CA0" w:rsidP="00CD3CA0">
      <w:pPr>
        <w:rPr>
          <w:lang w:val="es-PE"/>
        </w:rPr>
      </w:pPr>
    </w:p>
    <w:p w14:paraId="2B123A19" w14:textId="77777777" w:rsidR="00EF1CBA" w:rsidRDefault="00EF1CBA" w:rsidP="00CD3CA0">
      <w:pPr>
        <w:rPr>
          <w:lang w:val="es-PE"/>
        </w:rPr>
      </w:pPr>
    </w:p>
    <w:p w14:paraId="754B8A40" w14:textId="77777777" w:rsidR="00EF1CBA" w:rsidRDefault="00EF1CBA" w:rsidP="00CD3CA0">
      <w:pPr>
        <w:rPr>
          <w:lang w:val="es-PE"/>
        </w:rPr>
      </w:pPr>
    </w:p>
    <w:p w14:paraId="6E03A9CA" w14:textId="77777777" w:rsidR="00EF1CBA" w:rsidRDefault="00EF1CBA" w:rsidP="00CD3CA0">
      <w:pPr>
        <w:rPr>
          <w:lang w:val="es-PE"/>
        </w:rPr>
      </w:pPr>
    </w:p>
    <w:p w14:paraId="1D95A3FE" w14:textId="77777777" w:rsidR="00EF1CBA" w:rsidRDefault="00EF1CBA" w:rsidP="00CD3CA0">
      <w:pPr>
        <w:rPr>
          <w:lang w:val="es-PE"/>
        </w:rPr>
      </w:pPr>
    </w:p>
    <w:p w14:paraId="10C1199F" w14:textId="77777777" w:rsidR="00CD3CA0" w:rsidRDefault="00CD3CA0" w:rsidP="00CD3CA0">
      <w:pPr>
        <w:rPr>
          <w:lang w:val="es-PE"/>
        </w:rPr>
      </w:pPr>
    </w:p>
    <w:p w14:paraId="5B00B423" w14:textId="77777777" w:rsidR="00CD3CA0" w:rsidRDefault="00CD3CA0" w:rsidP="00CD3CA0">
      <w:pPr>
        <w:rPr>
          <w:lang w:val="es-PE"/>
        </w:rPr>
      </w:pPr>
    </w:p>
    <w:p w14:paraId="450B9894" w14:textId="77777777" w:rsidR="00CD3CA0" w:rsidRDefault="00CD3CA0" w:rsidP="00CD3CA0">
      <w:pPr>
        <w:rPr>
          <w:lang w:val="es-PE"/>
        </w:rPr>
      </w:pPr>
    </w:p>
    <w:p w14:paraId="68E934E3" w14:textId="77777777" w:rsidR="00CD3CA0" w:rsidRDefault="00CD3CA0" w:rsidP="00CD3CA0">
      <w:pPr>
        <w:rPr>
          <w:lang w:val="es-PE"/>
        </w:rPr>
      </w:pPr>
    </w:p>
    <w:p w14:paraId="559EE179" w14:textId="77777777" w:rsidR="00CD3CA0" w:rsidRDefault="00CD3CA0" w:rsidP="00CD3CA0">
      <w:pPr>
        <w:rPr>
          <w:lang w:val="es-PE"/>
        </w:rPr>
      </w:pPr>
    </w:p>
    <w:p w14:paraId="4B3CC635" w14:textId="77777777" w:rsidR="00CD3CA0" w:rsidRDefault="00CD3CA0" w:rsidP="00CD3CA0">
      <w:pPr>
        <w:rPr>
          <w:lang w:val="es-PE"/>
        </w:rPr>
      </w:pPr>
    </w:p>
    <w:p w14:paraId="758CC4A1" w14:textId="2301E054" w:rsidR="00CD3CA0" w:rsidRPr="00CD3CA0" w:rsidRDefault="00CD3CA0" w:rsidP="00CD3CA0">
      <w:pPr>
        <w:jc w:val="center"/>
        <w:rPr>
          <w:lang w:val="es-PE"/>
        </w:rPr>
      </w:pPr>
      <w:r>
        <w:rPr>
          <w:lang w:val="es-PE"/>
        </w:rPr>
        <w:t xml:space="preserve">Lima, </w:t>
      </w:r>
      <w:r w:rsidR="004C3916">
        <w:rPr>
          <w:lang w:val="es-PE"/>
        </w:rPr>
        <w:fldChar w:fldCharType="begin"/>
      </w:r>
      <w:r w:rsidR="004C3916">
        <w:rPr>
          <w:lang w:val="es-PE"/>
        </w:rPr>
        <w:instrText xml:space="preserve"> DATE  \@ "yyyy"  \* MERGEFORMAT </w:instrText>
      </w:r>
      <w:r w:rsidR="004C3916">
        <w:rPr>
          <w:lang w:val="es-PE"/>
        </w:rPr>
        <w:fldChar w:fldCharType="separate"/>
      </w:r>
      <w:r w:rsidR="0061734D">
        <w:rPr>
          <w:noProof/>
          <w:lang w:val="es-PE"/>
        </w:rPr>
        <w:t>2017</w:t>
      </w:r>
      <w:r w:rsidR="004C3916">
        <w:rPr>
          <w:lang w:val="es-PE"/>
        </w:rPr>
        <w:fldChar w:fldCharType="end"/>
      </w:r>
    </w:p>
    <w:p w14:paraId="34604B7A" w14:textId="77777777" w:rsidR="006F73FF" w:rsidRPr="006F73FF" w:rsidRDefault="006F73FF">
      <w:pPr>
        <w:rPr>
          <w:lang w:val="es-PE"/>
        </w:rPr>
      </w:pPr>
    </w:p>
    <w:p w14:paraId="6D3C4BE1" w14:textId="77777777" w:rsidR="006F73FF" w:rsidRPr="006F73FF" w:rsidRDefault="006F73FF">
      <w:pPr>
        <w:rPr>
          <w:lang w:val="es-PE"/>
        </w:rPr>
        <w:sectPr w:rsidR="006F73FF" w:rsidRPr="006F73FF" w:rsidSect="004B5AA1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-2142721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7D84C" w14:textId="77777777" w:rsidR="009E383C" w:rsidRDefault="009E383C" w:rsidP="00F64305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14:paraId="7C754990" w14:textId="77777777" w:rsidR="00346805" w:rsidRDefault="009E383C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46805" w:rsidRPr="004D6ED9">
            <w:rPr>
              <w:rStyle w:val="Hipervnculo"/>
              <w:noProof/>
            </w:rPr>
            <w:fldChar w:fldCharType="begin"/>
          </w:r>
          <w:r w:rsidR="00346805" w:rsidRPr="004D6ED9">
            <w:rPr>
              <w:rStyle w:val="Hipervnculo"/>
              <w:noProof/>
            </w:rPr>
            <w:instrText xml:space="preserve"> </w:instrText>
          </w:r>
          <w:r w:rsidR="00346805">
            <w:rPr>
              <w:noProof/>
            </w:rPr>
            <w:instrText>HYPERLINK \l "_Toc497417423"</w:instrText>
          </w:r>
          <w:r w:rsidR="00346805" w:rsidRPr="004D6ED9">
            <w:rPr>
              <w:rStyle w:val="Hipervnculo"/>
              <w:noProof/>
            </w:rPr>
            <w:instrText xml:space="preserve"> </w:instrText>
          </w:r>
          <w:r w:rsidR="00346805" w:rsidRPr="004D6ED9">
            <w:rPr>
              <w:rStyle w:val="Hipervnculo"/>
              <w:noProof/>
            </w:rPr>
          </w:r>
          <w:r w:rsidR="00346805" w:rsidRPr="004D6ED9">
            <w:rPr>
              <w:rStyle w:val="Hipervnculo"/>
              <w:noProof/>
            </w:rPr>
            <w:fldChar w:fldCharType="separate"/>
          </w:r>
          <w:r w:rsidR="00346805" w:rsidRPr="004D6ED9">
            <w:rPr>
              <w:rStyle w:val="Hipervnculo"/>
              <w:noProof/>
              <w:lang w:val="es-PE"/>
            </w:rPr>
            <w:t>1.</w:t>
          </w:r>
          <w:r w:rsidR="00346805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  <w:tab/>
          </w:r>
          <w:r w:rsidR="00346805" w:rsidRPr="004D6ED9">
            <w:rPr>
              <w:rStyle w:val="Hipervnculo"/>
              <w:noProof/>
              <w:lang w:val="es-PE"/>
            </w:rPr>
            <w:t>Casos de Prueba para el CU “Registrar Salida de Vehículo”</w:t>
          </w:r>
          <w:r w:rsidR="00346805">
            <w:rPr>
              <w:noProof/>
              <w:webHidden/>
            </w:rPr>
            <w:tab/>
          </w:r>
          <w:r w:rsidR="00346805">
            <w:rPr>
              <w:noProof/>
              <w:webHidden/>
            </w:rPr>
            <w:fldChar w:fldCharType="begin"/>
          </w:r>
          <w:r w:rsidR="00346805">
            <w:rPr>
              <w:noProof/>
              <w:webHidden/>
            </w:rPr>
            <w:instrText xml:space="preserve"> PAGEREF _Toc497417423 \h </w:instrText>
          </w:r>
          <w:r w:rsidR="00346805">
            <w:rPr>
              <w:noProof/>
              <w:webHidden/>
            </w:rPr>
          </w:r>
          <w:r w:rsidR="00346805">
            <w:rPr>
              <w:noProof/>
              <w:webHidden/>
            </w:rPr>
            <w:fldChar w:fldCharType="separate"/>
          </w:r>
          <w:r w:rsidR="00346805">
            <w:rPr>
              <w:noProof/>
              <w:webHidden/>
            </w:rPr>
            <w:t>3</w:t>
          </w:r>
          <w:r w:rsidR="00346805">
            <w:rPr>
              <w:noProof/>
              <w:webHidden/>
            </w:rPr>
            <w:fldChar w:fldCharType="end"/>
          </w:r>
          <w:r w:rsidR="00346805" w:rsidRPr="004D6ED9">
            <w:rPr>
              <w:rStyle w:val="Hipervnculo"/>
              <w:noProof/>
            </w:rPr>
            <w:fldChar w:fldCharType="end"/>
          </w:r>
        </w:p>
        <w:p w14:paraId="3A942581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24" w:history="1">
            <w:r w:rsidRPr="004D6ED9">
              <w:rPr>
                <w:rStyle w:val="Hipervnculo"/>
                <w:noProof/>
                <w:lang w:val="es-PE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noProof/>
                <w:lang w:val="es-PE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9A02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25" w:history="1">
            <w:r w:rsidRPr="004D6ED9">
              <w:rPr>
                <w:rStyle w:val="Hipervnculo"/>
                <w:noProof/>
                <w:lang w:val="es-P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noProof/>
                <w:lang w:val="es-PE"/>
              </w:rPr>
              <w:t>Diagrama de flujos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17E4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26" w:history="1">
            <w:r w:rsidRPr="004D6ED9">
              <w:rPr>
                <w:rStyle w:val="Hipervnculo"/>
                <w:noProof/>
                <w:lang w:val="es-PE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noProof/>
                <w:lang w:val="es-PE"/>
              </w:rPr>
              <w:t>Tabla de Casos de Prueba (Escenarios)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6582" w14:textId="77777777" w:rsidR="00346805" w:rsidRDefault="00346805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27" w:history="1">
            <w:r w:rsidRPr="004D6ED9">
              <w:rPr>
                <w:rStyle w:val="Hipervnculo"/>
                <w:rFonts w:cs="Arial"/>
                <w:noProof/>
                <w:lang w:val="es-P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noProof/>
                <w:lang w:val="es-PE"/>
              </w:rPr>
              <w:t>Información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2AB6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28" w:history="1">
            <w:r w:rsidRPr="004D6ED9">
              <w:rPr>
                <w:rStyle w:val="Hipervnculo"/>
                <w:rFonts w:cs="Arial"/>
                <w:noProof/>
                <w:lang w:val="es-PE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noProof/>
                <w:lang w:val="es-PE"/>
              </w:rPr>
              <w:t>FB - Registro de Multa de Vehículo Satisfactoriamente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2C9B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29" w:history="1">
            <w:r w:rsidRPr="004D6ED9">
              <w:rPr>
                <w:rStyle w:val="Hipervnculo"/>
                <w:rFonts w:cs="Arial"/>
                <w:b/>
                <w:lang w:val="es-PE"/>
              </w:rPr>
              <w:t>2.1.1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FF721C1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30" w:history="1">
            <w:r w:rsidRPr="004D6ED9">
              <w:rPr>
                <w:rStyle w:val="Hipervnculo"/>
                <w:rFonts w:cs="Arial"/>
                <w:b/>
                <w:lang w:val="es-PE"/>
              </w:rPr>
              <w:t>2.1.2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D6D53D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31" w:history="1">
            <w:r w:rsidRPr="004D6ED9">
              <w:rPr>
                <w:rStyle w:val="Hipervnculo"/>
                <w:rFonts w:cs="Arial"/>
                <w:b/>
                <w:lang w:val="es-PE"/>
              </w:rPr>
              <w:t>2.1.3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BF3CC2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32" w:history="1">
            <w:r w:rsidRPr="004D6ED9">
              <w:rPr>
                <w:rStyle w:val="Hipervnculo"/>
                <w:rFonts w:cs="Arial"/>
                <w:b/>
                <w:lang w:val="es-PE"/>
              </w:rPr>
              <w:t>2.1.4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8AAFC6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33" w:history="1">
            <w:r w:rsidRPr="004D6ED9">
              <w:rPr>
                <w:rStyle w:val="Hipervnculo"/>
                <w:rFonts w:cs="Arial"/>
                <w:noProof/>
                <w:lang w:val="es-PE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noProof/>
              </w:rPr>
              <w:t>Chofer no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1BD8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34" w:history="1">
            <w:r w:rsidRPr="004D6ED9">
              <w:rPr>
                <w:rStyle w:val="Hipervnculo"/>
                <w:rFonts w:cs="Arial"/>
                <w:b/>
                <w:lang w:val="es-PE"/>
              </w:rPr>
              <w:t>2.2.1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7E6E9F0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35" w:history="1">
            <w:r w:rsidRPr="004D6ED9">
              <w:rPr>
                <w:rStyle w:val="Hipervnculo"/>
                <w:rFonts w:cs="Arial"/>
                <w:b/>
                <w:lang w:val="es-PE"/>
              </w:rPr>
              <w:t>2.2.2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A96612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36" w:history="1">
            <w:r w:rsidRPr="004D6ED9">
              <w:rPr>
                <w:rStyle w:val="Hipervnculo"/>
                <w:rFonts w:cs="Arial"/>
                <w:b/>
                <w:lang w:val="es-PE"/>
              </w:rPr>
              <w:t>2.2.3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BD77C2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37" w:history="1">
            <w:r w:rsidRPr="004D6ED9">
              <w:rPr>
                <w:rStyle w:val="Hipervnculo"/>
                <w:rFonts w:cs="Arial"/>
                <w:b/>
                <w:lang w:val="es-PE"/>
              </w:rPr>
              <w:t>2.2.4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8A848A8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38" w:history="1">
            <w:r w:rsidRPr="004D6ED9">
              <w:rPr>
                <w:rStyle w:val="Hipervnculo"/>
                <w:rFonts w:cs="Arial"/>
                <w:noProof/>
                <w:lang w:val="es-PE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noProof/>
              </w:rPr>
              <w:t>Vehículo no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5217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39" w:history="1">
            <w:r w:rsidRPr="004D6ED9">
              <w:rPr>
                <w:rStyle w:val="Hipervnculo"/>
                <w:rFonts w:cs="Arial"/>
                <w:b/>
                <w:lang w:val="es-PE"/>
              </w:rPr>
              <w:t>2.3.1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371F5E7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40" w:history="1">
            <w:r w:rsidRPr="004D6ED9">
              <w:rPr>
                <w:rStyle w:val="Hipervnculo"/>
                <w:rFonts w:cs="Arial"/>
                <w:b/>
                <w:lang w:val="es-PE"/>
              </w:rPr>
              <w:t>2.3.2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F36594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41" w:history="1">
            <w:r w:rsidRPr="004D6ED9">
              <w:rPr>
                <w:rStyle w:val="Hipervnculo"/>
                <w:rFonts w:cs="Arial"/>
                <w:b/>
                <w:lang w:val="es-PE"/>
              </w:rPr>
              <w:t>2.3.3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8C9D41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42" w:history="1">
            <w:r w:rsidRPr="004D6ED9">
              <w:rPr>
                <w:rStyle w:val="Hipervnculo"/>
                <w:rFonts w:cs="Arial"/>
                <w:b/>
                <w:lang w:val="es-PE"/>
              </w:rPr>
              <w:t>2.3.4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E79B32F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43" w:history="1">
            <w:r w:rsidRPr="004D6ED9">
              <w:rPr>
                <w:rStyle w:val="Hipervnculo"/>
                <w:rFonts w:cs="Arial"/>
                <w:noProof/>
                <w:lang w:val="es-PE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noProof/>
                <w:lang w:val="es-PE"/>
              </w:rPr>
              <w:t>Formato de fecha incorrecta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F37A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44" w:history="1">
            <w:r w:rsidRPr="004D6ED9">
              <w:rPr>
                <w:rStyle w:val="Hipervnculo"/>
                <w:rFonts w:cs="Arial"/>
                <w:b/>
                <w:lang w:val="es-PE"/>
              </w:rPr>
              <w:t>2.4.1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18949D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45" w:history="1">
            <w:r w:rsidRPr="004D6ED9">
              <w:rPr>
                <w:rStyle w:val="Hipervnculo"/>
                <w:rFonts w:cs="Arial"/>
                <w:b/>
                <w:lang w:val="es-PE"/>
              </w:rPr>
              <w:t>2.4.2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C0A50A3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46" w:history="1">
            <w:r w:rsidRPr="004D6ED9">
              <w:rPr>
                <w:rStyle w:val="Hipervnculo"/>
                <w:rFonts w:cs="Arial"/>
                <w:b/>
                <w:lang w:val="es-PE"/>
              </w:rPr>
              <w:t>2.4.3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2C42B98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47" w:history="1">
            <w:r w:rsidRPr="004D6ED9">
              <w:rPr>
                <w:rStyle w:val="Hipervnculo"/>
                <w:rFonts w:cs="Arial"/>
                <w:b/>
                <w:lang w:val="es-PE"/>
              </w:rPr>
              <w:t>2.4.4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AC950C4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48" w:history="1">
            <w:r w:rsidRPr="004D6ED9">
              <w:rPr>
                <w:rStyle w:val="Hipervnculo"/>
                <w:rFonts w:cs="Arial"/>
                <w:noProof/>
                <w:lang w:val="es-PE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noProof/>
                <w:lang w:val="es-PE"/>
              </w:rPr>
              <w:t>Formato de fecha de expiración incorrecta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5448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49" w:history="1">
            <w:r w:rsidRPr="004D6ED9">
              <w:rPr>
                <w:rStyle w:val="Hipervnculo"/>
                <w:rFonts w:cs="Arial"/>
                <w:b/>
                <w:lang w:val="es-PE"/>
              </w:rPr>
              <w:t>2.5.1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AA2945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50" w:history="1">
            <w:r w:rsidRPr="004D6ED9">
              <w:rPr>
                <w:rStyle w:val="Hipervnculo"/>
                <w:rFonts w:cs="Arial"/>
                <w:b/>
                <w:lang w:val="es-PE"/>
              </w:rPr>
              <w:t>2.5.2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FE111C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51" w:history="1">
            <w:r w:rsidRPr="004D6ED9">
              <w:rPr>
                <w:rStyle w:val="Hipervnculo"/>
                <w:rFonts w:cs="Arial"/>
                <w:b/>
                <w:lang w:val="es-PE"/>
              </w:rPr>
              <w:t>2.5.3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EE33F3A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52" w:history="1">
            <w:r w:rsidRPr="004D6ED9">
              <w:rPr>
                <w:rStyle w:val="Hipervnculo"/>
                <w:rFonts w:cs="Arial"/>
                <w:b/>
                <w:lang w:val="es-PE"/>
              </w:rPr>
              <w:t>2.5.4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EFD8F07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53" w:history="1">
            <w:r w:rsidRPr="004D6ED9">
              <w:rPr>
                <w:rStyle w:val="Hipervnculo"/>
                <w:rFonts w:cs="Arial"/>
                <w:noProof/>
                <w:lang w:val="es-PE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noProof/>
                <w:lang w:val="es-PE"/>
              </w:rPr>
              <w:t>Monto incorrecto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DC27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54" w:history="1">
            <w:r w:rsidRPr="004D6ED9">
              <w:rPr>
                <w:rStyle w:val="Hipervnculo"/>
                <w:rFonts w:cs="Arial"/>
                <w:b/>
                <w:lang w:val="es-PE"/>
              </w:rPr>
              <w:t>2.6.1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85EB17C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55" w:history="1">
            <w:r w:rsidRPr="004D6ED9">
              <w:rPr>
                <w:rStyle w:val="Hipervnculo"/>
                <w:rFonts w:cs="Arial"/>
                <w:b/>
                <w:lang w:val="es-PE"/>
              </w:rPr>
              <w:t>2.6.2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3CBE2DA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56" w:history="1">
            <w:r w:rsidRPr="004D6ED9">
              <w:rPr>
                <w:rStyle w:val="Hipervnculo"/>
                <w:rFonts w:cs="Arial"/>
                <w:b/>
                <w:lang w:val="es-PE"/>
              </w:rPr>
              <w:t>2.6.3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FCA81E4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57" w:history="1">
            <w:r w:rsidRPr="004D6ED9">
              <w:rPr>
                <w:rStyle w:val="Hipervnculo"/>
                <w:rFonts w:cs="Arial"/>
                <w:b/>
                <w:lang w:val="es-PE"/>
              </w:rPr>
              <w:t>2.6.4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6E5C03F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58" w:history="1">
            <w:r w:rsidRPr="004D6ED9">
              <w:rPr>
                <w:rStyle w:val="Hipervnculo"/>
                <w:noProof/>
                <w:lang w:val="es-PE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noProof/>
                <w:lang w:val="es-PE"/>
              </w:rPr>
              <w:t>Datos de la multa incompletos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287A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59" w:history="1">
            <w:r w:rsidRPr="004D6ED9">
              <w:rPr>
                <w:rStyle w:val="Hipervnculo"/>
                <w:rFonts w:cs="Arial"/>
                <w:b/>
                <w:lang w:val="es-PE"/>
              </w:rPr>
              <w:t>2.7.1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D67FE6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60" w:history="1">
            <w:r w:rsidRPr="004D6ED9">
              <w:rPr>
                <w:rStyle w:val="Hipervnculo"/>
                <w:rFonts w:cs="Arial"/>
                <w:b/>
                <w:lang w:val="es-PE"/>
              </w:rPr>
              <w:t>2.7.2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F58182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61" w:history="1">
            <w:r w:rsidRPr="004D6ED9">
              <w:rPr>
                <w:rStyle w:val="Hipervnculo"/>
                <w:rFonts w:cs="Arial"/>
                <w:b/>
                <w:lang w:val="es-PE"/>
              </w:rPr>
              <w:t>2.7.3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67621E2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62" w:history="1">
            <w:r w:rsidRPr="004D6ED9">
              <w:rPr>
                <w:rStyle w:val="Hipervnculo"/>
                <w:rFonts w:cs="Arial"/>
                <w:b/>
                <w:lang w:val="es-PE"/>
              </w:rPr>
              <w:t>2.7.4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CFEA3C9" w14:textId="77777777" w:rsidR="00346805" w:rsidRDefault="00346805">
          <w:pPr>
            <w:pStyle w:val="TD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417463" w:history="1">
            <w:r w:rsidRPr="004D6ED9">
              <w:rPr>
                <w:rStyle w:val="Hipervnculo"/>
                <w:rFonts w:cs="Arial"/>
                <w:noProof/>
                <w:lang w:val="es-PE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noProof/>
                <w:lang w:val="es-PE"/>
              </w:rPr>
              <w:t>Multa no registrada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10D6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64" w:history="1">
            <w:r w:rsidRPr="004D6ED9">
              <w:rPr>
                <w:rStyle w:val="Hipervnculo"/>
                <w:rFonts w:cs="Arial"/>
                <w:b/>
                <w:lang w:val="es-PE"/>
              </w:rPr>
              <w:t>2.8.1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Descripción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38D223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65" w:history="1">
            <w:r w:rsidRPr="004D6ED9">
              <w:rPr>
                <w:rStyle w:val="Hipervnculo"/>
                <w:rFonts w:cs="Arial"/>
                <w:b/>
                <w:lang w:val="es-PE"/>
              </w:rPr>
              <w:t>2.8.2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Condiciones de 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FE24DDF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66" w:history="1">
            <w:r w:rsidRPr="004D6ED9">
              <w:rPr>
                <w:rStyle w:val="Hipervnculo"/>
                <w:rFonts w:cs="Arial"/>
                <w:b/>
                <w:lang w:val="es-PE"/>
              </w:rPr>
              <w:t>2.8.3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Procedimiento de Prueba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7D256F5" w14:textId="77777777" w:rsidR="00346805" w:rsidRDefault="00346805">
          <w:pPr>
            <w:pStyle w:val="TDC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s-PE" w:eastAsia="es-PE"/>
            </w:rPr>
          </w:pPr>
          <w:hyperlink w:anchor="_Toc497417467" w:history="1">
            <w:r w:rsidRPr="004D6ED9">
              <w:rPr>
                <w:rStyle w:val="Hipervnculo"/>
                <w:rFonts w:cs="Arial"/>
                <w:b/>
                <w:lang w:val="es-PE"/>
              </w:rPr>
              <w:t>2.8.4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s-PE" w:eastAsia="es-PE"/>
              </w:rPr>
              <w:tab/>
            </w:r>
            <w:r w:rsidRPr="004D6ED9">
              <w:rPr>
                <w:rStyle w:val="Hipervnculo"/>
                <w:rFonts w:cs="Arial"/>
                <w:b/>
                <w:lang w:val="es-PE"/>
              </w:rPr>
              <w:t>Criterio(s) de Éxito / Fallo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_Toc497417467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8844D1D" w14:textId="759DBA64" w:rsidR="009E383C" w:rsidRDefault="009E383C">
          <w:r>
            <w:rPr>
              <w:b/>
              <w:bCs/>
              <w:lang w:val="es-ES"/>
            </w:rPr>
            <w:fldChar w:fldCharType="end"/>
          </w:r>
        </w:p>
      </w:sdtContent>
    </w:sdt>
    <w:p w14:paraId="768F1D49" w14:textId="77777777" w:rsidR="006F73FF" w:rsidRPr="006F73FF" w:rsidRDefault="006F73FF" w:rsidP="004B5AA1">
      <w:pPr>
        <w:pStyle w:val="Puesto"/>
        <w:tabs>
          <w:tab w:val="right" w:pos="8789"/>
        </w:tabs>
        <w:rPr>
          <w:lang w:val="es-PE"/>
        </w:rPr>
      </w:pPr>
      <w:r w:rsidRPr="00A816C8">
        <w:rPr>
          <w:rFonts w:cs="Arial"/>
          <w:b w:val="0"/>
          <w:lang w:val="es-PE"/>
        </w:rPr>
        <w:br w:type="page"/>
      </w:r>
      <w:r w:rsidRPr="006F73FF">
        <w:rPr>
          <w:lang w:val="es-PE"/>
        </w:rPr>
        <w:lastRenderedPageBreak/>
        <w:fldChar w:fldCharType="begin"/>
      </w:r>
      <w:r w:rsidRPr="006F73FF">
        <w:rPr>
          <w:lang w:val="es-PE"/>
        </w:rPr>
        <w:instrText xml:space="preserve"> TITLE  \* MERGEFORMAT </w:instrText>
      </w:r>
      <w:r w:rsidRPr="006F73FF">
        <w:rPr>
          <w:lang w:val="es-PE"/>
        </w:rPr>
        <w:fldChar w:fldCharType="separate"/>
      </w:r>
      <w:r w:rsidR="00F03FCF">
        <w:rPr>
          <w:lang w:val="es-PE"/>
        </w:rPr>
        <w:t>Especificación de Diseño del Caso de Prueba</w:t>
      </w:r>
      <w:r w:rsidRPr="006F73FF">
        <w:rPr>
          <w:lang w:val="es-PE"/>
        </w:rPr>
        <w:fldChar w:fldCharType="end"/>
      </w:r>
    </w:p>
    <w:p w14:paraId="6B636BDC" w14:textId="77777777" w:rsidR="00624E40" w:rsidRPr="007220D7" w:rsidRDefault="004F2DB0" w:rsidP="007220D7">
      <w:pPr>
        <w:ind w:left="720"/>
        <w:jc w:val="both"/>
        <w:rPr>
          <w:lang w:val="es-PE"/>
        </w:rPr>
      </w:pPr>
      <w:r>
        <w:rPr>
          <w:lang w:val="es-PE"/>
        </w:rPr>
        <w:tab/>
      </w:r>
    </w:p>
    <w:p w14:paraId="602DB7F4" w14:textId="0B115BAC" w:rsidR="008D13FF" w:rsidRPr="008D13FF" w:rsidRDefault="008D13FF">
      <w:pPr>
        <w:pStyle w:val="Ttulo1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1" w:name="_Toc389476701"/>
      <w:bookmarkStart w:id="2" w:name="_Toc497417423"/>
      <w:r w:rsidR="00617DD9">
        <w:rPr>
          <w:lang w:val="es-PE"/>
        </w:rPr>
        <w:t xml:space="preserve">Casos de Prueba para el CU </w:t>
      </w:r>
      <w:bookmarkEnd w:id="1"/>
      <w:r w:rsidR="002E078A">
        <w:rPr>
          <w:lang w:val="es-PE"/>
        </w:rPr>
        <w:t>“</w:t>
      </w:r>
      <w:r w:rsidR="00E10272">
        <w:rPr>
          <w:lang w:val="es-PE"/>
        </w:rPr>
        <w:t>Registrar Salida</w:t>
      </w:r>
      <w:r w:rsidR="001E73E4">
        <w:rPr>
          <w:lang w:val="es-PE"/>
        </w:rPr>
        <w:t xml:space="preserve"> de Vehículo</w:t>
      </w:r>
      <w:r w:rsidR="002E078A">
        <w:rPr>
          <w:lang w:val="es-PE"/>
        </w:rPr>
        <w:t>”</w:t>
      </w:r>
      <w:bookmarkEnd w:id="2"/>
      <w:r w:rsidR="004F2DB0" w:rsidRPr="002E078A">
        <w:rPr>
          <w:lang w:val="es-PE"/>
        </w:rPr>
        <w:tab/>
      </w:r>
    </w:p>
    <w:p w14:paraId="54F6EE2C" w14:textId="77777777" w:rsidR="002E162B" w:rsidRDefault="0004002D" w:rsidP="008D13FF">
      <w:pPr>
        <w:pStyle w:val="Ttulo2"/>
        <w:rPr>
          <w:lang w:val="es-PE"/>
        </w:rPr>
      </w:pPr>
      <w:bookmarkStart w:id="3" w:name="_Toc389476702"/>
      <w:bookmarkStart w:id="4" w:name="_Toc497417424"/>
      <w:r w:rsidRPr="00FF5B80">
        <w:rPr>
          <w:sz w:val="24"/>
          <w:lang w:val="es-PE"/>
        </w:rPr>
        <w:t>Descripción</w:t>
      </w:r>
      <w:bookmarkEnd w:id="3"/>
      <w:bookmarkEnd w:id="4"/>
    </w:p>
    <w:p w14:paraId="201BE25B" w14:textId="77777777" w:rsidR="0004002D" w:rsidRPr="00AE4353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AE4353">
        <w:rPr>
          <w:rFonts w:ascii="Arial" w:hAnsi="Arial" w:cs="Arial"/>
          <w:lang w:val="es-PE"/>
        </w:rPr>
        <w:t xml:space="preserve">Este artefacto cubre el conjunto de pruebas realizadas sobre el Caso de Uso </w:t>
      </w:r>
    </w:p>
    <w:p w14:paraId="68C784C3" w14:textId="0BA5023C" w:rsidR="0004002D" w:rsidRPr="00AE4353" w:rsidRDefault="00B13CED" w:rsidP="00617DD9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AE4353">
        <w:rPr>
          <w:rFonts w:ascii="Arial" w:hAnsi="Arial" w:cs="Arial"/>
          <w:lang w:val="es-PE"/>
        </w:rPr>
        <w:t>“</w:t>
      </w:r>
      <w:r w:rsidR="00BE584C">
        <w:rPr>
          <w:rFonts w:ascii="Arial" w:hAnsi="Arial" w:cs="Arial"/>
          <w:lang w:val="es-PE"/>
        </w:rPr>
        <w:t xml:space="preserve">Registrar </w:t>
      </w:r>
      <w:r w:rsidR="00B5180E">
        <w:rPr>
          <w:rFonts w:ascii="Arial" w:hAnsi="Arial" w:cs="Arial"/>
          <w:lang w:val="es-PE"/>
        </w:rPr>
        <w:t>Multa</w:t>
      </w:r>
      <w:r w:rsidR="001E73E4">
        <w:rPr>
          <w:rFonts w:ascii="Arial" w:hAnsi="Arial" w:cs="Arial"/>
          <w:lang w:val="es-PE"/>
        </w:rPr>
        <w:t xml:space="preserve"> de Vehículo</w:t>
      </w:r>
      <w:r w:rsidRPr="00AE4353">
        <w:rPr>
          <w:rFonts w:ascii="Arial" w:hAnsi="Arial" w:cs="Arial"/>
          <w:lang w:val="es-PE"/>
        </w:rPr>
        <w:t>”</w:t>
      </w:r>
      <w:r w:rsidR="001E73E4">
        <w:rPr>
          <w:rFonts w:ascii="Arial" w:hAnsi="Arial" w:cs="Arial"/>
          <w:lang w:val="es-PE"/>
        </w:rPr>
        <w:t>.</w:t>
      </w:r>
      <w:r w:rsidRPr="00AE4353">
        <w:rPr>
          <w:rFonts w:ascii="Arial" w:hAnsi="Arial" w:cs="Arial"/>
          <w:lang w:val="es-PE"/>
        </w:rPr>
        <w:tab/>
      </w:r>
    </w:p>
    <w:p w14:paraId="493D2686" w14:textId="53D9AF14" w:rsidR="00680CA0" w:rsidRPr="0037235B" w:rsidRDefault="00680CA0" w:rsidP="00680CA0">
      <w:pPr>
        <w:pStyle w:val="Ttulo2"/>
        <w:rPr>
          <w:lang w:val="es-PE"/>
        </w:rPr>
      </w:pPr>
      <w:bookmarkStart w:id="5" w:name="_Toc389476703"/>
      <w:bookmarkStart w:id="6" w:name="_Toc497417425"/>
      <w:r w:rsidRPr="0037235B">
        <w:rPr>
          <w:sz w:val="24"/>
          <w:lang w:val="es-PE"/>
        </w:rPr>
        <w:t>Diagrama de flujos</w:t>
      </w:r>
      <w:bookmarkEnd w:id="5"/>
      <w:bookmarkEnd w:id="6"/>
    </w:p>
    <w:p w14:paraId="49FBBBEB" w14:textId="7AFEA45B" w:rsidR="0004002D" w:rsidRDefault="0004002D" w:rsidP="00617DD9">
      <w:pPr>
        <w:ind w:left="720"/>
        <w:jc w:val="both"/>
        <w:rPr>
          <w:rFonts w:ascii="Arial" w:hAnsi="Arial" w:cs="Arial"/>
          <w:lang w:val="es-PE"/>
        </w:rPr>
      </w:pPr>
      <w:r w:rsidRPr="0004002D">
        <w:rPr>
          <w:rFonts w:ascii="Arial" w:hAnsi="Arial" w:cs="Arial"/>
          <w:lang w:val="es-PE"/>
        </w:rPr>
        <w:t xml:space="preserve">El diagrama de </w:t>
      </w:r>
      <w:r w:rsidR="004226B2">
        <w:rPr>
          <w:rFonts w:ascii="Arial" w:hAnsi="Arial" w:cs="Arial"/>
          <w:lang w:val="es-PE"/>
        </w:rPr>
        <w:t>flujo para la</w:t>
      </w:r>
      <w:r w:rsidRPr="0004002D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identificación de Caso</w:t>
      </w:r>
      <w:r w:rsidR="000E63FE">
        <w:rPr>
          <w:rFonts w:ascii="Arial" w:hAnsi="Arial" w:cs="Arial"/>
          <w:lang w:val="es-PE"/>
        </w:rPr>
        <w:t>s</w:t>
      </w:r>
      <w:r>
        <w:rPr>
          <w:rFonts w:ascii="Arial" w:hAnsi="Arial" w:cs="Arial"/>
          <w:lang w:val="es-PE"/>
        </w:rPr>
        <w:t xml:space="preserve"> de </w:t>
      </w:r>
      <w:r w:rsidR="000E63FE">
        <w:rPr>
          <w:rFonts w:ascii="Arial" w:hAnsi="Arial" w:cs="Arial"/>
          <w:lang w:val="es-PE"/>
        </w:rPr>
        <w:t>Prueba</w:t>
      </w:r>
      <w:r>
        <w:rPr>
          <w:rFonts w:ascii="Arial" w:hAnsi="Arial" w:cs="Arial"/>
          <w:lang w:val="es-PE"/>
        </w:rPr>
        <w:t xml:space="preserve"> es el </w:t>
      </w:r>
      <w:r w:rsidRPr="0004002D">
        <w:rPr>
          <w:rFonts w:ascii="Arial" w:hAnsi="Arial" w:cs="Arial"/>
          <w:lang w:val="es-PE"/>
        </w:rPr>
        <w:t>siguiente</w:t>
      </w:r>
      <w:r>
        <w:rPr>
          <w:rFonts w:ascii="Arial" w:hAnsi="Arial" w:cs="Arial"/>
          <w:lang w:val="es-PE"/>
        </w:rPr>
        <w:t>:</w:t>
      </w:r>
    </w:p>
    <w:p w14:paraId="15F43D1C" w14:textId="77777777" w:rsidR="00FC410C" w:rsidRDefault="00FC410C" w:rsidP="00617DD9">
      <w:pPr>
        <w:ind w:left="720"/>
        <w:jc w:val="both"/>
        <w:rPr>
          <w:rFonts w:ascii="Arial" w:hAnsi="Arial" w:cs="Arial"/>
          <w:lang w:val="es-PE"/>
        </w:rPr>
      </w:pPr>
    </w:p>
    <w:p w14:paraId="1BFC1DE7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792B5F" wp14:editId="4581DC9D">
                <wp:simplePos x="0" y="0"/>
                <wp:positionH relativeFrom="column">
                  <wp:posOffset>2737485</wp:posOffset>
                </wp:positionH>
                <wp:positionV relativeFrom="paragraph">
                  <wp:posOffset>201295</wp:posOffset>
                </wp:positionV>
                <wp:extent cx="3520440" cy="1790700"/>
                <wp:effectExtent l="0" t="0" r="3810" b="0"/>
                <wp:wrapSquare wrapText="bothSides"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27843" w14:textId="77777777" w:rsidR="0061734D" w:rsidRPr="00522181" w:rsidRDefault="0061734D" w:rsidP="00FC410C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264BED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Definir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escenarios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4ECC931B" w14:textId="77777777" w:rsidR="0061734D" w:rsidRPr="00522181" w:rsidRDefault="0061734D" w:rsidP="0084633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Según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aristas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y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nodos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9345AD0" w14:textId="3D44775F" w:rsidR="0061734D" w:rsidRPr="00522181" w:rsidRDefault="0061734D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264BED67">
                              <w:rPr>
                                <w:rFonts w:ascii="Arial" w:hAnsi="Arial" w:cs="Arial"/>
                              </w:rPr>
                              <w:t>V (G) = a - n + 2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-&gt; V(G) = 19-13 +2 = 8</w:t>
                            </w:r>
                          </w:p>
                          <w:p w14:paraId="088C958A" w14:textId="77777777" w:rsidR="0061734D" w:rsidRPr="00522181" w:rsidRDefault="0061734D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51768C" w14:textId="77777777" w:rsidR="0061734D" w:rsidRPr="00522181" w:rsidRDefault="0061734D" w:rsidP="0084633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Según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regiones</w:t>
                            </w:r>
                            <w:proofErr w:type="spellEnd"/>
                          </w:p>
                          <w:p w14:paraId="143DA12B" w14:textId="669036C2" w:rsidR="0061734D" w:rsidRPr="00522181" w:rsidRDefault="0061734D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264BED67">
                              <w:rPr>
                                <w:rFonts w:ascii="Arial" w:hAnsi="Arial" w:cs="Arial"/>
                              </w:rPr>
                              <w:t>V (G) = r + 1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-&gt; V(G) = 7 + 1 = 8</w:t>
                            </w:r>
                          </w:p>
                          <w:p w14:paraId="1B5CACF7" w14:textId="77777777" w:rsidR="0061734D" w:rsidRPr="00522181" w:rsidRDefault="0061734D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643800" w14:textId="77777777" w:rsidR="0061734D" w:rsidRPr="00522181" w:rsidRDefault="0061734D" w:rsidP="0084633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ind w:left="144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Según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nodos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264BED67">
                              <w:rPr>
                                <w:rFonts w:ascii="Arial" w:hAnsi="Arial" w:cs="Arial"/>
                              </w:rPr>
                              <w:t>predicados</w:t>
                            </w:r>
                            <w:proofErr w:type="spellEnd"/>
                            <w:r w:rsidRPr="264BED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8C541A7" w14:textId="7238F2BB" w:rsidR="0061734D" w:rsidRPr="00522181" w:rsidRDefault="0061734D" w:rsidP="00FC410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264BED67">
                              <w:rPr>
                                <w:rFonts w:ascii="Arial" w:hAnsi="Arial" w:cs="Arial"/>
                              </w:rPr>
                              <w:t>V (G) = c + 1</w:t>
                            </w:r>
                            <w:r>
                              <w:rPr>
                                <w:rFonts w:ascii="Arial" w:hAnsi="Arial" w:cs="Arial"/>
                              </w:rPr>
                              <w:t>-&gt; V(G) =7+ 1 = 8</w:t>
                            </w:r>
                          </w:p>
                          <w:p w14:paraId="62745B7D" w14:textId="77777777" w:rsidR="0061734D" w:rsidRDefault="0061734D" w:rsidP="00FC4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92B5F" id="_x0000_t202" coordsize="21600,21600" o:spt="202" path="m,l,21600r21600,l21600,xe">
                <v:stroke joinstyle="miter"/>
                <v:path gradientshapeok="t" o:connecttype="rect"/>
              </v:shapetype>
              <v:shape id="Cuadro de texto 216" o:spid="_x0000_s1026" type="#_x0000_t202" style="position:absolute;left:0;text-align:left;margin-left:215.55pt;margin-top:15.85pt;width:277.2pt;height:14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" fillcolor="white [3201]" stroked="f" strokeweight=".5pt">
                <v:textbox>
                  <w:txbxContent>
                    <w:p w14:paraId="59027843" w14:textId="77777777" w:rsidR="0061734D" w:rsidRPr="00522181" w:rsidRDefault="0061734D" w:rsidP="00FC410C">
                      <w:pPr>
                        <w:ind w:left="720" w:firstLine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264BED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Definir</w:t>
                      </w:r>
                      <w:proofErr w:type="spellEnd"/>
                      <w:r w:rsidRPr="264BED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escenarios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4ECC931B" w14:textId="77777777" w:rsidR="0061734D" w:rsidRPr="00522181" w:rsidRDefault="0061734D" w:rsidP="00846334">
                      <w:pPr>
                        <w:pStyle w:val="Prrafodelista"/>
                        <w:widowControl/>
                        <w:numPr>
                          <w:ilvl w:val="0"/>
                          <w:numId w:val="5"/>
                        </w:numPr>
                        <w:spacing w:after="160" w:line="259" w:lineRule="auto"/>
                        <w:ind w:left="1440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Según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aristas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y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nodos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9345AD0" w14:textId="3D44775F" w:rsidR="0061734D" w:rsidRPr="00522181" w:rsidRDefault="0061734D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  <w:r w:rsidRPr="264BED67">
                        <w:rPr>
                          <w:rFonts w:ascii="Arial" w:hAnsi="Arial" w:cs="Arial"/>
                        </w:rPr>
                        <w:t>V (G) = a - n + 2</w:t>
                      </w:r>
                      <w:r>
                        <w:rPr>
                          <w:rFonts w:ascii="Arial" w:hAnsi="Arial" w:cs="Arial"/>
                        </w:rPr>
                        <w:t xml:space="preserve"> -&gt; V(G) = 19-13 +2 = 8</w:t>
                      </w:r>
                    </w:p>
                    <w:p w14:paraId="088C958A" w14:textId="77777777" w:rsidR="0061734D" w:rsidRPr="00522181" w:rsidRDefault="0061734D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14:paraId="1451768C" w14:textId="77777777" w:rsidR="0061734D" w:rsidRPr="00522181" w:rsidRDefault="0061734D" w:rsidP="00846334">
                      <w:pPr>
                        <w:pStyle w:val="Prrafodelista"/>
                        <w:widowControl/>
                        <w:numPr>
                          <w:ilvl w:val="0"/>
                          <w:numId w:val="5"/>
                        </w:numPr>
                        <w:spacing w:after="160" w:line="259" w:lineRule="auto"/>
                        <w:ind w:left="1440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Según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número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regiones</w:t>
                      </w:r>
                      <w:proofErr w:type="spellEnd"/>
                    </w:p>
                    <w:p w14:paraId="143DA12B" w14:textId="669036C2" w:rsidR="0061734D" w:rsidRPr="00522181" w:rsidRDefault="0061734D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  <w:r w:rsidRPr="264BED67">
                        <w:rPr>
                          <w:rFonts w:ascii="Arial" w:hAnsi="Arial" w:cs="Arial"/>
                        </w:rPr>
                        <w:t>V (G) = r + 1</w:t>
                      </w:r>
                      <w:r>
                        <w:rPr>
                          <w:rFonts w:ascii="Arial" w:hAnsi="Arial" w:cs="Arial"/>
                        </w:rPr>
                        <w:t xml:space="preserve"> -&gt; V(G) = 7 + 1 = 8</w:t>
                      </w:r>
                    </w:p>
                    <w:p w14:paraId="1B5CACF7" w14:textId="77777777" w:rsidR="0061734D" w:rsidRPr="00522181" w:rsidRDefault="0061734D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14:paraId="4D643800" w14:textId="77777777" w:rsidR="0061734D" w:rsidRPr="00522181" w:rsidRDefault="0061734D" w:rsidP="00846334">
                      <w:pPr>
                        <w:pStyle w:val="Prrafodelista"/>
                        <w:widowControl/>
                        <w:numPr>
                          <w:ilvl w:val="0"/>
                          <w:numId w:val="5"/>
                        </w:numPr>
                        <w:spacing w:after="160" w:line="259" w:lineRule="auto"/>
                        <w:ind w:left="1440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Según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nodos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264BED67">
                        <w:rPr>
                          <w:rFonts w:ascii="Arial" w:hAnsi="Arial" w:cs="Arial"/>
                        </w:rPr>
                        <w:t>predicados</w:t>
                      </w:r>
                      <w:proofErr w:type="spellEnd"/>
                      <w:r w:rsidRPr="264BED6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8C541A7" w14:textId="7238F2BB" w:rsidR="0061734D" w:rsidRPr="00522181" w:rsidRDefault="0061734D" w:rsidP="00FC410C">
                      <w:pPr>
                        <w:pStyle w:val="Prrafodelista"/>
                        <w:ind w:left="1440"/>
                        <w:rPr>
                          <w:rFonts w:ascii="Arial" w:hAnsi="Arial" w:cs="Arial"/>
                        </w:rPr>
                      </w:pPr>
                      <w:r w:rsidRPr="264BED67">
                        <w:rPr>
                          <w:rFonts w:ascii="Arial" w:hAnsi="Arial" w:cs="Arial"/>
                        </w:rPr>
                        <w:t>V (G) = c + 1</w:t>
                      </w:r>
                      <w:r>
                        <w:rPr>
                          <w:rFonts w:ascii="Arial" w:hAnsi="Arial" w:cs="Arial"/>
                        </w:rPr>
                        <w:t>-&gt; V(G) =7+ 1 = 8</w:t>
                      </w:r>
                    </w:p>
                    <w:p w14:paraId="62745B7D" w14:textId="77777777" w:rsidR="0061734D" w:rsidRDefault="0061734D" w:rsidP="00FC410C"/>
                  </w:txbxContent>
                </v:textbox>
                <w10:wrap type="square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F94B9A" wp14:editId="73D6213E">
                <wp:simplePos x="0" y="0"/>
                <wp:positionH relativeFrom="column">
                  <wp:posOffset>146685</wp:posOffset>
                </wp:positionH>
                <wp:positionV relativeFrom="paragraph">
                  <wp:posOffset>2616835</wp:posOffset>
                </wp:positionV>
                <wp:extent cx="335280" cy="365760"/>
                <wp:effectExtent l="0" t="0" r="2667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B09D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3E776D"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4B9A" id="Elipse 15" o:spid="_x0000_s1027" style="position:absolute;left:0;text-align:left;margin-left:11.55pt;margin-top:206.05pt;width:26.4pt;height:28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" filled="f" strokecolor="black [3200]">
                <v:textbox>
                  <w:txbxContent>
                    <w:p w14:paraId="24E6B09D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3E776D">
                        <w:rPr>
                          <w:rFonts w:ascii="Arial" w:hAnsi="Arial" w:cs="Arial"/>
                          <w:sz w:val="22"/>
                          <w:lang w:val="es-PE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8C6409B" wp14:editId="68A96887">
                <wp:simplePos x="0" y="0"/>
                <wp:positionH relativeFrom="column">
                  <wp:posOffset>306705</wp:posOffset>
                </wp:positionH>
                <wp:positionV relativeFrom="paragraph">
                  <wp:posOffset>1839595</wp:posOffset>
                </wp:positionV>
                <wp:extent cx="0" cy="205740"/>
                <wp:effectExtent l="76200" t="0" r="57150" b="609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31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4.15pt;margin-top:144.85pt;width:0;height:16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+20g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61BE460" wp14:editId="37150ED7">
                <wp:simplePos x="0" y="0"/>
                <wp:positionH relativeFrom="column">
                  <wp:posOffset>144780</wp:posOffset>
                </wp:positionH>
                <wp:positionV relativeFrom="paragraph">
                  <wp:posOffset>1530985</wp:posOffset>
                </wp:positionV>
                <wp:extent cx="335280" cy="312420"/>
                <wp:effectExtent l="0" t="0" r="26670" b="1143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1242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24795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BE460" id="Elipse 11" o:spid="_x0000_s1028" style="position:absolute;left:0;text-align:left;margin-left:11.4pt;margin-top:120.55pt;width:26.4pt;height:24.6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" filled="f" strokecolor="black [3200]">
                <v:textbox>
                  <w:txbxContent>
                    <w:p w14:paraId="41124795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DE73163" wp14:editId="695E704A">
                <wp:simplePos x="0" y="0"/>
                <wp:positionH relativeFrom="column">
                  <wp:posOffset>304800</wp:posOffset>
                </wp:positionH>
                <wp:positionV relativeFrom="paragraph">
                  <wp:posOffset>807085</wp:posOffset>
                </wp:positionV>
                <wp:extent cx="0" cy="205740"/>
                <wp:effectExtent l="76200" t="0" r="57150" b="609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714B" id="Conector recto de flecha 6" o:spid="_x0000_s1026" type="#_x0000_t32" style="position:absolute;margin-left:24pt;margin-top:63.55pt;width:0;height:16.2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706B21A" wp14:editId="06EB8CE1">
                <wp:simplePos x="0" y="0"/>
                <wp:positionH relativeFrom="column">
                  <wp:posOffset>314325</wp:posOffset>
                </wp:positionH>
                <wp:positionV relativeFrom="paragraph">
                  <wp:posOffset>2411095</wp:posOffset>
                </wp:positionV>
                <wp:extent cx="0" cy="205740"/>
                <wp:effectExtent l="76200" t="0" r="57150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E63BC" id="Conector recto de flecha 14" o:spid="_x0000_s1026" type="#_x0000_t32" style="position:absolute;margin-left:24.75pt;margin-top:189.85pt;width:0;height:16.2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58849C4" wp14:editId="28829642">
                <wp:simplePos x="0" y="0"/>
                <wp:positionH relativeFrom="column">
                  <wp:posOffset>304800</wp:posOffset>
                </wp:positionH>
                <wp:positionV relativeFrom="paragraph">
                  <wp:posOffset>1325245</wp:posOffset>
                </wp:positionV>
                <wp:extent cx="0" cy="205740"/>
                <wp:effectExtent l="76200" t="0" r="57150" b="609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A72A0" id="Conector recto de flecha 10" o:spid="_x0000_s1026" type="#_x0000_t32" style="position:absolute;margin-left:24pt;margin-top:104.35pt;width:0;height:16.2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4CB2257" wp14:editId="6FF13E91">
                <wp:simplePos x="0" y="0"/>
                <wp:positionH relativeFrom="column">
                  <wp:posOffset>139065</wp:posOffset>
                </wp:positionH>
                <wp:positionV relativeFrom="paragraph">
                  <wp:posOffset>2045335</wp:posOffset>
                </wp:positionV>
                <wp:extent cx="335280" cy="365760"/>
                <wp:effectExtent l="0" t="0" r="26670" b="152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10315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B2257" id="Elipse 13" o:spid="_x0000_s1029" style="position:absolute;left:0;text-align:left;margin-left:10.95pt;margin-top:161.05pt;width:26.4pt;height:28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" filled="f" strokecolor="black [3200]">
                <v:textbox>
                  <w:txbxContent>
                    <w:p w14:paraId="75510315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4FA2E26" wp14:editId="5CC929D1">
                <wp:simplePos x="0" y="0"/>
                <wp:positionH relativeFrom="column">
                  <wp:posOffset>314325</wp:posOffset>
                </wp:positionH>
                <wp:positionV relativeFrom="paragraph">
                  <wp:posOffset>292735</wp:posOffset>
                </wp:positionV>
                <wp:extent cx="0" cy="205740"/>
                <wp:effectExtent l="76200" t="0" r="5715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8E5DB" id="Conector recto de flecha 4" o:spid="_x0000_s1026" type="#_x0000_t32" style="position:absolute;margin-left:24.75pt;margin-top:23.05pt;width:0;height:16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C5611BE" wp14:editId="7CF35F31">
                <wp:simplePos x="0" y="0"/>
                <wp:positionH relativeFrom="column">
                  <wp:posOffset>230505</wp:posOffset>
                </wp:positionH>
                <wp:positionV relativeFrom="paragraph">
                  <wp:posOffset>140335</wp:posOffset>
                </wp:positionV>
                <wp:extent cx="160020" cy="152400"/>
                <wp:effectExtent l="0" t="0" r="1143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E7377" id="Elipse 2" o:spid="_x0000_s1026" style="position:absolute;margin-left:18.15pt;margin-top:11.05pt;width:12.6pt;height:12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" fillcolor="black [3200]" strokecolor="black [1600]" strokeweight="2pt"/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F97CB58" wp14:editId="1D60C237">
                <wp:simplePos x="0" y="0"/>
                <wp:positionH relativeFrom="column">
                  <wp:posOffset>344805</wp:posOffset>
                </wp:positionH>
                <wp:positionV relativeFrom="paragraph">
                  <wp:posOffset>79375</wp:posOffset>
                </wp:positionV>
                <wp:extent cx="906780" cy="304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0224F" w14:textId="77777777" w:rsidR="0061734D" w:rsidRPr="00722813" w:rsidRDefault="0061734D" w:rsidP="00FC410C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Inicia el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CB58" id="Cuadro de texto 3" o:spid="_x0000_s1030" type="#_x0000_t202" style="position:absolute;left:0;text-align:left;margin-left:27.15pt;margin-top:6.25pt;width:71.4pt;height:24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" filled="f" stroked="f" strokeweight=".5pt">
                <v:textbox>
                  <w:txbxContent>
                    <w:p w14:paraId="3FF0224F" w14:textId="77777777" w:rsidR="0061734D" w:rsidRPr="00722813" w:rsidRDefault="0061734D" w:rsidP="00FC410C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Inicia el CU</w:t>
                      </w:r>
                    </w:p>
                  </w:txbxContent>
                </v:textbox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4078A41" wp14:editId="504FA406">
                <wp:simplePos x="0" y="0"/>
                <wp:positionH relativeFrom="column">
                  <wp:posOffset>144780</wp:posOffset>
                </wp:positionH>
                <wp:positionV relativeFrom="paragraph">
                  <wp:posOffset>1012825</wp:posOffset>
                </wp:positionV>
                <wp:extent cx="335280" cy="312420"/>
                <wp:effectExtent l="0" t="0" r="26670" b="1143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124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F6E7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78A41" id="Elipse 7" o:spid="_x0000_s1031" style="position:absolute;left:0;text-align:left;margin-left:11.4pt;margin-top:79.75pt;width:26.4pt;height:24.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" fillcolor="white [3201]" strokecolor="black [3200]">
                <v:textbox>
                  <w:txbxContent>
                    <w:p w14:paraId="7A60F6E7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i/>
          <w:color w:val="0000FF"/>
          <w:lang w:val="es-PE"/>
        </w:rPr>
        <w:br/>
        <w:t xml:space="preserve">         </w:t>
      </w:r>
    </w:p>
    <w:p w14:paraId="3213F5F8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42CFF6C5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A544DCD" wp14:editId="2F398039">
                <wp:simplePos x="0" y="0"/>
                <wp:positionH relativeFrom="column">
                  <wp:posOffset>146685</wp:posOffset>
                </wp:positionH>
                <wp:positionV relativeFrom="paragraph">
                  <wp:posOffset>41275</wp:posOffset>
                </wp:positionV>
                <wp:extent cx="335280" cy="312420"/>
                <wp:effectExtent l="0" t="0" r="2667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124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D03AF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722813"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44DCD" id="Elipse 5" o:spid="_x0000_s1032" style="position:absolute;left:0;text-align:left;margin-left:11.55pt;margin-top:3.25pt;width:26.4pt;height:24.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" fillcolor="white [3201]" strokecolor="black [3200]">
                <v:textbox>
                  <w:txbxContent>
                    <w:p w14:paraId="74ED03AF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722813">
                        <w:rPr>
                          <w:rFonts w:ascii="Arial" w:hAnsi="Arial" w:cs="Arial"/>
                          <w:sz w:val="22"/>
                          <w:lang w:val="es-PE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F3ACEF0" w14:textId="441A1185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4E21B231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7DBDD5F1" w14:textId="04DBEF6B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76C57E13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1182A51A" w14:textId="7777777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5C049635" w14:textId="047C8011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37035F33" w14:textId="6E24A6F9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1767E93E" w14:textId="7620D9C6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086BAE78" w14:textId="3956FC8D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2610D4E3" w14:textId="2F8389A9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tbl>
      <w:tblPr>
        <w:tblStyle w:val="Tablaconcuadrcula"/>
        <w:tblpPr w:leftFromText="141" w:rightFromText="141" w:vertAnchor="text" w:horzAnchor="page" w:tblpX="6817" w:tblpY="19"/>
        <w:tblW w:w="0" w:type="auto"/>
        <w:tblLook w:val="01E0" w:firstRow="1" w:lastRow="1" w:firstColumn="1" w:lastColumn="1" w:noHBand="0" w:noVBand="0"/>
      </w:tblPr>
      <w:tblGrid>
        <w:gridCol w:w="3789"/>
        <w:gridCol w:w="747"/>
      </w:tblGrid>
      <w:tr w:rsidR="00E52F2A" w14:paraId="7F68136F" w14:textId="77777777" w:rsidTr="00E52F2A">
        <w:trPr>
          <w:trHeight w:val="447"/>
        </w:trPr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01FF963" w14:textId="77777777" w:rsidR="00E52F2A" w:rsidRDefault="00E52F2A" w:rsidP="00E52F2A">
            <w:pPr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Cantidad de Casos de Prueba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F4148" w14:textId="64593F0C" w:rsidR="00E52F2A" w:rsidRDefault="00621AEE" w:rsidP="00E52F2A">
            <w:pPr>
              <w:jc w:val="center"/>
              <w:rPr>
                <w:rFonts w:ascii="Arial" w:hAnsi="Arial" w:cs="Arial"/>
                <w:b/>
                <w:i/>
                <w:color w:val="0000FF"/>
                <w:lang w:val="es-PE"/>
              </w:rPr>
            </w:pPr>
            <w:r>
              <w:rPr>
                <w:rFonts w:ascii="Arial" w:hAnsi="Arial" w:cs="Arial"/>
                <w:b/>
                <w:i/>
                <w:color w:val="0000FF"/>
                <w:lang w:val="es-PE"/>
              </w:rPr>
              <w:t>8</w:t>
            </w:r>
          </w:p>
        </w:tc>
      </w:tr>
    </w:tbl>
    <w:p w14:paraId="6EC3D125" w14:textId="24A3E951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693B599F" w14:textId="5DE4F382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24EA193B" w14:textId="22FFABE3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43D6B890" w14:textId="677E4EDE" w:rsidR="00FC410C" w:rsidRDefault="008B64B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3E03EA" wp14:editId="7F45E991">
                <wp:simplePos x="0" y="0"/>
                <wp:positionH relativeFrom="column">
                  <wp:posOffset>-1261110</wp:posOffset>
                </wp:positionH>
                <wp:positionV relativeFrom="paragraph">
                  <wp:posOffset>262255</wp:posOffset>
                </wp:positionV>
                <wp:extent cx="3990975" cy="1480820"/>
                <wp:effectExtent l="0" t="40322" r="45402" b="0"/>
                <wp:wrapNone/>
                <wp:docPr id="25" name="Arc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990975" cy="1480820"/>
                        </a:xfrm>
                        <a:prstGeom prst="arc">
                          <a:avLst>
                            <a:gd name="adj1" fmla="val 11231216"/>
                            <a:gd name="adj2" fmla="val 30920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BB1B" id="Arco 25" o:spid="_x0000_s1026" style="position:absolute;margin-left:-99.3pt;margin-top:20.65pt;width:314.25pt;height:116.6pt;rotation:-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90975,148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" path="m106126,502166nsc390618,191561,1192040,-12553,2075467,595,3334474,19333,4232117,460990,3934520,915284l1995488,740410,106126,502166xem106126,502166nfc390618,191561,1192040,-12553,2075467,595,3334474,19333,4232117,460990,3934520,915284e" filled="f" strokecolor="black [3200]">
                <v:stroke endarrow="open"/>
                <v:path arrowok="t" o:connecttype="custom" o:connectlocs="106126,502166;2075467,595;3934520,915284" o:connectangles="0,0,0"/>
              </v:shape>
            </w:pict>
          </mc:Fallback>
        </mc:AlternateContent>
      </w:r>
    </w:p>
    <w:p w14:paraId="1F7334C5" w14:textId="6B08F1A6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21BC35D8" w14:textId="280BCB2D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6365E3E" wp14:editId="2709FF36">
                <wp:simplePos x="0" y="0"/>
                <wp:positionH relativeFrom="column">
                  <wp:posOffset>306705</wp:posOffset>
                </wp:positionH>
                <wp:positionV relativeFrom="paragraph">
                  <wp:posOffset>86995</wp:posOffset>
                </wp:positionV>
                <wp:extent cx="0" cy="205740"/>
                <wp:effectExtent l="76200" t="0" r="57150" b="609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92EC9" id="Conector recto de flecha 16" o:spid="_x0000_s1026" type="#_x0000_t32" style="position:absolute;margin-left:24.15pt;margin-top:6.85pt;width:0;height:16.2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Cl0gEAAPUDAAAOAAAAZHJzL2Uyb0RvYy54bWysU8mOEzEQvSPxD5bvpDsRDK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4C6A75DC" w14:textId="178E6594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C60BF55" wp14:editId="30653463">
                <wp:simplePos x="0" y="0"/>
                <wp:positionH relativeFrom="column">
                  <wp:posOffset>139065</wp:posOffset>
                </wp:positionH>
                <wp:positionV relativeFrom="paragraph">
                  <wp:posOffset>140335</wp:posOffset>
                </wp:positionV>
                <wp:extent cx="335280" cy="365760"/>
                <wp:effectExtent l="0" t="0" r="26670" b="1524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14E5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0BF55" id="Elipse 17" o:spid="_x0000_s1033" style="position:absolute;left:0;text-align:left;margin-left:10.95pt;margin-top:11.05pt;width:26.4pt;height:28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" fillcolor="white [3201]" strokecolor="black [3200]">
                <v:textbox>
                  <w:txbxContent>
                    <w:p w14:paraId="660914E5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B386352" w14:textId="5C552575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2D4717EF" w14:textId="388C8C28" w:rsidR="00FC410C" w:rsidRDefault="00C37F71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760902" wp14:editId="4D362E78">
                <wp:simplePos x="0" y="0"/>
                <wp:positionH relativeFrom="column">
                  <wp:posOffset>1525905</wp:posOffset>
                </wp:positionH>
                <wp:positionV relativeFrom="paragraph">
                  <wp:posOffset>125095</wp:posOffset>
                </wp:positionV>
                <wp:extent cx="419100" cy="27432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A9ACB" w14:textId="31F7D455" w:rsidR="0061734D" w:rsidRPr="00C37F71" w:rsidRDefault="0061734D" w:rsidP="00FC410C">
                            <w:pP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</w:pPr>
                            <w:bookmarkStart w:id="7" w:name="_Hlk496453987"/>
                            <w: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11</w:t>
                            </w:r>
                            <w:r w:rsidRPr="00C37F71"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1</w:t>
                            </w:r>
                            <w:r w:rsidRPr="00C37F71"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Chofer no seleccionado</w:t>
                            </w:r>
                          </w:p>
                          <w:bookmarkEnd w:id="7"/>
                          <w:p w14:paraId="338133FD" w14:textId="77777777" w:rsidR="0061734D" w:rsidRPr="00722813" w:rsidRDefault="0061734D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0902" id="Cuadro de texto 50" o:spid="_x0000_s1034" type="#_x0000_t202" style="position:absolute;left:0;text-align:left;margin-left:120.15pt;margin-top:9.85pt;width:33pt;height:2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" filled="f" stroked="f" strokeweight=".5pt">
                <v:textbox>
                  <w:txbxContent>
                    <w:p w14:paraId="2E2A9ACB" w14:textId="31F7D455" w:rsidR="0061734D" w:rsidRPr="00C37F71" w:rsidRDefault="0061734D" w:rsidP="00FC410C">
                      <w:pP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</w:pPr>
                      <w:bookmarkStart w:id="8" w:name="_Hlk496453987"/>
                      <w: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11</w:t>
                      </w:r>
                      <w:r w:rsidRPr="00C37F71"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1</w:t>
                      </w:r>
                      <w:r w:rsidRPr="00C37F71"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Chofer no seleccionado</w:t>
                      </w:r>
                    </w:p>
                    <w:bookmarkEnd w:id="8"/>
                    <w:p w14:paraId="338133FD" w14:textId="77777777" w:rsidR="0061734D" w:rsidRPr="00722813" w:rsidRDefault="0061734D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DE8D2" w14:textId="103756DC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F040A95" wp14:editId="012E296E">
                <wp:simplePos x="0" y="0"/>
                <wp:positionH relativeFrom="column">
                  <wp:posOffset>306705</wp:posOffset>
                </wp:positionH>
                <wp:positionV relativeFrom="paragraph">
                  <wp:posOffset>48895</wp:posOffset>
                </wp:positionV>
                <wp:extent cx="0" cy="205740"/>
                <wp:effectExtent l="76200" t="0" r="57150" b="609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94CDB" id="Conector recto de flecha 19" o:spid="_x0000_s1026" type="#_x0000_t32" style="position:absolute;margin-left:24.15pt;margin-top:3.85pt;width:0;height:16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62896E38" w14:textId="4474F95E" w:rsidR="00FC410C" w:rsidRDefault="008B64B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3B89E" wp14:editId="1E97F2CF">
                <wp:simplePos x="0" y="0"/>
                <wp:positionH relativeFrom="column">
                  <wp:posOffset>-635000</wp:posOffset>
                </wp:positionH>
                <wp:positionV relativeFrom="paragraph">
                  <wp:posOffset>167005</wp:posOffset>
                </wp:positionV>
                <wp:extent cx="2305051" cy="1466852"/>
                <wp:effectExtent l="0" t="76200" r="38100" b="0"/>
                <wp:wrapNone/>
                <wp:docPr id="26" name="Arc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305051" cy="1466852"/>
                        </a:xfrm>
                        <a:prstGeom prst="arc">
                          <a:avLst>
                            <a:gd name="adj1" fmla="val 12497025"/>
                            <a:gd name="adj2" fmla="val 7164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F813" id="Arco 26" o:spid="_x0000_s1026" style="position:absolute;margin-left:-50pt;margin-top:13.15pt;width:181.5pt;height:115.5pt;rotation:-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051,146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" path="m272442,259872nsc535000,62270,941761,-32660,1342821,10067v569471,60668,980515,380133,961613,747370l1152526,733426,272442,259872xem272442,259872nfc535000,62270,941761,-32660,1342821,10067v569471,60668,980515,380133,961613,747370e" filled="f" strokecolor="black [3200]">
                <v:stroke endarrow="open"/>
                <v:path arrowok="t" o:connecttype="custom" o:connectlocs="272442,259872;1342821,10067;2304434,757437" o:connectangles="0,0,0"/>
              </v:shape>
            </w:pict>
          </mc:Fallback>
        </mc:AlternateContent>
      </w:r>
      <w:r w:rsidR="00C37F71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2B10C" wp14:editId="183D5B48">
                <wp:simplePos x="0" y="0"/>
                <wp:positionH relativeFrom="column">
                  <wp:posOffset>1053465</wp:posOffset>
                </wp:positionH>
                <wp:positionV relativeFrom="paragraph">
                  <wp:posOffset>10795</wp:posOffset>
                </wp:positionV>
                <wp:extent cx="365760" cy="25908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1E48E" w14:textId="77777777" w:rsidR="0061734D" w:rsidRPr="00C97A79" w:rsidRDefault="0061734D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17</w:t>
                            </w:r>
                          </w:p>
                          <w:p w14:paraId="7659FF2A" w14:textId="77777777" w:rsidR="0061734D" w:rsidRPr="00722813" w:rsidRDefault="0061734D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B10C" id="Cuadro de texto 57" o:spid="_x0000_s1035" type="#_x0000_t202" style="position:absolute;left:0;text-align:left;margin-left:82.95pt;margin-top:.85pt;width:28.8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" filled="f" stroked="f" strokeweight=".5pt">
                <v:textbox>
                  <w:txbxContent>
                    <w:p w14:paraId="5271E48E" w14:textId="77777777" w:rsidR="0061734D" w:rsidRPr="00C97A79" w:rsidRDefault="0061734D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17</w:t>
                      </w:r>
                    </w:p>
                    <w:p w14:paraId="7659FF2A" w14:textId="77777777" w:rsidR="0061734D" w:rsidRPr="00722813" w:rsidRDefault="0061734D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E2F374" wp14:editId="0EA272B9">
                <wp:simplePos x="0" y="0"/>
                <wp:positionH relativeFrom="column">
                  <wp:posOffset>139065</wp:posOffset>
                </wp:positionH>
                <wp:positionV relativeFrom="paragraph">
                  <wp:posOffset>102235</wp:posOffset>
                </wp:positionV>
                <wp:extent cx="335280" cy="365760"/>
                <wp:effectExtent l="0" t="0" r="26670" b="1524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00B5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2F374" id="Elipse 18" o:spid="_x0000_s1036" style="position:absolute;left:0;text-align:left;margin-left:10.95pt;margin-top:8.05pt;width:26.4pt;height:28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" fillcolor="white [3201]" strokecolor="black [3200]">
                <v:textbox>
                  <w:txbxContent>
                    <w:p w14:paraId="78A000B5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4D564172" w14:textId="461C3DA0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011989DC" w14:textId="42E5451F" w:rsidR="00FC410C" w:rsidRDefault="008B64B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6E666" wp14:editId="4D8BDF4F">
                <wp:simplePos x="0" y="0"/>
                <wp:positionH relativeFrom="column">
                  <wp:posOffset>765810</wp:posOffset>
                </wp:positionH>
                <wp:positionV relativeFrom="paragraph">
                  <wp:posOffset>6985</wp:posOffset>
                </wp:positionV>
                <wp:extent cx="434340" cy="190500"/>
                <wp:effectExtent l="0" t="0" r="0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575FD" w14:textId="43A9DB9F" w:rsidR="0061734D" w:rsidRPr="009540A9" w:rsidRDefault="0061734D" w:rsidP="00FC410C">
                            <w:pPr>
                              <w:pStyle w:val="Sinespaciado"/>
                              <w:rPr>
                                <w:sz w:val="2"/>
                                <w:lang w:val="es-P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 xml:space="preserve">11.2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 xml:space="preserve"> no seleccionado</w:t>
                            </w:r>
                          </w:p>
                          <w:p w14:paraId="0DEC449A" w14:textId="77777777" w:rsidR="0061734D" w:rsidRPr="009540A9" w:rsidRDefault="0061734D" w:rsidP="00FC410C">
                            <w:pPr>
                              <w:rPr>
                                <w:sz w:val="2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E666" id="Cuadro de texto 206" o:spid="_x0000_s1037" type="#_x0000_t202" style="position:absolute;left:0;text-align:left;margin-left:60.3pt;margin-top:.55pt;width:34.2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" filled="f" stroked="f" strokeweight=".5pt">
                <v:textbox>
                  <w:txbxContent>
                    <w:p w14:paraId="50E575FD" w14:textId="43A9DB9F" w:rsidR="0061734D" w:rsidRPr="009540A9" w:rsidRDefault="0061734D" w:rsidP="00FC410C">
                      <w:pPr>
                        <w:pStyle w:val="Sinespaciado"/>
                        <w:rPr>
                          <w:sz w:val="2"/>
                          <w:lang w:val="es-PE"/>
                        </w:rPr>
                      </w:pPr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 xml:space="preserve">11.2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>Vehiculo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 xml:space="preserve"> no seleccionado</w:t>
                      </w:r>
                    </w:p>
                    <w:p w14:paraId="0DEC449A" w14:textId="77777777" w:rsidR="0061734D" w:rsidRPr="009540A9" w:rsidRDefault="0061734D" w:rsidP="00FC410C">
                      <w:pPr>
                        <w:rPr>
                          <w:sz w:val="2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EDB48E" wp14:editId="1764C4AC">
                <wp:simplePos x="0" y="0"/>
                <wp:positionH relativeFrom="column">
                  <wp:posOffset>304800</wp:posOffset>
                </wp:positionH>
                <wp:positionV relativeFrom="paragraph">
                  <wp:posOffset>151765</wp:posOffset>
                </wp:positionV>
                <wp:extent cx="0" cy="205740"/>
                <wp:effectExtent l="76200" t="0" r="57150" b="6096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55265" id="Conector recto de flecha 21" o:spid="_x0000_s1026" type="#_x0000_t32" style="position:absolute;margin-left:24pt;margin-top:11.95pt;width:0;height:16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KY0w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4BCA6F6C" w14:textId="02CEB809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30216C69" w14:textId="32C8D4EF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A5952F" wp14:editId="0567DFC1">
                <wp:simplePos x="0" y="0"/>
                <wp:positionH relativeFrom="column">
                  <wp:posOffset>146686</wp:posOffset>
                </wp:positionH>
                <wp:positionV relativeFrom="paragraph">
                  <wp:posOffset>41275</wp:posOffset>
                </wp:positionV>
                <wp:extent cx="388620" cy="365760"/>
                <wp:effectExtent l="0" t="0" r="11430" b="1524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576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A3593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5952F" id="Elipse 20" o:spid="_x0000_s1038" style="position:absolute;left:0;text-align:left;margin-left:11.55pt;margin-top:3.25pt;width:30.6pt;height:28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" filled="f" strokecolor="black [3200]">
                <v:textbox>
                  <w:txbxContent>
                    <w:p w14:paraId="7FAA3593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0D48C5D9" w14:textId="2DBF8C99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3BDAD72C" w14:textId="40BD5088" w:rsidR="00FC410C" w:rsidRDefault="008B64B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9B00C" wp14:editId="2DB58087">
                <wp:simplePos x="0" y="0"/>
                <wp:positionH relativeFrom="leftMargin">
                  <wp:posOffset>1948815</wp:posOffset>
                </wp:positionH>
                <wp:positionV relativeFrom="paragraph">
                  <wp:posOffset>8890</wp:posOffset>
                </wp:positionV>
                <wp:extent cx="365760" cy="304800"/>
                <wp:effectExtent l="0" t="0" r="0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3E929" w14:textId="77777777" w:rsidR="0061734D" w:rsidRPr="00C97A79" w:rsidRDefault="0061734D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R2</w:t>
                            </w:r>
                          </w:p>
                          <w:p w14:paraId="6B54C586" w14:textId="77777777" w:rsidR="0061734D" w:rsidRPr="00722813" w:rsidRDefault="0061734D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B00C" id="Cuadro de texto 207" o:spid="_x0000_s1039" type="#_x0000_t202" style="position:absolute;left:0;text-align:left;margin-left:153.45pt;margin-top:.7pt;width:28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" filled="f" stroked="f" strokeweight=".5pt">
                <v:textbox>
                  <w:txbxContent>
                    <w:p w14:paraId="7F43E929" w14:textId="77777777" w:rsidR="0061734D" w:rsidRPr="00C97A79" w:rsidRDefault="0061734D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</w:rPr>
                        <w:t>R2</w:t>
                      </w:r>
                    </w:p>
                    <w:p w14:paraId="6B54C586" w14:textId="77777777" w:rsidR="0061734D" w:rsidRPr="00722813" w:rsidRDefault="0061734D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07B569" wp14:editId="602D8CAC">
                <wp:simplePos x="0" y="0"/>
                <wp:positionH relativeFrom="column">
                  <wp:posOffset>306705</wp:posOffset>
                </wp:positionH>
                <wp:positionV relativeFrom="paragraph">
                  <wp:posOffset>109855</wp:posOffset>
                </wp:positionV>
                <wp:extent cx="0" cy="205740"/>
                <wp:effectExtent l="76200" t="0" r="57150" b="609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849FA" id="Conector recto de flecha 22" o:spid="_x0000_s1026" type="#_x0000_t32" style="position:absolute;margin-left:24.15pt;margin-top:8.65pt;width:0;height:16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" strokecolor="black [3040]">
                <v:stroke endarrow="block"/>
              </v:shape>
            </w:pict>
          </mc:Fallback>
        </mc:AlternateContent>
      </w:r>
    </w:p>
    <w:p w14:paraId="557D7572" w14:textId="23D10F07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</w:p>
    <w:p w14:paraId="490F74AC" w14:textId="44D84EA8" w:rsidR="00FC410C" w:rsidRDefault="008B64B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D954E" wp14:editId="0B766968">
                <wp:simplePos x="0" y="0"/>
                <wp:positionH relativeFrom="column">
                  <wp:posOffset>1033675</wp:posOffset>
                </wp:positionH>
                <wp:positionV relativeFrom="paragraph">
                  <wp:posOffset>13307</wp:posOffset>
                </wp:positionV>
                <wp:extent cx="1726041" cy="1480820"/>
                <wp:effectExtent l="0" t="0" r="26670" b="24130"/>
                <wp:wrapNone/>
                <wp:docPr id="923" name="Arco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16943" flipH="1">
                          <a:off x="0" y="0"/>
                          <a:ext cx="1726041" cy="1480820"/>
                        </a:xfrm>
                        <a:prstGeom prst="arc">
                          <a:avLst>
                            <a:gd name="adj1" fmla="val 12497025"/>
                            <a:gd name="adj2" fmla="val 21342028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0436" id="Arco 923" o:spid="_x0000_s1026" style="position:absolute;margin-left:81.4pt;margin-top:1.05pt;width:135.9pt;height:116.6pt;rotation:11122614fd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6041,148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" path="m131899,347009nsc319501,90387,670385,-42311,1017745,11996v382429,59791,671067,331551,705002,663778l863021,740410,131899,347009xem131899,347009nfc319501,90387,670385,-42311,1017745,11996v382429,59791,671067,331551,705002,663778e" filled="f" strokecolor="black [3200]">
                <v:stroke endarrow="open"/>
                <v:path arrowok="t" o:connecttype="custom" o:connectlocs="131899,347009;1017745,11996;1722747,675774" o:connectangles="0,0,0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EC8862" wp14:editId="4499389C">
                <wp:simplePos x="0" y="0"/>
                <wp:positionH relativeFrom="column">
                  <wp:posOffset>-68755</wp:posOffset>
                </wp:positionH>
                <wp:positionV relativeFrom="paragraph">
                  <wp:posOffset>119173</wp:posOffset>
                </wp:positionV>
                <wp:extent cx="1095987" cy="1401648"/>
                <wp:effectExtent l="38100" t="0" r="28575" b="8255"/>
                <wp:wrapNone/>
                <wp:docPr id="920" name="Arco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30954">
                          <a:off x="0" y="0"/>
                          <a:ext cx="1095987" cy="1401648"/>
                        </a:xfrm>
                        <a:prstGeom prst="arc">
                          <a:avLst>
                            <a:gd name="adj1" fmla="val 12796941"/>
                            <a:gd name="adj2" fmla="val 449174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5765" id="Arco 920" o:spid="_x0000_s1026" style="position:absolute;margin-left:-5.4pt;margin-top:9.4pt;width:86.3pt;height:110.35pt;rotation:10628797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987,140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" path="m60471,380797nsc189145,60197,486959,-83347,749082,48891v211881,106891,349970,370255,346854,661521c1092778,1005602,945315,1266608,727163,1363131l547994,700824,60471,380797xem60471,380797nfc189145,60197,486959,-83347,749082,48891v211881,106891,349970,370255,346854,661521c1092778,1005602,945315,1266608,727163,1363131e" filled="f" strokecolor="black [3200]">
                <v:stroke endarrow="open"/>
                <v:path arrowok="t" o:connecttype="custom" o:connectlocs="60471,380797;749082,48891;1095936,710412;727163,1363131" o:connectangles="0,0,0,0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CA94AE" wp14:editId="15111470">
                <wp:simplePos x="0" y="0"/>
                <wp:positionH relativeFrom="column">
                  <wp:posOffset>-337185</wp:posOffset>
                </wp:positionH>
                <wp:positionV relativeFrom="paragraph">
                  <wp:posOffset>128905</wp:posOffset>
                </wp:positionV>
                <wp:extent cx="1248410" cy="1301750"/>
                <wp:effectExtent l="19050" t="57150" r="0" b="12700"/>
                <wp:wrapNone/>
                <wp:docPr id="922" name="Arco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30954">
                          <a:off x="0" y="0"/>
                          <a:ext cx="1248410" cy="1301750"/>
                        </a:xfrm>
                        <a:prstGeom prst="arc">
                          <a:avLst>
                            <a:gd name="adj1" fmla="val 13031775"/>
                            <a:gd name="adj2" fmla="val 5699708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5428" id="Arco 922" o:spid="_x0000_s1026" style="position:absolute;margin-left:-26.55pt;margin-top:10.15pt;width:98.3pt;height:102.5pt;rotation:1062879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8410,130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" path="m119524,267853nsc301138,7667,637841,-75070,911762,73179v260440,140953,391566,452026,315055,747410c1147731,1125913,869605,1327768,567551,1299064l624205,650875,119524,267853xem119524,267853nfc301138,7667,637841,-75070,911762,73179v260440,140953,391566,452026,315055,747410c1147731,1125913,869605,1327768,567551,1299064e" filled="f" strokecolor="black [3200]">
                <v:stroke endarrow="open"/>
                <v:path arrowok="t" o:connecttype="custom" o:connectlocs="119524,267853;911762,73179;1226817,820589;567551,1299064" o:connectangles="0,0,0,0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4D566" wp14:editId="0B832068">
                <wp:simplePos x="0" y="0"/>
                <wp:positionH relativeFrom="column">
                  <wp:posOffset>253365</wp:posOffset>
                </wp:positionH>
                <wp:positionV relativeFrom="paragraph">
                  <wp:posOffset>128905</wp:posOffset>
                </wp:positionV>
                <wp:extent cx="720090" cy="598170"/>
                <wp:effectExtent l="0" t="72390" r="64770" b="0"/>
                <wp:wrapNone/>
                <wp:docPr id="27" name="Arc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54897" flipH="1">
                          <a:off x="0" y="0"/>
                          <a:ext cx="720090" cy="598170"/>
                        </a:xfrm>
                        <a:prstGeom prst="arc">
                          <a:avLst>
                            <a:gd name="adj1" fmla="val 13577026"/>
                            <a:gd name="adj2" fmla="val 87511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B22D" id="Arco 27" o:spid="_x0000_s1026" style="position:absolute;margin-left:19.95pt;margin-top:10.15pt;width:56.7pt;height:47.1pt;rotation:-5521295fd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90,598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" path="m136113,64886nsc244744,-6788,393284,-20242,517958,30301,677929,95154,756838,247381,703629,388487l360045,299085,136113,64886xem136113,64886nfc244744,-6788,393284,-20242,517958,30301,677929,95154,756838,247381,703629,388487e" filled="f" strokecolor="black [3200]">
                <v:stroke endarrow="open"/>
                <v:path arrowok="t" o:connecttype="custom" o:connectlocs="136113,64886;517958,30301;703629,388487" o:connectangles="0,0,0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5C93F" wp14:editId="7A9E73B8">
                <wp:simplePos x="0" y="0"/>
                <wp:positionH relativeFrom="margin">
                  <wp:posOffset>443230</wp:posOffset>
                </wp:positionH>
                <wp:positionV relativeFrom="paragraph">
                  <wp:posOffset>125095</wp:posOffset>
                </wp:positionV>
                <wp:extent cx="365760" cy="304800"/>
                <wp:effectExtent l="0" t="0" r="0" b="381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C7141" w14:textId="73205833" w:rsidR="0061734D" w:rsidRPr="00C97A79" w:rsidRDefault="0061734D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3</w:t>
                            </w:r>
                          </w:p>
                          <w:p w14:paraId="08F19EB0" w14:textId="77777777" w:rsidR="0061734D" w:rsidRPr="00722813" w:rsidRDefault="0061734D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C93F" id="Cuadro de texto 210" o:spid="_x0000_s1040" type="#_x0000_t202" style="position:absolute;left:0;text-align:left;margin-left:34.9pt;margin-top:9.85pt;width:28.8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" filled="f" stroked="f" strokeweight=".5pt">
                <v:textbox>
                  <w:txbxContent>
                    <w:p w14:paraId="29DC7141" w14:textId="73205833" w:rsidR="0061734D" w:rsidRPr="00C97A79" w:rsidRDefault="0061734D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3</w:t>
                      </w:r>
                    </w:p>
                    <w:p w14:paraId="08F19EB0" w14:textId="77777777" w:rsidR="0061734D" w:rsidRPr="00722813" w:rsidRDefault="0061734D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A929C" wp14:editId="3A9BA4C3">
                <wp:simplePos x="0" y="0"/>
                <wp:positionH relativeFrom="column">
                  <wp:posOffset>657225</wp:posOffset>
                </wp:positionH>
                <wp:positionV relativeFrom="paragraph">
                  <wp:posOffset>1270</wp:posOffset>
                </wp:positionV>
                <wp:extent cx="426720" cy="28956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9D5E6" w14:textId="65739CC2" w:rsidR="0061734D" w:rsidRPr="00B5180E" w:rsidRDefault="0061734D" w:rsidP="00FC410C">
                            <w:pP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</w:pPr>
                            <w:r w:rsidRPr="00B5180E"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11.</w:t>
                            </w: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>3</w:t>
                            </w:r>
                            <w:r w:rsidRPr="00B5180E">
                              <w:rPr>
                                <w:rFonts w:ascii="Verdana" w:hAnsi="Verdana"/>
                                <w:b/>
                                <w:sz w:val="14"/>
                                <w:lang w:val="es-PE"/>
                              </w:rPr>
                              <w:t xml:space="preserve"> Numero de registro no generado</w:t>
                            </w:r>
                          </w:p>
                          <w:p w14:paraId="171FC8CD" w14:textId="77777777" w:rsidR="0061734D" w:rsidRPr="00FB4846" w:rsidRDefault="0061734D" w:rsidP="00FC410C">
                            <w:pPr>
                              <w:rPr>
                                <w:sz w:val="1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929C" id="Cuadro de texto 52" o:spid="_x0000_s1041" type="#_x0000_t202" style="position:absolute;left:0;text-align:left;margin-left:51.75pt;margin-top:.1pt;width:33.6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" filled="f" stroked="f" strokeweight=".5pt">
                <v:textbox>
                  <w:txbxContent>
                    <w:p w14:paraId="61C9D5E6" w14:textId="65739CC2" w:rsidR="0061734D" w:rsidRPr="00B5180E" w:rsidRDefault="0061734D" w:rsidP="00FC410C">
                      <w:pP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</w:pPr>
                      <w:r w:rsidRPr="00B5180E"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11.</w:t>
                      </w:r>
                      <w:r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>3</w:t>
                      </w:r>
                      <w:r w:rsidRPr="00B5180E">
                        <w:rPr>
                          <w:rFonts w:ascii="Verdana" w:hAnsi="Verdana"/>
                          <w:b/>
                          <w:sz w:val="14"/>
                          <w:lang w:val="es-PE"/>
                        </w:rPr>
                        <w:t xml:space="preserve"> Numero de registro no generado</w:t>
                      </w:r>
                    </w:p>
                    <w:p w14:paraId="171FC8CD" w14:textId="77777777" w:rsidR="0061734D" w:rsidRPr="00FB4846" w:rsidRDefault="0061734D" w:rsidP="00FC410C">
                      <w:pPr>
                        <w:rPr>
                          <w:sz w:val="14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30D177" wp14:editId="08EAA536">
                <wp:simplePos x="0" y="0"/>
                <wp:positionH relativeFrom="column">
                  <wp:posOffset>139065</wp:posOffset>
                </wp:positionH>
                <wp:positionV relativeFrom="paragraph">
                  <wp:posOffset>10795</wp:posOffset>
                </wp:positionV>
                <wp:extent cx="335280" cy="365760"/>
                <wp:effectExtent l="0" t="0" r="26670" b="152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717B2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9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4304DC7C" wp14:editId="2C8B4C34">
                                  <wp:extent cx="44450" cy="82233"/>
                                  <wp:effectExtent l="0" t="0" r="0" b="0"/>
                                  <wp:docPr id="217" name="Imagen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0D177" id="Elipse 23" o:spid="_x0000_s1042" style="position:absolute;left:0;text-align:left;margin-left:10.95pt;margin-top:.85pt;width:26.4pt;height:28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" fillcolor="white [3201]" strokecolor="black [3200]">
                <v:textbox>
                  <w:txbxContent>
                    <w:p w14:paraId="396717B2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9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4304DC7C" wp14:editId="2C8B4C34">
                            <wp:extent cx="44450" cy="82233"/>
                            <wp:effectExtent l="0" t="0" r="0" b="0"/>
                            <wp:docPr id="217" name="Imagen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70FBD7A7" w14:textId="394E49EA" w:rsidR="00FC410C" w:rsidRDefault="00D078FB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1259B8" wp14:editId="02C40164">
                <wp:simplePos x="0" y="0"/>
                <wp:positionH relativeFrom="column">
                  <wp:posOffset>-11343</wp:posOffset>
                </wp:positionH>
                <wp:positionV relativeFrom="paragraph">
                  <wp:posOffset>141612</wp:posOffset>
                </wp:positionV>
                <wp:extent cx="1115822" cy="1626870"/>
                <wp:effectExtent l="57150" t="0" r="122555" b="0"/>
                <wp:wrapNone/>
                <wp:docPr id="28" name="Arc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30954">
                          <a:off x="0" y="0"/>
                          <a:ext cx="1115822" cy="1626870"/>
                        </a:xfrm>
                        <a:prstGeom prst="arc">
                          <a:avLst>
                            <a:gd name="adj1" fmla="val 11542071"/>
                            <a:gd name="adj2" fmla="val 4828243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23EB" id="Arco 28" o:spid="_x0000_s1026" style="position:absolute;margin-left:-.9pt;margin-top:11.15pt;width:87.85pt;height:128.1pt;rotation:10628797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5822,162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" path="m6205,692459nsc51362,254686,328341,-50060,629466,6718v272536,51387,478820,384473,486157,784997c1122635,1174462,945625,1512524,690546,1603549l557911,813435,6205,692459xem6205,692459nfc51362,254686,328341,-50060,629466,6718v272536,51387,478820,384473,486157,784997c1122635,1174462,945625,1512524,690546,1603549e" filled="f" strokecolor="black [3200]">
                <v:stroke endarrow="open"/>
                <v:path arrowok="t" o:connecttype="custom" o:connectlocs="6205,692459;629466,6718;1115623,791715;690546,1603549" o:connectangles="0,0,0,0"/>
              </v:shape>
            </w:pict>
          </mc:Fallback>
        </mc:AlternateContent>
      </w:r>
    </w:p>
    <w:p w14:paraId="088D1476" w14:textId="6D152512" w:rsidR="00FC410C" w:rsidRDefault="00FC410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F9FF3F6" wp14:editId="62B24172">
                <wp:simplePos x="0" y="0"/>
                <wp:positionH relativeFrom="column">
                  <wp:posOffset>328295</wp:posOffset>
                </wp:positionH>
                <wp:positionV relativeFrom="paragraph">
                  <wp:posOffset>64135</wp:posOffset>
                </wp:positionV>
                <wp:extent cx="0" cy="205740"/>
                <wp:effectExtent l="76200" t="0" r="57150" b="6096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B5993" id="Conector recto de flecha 47" o:spid="_x0000_s1026" type="#_x0000_t32" style="position:absolute;margin-left:25.85pt;margin-top:5.05pt;width:0;height:16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2756B0D6" w14:textId="55BCA283" w:rsidR="00FC410C" w:rsidRDefault="008B64B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EEB34" wp14:editId="67E72693">
                <wp:simplePos x="0" y="0"/>
                <wp:positionH relativeFrom="column">
                  <wp:posOffset>-312420</wp:posOffset>
                </wp:positionH>
                <wp:positionV relativeFrom="paragraph">
                  <wp:posOffset>130810</wp:posOffset>
                </wp:positionV>
                <wp:extent cx="365760" cy="304800"/>
                <wp:effectExtent l="38100" t="19050" r="34290" b="1143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377E0" w14:textId="77777777" w:rsidR="0061734D" w:rsidRPr="00C97A79" w:rsidRDefault="0061734D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5</w:t>
                            </w:r>
                          </w:p>
                          <w:p w14:paraId="39CA8851" w14:textId="77777777" w:rsidR="0061734D" w:rsidRPr="00722813" w:rsidRDefault="0061734D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EB34" id="Cuadro de texto 213" o:spid="_x0000_s1043" type="#_x0000_t202" style="position:absolute;left:0;text-align:left;margin-left:-24.6pt;margin-top:10.3pt;width:28.8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" filled="f" stroked="f" strokeweight=".5pt">
                <v:textbox>
                  <w:txbxContent>
                    <w:p w14:paraId="057377E0" w14:textId="77777777" w:rsidR="0061734D" w:rsidRPr="00C97A79" w:rsidRDefault="0061734D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5</w:t>
                      </w:r>
                    </w:p>
                    <w:p w14:paraId="39CA8851" w14:textId="77777777" w:rsidR="0061734D" w:rsidRPr="00722813" w:rsidRDefault="0061734D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10C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B28445" wp14:editId="051195D9">
                <wp:simplePos x="0" y="0"/>
                <wp:positionH relativeFrom="column">
                  <wp:posOffset>78105</wp:posOffset>
                </wp:positionH>
                <wp:positionV relativeFrom="paragraph">
                  <wp:posOffset>125095</wp:posOffset>
                </wp:positionV>
                <wp:extent cx="495300" cy="365760"/>
                <wp:effectExtent l="0" t="0" r="19050" b="1524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F25E" w14:textId="77777777" w:rsidR="0061734D" w:rsidRPr="00722813" w:rsidRDefault="0061734D" w:rsidP="00FC410C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0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1268D293" wp14:editId="5A631463">
                                  <wp:extent cx="44450" cy="82233"/>
                                  <wp:effectExtent l="0" t="0" r="0" b="0"/>
                                  <wp:docPr id="223" name="Imagen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8445" id="Elipse 45" o:spid="_x0000_s1044" style="position:absolute;left:0;text-align:left;margin-left:6.15pt;margin-top:9.85pt;width:39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" fillcolor="white [3201]" strokecolor="black [3200]">
                <v:textbox>
                  <w:txbxContent>
                    <w:p w14:paraId="1A92F25E" w14:textId="77777777" w:rsidR="0061734D" w:rsidRPr="00722813" w:rsidRDefault="0061734D" w:rsidP="00FC410C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0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1268D293" wp14:editId="5A631463">
                            <wp:extent cx="44450" cy="82233"/>
                            <wp:effectExtent l="0" t="0" r="0" b="0"/>
                            <wp:docPr id="223" name="Imagen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3CABD89" w14:textId="39171622" w:rsidR="00FC410C" w:rsidRDefault="00B5180E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E1B3FD" wp14:editId="473C28FD">
                <wp:simplePos x="0" y="0"/>
                <wp:positionH relativeFrom="column">
                  <wp:posOffset>2888289</wp:posOffset>
                </wp:positionH>
                <wp:positionV relativeFrom="paragraph">
                  <wp:posOffset>85090</wp:posOffset>
                </wp:positionV>
                <wp:extent cx="906780" cy="304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202A4" w14:textId="77777777" w:rsidR="0061734D" w:rsidRPr="00722813" w:rsidRDefault="0061734D" w:rsidP="00FC410C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Fin el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B3FD" id="Cuadro de texto 9" o:spid="_x0000_s1045" type="#_x0000_t202" style="position:absolute;left:0;text-align:left;margin-left:227.4pt;margin-top:6.7pt;width:71.4pt;height:2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" filled="f" stroked="f" strokeweight=".5pt">
                <v:textbox>
                  <w:txbxContent>
                    <w:p w14:paraId="261202A4" w14:textId="77777777" w:rsidR="0061734D" w:rsidRPr="00722813" w:rsidRDefault="0061734D" w:rsidP="00FC410C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Fin el CU</w:t>
                      </w:r>
                    </w:p>
                  </w:txbxContent>
                </v:textbox>
              </v:shape>
            </w:pict>
          </mc:Fallback>
        </mc:AlternateContent>
      </w:r>
      <w:r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163A0B4" wp14:editId="391B9692">
                <wp:simplePos x="0" y="0"/>
                <wp:positionH relativeFrom="column">
                  <wp:posOffset>2691765</wp:posOffset>
                </wp:positionH>
                <wp:positionV relativeFrom="paragraph">
                  <wp:posOffset>130810</wp:posOffset>
                </wp:positionV>
                <wp:extent cx="160020" cy="152400"/>
                <wp:effectExtent l="0" t="0" r="11430" b="19050"/>
                <wp:wrapSquare wrapText="bothSides"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B526C" id="Elipse 8" o:spid="_x0000_s1026" style="position:absolute;margin-left:211.95pt;margin-top:10.3pt;width:12.6pt;height:12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" fillcolor="black [3200]" strokecolor="black [1600]" strokeweight="2pt">
                <w10:wrap type="square"/>
              </v:oval>
            </w:pict>
          </mc:Fallback>
        </mc:AlternateContent>
      </w:r>
      <w:r w:rsidR="0028139A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478AD" wp14:editId="78B72451">
                <wp:simplePos x="0" y="0"/>
                <wp:positionH relativeFrom="column">
                  <wp:posOffset>581025</wp:posOffset>
                </wp:positionH>
                <wp:positionV relativeFrom="paragraph">
                  <wp:posOffset>140335</wp:posOffset>
                </wp:positionV>
                <wp:extent cx="106680" cy="7620"/>
                <wp:effectExtent l="0" t="76200" r="26670" b="87630"/>
                <wp:wrapNone/>
                <wp:docPr id="903" name="Conector recto de flecha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3BCC5" id="Conector recto de flecha 903" o:spid="_x0000_s1026" type="#_x0000_t32" style="position:absolute;margin-left:45.75pt;margin-top:11.05pt;width:8.4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31EEDC" wp14:editId="0DEC2D9E">
                <wp:simplePos x="0" y="0"/>
                <wp:positionH relativeFrom="column">
                  <wp:posOffset>687705</wp:posOffset>
                </wp:positionH>
                <wp:positionV relativeFrom="paragraph">
                  <wp:posOffset>10795</wp:posOffset>
                </wp:positionV>
                <wp:extent cx="495300" cy="365760"/>
                <wp:effectExtent l="0" t="0" r="19050" b="1524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5AEFB" w14:textId="1525DEF3" w:rsidR="0061734D" w:rsidRPr="00722813" w:rsidRDefault="0061734D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1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38F6B99C" wp14:editId="6C3B7B1F">
                                  <wp:extent cx="44450" cy="82233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1EEDC" id="Elipse 33" o:spid="_x0000_s1046" style="position:absolute;left:0;text-align:left;margin-left:54.15pt;margin-top:.85pt;width:39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" fillcolor="white [3201]" strokecolor="black [3200]">
                <v:textbox>
                  <w:txbxContent>
                    <w:p w14:paraId="5565AEFB" w14:textId="1525DEF3" w:rsidR="0061734D" w:rsidRPr="00722813" w:rsidRDefault="0061734D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1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38F6B99C" wp14:editId="6C3B7B1F">
                            <wp:extent cx="44450" cy="82233"/>
                            <wp:effectExtent l="0" t="0" r="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FE19E" wp14:editId="5557C8D9">
                <wp:simplePos x="0" y="0"/>
                <wp:positionH relativeFrom="column">
                  <wp:posOffset>1312545</wp:posOffset>
                </wp:positionH>
                <wp:positionV relativeFrom="paragraph">
                  <wp:posOffset>10795</wp:posOffset>
                </wp:positionV>
                <wp:extent cx="495300" cy="365760"/>
                <wp:effectExtent l="0" t="0" r="19050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DDBB" w14:textId="35D86D3B" w:rsidR="0061734D" w:rsidRPr="00722813" w:rsidRDefault="0061734D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2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677E6B38" wp14:editId="77E42007">
                                  <wp:extent cx="44450" cy="82233"/>
                                  <wp:effectExtent l="0" t="0" r="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FE19E" id="Elipse 36" o:spid="_x0000_s1047" style="position:absolute;left:0;text-align:left;margin-left:103.35pt;margin-top:.85pt;width:39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" fillcolor="white [3201]" strokecolor="black [3200]">
                <v:textbox>
                  <w:txbxContent>
                    <w:p w14:paraId="5240DDBB" w14:textId="35D86D3B" w:rsidR="0061734D" w:rsidRPr="00722813" w:rsidRDefault="0061734D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2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677E6B38" wp14:editId="77E42007">
                            <wp:extent cx="44450" cy="82233"/>
                            <wp:effectExtent l="0" t="0" r="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A7F09" w:rsidRPr="00722813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AC0F9C" wp14:editId="4D294793">
                <wp:simplePos x="0" y="0"/>
                <wp:positionH relativeFrom="column">
                  <wp:posOffset>1945005</wp:posOffset>
                </wp:positionH>
                <wp:positionV relativeFrom="paragraph">
                  <wp:posOffset>10795</wp:posOffset>
                </wp:positionV>
                <wp:extent cx="495300" cy="365760"/>
                <wp:effectExtent l="0" t="0" r="19050" b="152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6576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EEC42" w14:textId="63E4BCBC" w:rsidR="0061734D" w:rsidRPr="00722813" w:rsidRDefault="0061734D" w:rsidP="00FA7F09">
                            <w:pP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</w:pPr>
                            <w:r w:rsidRPr="006B107B">
                              <w:rPr>
                                <w:rFonts w:ascii="Arial" w:hAnsi="Arial" w:cs="Arial"/>
                                <w:sz w:val="18"/>
                                <w:lang w:val="es-PE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PE"/>
                              </w:rPr>
                              <w:t>3</w:t>
                            </w:r>
                            <w:r w:rsidRPr="00722813">
                              <w:rPr>
                                <w:rFonts w:ascii="Arial" w:hAnsi="Arial" w:cs="Arial"/>
                                <w:noProof/>
                                <w:sz w:val="22"/>
                                <w:lang w:val="es-PE" w:eastAsia="es-PE"/>
                              </w:rPr>
                              <w:drawing>
                                <wp:inline distT="0" distB="0" distL="0" distR="0" wp14:anchorId="4F1A77F1" wp14:editId="45783BD5">
                                  <wp:extent cx="44450" cy="82233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C0F9C" id="Elipse 1" o:spid="_x0000_s1048" style="position:absolute;left:0;text-align:left;margin-left:153.15pt;margin-top:.85pt;width:39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" fillcolor="white [3201]" strokecolor="black [3200]">
                <v:textbox>
                  <w:txbxContent>
                    <w:p w14:paraId="3CDEEC42" w14:textId="63E4BCBC" w:rsidR="0061734D" w:rsidRPr="00722813" w:rsidRDefault="0061734D" w:rsidP="00FA7F09">
                      <w:pPr>
                        <w:rPr>
                          <w:rFonts w:ascii="Arial" w:hAnsi="Arial" w:cs="Arial"/>
                          <w:sz w:val="22"/>
                          <w:lang w:val="es-PE"/>
                        </w:rPr>
                      </w:pPr>
                      <w:r w:rsidRPr="006B107B">
                        <w:rPr>
                          <w:rFonts w:ascii="Arial" w:hAnsi="Arial" w:cs="Arial"/>
                          <w:sz w:val="18"/>
                          <w:lang w:val="es-PE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2"/>
                          <w:lang w:val="es-PE"/>
                        </w:rPr>
                        <w:t>3</w:t>
                      </w:r>
                      <w:r w:rsidRPr="00722813">
                        <w:rPr>
                          <w:rFonts w:ascii="Arial" w:hAnsi="Arial" w:cs="Arial"/>
                          <w:noProof/>
                          <w:sz w:val="22"/>
                          <w:lang w:val="es-PE" w:eastAsia="es-PE"/>
                        </w:rPr>
                        <w:drawing>
                          <wp:inline distT="0" distB="0" distL="0" distR="0" wp14:anchorId="4F1A77F1" wp14:editId="45783BD5">
                            <wp:extent cx="44450" cy="82233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53D608A9" w14:textId="3A3DEE0F" w:rsidR="00FC410C" w:rsidRDefault="0028139A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CC4B4A" wp14:editId="3DFCB381">
                <wp:simplePos x="0" y="0"/>
                <wp:positionH relativeFrom="column">
                  <wp:posOffset>2478405</wp:posOffset>
                </wp:positionH>
                <wp:positionV relativeFrom="paragraph">
                  <wp:posOffset>18415</wp:posOffset>
                </wp:positionV>
                <wp:extent cx="106680" cy="7620"/>
                <wp:effectExtent l="0" t="76200" r="26670" b="87630"/>
                <wp:wrapNone/>
                <wp:docPr id="906" name="Conector recto de flecha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334EC" id="Conector recto de flecha 906" o:spid="_x0000_s1026" type="#_x0000_t32" style="position:absolute;margin-left:195.15pt;margin-top:1.45pt;width:8.4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FC2CAE" wp14:editId="07923DE0">
                <wp:simplePos x="0" y="0"/>
                <wp:positionH relativeFrom="column">
                  <wp:posOffset>1198245</wp:posOffset>
                </wp:positionH>
                <wp:positionV relativeFrom="paragraph">
                  <wp:posOffset>41275</wp:posOffset>
                </wp:positionV>
                <wp:extent cx="106680" cy="7620"/>
                <wp:effectExtent l="0" t="76200" r="26670" b="87630"/>
                <wp:wrapNone/>
                <wp:docPr id="904" name="Conector recto de flecha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3B1F1" id="Conector recto de flecha 904" o:spid="_x0000_s1026" type="#_x0000_t32" style="position:absolute;margin-left:94.35pt;margin-top:3.25pt;width:8.4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C47866" wp14:editId="30E31ED7">
                <wp:simplePos x="0" y="0"/>
                <wp:positionH relativeFrom="column">
                  <wp:posOffset>1800225</wp:posOffset>
                </wp:positionH>
                <wp:positionV relativeFrom="paragraph">
                  <wp:posOffset>33655</wp:posOffset>
                </wp:positionV>
                <wp:extent cx="106680" cy="7620"/>
                <wp:effectExtent l="0" t="76200" r="26670" b="87630"/>
                <wp:wrapNone/>
                <wp:docPr id="905" name="Conector recto de flecha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45A88" id="Conector recto de flecha 905" o:spid="_x0000_s1026" type="#_x0000_t32" style="position:absolute;margin-left:141.75pt;margin-top:2.65pt;width:8.4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551717B5" w14:textId="0B21D2C8" w:rsidR="00FC410C" w:rsidRDefault="008B64B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EE682" wp14:editId="3375BF3B">
                <wp:simplePos x="0" y="0"/>
                <wp:positionH relativeFrom="column">
                  <wp:posOffset>60960</wp:posOffset>
                </wp:positionH>
                <wp:positionV relativeFrom="paragraph">
                  <wp:posOffset>1270</wp:posOffset>
                </wp:positionV>
                <wp:extent cx="434340" cy="205740"/>
                <wp:effectExtent l="0" t="0" r="0" b="381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3EB0" w14:textId="0B6E6F41" w:rsidR="0061734D" w:rsidRPr="009540A9" w:rsidRDefault="0061734D" w:rsidP="00FC410C">
                            <w:pPr>
                              <w:pStyle w:val="Sinespaciado"/>
                              <w:rPr>
                                <w:sz w:val="2"/>
                                <w:lang w:val="es-P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>11.4 Kilometraje Incorrecto</w:t>
                            </w:r>
                          </w:p>
                          <w:p w14:paraId="7169B74F" w14:textId="77777777" w:rsidR="0061734D" w:rsidRPr="009540A9" w:rsidRDefault="0061734D" w:rsidP="00FC410C">
                            <w:pPr>
                              <w:rPr>
                                <w:sz w:val="2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E682" id="Cuadro de texto 195" o:spid="_x0000_s1049" type="#_x0000_t202" style="position:absolute;left:0;text-align:left;margin-left:4.8pt;margin-top:.1pt;width:34.2pt;height: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" filled="f" stroked="f" strokeweight=".5pt">
                <v:textbox>
                  <w:txbxContent>
                    <w:p w14:paraId="41583EB0" w14:textId="0B6E6F41" w:rsidR="0061734D" w:rsidRPr="009540A9" w:rsidRDefault="0061734D" w:rsidP="00FC410C">
                      <w:pPr>
                        <w:pStyle w:val="Sinespaciado"/>
                        <w:rPr>
                          <w:sz w:val="2"/>
                          <w:lang w:val="es-PE"/>
                        </w:rPr>
                      </w:pPr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>11.4 Kilometraje Incorrecto</w:t>
                      </w:r>
                    </w:p>
                    <w:p w14:paraId="7169B74F" w14:textId="77777777" w:rsidR="0061734D" w:rsidRPr="009540A9" w:rsidRDefault="0061734D" w:rsidP="00FC410C">
                      <w:pPr>
                        <w:rPr>
                          <w:sz w:val="2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771B1" wp14:editId="11E1F64E">
                <wp:simplePos x="0" y="0"/>
                <wp:positionH relativeFrom="column">
                  <wp:posOffset>310515</wp:posOffset>
                </wp:positionH>
                <wp:positionV relativeFrom="paragraph">
                  <wp:posOffset>147955</wp:posOffset>
                </wp:positionV>
                <wp:extent cx="373380" cy="251460"/>
                <wp:effectExtent l="0" t="0" r="0" b="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7217B" w14:textId="0241EE28" w:rsidR="0061734D" w:rsidRPr="00C97A79" w:rsidRDefault="0061734D" w:rsidP="00FC41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4</w:t>
                            </w:r>
                          </w:p>
                          <w:p w14:paraId="01CC6D8A" w14:textId="77777777" w:rsidR="0061734D" w:rsidRPr="00722813" w:rsidRDefault="0061734D" w:rsidP="00FC410C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71B1" id="Cuadro de texto 209" o:spid="_x0000_s1050" type="#_x0000_t202" style="position:absolute;left:0;text-align:left;margin-left:24.45pt;margin-top:11.65pt;width:29.4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" filled="f" stroked="f" strokeweight=".5pt">
                <v:textbox>
                  <w:txbxContent>
                    <w:p w14:paraId="76F7217B" w14:textId="0241EE28" w:rsidR="0061734D" w:rsidRPr="00C97A79" w:rsidRDefault="0061734D" w:rsidP="00FC410C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4</w:t>
                      </w:r>
                    </w:p>
                    <w:p w14:paraId="01CC6D8A" w14:textId="77777777" w:rsidR="0061734D" w:rsidRPr="00722813" w:rsidRDefault="0061734D" w:rsidP="00FC410C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F54C33" w14:textId="6BE95D96" w:rsidR="00FC410C" w:rsidRDefault="008B64BC" w:rsidP="00FC410C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6DFA" wp14:editId="54848B91">
                <wp:simplePos x="0" y="0"/>
                <wp:positionH relativeFrom="column">
                  <wp:posOffset>-361950</wp:posOffset>
                </wp:positionH>
                <wp:positionV relativeFrom="paragraph">
                  <wp:posOffset>94615</wp:posOffset>
                </wp:positionV>
                <wp:extent cx="411480" cy="21336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9EB86" w14:textId="5E3643F6" w:rsidR="0061734D" w:rsidRPr="00A056AD" w:rsidRDefault="0061734D" w:rsidP="00FC410C">
                            <w:pPr>
                              <w:pStyle w:val="Sinespaciado"/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</w:pPr>
                            <w:r w:rsidRPr="00A056AD"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1.5 Datos incompletos</w:t>
                            </w:r>
                          </w:p>
                          <w:p w14:paraId="497D2A3A" w14:textId="77777777" w:rsidR="0061734D" w:rsidRPr="00A056AD" w:rsidRDefault="0061734D" w:rsidP="00FC410C">
                            <w:pPr>
                              <w:rPr>
                                <w:sz w:val="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6DFA" id="Cuadro de texto 228" o:spid="_x0000_s1051" type="#_x0000_t202" style="position:absolute;left:0;text-align:left;margin-left:-28.5pt;margin-top:7.45pt;width:32.4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" filled="f" stroked="f" strokeweight=".5pt">
                <v:textbox>
                  <w:txbxContent>
                    <w:p w14:paraId="1B69EB86" w14:textId="5E3643F6" w:rsidR="0061734D" w:rsidRPr="00A056AD" w:rsidRDefault="0061734D" w:rsidP="00FC410C">
                      <w:pPr>
                        <w:pStyle w:val="Sinespaciado"/>
                        <w:rPr>
                          <w:rFonts w:ascii="Arial" w:eastAsia="Arial" w:hAnsi="Arial" w:cs="Arial"/>
                          <w:b/>
                          <w:sz w:val="16"/>
                        </w:rPr>
                      </w:pPr>
                      <w:r w:rsidRPr="00A056AD">
                        <w:rPr>
                          <w:rFonts w:ascii="Arial" w:eastAsia="Arial" w:hAnsi="Arial" w:cs="Arial"/>
                          <w:b/>
                          <w:sz w:val="16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1.5 Datos incompletos</w:t>
                      </w:r>
                    </w:p>
                    <w:p w14:paraId="497D2A3A" w14:textId="77777777" w:rsidR="0061734D" w:rsidRPr="00A056AD" w:rsidRDefault="0061734D" w:rsidP="00FC410C">
                      <w:pPr>
                        <w:rPr>
                          <w:sz w:val="8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05188" w14:textId="5FF47149" w:rsidR="00EF1CBA" w:rsidRPr="00FC410C" w:rsidRDefault="008B64BC" w:rsidP="0043657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AA952" wp14:editId="1BEEA9BD">
                <wp:simplePos x="0" y="0"/>
                <wp:positionH relativeFrom="column">
                  <wp:posOffset>1840230</wp:posOffset>
                </wp:positionH>
                <wp:positionV relativeFrom="paragraph">
                  <wp:posOffset>3175</wp:posOffset>
                </wp:positionV>
                <wp:extent cx="365760" cy="304800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7F2F2" w14:textId="37203213" w:rsidR="0061734D" w:rsidRPr="00722813" w:rsidRDefault="0061734D" w:rsidP="00FC410C">
                            <w:pPr>
                              <w:rPr>
                                <w:lang w:val="es-PE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A952" id="Cuadro de texto 214" o:spid="_x0000_s1052" type="#_x0000_t202" style="position:absolute;left:0;text-align:left;margin-left:144.9pt;margin-top:.25pt;width:28.8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" filled="f" stroked="f" strokeweight=".5pt">
                <v:textbox>
                  <w:txbxContent>
                    <w:p w14:paraId="5527F2F2" w14:textId="37203213" w:rsidR="0061734D" w:rsidRPr="00722813" w:rsidRDefault="0061734D" w:rsidP="00FC410C">
                      <w:pPr>
                        <w:rPr>
                          <w:lang w:val="es-PE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F1B345F" w14:textId="40B3658A" w:rsidR="00FC410C" w:rsidRPr="00FC410C" w:rsidRDefault="00D078FB" w:rsidP="0043657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5FFC3D" wp14:editId="1FC37E40">
                <wp:simplePos x="0" y="0"/>
                <wp:positionH relativeFrom="column">
                  <wp:posOffset>506730</wp:posOffset>
                </wp:positionH>
                <wp:positionV relativeFrom="paragraph">
                  <wp:posOffset>119380</wp:posOffset>
                </wp:positionV>
                <wp:extent cx="365760" cy="304800"/>
                <wp:effectExtent l="38100" t="19050" r="34290" b="1143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C77C0" w14:textId="623A0E8D" w:rsidR="0061734D" w:rsidRPr="00C97A79" w:rsidRDefault="0061734D" w:rsidP="00D078F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97A79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6</w:t>
                            </w:r>
                          </w:p>
                          <w:p w14:paraId="363AD27F" w14:textId="77777777" w:rsidR="0061734D" w:rsidRPr="00722813" w:rsidRDefault="0061734D" w:rsidP="00D078FB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FC3D" id="Cuadro de texto 29" o:spid="_x0000_s1053" type="#_x0000_t202" style="position:absolute;left:0;text-align:left;margin-left:39.9pt;margin-top:9.4pt;width:28.8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" filled="f" stroked="f" strokeweight=".5pt">
                <v:textbox>
                  <w:txbxContent>
                    <w:p w14:paraId="226C77C0" w14:textId="623A0E8D" w:rsidR="0061734D" w:rsidRPr="00C97A79" w:rsidRDefault="0061734D" w:rsidP="00D078FB">
                      <w:pPr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97A79">
                        <w:rPr>
                          <w:rFonts w:ascii="Verdana" w:hAnsi="Verdana"/>
                          <w:b/>
                          <w:sz w:val="18"/>
                        </w:rPr>
                        <w:t>R</w:t>
                      </w:r>
                      <w:r>
                        <w:rPr>
                          <w:rFonts w:ascii="Verdana" w:hAnsi="Verdana"/>
                          <w:b/>
                          <w:sz w:val="18"/>
                        </w:rPr>
                        <w:t>6</w:t>
                      </w:r>
                    </w:p>
                    <w:p w14:paraId="363AD27F" w14:textId="77777777" w:rsidR="0061734D" w:rsidRPr="00722813" w:rsidRDefault="0061734D" w:rsidP="00D078FB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202"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164DE" wp14:editId="2EF1EDDF">
                <wp:simplePos x="0" y="0"/>
                <wp:positionH relativeFrom="column">
                  <wp:posOffset>2284095</wp:posOffset>
                </wp:positionH>
                <wp:positionV relativeFrom="paragraph">
                  <wp:posOffset>9285</wp:posOffset>
                </wp:positionV>
                <wp:extent cx="411480" cy="21336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08BAE" w14:textId="557C7048" w:rsidR="0061734D" w:rsidRPr="009540A9" w:rsidRDefault="0061734D" w:rsidP="00FC410C">
                            <w:pPr>
                              <w:pStyle w:val="Sinespaciado"/>
                              <w:rPr>
                                <w:sz w:val="2"/>
                                <w:lang w:val="es-P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20"/>
                              </w:rPr>
                              <w:t>11.7 Salida de vehículo no registrada</w:t>
                            </w:r>
                          </w:p>
                          <w:p w14:paraId="61CB73D7" w14:textId="77777777" w:rsidR="0061734D" w:rsidRPr="009540A9" w:rsidRDefault="0061734D" w:rsidP="00FC410C">
                            <w:pPr>
                              <w:rPr>
                                <w:sz w:val="2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64DE" id="Cuadro de texto 60" o:spid="_x0000_s1054" type="#_x0000_t202" style="position:absolute;left:0;text-align:left;margin-left:179.85pt;margin-top:.75pt;width:32.4pt;height:1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" filled="f" stroked="f" strokeweight=".5pt">
                <v:textbox>
                  <w:txbxContent>
                    <w:p w14:paraId="3C108BAE" w14:textId="557C7048" w:rsidR="0061734D" w:rsidRPr="009540A9" w:rsidRDefault="0061734D" w:rsidP="00FC410C">
                      <w:pPr>
                        <w:pStyle w:val="Sinespaciado"/>
                        <w:rPr>
                          <w:sz w:val="2"/>
                          <w:lang w:val="es-PE"/>
                        </w:rPr>
                      </w:pPr>
                      <w:r>
                        <w:rPr>
                          <w:rFonts w:ascii="Verdana" w:hAnsi="Verdana"/>
                          <w:b/>
                          <w:sz w:val="14"/>
                          <w:szCs w:val="20"/>
                        </w:rPr>
                        <w:t>11.7 Salida de vehículo no registrada</w:t>
                      </w:r>
                    </w:p>
                    <w:p w14:paraId="61CB73D7" w14:textId="77777777" w:rsidR="0061734D" w:rsidRPr="009540A9" w:rsidRDefault="0061734D" w:rsidP="00FC410C">
                      <w:pPr>
                        <w:rPr>
                          <w:sz w:val="2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959697" w14:textId="72B83528" w:rsidR="00FC410C" w:rsidRPr="00FC410C" w:rsidRDefault="00D078FB" w:rsidP="00436577">
      <w:pPr>
        <w:ind w:left="720"/>
        <w:jc w:val="both"/>
        <w:rPr>
          <w:rFonts w:ascii="Arial" w:hAnsi="Arial" w:cs="Arial"/>
          <w:i/>
          <w:color w:val="0000FF"/>
          <w:lang w:val="es-PE"/>
        </w:rPr>
      </w:pPr>
      <w:r>
        <w:rPr>
          <w:rFonts w:ascii="Arial" w:hAnsi="Arial" w:cs="Arial"/>
          <w:i/>
          <w:noProof/>
          <w:color w:val="0000FF"/>
          <w:lang w:val="es-PE"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E860C2" wp14:editId="15D8C334">
                <wp:simplePos x="0" y="0"/>
                <wp:positionH relativeFrom="column">
                  <wp:posOffset>-41910</wp:posOffset>
                </wp:positionH>
                <wp:positionV relativeFrom="paragraph">
                  <wp:posOffset>157480</wp:posOffset>
                </wp:positionV>
                <wp:extent cx="411480" cy="21336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2A05" w14:textId="20E2AEB1" w:rsidR="0061734D" w:rsidRPr="00A056AD" w:rsidRDefault="0061734D" w:rsidP="00D078FB">
                            <w:pPr>
                              <w:pStyle w:val="Sinespaciado"/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</w:pPr>
                            <w:r w:rsidRPr="00A056AD"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1.6 Datos incompletos</w:t>
                            </w:r>
                          </w:p>
                          <w:p w14:paraId="3C7BD164" w14:textId="77777777" w:rsidR="0061734D" w:rsidRPr="00A056AD" w:rsidRDefault="0061734D" w:rsidP="00D078FB">
                            <w:pPr>
                              <w:rPr>
                                <w:sz w:val="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60C2" id="Cuadro de texto 31" o:spid="_x0000_s1055" type="#_x0000_t202" style="position:absolute;left:0;text-align:left;margin-left:-3.3pt;margin-top:12.4pt;width:32.4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" filled="f" stroked="f" strokeweight=".5pt">
                <v:textbox>
                  <w:txbxContent>
                    <w:p w14:paraId="2F7F2A05" w14:textId="20E2AEB1" w:rsidR="0061734D" w:rsidRPr="00A056AD" w:rsidRDefault="0061734D" w:rsidP="00D078FB">
                      <w:pPr>
                        <w:pStyle w:val="Sinespaciado"/>
                        <w:rPr>
                          <w:rFonts w:ascii="Arial" w:eastAsia="Arial" w:hAnsi="Arial" w:cs="Arial"/>
                          <w:b/>
                          <w:sz w:val="16"/>
                        </w:rPr>
                      </w:pPr>
                      <w:r w:rsidRPr="00A056AD">
                        <w:rPr>
                          <w:rFonts w:ascii="Arial" w:eastAsia="Arial" w:hAnsi="Arial" w:cs="Arial"/>
                          <w:b/>
                          <w:sz w:val="16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1.6 Datos incompletos</w:t>
                      </w:r>
                    </w:p>
                    <w:p w14:paraId="3C7BD164" w14:textId="77777777" w:rsidR="0061734D" w:rsidRPr="00A056AD" w:rsidRDefault="0061734D" w:rsidP="00D078FB">
                      <w:pPr>
                        <w:rPr>
                          <w:sz w:val="8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D4AD31" w14:textId="77777777" w:rsidR="00680CA0" w:rsidRDefault="00680CA0" w:rsidP="00680CA0">
      <w:pPr>
        <w:pStyle w:val="Ttulo2"/>
        <w:rPr>
          <w:sz w:val="24"/>
          <w:lang w:val="es-PE"/>
        </w:rPr>
      </w:pPr>
      <w:bookmarkStart w:id="9" w:name="_Toc389476704"/>
      <w:bookmarkStart w:id="10" w:name="_Toc497417426"/>
      <w:r>
        <w:rPr>
          <w:sz w:val="24"/>
          <w:lang w:val="es-PE"/>
        </w:rPr>
        <w:lastRenderedPageBreak/>
        <w:t>Tabla de Casos de Prueba (Escenarios)</w:t>
      </w:r>
      <w:bookmarkEnd w:id="9"/>
      <w:bookmarkEnd w:id="10"/>
    </w:p>
    <w:p w14:paraId="3D050206" w14:textId="77777777" w:rsidR="00886A12" w:rsidRPr="00886A12" w:rsidRDefault="00886A12" w:rsidP="00886A12">
      <w:pPr>
        <w:widowControl/>
        <w:spacing w:after="120" w:line="240" w:lineRule="auto"/>
        <w:ind w:left="720"/>
        <w:jc w:val="both"/>
        <w:rPr>
          <w:rFonts w:ascii="Arial" w:hAnsi="Arial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460" w:type="dxa"/>
        <w:tblInd w:w="720" w:type="dxa"/>
        <w:tblLook w:val="01E0" w:firstRow="1" w:lastRow="1" w:firstColumn="1" w:lastColumn="1" w:noHBand="0" w:noVBand="0"/>
      </w:tblPr>
      <w:tblGrid>
        <w:gridCol w:w="1231"/>
        <w:gridCol w:w="4394"/>
        <w:gridCol w:w="2835"/>
      </w:tblGrid>
      <w:tr w:rsidR="004226B2" w:rsidRPr="004226B2" w14:paraId="04F93B28" w14:textId="77777777" w:rsidTr="00817310">
        <w:trPr>
          <w:trHeight w:val="249"/>
        </w:trPr>
        <w:tc>
          <w:tcPr>
            <w:tcW w:w="1231" w:type="dxa"/>
            <w:shd w:val="clear" w:color="auto" w:fill="E6E6E6"/>
          </w:tcPr>
          <w:p w14:paraId="042B7620" w14:textId="77777777" w:rsidR="004226B2" w:rsidRPr="004226B2" w:rsidRDefault="00C51E06" w:rsidP="004226B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Caso de</w:t>
            </w:r>
            <w:r w:rsidR="004226B2"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prueba</w:t>
            </w: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 xml:space="preserve"> No.</w:t>
            </w:r>
          </w:p>
        </w:tc>
        <w:tc>
          <w:tcPr>
            <w:tcW w:w="4394" w:type="dxa"/>
            <w:shd w:val="clear" w:color="auto" w:fill="E6E6E6"/>
          </w:tcPr>
          <w:p w14:paraId="125F6A37" w14:textId="77777777"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Nombre del caso de prueba</w:t>
            </w:r>
          </w:p>
        </w:tc>
        <w:tc>
          <w:tcPr>
            <w:tcW w:w="2835" w:type="dxa"/>
            <w:shd w:val="clear" w:color="auto" w:fill="E6E6E6"/>
          </w:tcPr>
          <w:p w14:paraId="717A897C" w14:textId="77777777" w:rsidR="004226B2" w:rsidRPr="004226B2" w:rsidRDefault="00A25236" w:rsidP="004226B2">
            <w:pPr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Secuencia de eventos</w:t>
            </w:r>
          </w:p>
        </w:tc>
      </w:tr>
      <w:tr w:rsidR="005801DC" w:rsidRPr="004226B2" w14:paraId="14AA0094" w14:textId="77777777" w:rsidTr="007B13B0">
        <w:trPr>
          <w:trHeight w:val="722"/>
        </w:trPr>
        <w:tc>
          <w:tcPr>
            <w:tcW w:w="1231" w:type="dxa"/>
          </w:tcPr>
          <w:p w14:paraId="685F3097" w14:textId="77777777"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</w:p>
          <w:p w14:paraId="26D80080" w14:textId="77777777"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</w:t>
            </w:r>
          </w:p>
        </w:tc>
        <w:tc>
          <w:tcPr>
            <w:tcW w:w="4394" w:type="dxa"/>
          </w:tcPr>
          <w:p w14:paraId="1E1D5866" w14:textId="4987454E" w:rsidR="005801DC" w:rsidRPr="007B13B0" w:rsidRDefault="005801DC" w:rsidP="007B13B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 w:rsidR="00D078FB" w:rsidRPr="00D078FB">
              <w:rPr>
                <w:rFonts w:ascii="Calibri" w:hAnsi="Calibri" w:cs="Calibri"/>
                <w:color w:val="000000"/>
                <w:lang w:val="es-PE"/>
              </w:rPr>
              <w:t>Multa registrada satisfactoriamente</w:t>
            </w:r>
          </w:p>
        </w:tc>
        <w:tc>
          <w:tcPr>
            <w:tcW w:w="2835" w:type="dxa"/>
          </w:tcPr>
          <w:p w14:paraId="66D50191" w14:textId="5BA935F6" w:rsidR="00E10272" w:rsidRPr="006847F5" w:rsidRDefault="005801DC" w:rsidP="00E10272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1-2-3-4-5-6-7-8-9-10-11-12</w:t>
            </w:r>
            <w:r w:rsidR="00E10272">
              <w:rPr>
                <w:rFonts w:ascii="Arial" w:hAnsi="Arial" w:cs="Arial"/>
                <w:lang w:val="es-PE"/>
              </w:rPr>
              <w:t>-13</w:t>
            </w:r>
          </w:p>
        </w:tc>
      </w:tr>
      <w:tr w:rsidR="005801DC" w:rsidRPr="003D2D0E" w14:paraId="50100467" w14:textId="77777777" w:rsidTr="007B13B0">
        <w:trPr>
          <w:trHeight w:val="691"/>
        </w:trPr>
        <w:tc>
          <w:tcPr>
            <w:tcW w:w="1231" w:type="dxa"/>
          </w:tcPr>
          <w:p w14:paraId="58E4ECA1" w14:textId="77777777"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2</w:t>
            </w:r>
          </w:p>
        </w:tc>
        <w:tc>
          <w:tcPr>
            <w:tcW w:w="4394" w:type="dxa"/>
          </w:tcPr>
          <w:p w14:paraId="58E50BEF" w14:textId="1F62642B" w:rsidR="005801DC" w:rsidRPr="0056429B" w:rsidRDefault="007B13B0" w:rsidP="005801DC">
            <w:pPr>
              <w:jc w:val="center"/>
              <w:rPr>
                <w:rFonts w:ascii="Arial" w:hAnsi="Arial" w:cs="Arial"/>
                <w:lang w:val="es-P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Chofer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no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seleccionado</w:t>
            </w:r>
            <w:proofErr w:type="spellEnd"/>
          </w:p>
        </w:tc>
        <w:tc>
          <w:tcPr>
            <w:tcW w:w="2835" w:type="dxa"/>
          </w:tcPr>
          <w:p w14:paraId="6607B0A1" w14:textId="10BC53A9" w:rsidR="005801DC" w:rsidRPr="006847F5" w:rsidRDefault="00A23A53" w:rsidP="007B13B0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</w:t>
            </w:r>
            <w:r w:rsidR="005801DC">
              <w:rPr>
                <w:rFonts w:ascii="Arial" w:hAnsi="Arial" w:cs="Arial"/>
                <w:lang w:val="es-PE"/>
              </w:rPr>
              <w:t>-3-4-5</w:t>
            </w:r>
            <w:r w:rsidR="00A46E1A">
              <w:rPr>
                <w:rFonts w:ascii="Arial" w:hAnsi="Arial" w:cs="Arial"/>
                <w:lang w:val="es-PE"/>
              </w:rPr>
              <w:t>-6</w:t>
            </w:r>
            <w:r w:rsidR="007B13B0">
              <w:rPr>
                <w:rFonts w:ascii="Arial" w:hAnsi="Arial" w:cs="Arial"/>
                <w:lang w:val="es-PE"/>
              </w:rPr>
              <w:t>-</w:t>
            </w:r>
            <w:r w:rsidR="005801DC">
              <w:rPr>
                <w:rFonts w:ascii="Arial" w:hAnsi="Arial" w:cs="Arial"/>
                <w:lang w:val="es-PE"/>
              </w:rPr>
              <w:t>7-8-9</w:t>
            </w:r>
            <w:r>
              <w:rPr>
                <w:rFonts w:ascii="Arial" w:hAnsi="Arial" w:cs="Arial"/>
                <w:lang w:val="es-PE"/>
              </w:rPr>
              <w:t>-</w:t>
            </w:r>
            <w:r w:rsidR="005801DC">
              <w:rPr>
                <w:rFonts w:ascii="Arial" w:hAnsi="Arial" w:cs="Arial"/>
                <w:lang w:val="es-PE"/>
              </w:rPr>
              <w:t>10-11</w:t>
            </w:r>
            <w:r w:rsidR="00621AEE">
              <w:rPr>
                <w:rFonts w:ascii="Arial" w:hAnsi="Arial" w:cs="Arial"/>
                <w:lang w:val="es-PE"/>
              </w:rPr>
              <w:t>-</w:t>
            </w:r>
            <w:r w:rsidR="00621AEE" w:rsidRPr="00621AEE">
              <w:rPr>
                <w:rFonts w:ascii="Arial" w:hAnsi="Arial" w:cs="Arial"/>
                <w:b/>
                <w:lang w:val="es-PE"/>
              </w:rPr>
              <w:t>11.1</w:t>
            </w:r>
            <w:r w:rsidR="00621AEE">
              <w:rPr>
                <w:rFonts w:ascii="Arial" w:hAnsi="Arial" w:cs="Arial"/>
                <w:lang w:val="es-PE"/>
              </w:rPr>
              <w:t>-3</w:t>
            </w:r>
            <w:r w:rsidR="003D2D0E">
              <w:rPr>
                <w:rFonts w:ascii="Arial" w:hAnsi="Arial" w:cs="Arial"/>
                <w:lang w:val="es-PE"/>
              </w:rPr>
              <w:t>-4-5-6-7-8-9-10-11-12-13</w:t>
            </w:r>
          </w:p>
        </w:tc>
      </w:tr>
      <w:tr w:rsidR="005801DC" w:rsidRPr="003D2D0E" w14:paraId="30488837" w14:textId="77777777" w:rsidTr="007B13B0">
        <w:trPr>
          <w:trHeight w:val="700"/>
        </w:trPr>
        <w:tc>
          <w:tcPr>
            <w:tcW w:w="1231" w:type="dxa"/>
          </w:tcPr>
          <w:p w14:paraId="1185BD2F" w14:textId="77777777"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3</w:t>
            </w:r>
          </w:p>
        </w:tc>
        <w:tc>
          <w:tcPr>
            <w:tcW w:w="4394" w:type="dxa"/>
          </w:tcPr>
          <w:p w14:paraId="648775CD" w14:textId="1EBF3BC1" w:rsidR="005801DC" w:rsidRPr="0056429B" w:rsidRDefault="007B13B0" w:rsidP="005801DC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2835" w:type="dxa"/>
          </w:tcPr>
          <w:p w14:paraId="3BBF2DB0" w14:textId="15827B73" w:rsidR="005801DC" w:rsidRPr="006847F5" w:rsidRDefault="00A23A53" w:rsidP="007B13B0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1-2-3-4-5-6-7-8</w:t>
            </w:r>
            <w:r w:rsidR="00A46E1A">
              <w:rPr>
                <w:rFonts w:ascii="Arial" w:hAnsi="Arial" w:cs="Arial"/>
                <w:lang w:val="es-PE"/>
              </w:rPr>
              <w:t>-9</w:t>
            </w:r>
            <w:r>
              <w:rPr>
                <w:rFonts w:ascii="Arial" w:hAnsi="Arial" w:cs="Arial"/>
                <w:lang w:val="es-PE"/>
              </w:rPr>
              <w:t>-</w:t>
            </w:r>
            <w:r w:rsidR="003D2D0E">
              <w:rPr>
                <w:rFonts w:ascii="Arial" w:hAnsi="Arial" w:cs="Arial"/>
                <w:lang w:val="es-PE"/>
              </w:rPr>
              <w:t>10-11-</w:t>
            </w:r>
            <w:r w:rsidR="003D2D0E" w:rsidRPr="00621AEE">
              <w:rPr>
                <w:rFonts w:ascii="Arial" w:hAnsi="Arial" w:cs="Arial"/>
                <w:b/>
                <w:lang w:val="es-PE"/>
              </w:rPr>
              <w:t>1</w:t>
            </w:r>
            <w:r w:rsidR="00621AEE" w:rsidRPr="00621AEE">
              <w:rPr>
                <w:rFonts w:ascii="Arial" w:hAnsi="Arial" w:cs="Arial"/>
                <w:b/>
                <w:lang w:val="es-PE"/>
              </w:rPr>
              <w:t>1.</w:t>
            </w:r>
            <w:r w:rsidR="003D2D0E" w:rsidRPr="00621AEE">
              <w:rPr>
                <w:rFonts w:ascii="Arial" w:hAnsi="Arial" w:cs="Arial"/>
                <w:b/>
                <w:lang w:val="es-PE"/>
              </w:rPr>
              <w:t>2</w:t>
            </w:r>
            <w:r w:rsidR="003D2D0E">
              <w:rPr>
                <w:rFonts w:ascii="Arial" w:hAnsi="Arial" w:cs="Arial"/>
                <w:lang w:val="es-PE"/>
              </w:rPr>
              <w:t>-</w:t>
            </w:r>
            <w:r w:rsidR="00621AEE">
              <w:rPr>
                <w:rFonts w:ascii="Arial" w:hAnsi="Arial" w:cs="Arial"/>
                <w:lang w:val="es-PE"/>
              </w:rPr>
              <w:t>6</w:t>
            </w:r>
            <w:r w:rsidR="007B13B0">
              <w:rPr>
                <w:rFonts w:ascii="Arial" w:hAnsi="Arial" w:cs="Arial"/>
                <w:lang w:val="es-PE"/>
              </w:rPr>
              <w:t>-7-8-9-10-11-12-13</w:t>
            </w:r>
          </w:p>
        </w:tc>
      </w:tr>
      <w:tr w:rsidR="005801DC" w:rsidRPr="003D2D0E" w14:paraId="4648015F" w14:textId="77777777" w:rsidTr="007B13B0">
        <w:trPr>
          <w:trHeight w:val="696"/>
        </w:trPr>
        <w:tc>
          <w:tcPr>
            <w:tcW w:w="1231" w:type="dxa"/>
          </w:tcPr>
          <w:p w14:paraId="699E6033" w14:textId="77777777"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4</w:t>
            </w:r>
          </w:p>
        </w:tc>
        <w:tc>
          <w:tcPr>
            <w:tcW w:w="4394" w:type="dxa"/>
          </w:tcPr>
          <w:p w14:paraId="774064E5" w14:textId="4E5C7771" w:rsidR="005801DC" w:rsidRPr="0056429B" w:rsidRDefault="00D078FB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Formato de fecha incorrecta</w:t>
            </w:r>
          </w:p>
        </w:tc>
        <w:tc>
          <w:tcPr>
            <w:tcW w:w="2835" w:type="dxa"/>
          </w:tcPr>
          <w:p w14:paraId="7C6B9535" w14:textId="3548F894" w:rsidR="005801DC" w:rsidRPr="006847F5" w:rsidRDefault="00A23A53" w:rsidP="007B13B0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</w:t>
            </w:r>
            <w:r>
              <w:rPr>
                <w:rFonts w:ascii="Arial" w:hAnsi="Arial" w:cs="Arial"/>
                <w:lang w:val="es-PE"/>
              </w:rPr>
              <w:t>3-4-5-6-7-8-9-</w:t>
            </w:r>
            <w:r w:rsidR="007B13B0">
              <w:rPr>
                <w:rFonts w:ascii="Arial" w:hAnsi="Arial" w:cs="Arial"/>
                <w:lang w:val="es-PE"/>
              </w:rPr>
              <w:t>10-11</w:t>
            </w:r>
            <w:r w:rsidR="00621AEE">
              <w:rPr>
                <w:rFonts w:ascii="Arial" w:hAnsi="Arial" w:cs="Arial"/>
                <w:lang w:val="es-PE"/>
              </w:rPr>
              <w:t>-</w:t>
            </w:r>
            <w:r w:rsidR="00621AEE" w:rsidRPr="00621AEE">
              <w:rPr>
                <w:rFonts w:ascii="Arial" w:hAnsi="Arial" w:cs="Arial"/>
                <w:b/>
                <w:lang w:val="es-PE"/>
              </w:rPr>
              <w:t>11.3</w:t>
            </w:r>
            <w:r w:rsidR="00621AEE">
              <w:rPr>
                <w:rFonts w:ascii="Arial" w:hAnsi="Arial" w:cs="Arial"/>
                <w:b/>
                <w:lang w:val="es-PE"/>
              </w:rPr>
              <w:t>-</w:t>
            </w:r>
            <w:r w:rsidR="00621AEE" w:rsidRPr="00621AEE">
              <w:rPr>
                <w:rFonts w:ascii="Arial" w:hAnsi="Arial" w:cs="Arial"/>
                <w:lang w:val="es-PE"/>
              </w:rPr>
              <w:t>9-10-11</w:t>
            </w:r>
            <w:r w:rsidR="00A46E1A">
              <w:rPr>
                <w:rFonts w:ascii="Arial" w:hAnsi="Arial" w:cs="Arial"/>
                <w:b/>
                <w:lang w:val="es-PE"/>
              </w:rPr>
              <w:t>-</w:t>
            </w:r>
            <w:r w:rsidR="007B13B0">
              <w:rPr>
                <w:rFonts w:ascii="Arial" w:hAnsi="Arial" w:cs="Arial"/>
                <w:lang w:val="es-PE"/>
              </w:rPr>
              <w:t>12-13</w:t>
            </w:r>
          </w:p>
        </w:tc>
      </w:tr>
      <w:tr w:rsidR="005801DC" w:rsidRPr="003D2D0E" w14:paraId="27B63806" w14:textId="77777777" w:rsidTr="007B13B0">
        <w:trPr>
          <w:trHeight w:val="706"/>
        </w:trPr>
        <w:tc>
          <w:tcPr>
            <w:tcW w:w="1231" w:type="dxa"/>
          </w:tcPr>
          <w:p w14:paraId="536981BC" w14:textId="77777777" w:rsidR="005801DC" w:rsidRPr="006847F5" w:rsidRDefault="005801DC" w:rsidP="005801DC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5</w:t>
            </w:r>
          </w:p>
        </w:tc>
        <w:tc>
          <w:tcPr>
            <w:tcW w:w="4394" w:type="dxa"/>
          </w:tcPr>
          <w:p w14:paraId="34BEFB8C" w14:textId="7A0468F9" w:rsidR="005801DC" w:rsidRPr="0056429B" w:rsidRDefault="0061734D" w:rsidP="007B13B0">
            <w:pPr>
              <w:jc w:val="center"/>
              <w:rPr>
                <w:rFonts w:ascii="Arial" w:hAnsi="Arial" w:cs="Arial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Formato de fecha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 de expiración</w:t>
            </w:r>
            <w:r w:rsidRPr="00D078FB">
              <w:rPr>
                <w:rFonts w:ascii="Calibri" w:hAnsi="Calibri" w:cs="Calibri"/>
                <w:color w:val="000000"/>
                <w:lang w:val="es-PE"/>
              </w:rPr>
              <w:t xml:space="preserve"> incorrecta</w:t>
            </w:r>
          </w:p>
        </w:tc>
        <w:tc>
          <w:tcPr>
            <w:tcW w:w="2835" w:type="dxa"/>
          </w:tcPr>
          <w:p w14:paraId="1DC4F34B" w14:textId="2E100C73" w:rsidR="005801DC" w:rsidRPr="006847F5" w:rsidRDefault="00621AEE" w:rsidP="007B13B0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</w:t>
            </w:r>
            <w:r>
              <w:rPr>
                <w:rFonts w:ascii="Arial" w:hAnsi="Arial" w:cs="Arial"/>
                <w:lang w:val="es-PE"/>
              </w:rPr>
              <w:t>3-4-5-6-7-8-9-10-11-</w:t>
            </w:r>
            <w:r w:rsidRPr="00621AEE">
              <w:rPr>
                <w:rFonts w:ascii="Arial" w:hAnsi="Arial" w:cs="Arial"/>
                <w:b/>
                <w:lang w:val="es-PE"/>
              </w:rPr>
              <w:t>11.</w:t>
            </w:r>
            <w:r>
              <w:rPr>
                <w:rFonts w:ascii="Arial" w:hAnsi="Arial" w:cs="Arial"/>
                <w:b/>
                <w:lang w:val="es-PE"/>
              </w:rPr>
              <w:t>4-</w:t>
            </w:r>
            <w:r w:rsidRPr="00621AEE">
              <w:rPr>
                <w:rFonts w:ascii="Arial" w:hAnsi="Arial" w:cs="Arial"/>
                <w:lang w:val="es-PE"/>
              </w:rPr>
              <w:t>9-10-11</w:t>
            </w:r>
            <w:r>
              <w:rPr>
                <w:rFonts w:ascii="Arial" w:hAnsi="Arial" w:cs="Arial"/>
                <w:b/>
                <w:lang w:val="es-PE"/>
              </w:rPr>
              <w:t>-</w:t>
            </w:r>
            <w:r>
              <w:rPr>
                <w:rFonts w:ascii="Arial" w:hAnsi="Arial" w:cs="Arial"/>
                <w:lang w:val="es-PE"/>
              </w:rPr>
              <w:t>12-13</w:t>
            </w:r>
          </w:p>
        </w:tc>
      </w:tr>
      <w:tr w:rsidR="0061734D" w:rsidRPr="00A23A53" w14:paraId="6C5072E6" w14:textId="77777777" w:rsidTr="007B13B0">
        <w:trPr>
          <w:trHeight w:val="689"/>
        </w:trPr>
        <w:tc>
          <w:tcPr>
            <w:tcW w:w="1231" w:type="dxa"/>
          </w:tcPr>
          <w:p w14:paraId="1490055D" w14:textId="77777777" w:rsidR="0061734D" w:rsidRPr="006847F5" w:rsidRDefault="0061734D" w:rsidP="0061734D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6</w:t>
            </w:r>
          </w:p>
        </w:tc>
        <w:tc>
          <w:tcPr>
            <w:tcW w:w="4394" w:type="dxa"/>
          </w:tcPr>
          <w:p w14:paraId="1EF11B07" w14:textId="3B96461F" w:rsidR="0061734D" w:rsidRPr="0056429B" w:rsidRDefault="0061734D" w:rsidP="0061734D">
            <w:pPr>
              <w:jc w:val="center"/>
              <w:rPr>
                <w:rFonts w:ascii="Arial" w:hAnsi="Arial" w:cs="Arial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Monto incorrecto</w:t>
            </w:r>
          </w:p>
        </w:tc>
        <w:tc>
          <w:tcPr>
            <w:tcW w:w="2835" w:type="dxa"/>
          </w:tcPr>
          <w:p w14:paraId="22A69936" w14:textId="1BA7706A" w:rsidR="0061734D" w:rsidRPr="006847F5" w:rsidRDefault="0061734D" w:rsidP="0061734D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</w:t>
            </w:r>
            <w:r>
              <w:rPr>
                <w:rFonts w:ascii="Arial" w:hAnsi="Arial" w:cs="Arial"/>
                <w:lang w:val="es-PE"/>
              </w:rPr>
              <w:t>3-4-5-6-7-8-9-10-11-</w:t>
            </w:r>
            <w:r w:rsidRPr="00621AEE">
              <w:rPr>
                <w:rFonts w:ascii="Arial" w:hAnsi="Arial" w:cs="Arial"/>
                <w:b/>
                <w:lang w:val="es-PE"/>
              </w:rPr>
              <w:t>11.</w:t>
            </w:r>
            <w:r>
              <w:rPr>
                <w:rFonts w:ascii="Arial" w:hAnsi="Arial" w:cs="Arial"/>
                <w:b/>
                <w:lang w:val="es-PE"/>
              </w:rPr>
              <w:t>5-</w:t>
            </w:r>
            <w:r w:rsidRPr="00621AEE">
              <w:rPr>
                <w:rFonts w:ascii="Arial" w:hAnsi="Arial" w:cs="Arial"/>
                <w:lang w:val="es-PE"/>
              </w:rPr>
              <w:t>9-10-11</w:t>
            </w:r>
            <w:r>
              <w:rPr>
                <w:rFonts w:ascii="Arial" w:hAnsi="Arial" w:cs="Arial"/>
                <w:b/>
                <w:lang w:val="es-PE"/>
              </w:rPr>
              <w:t>-</w:t>
            </w:r>
            <w:r>
              <w:rPr>
                <w:rFonts w:ascii="Arial" w:hAnsi="Arial" w:cs="Arial"/>
                <w:lang w:val="es-PE"/>
              </w:rPr>
              <w:t>12-13</w:t>
            </w:r>
          </w:p>
        </w:tc>
      </w:tr>
      <w:tr w:rsidR="0061734D" w:rsidRPr="00A23A53" w14:paraId="12368069" w14:textId="77777777" w:rsidTr="007B13B0">
        <w:trPr>
          <w:trHeight w:val="854"/>
        </w:trPr>
        <w:tc>
          <w:tcPr>
            <w:tcW w:w="1231" w:type="dxa"/>
          </w:tcPr>
          <w:p w14:paraId="6554C9EE" w14:textId="77777777" w:rsidR="0061734D" w:rsidRPr="006847F5" w:rsidRDefault="0061734D" w:rsidP="0061734D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7</w:t>
            </w:r>
          </w:p>
        </w:tc>
        <w:tc>
          <w:tcPr>
            <w:tcW w:w="4394" w:type="dxa"/>
          </w:tcPr>
          <w:p w14:paraId="4E6F5ED5" w14:textId="162416C9" w:rsidR="0061734D" w:rsidRPr="0056429B" w:rsidRDefault="0061734D" w:rsidP="0061734D">
            <w:pPr>
              <w:jc w:val="center"/>
              <w:rPr>
                <w:rFonts w:ascii="Arial" w:hAnsi="Arial" w:cs="Arial"/>
                <w:lang w:val="es-PE"/>
              </w:rPr>
            </w:pPr>
            <w:r w:rsidRPr="00621AEE">
              <w:rPr>
                <w:rFonts w:ascii="Arial" w:hAnsi="Arial" w:cs="Arial"/>
                <w:lang w:val="es-PE"/>
              </w:rPr>
              <w:t>Datos de la multa incompletos</w:t>
            </w:r>
          </w:p>
        </w:tc>
        <w:tc>
          <w:tcPr>
            <w:tcW w:w="2835" w:type="dxa"/>
          </w:tcPr>
          <w:p w14:paraId="2195FDCE" w14:textId="3FF07B44" w:rsidR="0061734D" w:rsidRPr="006847F5" w:rsidRDefault="0061734D" w:rsidP="0061734D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</w:t>
            </w:r>
            <w:r>
              <w:rPr>
                <w:rFonts w:ascii="Arial" w:hAnsi="Arial" w:cs="Arial"/>
                <w:lang w:val="es-PE"/>
              </w:rPr>
              <w:t>3-4-5-6-7-8-9-10-11-</w:t>
            </w:r>
            <w:r w:rsidRPr="00621AEE">
              <w:rPr>
                <w:rFonts w:ascii="Arial" w:hAnsi="Arial" w:cs="Arial"/>
                <w:b/>
                <w:lang w:val="es-PE"/>
              </w:rPr>
              <w:t>11.</w:t>
            </w:r>
            <w:r>
              <w:rPr>
                <w:rFonts w:ascii="Arial" w:hAnsi="Arial" w:cs="Arial"/>
                <w:b/>
                <w:lang w:val="es-PE"/>
              </w:rPr>
              <w:t>6-</w:t>
            </w:r>
            <w:r w:rsidRPr="00621AEE">
              <w:rPr>
                <w:rFonts w:ascii="Arial" w:hAnsi="Arial" w:cs="Arial"/>
                <w:lang w:val="es-PE"/>
              </w:rPr>
              <w:t>9-10-11</w:t>
            </w:r>
            <w:r>
              <w:rPr>
                <w:rFonts w:ascii="Arial" w:hAnsi="Arial" w:cs="Arial"/>
                <w:b/>
                <w:lang w:val="es-PE"/>
              </w:rPr>
              <w:t>-</w:t>
            </w:r>
            <w:r>
              <w:rPr>
                <w:rFonts w:ascii="Arial" w:hAnsi="Arial" w:cs="Arial"/>
                <w:lang w:val="es-PE"/>
              </w:rPr>
              <w:t>12-13</w:t>
            </w:r>
          </w:p>
        </w:tc>
      </w:tr>
      <w:tr w:rsidR="0061734D" w:rsidRPr="00A23A53" w14:paraId="50E47D6B" w14:textId="77777777" w:rsidTr="007B13B0">
        <w:trPr>
          <w:trHeight w:val="854"/>
        </w:trPr>
        <w:tc>
          <w:tcPr>
            <w:tcW w:w="1231" w:type="dxa"/>
          </w:tcPr>
          <w:p w14:paraId="5FC0D574" w14:textId="41066316" w:rsidR="0061734D" w:rsidRPr="006847F5" w:rsidRDefault="0061734D" w:rsidP="0061734D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8</w:t>
            </w:r>
          </w:p>
        </w:tc>
        <w:tc>
          <w:tcPr>
            <w:tcW w:w="4394" w:type="dxa"/>
          </w:tcPr>
          <w:p w14:paraId="03C9BEED" w14:textId="23D4D666" w:rsidR="0061734D" w:rsidRPr="00D078FB" w:rsidRDefault="0061734D" w:rsidP="0061734D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Multa no registrada</w:t>
            </w:r>
          </w:p>
        </w:tc>
        <w:tc>
          <w:tcPr>
            <w:tcW w:w="2835" w:type="dxa"/>
          </w:tcPr>
          <w:p w14:paraId="6DAE4045" w14:textId="3E5090BA" w:rsidR="0061734D" w:rsidRDefault="0061734D" w:rsidP="0061734D">
            <w:pPr>
              <w:jc w:val="center"/>
              <w:rPr>
                <w:rFonts w:ascii="Arial" w:hAnsi="Arial" w:cs="Arial"/>
                <w:lang w:val="es-PE"/>
              </w:rPr>
            </w:pPr>
            <w:r w:rsidRPr="006847F5">
              <w:rPr>
                <w:rFonts w:ascii="Arial" w:hAnsi="Arial" w:cs="Arial"/>
                <w:lang w:val="es-PE"/>
              </w:rPr>
              <w:t>1-2-</w:t>
            </w:r>
            <w:r>
              <w:rPr>
                <w:rFonts w:ascii="Arial" w:hAnsi="Arial" w:cs="Arial"/>
                <w:lang w:val="es-PE"/>
              </w:rPr>
              <w:t>3-4-5-6-7-8-9-10-11-</w:t>
            </w:r>
            <w:r w:rsidRPr="00621AEE">
              <w:rPr>
                <w:rFonts w:ascii="Arial" w:hAnsi="Arial" w:cs="Arial"/>
                <w:b/>
                <w:lang w:val="es-PE"/>
              </w:rPr>
              <w:t>11.</w:t>
            </w:r>
            <w:r>
              <w:rPr>
                <w:rFonts w:ascii="Arial" w:hAnsi="Arial" w:cs="Arial"/>
                <w:b/>
                <w:lang w:val="es-PE"/>
              </w:rPr>
              <w:t>7</w:t>
            </w:r>
          </w:p>
        </w:tc>
      </w:tr>
    </w:tbl>
    <w:p w14:paraId="26BA88C7" w14:textId="65D06957" w:rsidR="00FB4A92" w:rsidRDefault="00FB4A92" w:rsidP="00FB4A92">
      <w:pPr>
        <w:jc w:val="both"/>
        <w:rPr>
          <w:rFonts w:ascii="Arial" w:hAnsi="Arial" w:cs="Arial"/>
          <w:lang w:val="es-PE"/>
        </w:rPr>
      </w:pPr>
    </w:p>
    <w:p w14:paraId="333DD2E5" w14:textId="01C4E521" w:rsidR="00093387" w:rsidRDefault="00093387" w:rsidP="00FB4A92">
      <w:pPr>
        <w:widowControl/>
        <w:spacing w:line="240" w:lineRule="auto"/>
        <w:rPr>
          <w:rFonts w:ascii="Arial" w:hAnsi="Arial" w:cs="Arial"/>
          <w:lang w:val="es-PE"/>
        </w:rPr>
      </w:pPr>
    </w:p>
    <w:p w14:paraId="07F6118D" w14:textId="77777777" w:rsidR="002D42D3" w:rsidRDefault="002D42D3" w:rsidP="002E4701">
      <w:pPr>
        <w:jc w:val="both"/>
        <w:rPr>
          <w:rFonts w:ascii="Arial" w:hAnsi="Arial" w:cs="Arial"/>
          <w:lang w:val="es-PE"/>
        </w:rPr>
        <w:sectPr w:rsidR="002D42D3" w:rsidSect="004B5AA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701" w:header="720" w:footer="720" w:gutter="0"/>
          <w:cols w:space="720"/>
        </w:sectPr>
      </w:pPr>
    </w:p>
    <w:p w14:paraId="5D1E0478" w14:textId="3C82FB78" w:rsidR="00093387" w:rsidRDefault="00093387" w:rsidP="002E4701">
      <w:pPr>
        <w:jc w:val="both"/>
        <w:rPr>
          <w:rFonts w:ascii="Arial" w:hAnsi="Arial" w:cs="Arial"/>
          <w:lang w:val="es-PE"/>
        </w:rPr>
      </w:pPr>
    </w:p>
    <w:p w14:paraId="639E690D" w14:textId="77777777" w:rsidR="00093387" w:rsidRDefault="00093387" w:rsidP="00436577">
      <w:pPr>
        <w:ind w:left="720"/>
        <w:jc w:val="both"/>
        <w:rPr>
          <w:rFonts w:ascii="Arial" w:hAnsi="Arial" w:cs="Arial"/>
          <w:lang w:val="es-PE"/>
        </w:rPr>
      </w:pPr>
    </w:p>
    <w:p w14:paraId="4F31026C" w14:textId="77777777" w:rsid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3.1.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Identificación de Condiciones de Entrada</w:t>
      </w:r>
    </w:p>
    <w:tbl>
      <w:tblPr>
        <w:tblW w:w="4814" w:type="pct"/>
        <w:tblInd w:w="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662"/>
        <w:gridCol w:w="421"/>
        <w:gridCol w:w="534"/>
        <w:gridCol w:w="583"/>
        <w:gridCol w:w="991"/>
        <w:gridCol w:w="651"/>
        <w:gridCol w:w="575"/>
        <w:gridCol w:w="551"/>
        <w:gridCol w:w="921"/>
        <w:gridCol w:w="937"/>
        <w:gridCol w:w="763"/>
        <w:gridCol w:w="798"/>
        <w:gridCol w:w="724"/>
        <w:gridCol w:w="580"/>
        <w:gridCol w:w="2506"/>
      </w:tblGrid>
      <w:tr w:rsidR="009D04B6" w:rsidRPr="00D0661B" w14:paraId="5E9CF109" w14:textId="77777777" w:rsidTr="00A80018">
        <w:trPr>
          <w:trHeight w:val="300"/>
        </w:trPr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0D76154" w14:textId="314F8235" w:rsidR="009D04B6" w:rsidRPr="00D0661B" w:rsidRDefault="009D04B6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51BD997F" w14:textId="77777777" w:rsidR="009D04B6" w:rsidRPr="00D0661B" w:rsidRDefault="009D04B6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1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06CCABA3" w14:textId="76E02A9F" w:rsidR="009D04B6" w:rsidRPr="00D0661B" w:rsidRDefault="009D04B6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231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08089EAD" w14:textId="42045F0B" w:rsidR="009D04B6" w:rsidRPr="00D0661B" w:rsidRDefault="009D04B6" w:rsidP="0057524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</w:tr>
      <w:tr w:rsidR="00A80018" w:rsidRPr="00D0661B" w14:paraId="525A6B17" w14:textId="77777777" w:rsidTr="00A80018">
        <w:trPr>
          <w:trHeight w:val="72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45D7BF49" w14:textId="7777777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bookmarkStart w:id="11" w:name="_Hlk496450922"/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0D22545" w14:textId="7777777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798E0B32" w14:textId="536FAD9A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DNI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4EE1C82F" w14:textId="7E63C7D4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</w:t>
            </w:r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581D766C" w14:textId="37A5E0C9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Causa</w:t>
            </w: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18EC8210" w14:textId="1849891A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Calificación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444669EB" w14:textId="21A65EA3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Monto a pagar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5C5A3400" w14:textId="1BAC8310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360B5113" w14:textId="10CA80B3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Lugar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B89BB12" w14:textId="02627D6E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Fecha de expiración </w:t>
            </w: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7C5E07B9" w14:textId="1ED9AA10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Nombre(s)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3E5B514C" w14:textId="44481819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Apellido Paterno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504AABA6" w14:textId="1CD15BDD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Apellido Materno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28EB130E" w14:textId="5F27B635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Modelo</w:t>
            </w:r>
          </w:p>
        </w:tc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23821FAE" w14:textId="7058E35B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N° de multa</w:t>
            </w: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4F7EE66B" w14:textId="062A6570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bookmarkEnd w:id="11"/>
      <w:tr w:rsidR="00A80018" w:rsidRPr="00B5180E" w14:paraId="084C86EA" w14:textId="77777777" w:rsidTr="00A80018">
        <w:trPr>
          <w:trHeight w:val="102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CB317C" w14:textId="7777777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B3663FA" w14:textId="4A5C85D4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 w:rsidRPr="00D078FB">
              <w:rPr>
                <w:rFonts w:ascii="Calibri" w:hAnsi="Calibri" w:cs="Calibri"/>
                <w:color w:val="000000"/>
                <w:lang w:val="es-PE"/>
              </w:rPr>
              <w:t>Multa registrada satisfactoriamente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B286E" w14:textId="54F61CE1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C907" w14:textId="00BED02A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C96B" w14:textId="600F2AD8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201A" w14:textId="7D54EE1D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345A" w14:textId="7777777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F4B" w14:textId="7777777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D441F" w14:textId="5C38A7AD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E3ED7" w14:textId="6B322549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069DD" w14:textId="6E8D193C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A0632" w14:textId="7777777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8DDF" w14:textId="7777777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4070" w14:textId="798CA883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9088" w14:textId="1D171445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EF2F" w14:textId="52060D35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Multa registrada satisfactoriamente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A80018" w:rsidRPr="0061734D" w14:paraId="7D4F6451" w14:textId="77777777" w:rsidTr="00A80018">
        <w:trPr>
          <w:trHeight w:val="78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D676A2F" w14:textId="0C371933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3614AE4" w14:textId="07616294" w:rsidR="00A80018" w:rsidRPr="00C6483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Chofer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no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seleccionado</w:t>
            </w:r>
            <w:proofErr w:type="spellEnd"/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0836C" w14:textId="3344885E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BBF3" w14:textId="30EEE11A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0A08" w14:textId="3E29EB81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FF334A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E10C" w14:textId="693C8A8E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FF334A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697D" w14:textId="529C497E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FF334A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E257" w14:textId="50BC53CB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FF334A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D7965" w14:textId="63E77799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FF334A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6D5E1" w14:textId="41E4152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FF334A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4F42" w14:textId="51724169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79383" w14:textId="28224F31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B7DE" w14:textId="13E4BB7F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1F07" w14:textId="02FB985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FA590" w14:textId="1971586F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45E7D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9980" w14:textId="1AF688ED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chofer.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Por favor, revise.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A80018" w:rsidRPr="0061734D" w14:paraId="7F079F31" w14:textId="77777777" w:rsidTr="00A80018">
        <w:trPr>
          <w:trHeight w:val="93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9C866B2" w14:textId="62DF4988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81898D9" w14:textId="7103A1B2" w:rsidR="00A80018" w:rsidRPr="00C6483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2536D" w14:textId="40EC4D47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591E" w14:textId="445D8026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E66CD" w14:textId="45060F1F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CA308" w14:textId="2C9F5B8F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717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760D1" w14:textId="1ECA33D6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717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A15F5" w14:textId="24302D4A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717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CA0E0" w14:textId="0B8A7248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717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1E49" w14:textId="4654DE4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717F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73202" w14:textId="7D64EABA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2FE5" w14:textId="23F3ED6F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54BD" w14:textId="0C4B7A0A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B6C5F" w14:textId="23F86660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75B2" w14:textId="2C5A6B19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45E7D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87E06" w14:textId="4AAF91BA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Vehículo.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Por favor, revise.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A80018" w:rsidRPr="009D04B6" w14:paraId="1EC372DA" w14:textId="77777777" w:rsidTr="00A80018">
        <w:trPr>
          <w:trHeight w:val="60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731408" w14:textId="5A7B5061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73D47336" w14:textId="62FE909A" w:rsidR="00A80018" w:rsidRPr="00C6483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Formato de fecha incorrecta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A4844" w14:textId="520A0619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A891" w14:textId="6598D42E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7DBC" w14:textId="794C7646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C592" w14:textId="475A979F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C3BB2" w14:textId="7D313D44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E458" w14:textId="266C8054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13DAC" w14:textId="05AADA80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6E527" w14:textId="720E8C28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0AF" w14:textId="1283387B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FC84" w14:textId="7F3C603C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1FDB" w14:textId="4A44CE1D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FCC9E" w14:textId="03C9DDB4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9DC03" w14:textId="23CB7095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45E7D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3709A" w14:textId="778E016E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PE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 ingresó un formato de fecha incorrecta. Por favor, revise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A80018" w:rsidRPr="0061734D" w14:paraId="0AA5CDB6" w14:textId="77777777" w:rsidTr="00A80018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B19E3CC" w14:textId="4B5CC381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CP5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3B44E858" w14:textId="46DF0FED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 xml:space="preserve">Formato de fecha 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de expiración </w:t>
            </w:r>
            <w:r w:rsidRPr="00D078FB">
              <w:rPr>
                <w:rFonts w:ascii="Calibri" w:hAnsi="Calibri" w:cs="Calibri"/>
                <w:color w:val="000000"/>
                <w:lang w:val="es-PE"/>
              </w:rPr>
              <w:t>incorrecta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EE2DA" w14:textId="7C322D34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3733" w14:textId="2BFD1209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85B7" w14:textId="58DFABCF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4CA3" w14:textId="17CF02FC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2ECCB" w14:textId="7BB24EC4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310F2" w14:textId="6FA59413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87FC9" w14:textId="18CA5A8C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EEA7" w14:textId="4442211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AD1A" w14:textId="44AAF5A1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6ACD" w14:textId="62BC49EA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628B2" w14:textId="6C6C82F3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9571" w14:textId="19E8A88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A891" w14:textId="4EAAB714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45E7D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CF1D2" w14:textId="49DA2D17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 ingresó un formato de fecha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de expiración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incorrecta. Por favor, revise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A80018" w:rsidRPr="009D04B6" w14:paraId="40F1582A" w14:textId="77777777" w:rsidTr="00A80018">
        <w:trPr>
          <w:trHeight w:val="519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D174BB" w14:textId="618F9B07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CP6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64E5EB8" w14:textId="1ED1DA64" w:rsidR="00A80018" w:rsidRPr="002E4701" w:rsidRDefault="00A80018" w:rsidP="009D04B6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Monto incorrecto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1F513" w14:textId="73B3E7A5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E2F9" w14:textId="57CAA36B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017C1" w14:textId="67240470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0881A" w14:textId="6BCB28A8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2265A" w14:textId="6BE3AB6A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FED8" w14:textId="24F72DAA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2FC4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D9697" w14:textId="3BB07225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2FC4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B41F" w14:textId="5B7AAEB3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2FC4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3ABB" w14:textId="5FD101EB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2386" w14:textId="5A02E102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D842E" w14:textId="3B7EFE3E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9456" w14:textId="11EC5550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AC836" w14:textId="063E67E4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45E7D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75C9" w14:textId="37B657D2" w:rsidR="00A80018" w:rsidRPr="002E470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="006E26D8" w:rsidRPr="006E26D8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 ingresó un formato de monto incorrecto. Por favor, revise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. 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</w:p>
        </w:tc>
      </w:tr>
      <w:tr w:rsidR="00A80018" w:rsidRPr="009D04B6" w14:paraId="4D4F998A" w14:textId="77777777" w:rsidTr="00A80018">
        <w:trPr>
          <w:trHeight w:val="690"/>
        </w:trPr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D0209F" w14:textId="6C001D9A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C8033AE" w14:textId="1993A881" w:rsidR="00A80018" w:rsidRPr="00120F25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621AEE">
              <w:rPr>
                <w:rFonts w:ascii="Arial" w:hAnsi="Arial" w:cs="Arial"/>
                <w:lang w:val="es-PE"/>
              </w:rPr>
              <w:t>Datos de la multa incompletos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B0F42" w14:textId="084324F8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16EB" w14:textId="318B464F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3A5A" w14:textId="45424DC5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B4B5C" w14:textId="4C1127E7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0E9E" w14:textId="06C176B5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A986" w14:textId="0F2D873C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5815" w14:textId="6E4ED111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E6DC" w14:textId="7A286B03" w:rsidR="00A80018" w:rsidRPr="0061734D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</w:pPr>
            <w:r w:rsidRPr="0061734D">
              <w:rPr>
                <w:rFonts w:ascii="Calibri" w:hAnsi="Calibri" w:cs="Calibri"/>
                <w:b/>
                <w:color w:val="000000"/>
                <w:sz w:val="18"/>
                <w:szCs w:val="18"/>
                <w:lang w:val="es-MX" w:eastAsia="es-MX"/>
              </w:rPr>
              <w:t>NV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EFDB" w14:textId="6B1DA348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A1F4" w14:textId="5CE19788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4F9" w14:textId="08FDCF9F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7E4C" w14:textId="4503ED65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E5DD" w14:textId="23243F57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45E7D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852B" w14:textId="05DF9EDB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A9420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Datos de la multa incompletos. </w:t>
            </w:r>
            <w:bookmarkStart w:id="12" w:name="_Hlk497050520"/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Por favor revise</w:t>
            </w:r>
            <w:bookmarkEnd w:id="12"/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.”</w:t>
            </w:r>
          </w:p>
        </w:tc>
      </w:tr>
      <w:tr w:rsidR="00A80018" w:rsidRPr="00B5180E" w14:paraId="4A9E9224" w14:textId="77777777" w:rsidTr="00A80018">
        <w:trPr>
          <w:trHeight w:val="690"/>
        </w:trPr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FF0D4CC" w14:textId="519A77EF" w:rsidR="00A80018" w:rsidRPr="00D0661B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520513A" w14:textId="50B41762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Multa no registrada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903F8" w14:textId="7CB1E227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427E" w14:textId="4F3DE110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2EE4" w14:textId="736815D2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46BAA" w14:textId="795860BD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34F38" w14:textId="5546E7EA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2F7EE" w14:textId="1C3BDDDE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DE40" w14:textId="06872A54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1E1C" w14:textId="5483EABB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5D7F1" w14:textId="0E71B08F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DBC5" w14:textId="712A7688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D647" w14:textId="05123858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5577" w14:textId="2708420A" w:rsidR="00A80018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V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3190" w14:textId="409EB835" w:rsidR="00A80018" w:rsidRPr="00A9420C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45E7D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NA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CCAD7" w14:textId="51C832DD" w:rsidR="00A80018" w:rsidRPr="00594581" w:rsidRDefault="00A80018" w:rsidP="009D04B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A9420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bookmarkStart w:id="13" w:name="_Hlk497059674"/>
            <w:r w:rsidRPr="00A9420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Multa no registrada</w:t>
            </w:r>
            <w:bookmarkEnd w:id="13"/>
            <w:r w:rsidRPr="00A9420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</w:tbl>
    <w:p w14:paraId="2BF77137" w14:textId="4EBF06B3" w:rsidR="002E4701" w:rsidRPr="000602E7" w:rsidRDefault="002E4701" w:rsidP="002E4701">
      <w:pPr>
        <w:widowControl/>
        <w:tabs>
          <w:tab w:val="left" w:pos="988"/>
          <w:tab w:val="center" w:pos="7002"/>
        </w:tabs>
        <w:spacing w:before="120" w:after="240" w:line="240" w:lineRule="auto"/>
        <w:rPr>
          <w:rFonts w:ascii="Arial" w:hAnsi="Arial" w:cs="Arial"/>
          <w:b/>
          <w:bCs/>
          <w:lang w:val="es-ES_tradnl" w:eastAsia="es-ES"/>
        </w:rPr>
      </w:pPr>
      <w:r>
        <w:rPr>
          <w:rFonts w:ascii="Arial" w:hAnsi="Arial" w:cs="Arial"/>
          <w:b/>
          <w:bCs/>
          <w:lang w:val="es-ES_tradnl" w:eastAsia="es-ES"/>
        </w:rPr>
        <w:lastRenderedPageBreak/>
        <w:tab/>
      </w:r>
      <w:r>
        <w:rPr>
          <w:rFonts w:ascii="Arial" w:hAnsi="Arial" w:cs="Arial"/>
          <w:b/>
          <w:bCs/>
          <w:lang w:val="es-ES_tradnl" w:eastAsia="es-ES"/>
        </w:rPr>
        <w:tab/>
      </w:r>
      <w:r w:rsidR="000602E7" w:rsidRPr="000602E7">
        <w:rPr>
          <w:rFonts w:ascii="Arial" w:hAnsi="Arial" w:cs="Arial"/>
          <w:b/>
          <w:bCs/>
          <w:lang w:val="es-ES_tradnl" w:eastAsia="es-ES"/>
        </w:rPr>
        <w:t>Tabla 1. Condiciones de entrada</w:t>
      </w:r>
    </w:p>
    <w:p w14:paraId="64D2B5B6" w14:textId="77777777" w:rsidR="000602E7" w:rsidRP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1.3.2.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Definir clases de equivalencia</w:t>
      </w:r>
    </w:p>
    <w:p w14:paraId="0291FC02" w14:textId="77777777"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tbl>
      <w:tblPr>
        <w:tblW w:w="503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5100"/>
        <w:gridCol w:w="2446"/>
        <w:gridCol w:w="932"/>
        <w:gridCol w:w="2748"/>
        <w:gridCol w:w="1074"/>
      </w:tblGrid>
      <w:tr w:rsidR="003B4CF6" w:rsidRPr="00B540BE" w14:paraId="51C8797B" w14:textId="77777777" w:rsidTr="00C65EAF">
        <w:trPr>
          <w:trHeight w:val="300"/>
        </w:trPr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57D99FD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CONDICION DE ENTRADA</w:t>
            </w:r>
          </w:p>
        </w:tc>
        <w:tc>
          <w:tcPr>
            <w:tcW w:w="1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E8960C5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10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67523896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VALIDAS (CEV)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5851B638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CLASES NO VALIDAS</w:t>
            </w:r>
          </w:p>
        </w:tc>
      </w:tr>
      <w:tr w:rsidR="007309CE" w:rsidRPr="00B540BE" w14:paraId="27435B32" w14:textId="77777777" w:rsidTr="00C65EAF">
        <w:trPr>
          <w:trHeight w:val="300"/>
        </w:trPr>
        <w:tc>
          <w:tcPr>
            <w:tcW w:w="8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362F" w14:textId="77777777" w:rsidR="00B540BE" w:rsidRPr="00B540BE" w:rsidRDefault="00B540BE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5C07" w14:textId="77777777" w:rsidR="00B540BE" w:rsidRPr="00B540BE" w:rsidRDefault="00B540BE" w:rsidP="00B540BE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F673FCD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7076B59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62AE00EF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ENTRADA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4866B53A" w14:textId="77777777" w:rsidR="00B540BE" w:rsidRPr="00B540BE" w:rsidRDefault="00B540BE" w:rsidP="00B540B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CODIGO</w:t>
            </w:r>
          </w:p>
        </w:tc>
      </w:tr>
      <w:tr w:rsidR="00C65EAF" w:rsidRPr="00B540BE" w14:paraId="7B953E3A" w14:textId="77777777" w:rsidTr="00C65EAF">
        <w:trPr>
          <w:trHeight w:val="389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DB292" w14:textId="60DE86B5" w:rsidR="00C65EAF" w:rsidRDefault="00C65EAF" w:rsidP="00BE69C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DNI</w:t>
            </w:r>
          </w:p>
        </w:tc>
        <w:tc>
          <w:tcPr>
            <w:tcW w:w="1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5F55" w14:textId="32E5BCD7" w:rsidR="00C65EAF" w:rsidRDefault="00C65EAF" w:rsidP="00BE69C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Numérico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E26FC" w14:textId="46D2B911" w:rsidR="00C65EAF" w:rsidRDefault="00C65EAF" w:rsidP="00BE69C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45236523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A42A0" w14:textId="054EB08E" w:rsidR="00C65EAF" w:rsidRPr="00B540BE" w:rsidRDefault="00C65EAF" w:rsidP="00BE69C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CEV&lt;01&gt;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CCFE" w14:textId="61F132FF" w:rsidR="00C65EAF" w:rsidRPr="00B540BE" w:rsidRDefault="00C65EAF" w:rsidP="00BE69C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F016" w14:textId="77147197" w:rsidR="00C65EAF" w:rsidRPr="00B540BE" w:rsidRDefault="00C65EAF" w:rsidP="00BE69C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CENV&lt;01&gt;</w:t>
            </w:r>
          </w:p>
        </w:tc>
      </w:tr>
      <w:tr w:rsidR="00C65EAF" w:rsidRPr="00B540BE" w14:paraId="5A012224" w14:textId="77777777" w:rsidTr="00C65EAF">
        <w:trPr>
          <w:trHeight w:val="280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7E68" w14:textId="4ED891AF" w:rsidR="00C65EAF" w:rsidRDefault="00C65EAF" w:rsidP="00E9475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Placa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A4E80" w14:textId="4EE424DD" w:rsidR="00C65EAF" w:rsidRDefault="00C65EAF" w:rsidP="00E9475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23B80" w14:textId="0E5AE9EE" w:rsidR="00C65EAF" w:rsidRDefault="00C65EAF" w:rsidP="00E9475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47d-23s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5D6A" w14:textId="36D7E225" w:rsidR="00C65EAF" w:rsidRPr="00B540BE" w:rsidRDefault="00C65EAF" w:rsidP="00E9475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98307" w14:textId="7D3E5B24" w:rsidR="00C65EAF" w:rsidRPr="00B540BE" w:rsidRDefault="00C65EAF" w:rsidP="00E9475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45D03" w14:textId="618C2D1C" w:rsidR="00C65EAF" w:rsidRPr="00B540BE" w:rsidRDefault="00C65EAF" w:rsidP="00E9475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57328EE2" w14:textId="77777777" w:rsidTr="00C65EAF">
        <w:trPr>
          <w:trHeight w:val="270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C1AD7" w14:textId="01FA00FE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Causa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9BE6D2B" w14:textId="343AA54D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ED3E7" w14:textId="0691FF7D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Exceso de velocidad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42820" w14:textId="0C1F699D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419FB" w14:textId="7739DAAC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5A186" w14:textId="5A64C278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56BB4158" w14:textId="77777777" w:rsidTr="00C65EAF">
        <w:trPr>
          <w:trHeight w:val="398"/>
        </w:trPr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08206" w14:textId="7A30EF4E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Monto a pagar</w:t>
            </w:r>
          </w:p>
        </w:tc>
        <w:tc>
          <w:tcPr>
            <w:tcW w:w="1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921CF" w14:textId="09CF8BC0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Numérico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BEF6" w14:textId="492E21B2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4500</w:t>
            </w:r>
          </w:p>
        </w:tc>
        <w:tc>
          <w:tcPr>
            <w:tcW w:w="32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EF7B" w14:textId="64395494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CEV&lt;04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4354D" w14:textId="741A2109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88F0" w14:textId="6685609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CENV&lt;04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292CA722" w14:textId="77777777" w:rsidTr="00C65EAF">
        <w:trPr>
          <w:trHeight w:val="287"/>
        </w:trPr>
        <w:tc>
          <w:tcPr>
            <w:tcW w:w="8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36DDE" w14:textId="0D540ACB" w:rsidR="00C65EAF" w:rsidRDefault="00C65EAF" w:rsidP="00C65EAF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A8CC8" w14:textId="06D63F95" w:rsidR="00C65EAF" w:rsidRDefault="00C65EAF" w:rsidP="00C65EAF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791CC" w14:textId="78379059" w:rsidR="00C65EAF" w:rsidRDefault="00C65EAF" w:rsidP="00C65EAF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12158" w14:textId="3D12D65D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8E576" w14:textId="4B68F915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450d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7DE6B" w14:textId="25D76962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CENV&lt;05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600B7512" w14:textId="77777777" w:rsidTr="00C65EAF">
        <w:trPr>
          <w:trHeight w:val="135"/>
        </w:trPr>
        <w:tc>
          <w:tcPr>
            <w:tcW w:w="8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6D86" w14:textId="24025339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26F8B" w14:textId="46B5626B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F460" w14:textId="4E22185A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4C849" w14:textId="476A26E9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4884F" w14:textId="1504A7C8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jsjjsjsksk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3F34" w14:textId="53F296FD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CENV&lt;06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366630A9" w14:textId="77777777" w:rsidTr="00C65EAF">
        <w:trPr>
          <w:trHeight w:val="135"/>
        </w:trPr>
        <w:tc>
          <w:tcPr>
            <w:tcW w:w="8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CE8D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1AC59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DA3DA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3D403" w14:textId="77777777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94D8F" w14:textId="17F5AE49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45,00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131F4" w14:textId="1C973F34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CENV&lt;07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31288AE0" w14:textId="77777777" w:rsidTr="00C65EAF">
        <w:trPr>
          <w:trHeight w:val="135"/>
        </w:trPr>
        <w:tc>
          <w:tcPr>
            <w:tcW w:w="8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4B2D7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D8CE5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2D5CD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2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1048C" w14:textId="77777777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837FD" w14:textId="3F1EB1F6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Más de 2 decimales “45.000”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8C98B" w14:textId="716078D1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CENV&lt;08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28A15A71" w14:textId="77777777" w:rsidTr="00C65EAF">
        <w:trPr>
          <w:trHeight w:val="270"/>
        </w:trPr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22319" w14:textId="5259183A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</w:t>
            </w:r>
          </w:p>
        </w:tc>
        <w:tc>
          <w:tcPr>
            <w:tcW w:w="1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93CBD" w14:textId="0967F5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C0384" w14:textId="6DC135F6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24/10/17</w:t>
            </w:r>
          </w:p>
        </w:tc>
        <w:tc>
          <w:tcPr>
            <w:tcW w:w="32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3C9A" w14:textId="77777777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  <w:p w14:paraId="515FA529" w14:textId="5D5583CB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CEV&lt;05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BC414" w14:textId="39CD492D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23E8" w14:textId="1D07DC58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CENV&lt;09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7DBA38CD" w14:textId="77777777" w:rsidTr="00C65EAF">
        <w:trPr>
          <w:trHeight w:val="135"/>
        </w:trPr>
        <w:tc>
          <w:tcPr>
            <w:tcW w:w="8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27199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CCBA7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DB40A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0AC76" w14:textId="77777777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519FD" w14:textId="3E9111BE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24/2017/10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C0C6" w14:textId="519CDD88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CENV&lt;10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3135FD85" w14:textId="77777777" w:rsidTr="00C65EAF">
        <w:trPr>
          <w:trHeight w:val="135"/>
        </w:trPr>
        <w:tc>
          <w:tcPr>
            <w:tcW w:w="8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9280D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5AA2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BF81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2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C315" w14:textId="77777777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EC2FD" w14:textId="785BD5A0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Hh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/01/17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2CE5" w14:textId="5DFC6B5E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CENV&lt;11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577631EA" w14:textId="77777777" w:rsidTr="00C65EAF">
        <w:trPr>
          <w:trHeight w:val="309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0658" w14:textId="28E3A4DA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Lugar</w:t>
            </w:r>
          </w:p>
        </w:tc>
        <w:tc>
          <w:tcPr>
            <w:tcW w:w="1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43BA" w14:textId="4CE5191C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Alfanumérico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7DD4E" w14:textId="3267A51A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Ayacucho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1F605" w14:textId="0F7AFB12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CEV&lt;06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7DAE1" w14:textId="4CB2AC3A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EB5E" w14:textId="37AFEF82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CENV&lt;12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43A94710" w14:textId="77777777" w:rsidTr="00C65EAF">
        <w:trPr>
          <w:trHeight w:val="240"/>
        </w:trPr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09F54" w14:textId="7BB7DFDB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 de expiración</w:t>
            </w:r>
          </w:p>
        </w:tc>
        <w:tc>
          <w:tcPr>
            <w:tcW w:w="1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3959" w14:textId="527503FE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DF162" w14:textId="2167DC03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24/11/17</w:t>
            </w:r>
          </w:p>
        </w:tc>
        <w:tc>
          <w:tcPr>
            <w:tcW w:w="32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225BA" w14:textId="6F9C3826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CEV&lt;07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E246A" w14:textId="278A4D73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 Blanco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DA29" w14:textId="73841974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CENV&lt;13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637EB9C4" w14:textId="77777777" w:rsidTr="00C65EAF">
        <w:trPr>
          <w:trHeight w:val="135"/>
        </w:trPr>
        <w:tc>
          <w:tcPr>
            <w:tcW w:w="8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5F9BE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AACA9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EC9E7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47C29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F12F" w14:textId="7FC9EF71" w:rsidR="00C65EAF" w:rsidRPr="00B540BE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24/2017/10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6C12" w14:textId="39C7AA23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CENV&lt;14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3A4983CB" w14:textId="77777777" w:rsidTr="00C65EAF">
        <w:trPr>
          <w:trHeight w:val="135"/>
        </w:trPr>
        <w:tc>
          <w:tcPr>
            <w:tcW w:w="8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499E4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9159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4F525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2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D895A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AED61" w14:textId="7C0ADBB2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Hh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/01/17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781B" w14:textId="3D4C7A74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CENV&lt;15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</w:tr>
      <w:tr w:rsidR="00C65EAF" w:rsidRPr="00B540BE" w14:paraId="3798AEA2" w14:textId="77777777" w:rsidTr="00C65EAF">
        <w:trPr>
          <w:trHeight w:val="90"/>
        </w:trPr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36FF" w14:textId="426E1ED0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Calificación </w:t>
            </w:r>
          </w:p>
        </w:tc>
        <w:tc>
          <w:tcPr>
            <w:tcW w:w="1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A051" w14:textId="455AA92C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C65EA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Miembro de un conjunto, con comportamiento distinto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0086F" w14:textId="1229BF8D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Calificación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= “Leve”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06F55" w14:textId="2FED9F25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CEV&lt;08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BDA9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007D58F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C65EAF" w:rsidRPr="00B540BE" w14:paraId="36DC950C" w14:textId="77777777" w:rsidTr="00C65EAF">
        <w:trPr>
          <w:trHeight w:val="90"/>
        </w:trPr>
        <w:tc>
          <w:tcPr>
            <w:tcW w:w="8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EAB4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0EE07" w14:textId="77777777" w:rsidR="00C65EAF" w:rsidRP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87F72" w14:textId="2685D5C8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Calificación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= “Grave”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E30BF" w14:textId="6B2CE8C3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CEV&lt;09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6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04CE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98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41F83B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C65EAF" w:rsidRPr="00B540BE" w14:paraId="777B7ABE" w14:textId="77777777" w:rsidTr="00C65EAF">
        <w:trPr>
          <w:trHeight w:val="90"/>
        </w:trPr>
        <w:tc>
          <w:tcPr>
            <w:tcW w:w="8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CE3E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F50B" w14:textId="77777777" w:rsidR="00C65EAF" w:rsidRP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77CA4" w14:textId="2BD77F16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Calificación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= “Muy grave”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56AA9" w14:textId="1E3DF008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CEV&lt;10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</w:tc>
        <w:tc>
          <w:tcPr>
            <w:tcW w:w="9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98905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39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A646D" w14:textId="77777777" w:rsidR="00C65EAF" w:rsidRDefault="00C65EAF" w:rsidP="00C65EA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</w:tbl>
    <w:p w14:paraId="23DCD154" w14:textId="77777777" w:rsidR="007747A2" w:rsidRDefault="007747A2" w:rsidP="00436577">
      <w:pPr>
        <w:ind w:left="720"/>
        <w:jc w:val="both"/>
        <w:rPr>
          <w:rFonts w:ascii="Arial" w:hAnsi="Arial" w:cs="Arial"/>
          <w:lang w:val="es-PE"/>
        </w:rPr>
      </w:pPr>
    </w:p>
    <w:p w14:paraId="69574E84" w14:textId="77777777" w:rsidR="000602E7" w:rsidRDefault="000602E7" w:rsidP="00436577">
      <w:pPr>
        <w:ind w:left="720"/>
        <w:jc w:val="both"/>
        <w:rPr>
          <w:rFonts w:ascii="Arial" w:hAnsi="Arial" w:cs="Arial"/>
          <w:lang w:val="es-PE"/>
        </w:rPr>
      </w:pPr>
    </w:p>
    <w:p w14:paraId="556C1756" w14:textId="77777777" w:rsidR="000602E7" w:rsidRDefault="000602E7" w:rsidP="00436577">
      <w:pPr>
        <w:ind w:left="720"/>
        <w:jc w:val="both"/>
        <w:rPr>
          <w:rFonts w:ascii="Arial" w:hAnsi="Arial" w:cs="Arial"/>
          <w:lang w:val="es-PE"/>
        </w:rPr>
      </w:pPr>
    </w:p>
    <w:p w14:paraId="2EC821F9" w14:textId="77777777" w:rsidR="000602E7" w:rsidRDefault="000602E7" w:rsidP="00436577">
      <w:pPr>
        <w:ind w:left="720"/>
        <w:jc w:val="both"/>
        <w:rPr>
          <w:rFonts w:ascii="Arial" w:hAnsi="Arial" w:cs="Arial"/>
          <w:lang w:val="es-PE"/>
        </w:rPr>
      </w:pPr>
    </w:p>
    <w:p w14:paraId="3BB504F7" w14:textId="77777777" w:rsidR="00A80018" w:rsidRDefault="00A80018" w:rsidP="00436577">
      <w:pPr>
        <w:ind w:left="720"/>
        <w:jc w:val="both"/>
        <w:rPr>
          <w:rFonts w:ascii="Arial" w:hAnsi="Arial" w:cs="Arial"/>
          <w:lang w:val="es-PE"/>
        </w:rPr>
      </w:pPr>
    </w:p>
    <w:p w14:paraId="2A8C39D2" w14:textId="77777777" w:rsidR="00A80018" w:rsidRDefault="00A80018" w:rsidP="00436577">
      <w:pPr>
        <w:ind w:left="720"/>
        <w:jc w:val="both"/>
        <w:rPr>
          <w:rFonts w:ascii="Arial" w:hAnsi="Arial" w:cs="Arial"/>
          <w:lang w:val="es-PE"/>
        </w:rPr>
      </w:pPr>
    </w:p>
    <w:p w14:paraId="6092E8B5" w14:textId="77777777" w:rsidR="00A80018" w:rsidRDefault="00A80018" w:rsidP="00436577">
      <w:pPr>
        <w:ind w:left="720"/>
        <w:jc w:val="both"/>
        <w:rPr>
          <w:rFonts w:ascii="Arial" w:hAnsi="Arial" w:cs="Arial"/>
          <w:lang w:val="es-PE"/>
        </w:rPr>
      </w:pPr>
    </w:p>
    <w:p w14:paraId="7EF6432A" w14:textId="77777777" w:rsidR="00A80018" w:rsidRDefault="00A80018" w:rsidP="00436577">
      <w:pPr>
        <w:ind w:left="720"/>
        <w:jc w:val="both"/>
        <w:rPr>
          <w:rFonts w:ascii="Arial" w:hAnsi="Arial" w:cs="Arial"/>
          <w:lang w:val="es-PE"/>
        </w:rPr>
      </w:pPr>
    </w:p>
    <w:p w14:paraId="487B932D" w14:textId="77777777" w:rsidR="00A80018" w:rsidRDefault="00A80018" w:rsidP="00436577">
      <w:pPr>
        <w:ind w:left="720"/>
        <w:jc w:val="both"/>
        <w:rPr>
          <w:rFonts w:ascii="Arial" w:hAnsi="Arial" w:cs="Arial"/>
          <w:lang w:val="es-PE"/>
        </w:rPr>
      </w:pPr>
    </w:p>
    <w:p w14:paraId="47C9F4FF" w14:textId="77777777" w:rsidR="00A80018" w:rsidRDefault="00A80018" w:rsidP="00436577">
      <w:pPr>
        <w:ind w:left="720"/>
        <w:jc w:val="both"/>
        <w:rPr>
          <w:rFonts w:ascii="Arial" w:hAnsi="Arial" w:cs="Arial"/>
          <w:lang w:val="es-PE"/>
        </w:rPr>
      </w:pPr>
    </w:p>
    <w:p w14:paraId="4ECC1E3B" w14:textId="40BF7EEC" w:rsidR="007747A2" w:rsidRDefault="007747A2">
      <w:pPr>
        <w:widowControl/>
        <w:spacing w:line="240" w:lineRule="auto"/>
        <w:rPr>
          <w:rFonts w:ascii="Arial" w:hAnsi="Arial" w:cs="Arial"/>
          <w:lang w:val="es-PE"/>
        </w:rPr>
      </w:pPr>
    </w:p>
    <w:p w14:paraId="07B08FEF" w14:textId="77777777" w:rsidR="000602E7" w:rsidRDefault="007747A2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7747A2">
        <w:rPr>
          <w:rFonts w:ascii="Arial" w:hAnsi="Arial" w:cs="Arial"/>
          <w:b/>
          <w:sz w:val="22"/>
          <w:szCs w:val="24"/>
          <w:lang w:val="es-ES_tradnl" w:eastAsia="es-ES_tradnl"/>
        </w:rPr>
        <w:t>1.3.3. Realizar los casos de prueba.</w:t>
      </w:r>
    </w:p>
    <w:tbl>
      <w:tblPr>
        <w:tblpPr w:leftFromText="141" w:rightFromText="141" w:vertAnchor="text" w:horzAnchor="margin" w:tblpXSpec="center" w:tblpY="11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"/>
        <w:gridCol w:w="1318"/>
        <w:gridCol w:w="1971"/>
        <w:gridCol w:w="831"/>
        <w:gridCol w:w="560"/>
        <w:gridCol w:w="742"/>
        <w:gridCol w:w="799"/>
        <w:gridCol w:w="560"/>
        <w:gridCol w:w="888"/>
        <w:gridCol w:w="749"/>
        <w:gridCol w:w="962"/>
        <w:gridCol w:w="757"/>
        <w:gridCol w:w="622"/>
        <w:gridCol w:w="649"/>
        <w:gridCol w:w="605"/>
        <w:gridCol w:w="480"/>
        <w:gridCol w:w="1293"/>
      </w:tblGrid>
      <w:tr w:rsidR="001D7AC0" w:rsidRPr="00D0661B" w14:paraId="5E150C67" w14:textId="77777777" w:rsidTr="001D7AC0">
        <w:trPr>
          <w:trHeight w:val="300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44B5679" w14:textId="77777777" w:rsidR="00A80018" w:rsidRPr="00D0661B" w:rsidRDefault="00A80018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94155E6" w14:textId="77777777" w:rsidR="00A80018" w:rsidRPr="00D0661B" w:rsidRDefault="00A80018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30972E9C" w14:textId="77777777" w:rsidR="00A80018" w:rsidRPr="00D0661B" w:rsidRDefault="00A80018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15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41E405AB" w14:textId="43687A26" w:rsidR="00A80018" w:rsidRDefault="00A80018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ENTRADA</w:t>
            </w:r>
          </w:p>
        </w:tc>
        <w:tc>
          <w:tcPr>
            <w:tcW w:w="15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14:paraId="661566C9" w14:textId="5710E92A" w:rsidR="00A80018" w:rsidRPr="00D0661B" w:rsidRDefault="00A80018" w:rsidP="00C72242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Condiciones de Salida</w:t>
            </w:r>
          </w:p>
        </w:tc>
      </w:tr>
      <w:tr w:rsidR="001D7AC0" w:rsidRPr="00D0661B" w14:paraId="56AA4546" w14:textId="77777777" w:rsidTr="001D7AC0">
        <w:trPr>
          <w:trHeight w:val="72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889AE05" w14:textId="77777777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ID CP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4E5F785" w14:textId="77777777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ESCENARIO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6A6407BB" w14:textId="68CA3765" w:rsidR="00A80018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Clases de equivalencia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68678CE0" w14:textId="74111F64" w:rsidR="00A80018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DNI</w:t>
            </w:r>
          </w:p>
        </w:tc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5556CE8" w14:textId="4FEE34F7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Placa</w:t>
            </w:r>
          </w:p>
        </w:tc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64E1797" w14:textId="3F050428" w:rsidR="00A80018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Causa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5BEFF28" w14:textId="485880B2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Calificación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B4F9DC3" w14:textId="4DA9EA9F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Monto a pagar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86421D2" w14:textId="6EE46F5C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6472695A" w14:textId="7468EA4A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Lugar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7A1770DA" w14:textId="6ABE6DE4" w:rsidR="00A80018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Fecha de expiración 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14408966" w14:textId="63BA3887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Nombre(s)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0AE3D085" w14:textId="77777777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Apellido Paterno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60C33636" w14:textId="77777777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Apellido Materno</w:t>
            </w:r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3C03A2CA" w14:textId="77777777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Modelo</w:t>
            </w:r>
          </w:p>
        </w:tc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14:paraId="764780E3" w14:textId="00150B81" w:rsidR="00A80018" w:rsidRPr="00D0661B" w:rsidRDefault="00C65EAF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N° </w:t>
            </w:r>
            <w:r w:rsidR="00A8001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de multa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09CB4888" w14:textId="7AF3CE8A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MENSAJE</w:t>
            </w:r>
          </w:p>
        </w:tc>
      </w:tr>
      <w:tr w:rsidR="001D7AC0" w:rsidRPr="00B5180E" w14:paraId="7EBE5CEE" w14:textId="77777777" w:rsidTr="001D7AC0">
        <w:trPr>
          <w:trHeight w:val="102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306D4A" w14:textId="77777777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DD8813" w14:textId="1C882C7D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E36679">
              <w:rPr>
                <w:rFonts w:ascii="Calibri" w:hAnsi="Calibri" w:cs="Calibri"/>
                <w:color w:val="000000"/>
                <w:lang w:val="es-PE"/>
              </w:rPr>
              <w:t xml:space="preserve">FB – </w:t>
            </w:r>
            <w:r w:rsidRPr="00D078FB">
              <w:rPr>
                <w:rFonts w:ascii="Calibri" w:hAnsi="Calibri" w:cs="Calibri"/>
                <w:color w:val="000000"/>
                <w:lang w:val="es-PE"/>
              </w:rPr>
              <w:t>Multa registrada satisfactoriamente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C19A0" w14:textId="7777777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CEV&lt;01,02,03,</w:t>
            </w:r>
          </w:p>
          <w:p w14:paraId="266FECFB" w14:textId="7AD3AED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04,05,06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,07,08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15DA" w14:textId="0072C878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A12B9" w14:textId="4E8143D0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343A" w14:textId="1B6B1A53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Exceso de velocidad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8AB9E" w14:textId="2B149C5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leve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9154" w14:textId="1B4B31FC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4500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3B459" w14:textId="416057B3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24/10/17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9A17" w14:textId="4CC2CC01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Ayacucho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CDD099" w14:textId="462CA926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24/11/17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4370" w14:textId="705144EB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0CC8" w14:textId="7777777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407B" w14:textId="7777777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70C6" w14:textId="7777777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CB60" w14:textId="49E5A42D" w:rsidR="00A80018" w:rsidRPr="00594581" w:rsidRDefault="001D7AC0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108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8CC0" w14:textId="30286EF0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Multa registrada satisfactoriamente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1D7AC0" w:rsidRPr="0061734D" w14:paraId="78C9CBA8" w14:textId="77777777" w:rsidTr="001D7AC0">
        <w:trPr>
          <w:trHeight w:val="78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001A72" w14:textId="77777777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CP2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0372EF" w14:textId="64E9A5E6" w:rsidR="001D7AC0" w:rsidRPr="00C6483D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Chofer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no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seleccionado</w:t>
            </w:r>
            <w:proofErr w:type="spellEnd"/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782E8" w14:textId="134E62B6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N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V&lt;0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2,03,04,05,06,07,08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64F5DD83" w14:textId="736B11A6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CENV&lt;01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5A661EAA" w14:textId="77777777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438C" w14:textId="50136073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D2DC5" w14:textId="08703B0D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3517" w14:textId="1DA0ECBA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Exceso de velocidad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E66DA" w14:textId="25D9DE06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leve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681B" w14:textId="27E434A5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4500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27C0C" w14:textId="1F405E5D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24/10/17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DA098" w14:textId="1AFC88F6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Ayacucho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90199" w14:textId="7048C79F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24/11/17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9E97" w14:textId="0AC866B6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EE99D" w14:textId="00368A94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EEF3" w14:textId="028BC016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9BA0" w14:textId="06429C64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1FA06" w14:textId="6728C62D" w:rsidR="001D7AC0" w:rsidRPr="00594581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57AEF" w14:textId="766AE1B6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chofer.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Por favor, revise.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1D7AC0" w:rsidRPr="0061734D" w14:paraId="3A651E82" w14:textId="77777777" w:rsidTr="001D7AC0">
        <w:trPr>
          <w:trHeight w:val="93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096EC02" w14:textId="77777777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CP3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E8F765" w14:textId="5B6CD69F" w:rsidR="001D7AC0" w:rsidRPr="00C6483D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PE"/>
              </w:rPr>
              <w:t>Vehículo no seleccionado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9F94" w14:textId="6B6BDCE8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N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V&lt;0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1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,03,04,05,06,07,08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7958E857" w14:textId="2E996336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CENV&lt;02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6B16D8D6" w14:textId="77777777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5C9C" w14:textId="38AB470E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C278" w14:textId="1DD1B5D6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D5827" w14:textId="219149F4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Exceso de velocidad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3CEDC" w14:textId="64423053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leve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3B099" w14:textId="19EAD396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4500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AE640" w14:textId="54ED72D5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24/10/17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00B14" w14:textId="2A9978B9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Ayacucho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DA3F7" w14:textId="4390613E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24/11/17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D255" w14:textId="6B5F2E3C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FF71" w14:textId="77777777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4F91" w14:textId="77777777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4C63" w14:textId="77777777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47C2" w14:textId="517AA5B5" w:rsidR="001D7AC0" w:rsidRPr="00594581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3846B7"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D0A69" w14:textId="32C1C293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“No se seleccionó Vehículo.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Por favor, revise.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1D7AC0" w:rsidRPr="00A80018" w14:paraId="00046E56" w14:textId="77777777" w:rsidTr="001D7AC0">
        <w:trPr>
          <w:trHeight w:val="60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503C30" w14:textId="77777777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CP4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521EAE9" w14:textId="399056D6" w:rsidR="00A80018" w:rsidRPr="00C6483D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Formato de fecha incorrecta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8BA0F" w14:textId="78D817A2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N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V&lt;01,02,03,04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,06,07,08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615F5E64" w14:textId="0CE1D6A2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CENV&lt;</w:t>
            </w:r>
            <w:r w:rsidR="001D7AC0">
              <w:rPr>
                <w:rFonts w:ascii="Calibri" w:hAnsi="Calibri" w:cs="Calibri"/>
                <w:color w:val="000000"/>
                <w:lang w:val="es-MX" w:eastAsia="es-MX"/>
              </w:rPr>
              <w:t>10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40FA4EA6" w14:textId="7777777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CA26D" w14:textId="11398CBD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DAE95" w14:textId="67D8F8C3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77E3" w14:textId="411A83BB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Exceso de velocidad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F0B58" w14:textId="6F564620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leve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2DF3A" w14:textId="64D335BE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4500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A66A6" w14:textId="778AB3B6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lang w:val="es-MX" w:eastAsia="es-MX"/>
              </w:rPr>
            </w:pPr>
            <w:r>
              <w:rPr>
                <w:rFonts w:ascii="Calibri" w:hAnsi="Calibri" w:cs="Calibri"/>
                <w:lang w:val="es-MX" w:eastAsia="es-MX"/>
              </w:rPr>
              <w:t>24/2017/10</w:t>
            </w:r>
          </w:p>
          <w:p w14:paraId="2BB0B916" w14:textId="7777777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93F1C" w14:textId="6EBDE6B9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13C25" w14:textId="646F3BA1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6DEE7" w14:textId="1808116D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1391" w14:textId="7777777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7EBD" w14:textId="7777777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E311" w14:textId="77777777" w:rsidR="00A80018" w:rsidRPr="002E6A4C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6AFB" w14:textId="0787DD39" w:rsidR="00A80018" w:rsidRPr="00594581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3846B7"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53DE7" w14:textId="4597CCD2" w:rsidR="00A80018" w:rsidRPr="00D0661B" w:rsidRDefault="00A80018" w:rsidP="00A8001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 ingresó un formato de fecha incorrecta. Por favor, revise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1D7AC0" w:rsidRPr="00A80018" w14:paraId="125B3E0F" w14:textId="77777777" w:rsidTr="001D7AC0">
        <w:trPr>
          <w:trHeight w:val="75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097B2F" w14:textId="77777777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CP5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7C79EC8" w14:textId="6C140904" w:rsidR="001D7AC0" w:rsidRPr="00DF798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 xml:space="preserve">Formato de fecha </w:t>
            </w:r>
            <w:r>
              <w:rPr>
                <w:rFonts w:ascii="Calibri" w:hAnsi="Calibri" w:cs="Calibri"/>
                <w:color w:val="000000"/>
                <w:lang w:val="es-PE"/>
              </w:rPr>
              <w:t xml:space="preserve">de expiración </w:t>
            </w:r>
            <w:r w:rsidRPr="00D078FB">
              <w:rPr>
                <w:rFonts w:ascii="Calibri" w:hAnsi="Calibri" w:cs="Calibri"/>
                <w:color w:val="000000"/>
                <w:lang w:val="es-PE"/>
              </w:rPr>
              <w:t>incorrecta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9FBBE" w14:textId="1DC2C219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NV&lt;01,02,03,04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,05,06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,08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4B0BA740" w14:textId="4AEBE4EA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CENV&lt;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14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158875B5" w14:textId="66A06BDF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3AB0" w14:textId="099A081D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24CA" w14:textId="7535E65F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EF02" w14:textId="2FD3C04D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Exceso de velocidad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728C0" w14:textId="69851220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leve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34556" w14:textId="311552C2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4500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5407" w14:textId="1A149CFE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24/10/17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85A33" w14:textId="23D77ED0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Ayacucho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89EF" w14:textId="3D052EA6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24/2017/10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91F36" w14:textId="3E0816E7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1570" w14:textId="576373CF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633B7" w14:textId="1D5EA883" w:rsidR="001D7AC0" w:rsidRPr="00B8605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DF00" w14:textId="53737B09" w:rsidR="001D7AC0" w:rsidRPr="00B8605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0260" w14:textId="1043F31F" w:rsidR="001D7AC0" w:rsidRPr="00594581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3846B7"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CEA75" w14:textId="5D0A1E7D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 ingresó un formato de fecha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de expiración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 incorrecta. Por </w:t>
            </w:r>
            <w:r w:rsidRPr="00120F25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favor, revise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.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”</w:t>
            </w:r>
          </w:p>
        </w:tc>
      </w:tr>
      <w:tr w:rsidR="001D7AC0" w:rsidRPr="00A80018" w14:paraId="1FD60665" w14:textId="77777777" w:rsidTr="001D7AC0">
        <w:trPr>
          <w:trHeight w:val="78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6877BA" w14:textId="77777777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lastRenderedPageBreak/>
              <w:t>CP6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FC5EFD7" w14:textId="343218E0" w:rsidR="001D7AC0" w:rsidRPr="00DF798C" w:rsidRDefault="001D7AC0" w:rsidP="001D7AC0">
            <w:pPr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Monto incorrecto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0BC14" w14:textId="163FA2C2" w:rsidR="00F46827" w:rsidRPr="002E6A4C" w:rsidRDefault="00F46827" w:rsidP="00F4682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NV&lt;01,02,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03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,05,06,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07,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08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5C40002F" w14:textId="45A8CC97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CENV&lt;</w:t>
            </w:r>
            <w:r w:rsidR="00F46827">
              <w:rPr>
                <w:rFonts w:ascii="Calibri" w:hAnsi="Calibri" w:cs="Calibri"/>
                <w:color w:val="000000"/>
                <w:lang w:val="es-MX" w:eastAsia="es-MX"/>
              </w:rPr>
              <w:t>05</w:t>
            </w:r>
            <w:r w:rsidR="00F46827" w:rsidRPr="002E6A4C">
              <w:rPr>
                <w:rFonts w:ascii="Calibri" w:hAnsi="Calibri" w:cs="Calibri"/>
                <w:color w:val="000000"/>
                <w:lang w:val="es-MX" w:eastAsia="es-MX"/>
              </w:rPr>
              <w:t xml:space="preserve"> 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  <w:p w14:paraId="1E53F4BA" w14:textId="77777777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  <w:p w14:paraId="56862906" w14:textId="3367EBE7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4675" w14:textId="15E03B65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45236523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ED9B4" w14:textId="56535187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47d-23s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0253" w14:textId="556B9EF4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Exceso de velocidad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3C5E9" w14:textId="1CBDDA99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leve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C64EB" w14:textId="3A77DEE6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Cs w:val="22"/>
                <w:lang w:val="es-MX" w:eastAsia="es-MX"/>
              </w:rPr>
              <w:t>450d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53901" w14:textId="23AEE3B1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7A02" w14:textId="0761B161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73E19" w14:textId="49DE92EE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3BC" w14:textId="7AB7933E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Erick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37EB8" w14:textId="6F98A91B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Cajas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0DE5" w14:textId="4E9C6D1D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Monier</w:t>
            </w:r>
            <w:proofErr w:type="spellEnd"/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D4BF" w14:textId="6212D88F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Caldina</w:t>
            </w:r>
            <w:proofErr w:type="spellEnd"/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0904" w14:textId="080ADCCA" w:rsidR="001D7AC0" w:rsidRPr="00594581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3846B7"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1D75" w14:textId="075279F5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="006E26D8" w:rsidRPr="006E26D8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 ingresó un formato de monto incorrecto. Por favor, revise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</w:p>
        </w:tc>
      </w:tr>
      <w:tr w:rsidR="001D7AC0" w:rsidRPr="00A80018" w14:paraId="57981A64" w14:textId="77777777" w:rsidTr="001D7AC0">
        <w:trPr>
          <w:trHeight w:val="690"/>
        </w:trPr>
        <w:tc>
          <w:tcPr>
            <w:tcW w:w="1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0C011F4" w14:textId="25D37FBB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55CADAB" w14:textId="2DAD34BF" w:rsidR="001D7AC0" w:rsidRPr="009A539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621AEE">
              <w:rPr>
                <w:rFonts w:ascii="Arial" w:hAnsi="Arial" w:cs="Arial"/>
                <w:lang w:val="es-PE"/>
              </w:rPr>
              <w:t>Datos de la multa incompletos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63AB3" w14:textId="2253B59C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CEV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&lt;0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1,02</w:t>
            </w:r>
            <w:r w:rsidR="00F46827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,08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  <w:p w14:paraId="24A4958A" w14:textId="1F1DD1DB" w:rsidR="001D7AC0" w:rsidRDefault="001D7AC0" w:rsidP="00F46827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CENV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&lt;</w:t>
            </w:r>
            <w:r w:rsidR="00F46827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03,04,09,12,13</w:t>
            </w:r>
            <w:r w:rsidRPr="00B540B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&gt;</w:t>
            </w:r>
          </w:p>
          <w:p w14:paraId="0C416154" w14:textId="77777777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98E3" w14:textId="7E4B1D2E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F4D7D" w14:textId="261D3653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FB9" w14:textId="01B53B34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92B9B" w14:textId="25575E1C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A9999" w14:textId="682E5AFD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35693" w14:textId="34906850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36FE" w14:textId="1D4B13C8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8C9D" w14:textId="6442A5B6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En blanco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39632" w14:textId="414B401B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5F9F9" w14:textId="052BDC84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7809" w14:textId="5AD451FB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BC0C" w14:textId="79D288BF" w:rsidR="001D7AC0" w:rsidRPr="00AC5329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proofErr w:type="spellStart"/>
            <w:r w:rsidRPr="00AC5329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632F" w14:textId="1BEE27B2" w:rsidR="001D7AC0" w:rsidRPr="00594581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3846B7"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28DD5" w14:textId="021D5D89" w:rsidR="001D7AC0" w:rsidRPr="00C72242" w:rsidRDefault="001D7AC0" w:rsidP="006E26D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8"/>
                <w:lang w:val="es-MX" w:eastAsia="es-MX"/>
              </w:rPr>
            </w:pP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</w:t>
            </w:r>
            <w:r w:rsidRPr="00A9420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 xml:space="preserve">Datos incompletos. </w:t>
            </w:r>
            <w:r w:rsidRPr="00594581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Por favor revise.”</w:t>
            </w:r>
          </w:p>
        </w:tc>
      </w:tr>
      <w:tr w:rsidR="001D7AC0" w:rsidRPr="00B5180E" w14:paraId="6BEF769C" w14:textId="77777777" w:rsidTr="001D7AC0">
        <w:trPr>
          <w:trHeight w:val="690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76F3463" w14:textId="7CCE5E95" w:rsidR="001D7AC0" w:rsidRPr="00D0661B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D0661B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039BAC5" w14:textId="68CD4638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PE"/>
              </w:rPr>
            </w:pPr>
            <w:r w:rsidRPr="00D078FB">
              <w:rPr>
                <w:rFonts w:ascii="Calibri" w:hAnsi="Calibri" w:cs="Calibri"/>
                <w:color w:val="000000"/>
                <w:lang w:val="es-PE"/>
              </w:rPr>
              <w:t>Multa no registrada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1B4AA" w14:textId="77777777" w:rsidR="001D7AC0" w:rsidRPr="002E6A4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CEV&lt;01,02,03,</w:t>
            </w:r>
          </w:p>
          <w:p w14:paraId="41BED455" w14:textId="567CBA98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04,05,06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,07,08</w:t>
            </w: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&gt;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A6A2" w14:textId="386492B4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45236523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7056" w14:textId="055CCE66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47d-23s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D71B" w14:textId="06A1E8DA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Exceso de velocidad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13C70" w14:textId="0C6E9D9C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lang w:val="es-MX" w:eastAsia="es-MX"/>
              </w:rPr>
              <w:t>leve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89185" w14:textId="0AA115CF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4500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36651" w14:textId="60CE5926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24/10/17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2AD0" w14:textId="673EF46C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Ayacucho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343BE" w14:textId="7533C978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24/11/17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2AEE" w14:textId="5EC4F28F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Erick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BD3C" w14:textId="449A3C6E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Cajas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794C" w14:textId="6C0D11B0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Monier</w:t>
            </w:r>
            <w:proofErr w:type="spellEnd"/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B90" w14:textId="4C6C82F3" w:rsidR="001D7AC0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2E6A4C">
              <w:rPr>
                <w:rFonts w:ascii="Calibri" w:hAnsi="Calibri" w:cs="Calibri"/>
                <w:color w:val="000000"/>
                <w:lang w:val="es-MX" w:eastAsia="es-MX"/>
              </w:rPr>
              <w:t>Caldina</w:t>
            </w:r>
            <w:proofErr w:type="spellEnd"/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6E94" w14:textId="2BBAE67E" w:rsidR="001D7AC0" w:rsidRPr="00A9420C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3846B7">
              <w:rPr>
                <w:rFonts w:ascii="Calibri" w:hAnsi="Calibri" w:cs="Calibri"/>
                <w:color w:val="000000"/>
                <w:lang w:val="es-MX" w:eastAsia="es-MX"/>
              </w:rPr>
              <w:t>-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062EB" w14:textId="1610DDB7" w:rsidR="001D7AC0" w:rsidRPr="00594581" w:rsidRDefault="001D7AC0" w:rsidP="001D7AC0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A9420C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“Multa no registrada”</w:t>
            </w:r>
          </w:p>
        </w:tc>
      </w:tr>
    </w:tbl>
    <w:p w14:paraId="1982C556" w14:textId="77777777" w:rsidR="00365583" w:rsidRDefault="00365583" w:rsidP="007747A2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</w:p>
    <w:p w14:paraId="5EF94618" w14:textId="77777777" w:rsidR="007747A2" w:rsidRPr="00F648C1" w:rsidRDefault="007747A2" w:rsidP="00EA6612">
      <w:pPr>
        <w:pStyle w:val="Ttulo1"/>
        <w:numPr>
          <w:ilvl w:val="0"/>
          <w:numId w:val="0"/>
        </w:numPr>
        <w:rPr>
          <w:lang w:val="es-PE"/>
        </w:rPr>
        <w:sectPr w:rsidR="007747A2" w:rsidRPr="00F648C1" w:rsidSect="002D42D3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14:paraId="1C0301AE" w14:textId="77777777" w:rsidR="004F2DB0" w:rsidRPr="00D34E15" w:rsidRDefault="007B7655" w:rsidP="004F2DB0">
      <w:pPr>
        <w:pStyle w:val="Ttulo1"/>
        <w:rPr>
          <w:rFonts w:cs="Arial"/>
          <w:sz w:val="22"/>
          <w:szCs w:val="22"/>
          <w:lang w:val="es-PE"/>
        </w:rPr>
      </w:pPr>
      <w:bookmarkStart w:id="14" w:name="_Toc389476705"/>
      <w:bookmarkStart w:id="15" w:name="_Toc497417427"/>
      <w:r w:rsidRPr="00D34E15">
        <w:rPr>
          <w:rFonts w:cs="Arial"/>
          <w:sz w:val="22"/>
          <w:szCs w:val="22"/>
          <w:lang w:val="es-PE"/>
        </w:rPr>
        <w:lastRenderedPageBreak/>
        <w:t>Información de</w:t>
      </w:r>
      <w:r w:rsidR="00C51E06" w:rsidRPr="00D34E15">
        <w:rPr>
          <w:rFonts w:cs="Arial"/>
          <w:sz w:val="22"/>
          <w:szCs w:val="22"/>
          <w:lang w:val="es-PE"/>
        </w:rPr>
        <w:t xml:space="preserve"> </w:t>
      </w:r>
      <w:r w:rsidRPr="00D34E15">
        <w:rPr>
          <w:rFonts w:cs="Arial"/>
          <w:sz w:val="22"/>
          <w:szCs w:val="22"/>
          <w:lang w:val="es-PE"/>
        </w:rPr>
        <w:t>Caso</w:t>
      </w:r>
      <w:r w:rsidR="00C51E06" w:rsidRPr="00D34E15">
        <w:rPr>
          <w:rFonts w:cs="Arial"/>
          <w:sz w:val="22"/>
          <w:szCs w:val="22"/>
          <w:lang w:val="es-PE"/>
        </w:rPr>
        <w:t>s</w:t>
      </w:r>
      <w:r w:rsidRPr="00D34E15">
        <w:rPr>
          <w:rFonts w:cs="Arial"/>
          <w:sz w:val="22"/>
          <w:szCs w:val="22"/>
          <w:lang w:val="es-PE"/>
        </w:rPr>
        <w:t xml:space="preserve"> de Prueba</w:t>
      </w:r>
      <w:bookmarkEnd w:id="14"/>
      <w:bookmarkEnd w:id="15"/>
    </w:p>
    <w:p w14:paraId="3A643D76" w14:textId="00CE8F68" w:rsidR="004F2DB0" w:rsidRPr="00D34E15" w:rsidRDefault="004F2DB0" w:rsidP="00D519A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16" w:name="_Toc497417428"/>
      <w:r w:rsidR="005E68E8" w:rsidRPr="00D34E15">
        <w:rPr>
          <w:rFonts w:cs="Arial"/>
          <w:sz w:val="22"/>
          <w:szCs w:val="22"/>
          <w:lang w:val="es-PE"/>
        </w:rPr>
        <w:t xml:space="preserve">FB - </w:t>
      </w:r>
      <w:r w:rsidR="00D519A8" w:rsidRPr="00D519A8">
        <w:rPr>
          <w:rFonts w:cs="Arial"/>
          <w:sz w:val="22"/>
          <w:szCs w:val="22"/>
          <w:lang w:val="es-PE"/>
        </w:rPr>
        <w:t xml:space="preserve">Registro de </w:t>
      </w:r>
      <w:r w:rsidR="007A62EE">
        <w:rPr>
          <w:rFonts w:cs="Arial"/>
          <w:sz w:val="22"/>
          <w:szCs w:val="22"/>
          <w:lang w:val="es-PE"/>
        </w:rPr>
        <w:t>Multa</w:t>
      </w:r>
      <w:r w:rsidR="00D519A8" w:rsidRPr="00D519A8">
        <w:rPr>
          <w:rFonts w:cs="Arial"/>
          <w:sz w:val="22"/>
          <w:szCs w:val="22"/>
          <w:lang w:val="es-PE"/>
        </w:rPr>
        <w:t xml:space="preserve"> de Vehículo Satisfactoriamente</w:t>
      </w:r>
      <w:bookmarkEnd w:id="16"/>
    </w:p>
    <w:p w14:paraId="3296BC1F" w14:textId="77777777" w:rsidR="009D384E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7" w:name="_Toc389476707"/>
      <w:bookmarkStart w:id="18" w:name="_Toc497417429"/>
      <w:r w:rsidR="003236BC"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17"/>
      <w:bookmarkEnd w:id="18"/>
    </w:p>
    <w:p w14:paraId="4E9F33CA" w14:textId="72462D3C" w:rsidR="002E418D" w:rsidRPr="00681D9C" w:rsidRDefault="00F86679" w:rsidP="00681D9C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 w:rsidR="00446252">
        <w:rPr>
          <w:rFonts w:ascii="Arial" w:hAnsi="Arial" w:cs="Arial"/>
          <w:sz w:val="22"/>
          <w:szCs w:val="22"/>
        </w:rPr>
        <w:t xml:space="preserve">buscará </w:t>
      </w:r>
      <w:r w:rsidR="00D519A8">
        <w:rPr>
          <w:rFonts w:ascii="Arial" w:hAnsi="Arial" w:cs="Arial"/>
          <w:sz w:val="22"/>
          <w:szCs w:val="22"/>
        </w:rPr>
        <w:t>el chofer</w:t>
      </w:r>
      <w:r w:rsidR="00681D9C">
        <w:rPr>
          <w:rFonts w:ascii="Arial" w:eastAsia="Arial" w:hAnsi="Arial" w:cs="Arial"/>
          <w:sz w:val="22"/>
          <w:szCs w:val="22"/>
        </w:rPr>
        <w:t>,</w:t>
      </w:r>
      <w:r w:rsidR="00446252">
        <w:rPr>
          <w:rFonts w:ascii="Arial" w:eastAsia="Arial" w:hAnsi="Arial" w:cs="Arial"/>
          <w:sz w:val="22"/>
          <w:szCs w:val="22"/>
        </w:rPr>
        <w:t xml:space="preserve"> se buscará el </w:t>
      </w:r>
      <w:r w:rsidR="00D519A8">
        <w:rPr>
          <w:rFonts w:ascii="Arial" w:eastAsia="Arial" w:hAnsi="Arial" w:cs="Arial"/>
          <w:sz w:val="22"/>
          <w:szCs w:val="22"/>
        </w:rPr>
        <w:t>vehículo</w:t>
      </w:r>
      <w:r w:rsidR="00681D9C">
        <w:rPr>
          <w:rFonts w:ascii="Arial" w:eastAsia="Arial" w:hAnsi="Arial" w:cs="Arial"/>
          <w:sz w:val="22"/>
          <w:szCs w:val="22"/>
        </w:rPr>
        <w:t xml:space="preserve">, </w:t>
      </w:r>
      <w:r w:rsidR="00446252">
        <w:rPr>
          <w:rFonts w:ascii="Arial" w:eastAsia="Arial" w:hAnsi="Arial" w:cs="Arial"/>
          <w:sz w:val="22"/>
          <w:szCs w:val="22"/>
        </w:rPr>
        <w:t xml:space="preserve">se </w:t>
      </w:r>
      <w:r w:rsidR="000A6559">
        <w:rPr>
          <w:rFonts w:ascii="Arial" w:eastAsia="Arial" w:hAnsi="Arial" w:cs="Arial"/>
          <w:sz w:val="22"/>
          <w:szCs w:val="22"/>
        </w:rPr>
        <w:t>ingresará</w:t>
      </w:r>
      <w:r w:rsidR="00446252">
        <w:rPr>
          <w:rFonts w:ascii="Arial" w:eastAsia="Arial" w:hAnsi="Arial" w:cs="Arial"/>
          <w:sz w:val="22"/>
          <w:szCs w:val="22"/>
        </w:rPr>
        <w:t xml:space="preserve"> l</w:t>
      </w:r>
      <w:r w:rsidR="007A62EE">
        <w:rPr>
          <w:rFonts w:ascii="Arial" w:eastAsia="Arial" w:hAnsi="Arial" w:cs="Arial"/>
          <w:sz w:val="22"/>
          <w:szCs w:val="22"/>
        </w:rPr>
        <w:t>os datos de la multa</w:t>
      </w:r>
      <w:r w:rsidR="00681D9C">
        <w:rPr>
          <w:rFonts w:ascii="Arial" w:eastAsia="Arial" w:hAnsi="Arial" w:cs="Arial"/>
          <w:sz w:val="22"/>
          <w:szCs w:val="22"/>
        </w:rPr>
        <w:t xml:space="preserve">. </w:t>
      </w:r>
      <w:r w:rsidR="00681D9C">
        <w:rPr>
          <w:rFonts w:ascii="Arial" w:hAnsi="Arial" w:cs="Arial"/>
          <w:sz w:val="22"/>
          <w:szCs w:val="22"/>
        </w:rPr>
        <w:t>Y</w:t>
      </w:r>
      <w:r w:rsidR="00305513" w:rsidRPr="00D34E15">
        <w:rPr>
          <w:rFonts w:ascii="Arial" w:hAnsi="Arial" w:cs="Arial"/>
          <w:sz w:val="22"/>
          <w:szCs w:val="22"/>
        </w:rPr>
        <w:t xml:space="preserve"> se mostrará el mensaje </w:t>
      </w:r>
      <w:r w:rsidR="00305513" w:rsidRPr="00D34E15">
        <w:rPr>
          <w:rFonts w:ascii="Arial" w:hAnsi="Arial" w:cs="Arial"/>
          <w:sz w:val="22"/>
          <w:szCs w:val="22"/>
          <w:lang w:val="es-MX"/>
        </w:rPr>
        <w:t>“</w:t>
      </w:r>
      <w:r w:rsidR="007A62EE" w:rsidRPr="007A62EE">
        <w:rPr>
          <w:rFonts w:ascii="Arial" w:hAnsi="Arial" w:cs="Arial"/>
          <w:sz w:val="22"/>
          <w:szCs w:val="22"/>
        </w:rPr>
        <w:t>Multa registrada satisfactoriamente</w:t>
      </w:r>
      <w:r w:rsidR="00D519A8" w:rsidRPr="00D519A8">
        <w:rPr>
          <w:rFonts w:ascii="Arial" w:hAnsi="Arial" w:cs="Arial"/>
          <w:sz w:val="22"/>
          <w:szCs w:val="22"/>
        </w:rPr>
        <w:t>.”</w:t>
      </w:r>
    </w:p>
    <w:p w14:paraId="4C92A852" w14:textId="77777777" w:rsidR="009628E6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19" w:name="_Toc30445438"/>
      <w:bookmarkStart w:id="20" w:name="_Toc389476708"/>
      <w:bookmarkStart w:id="21" w:name="_Toc497417430"/>
      <w:r w:rsidR="009628E6"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19"/>
      <w:bookmarkEnd w:id="20"/>
      <w:bookmarkEnd w:id="21"/>
    </w:p>
    <w:p w14:paraId="62ADBB14" w14:textId="7359776C" w:rsidR="007A62EE" w:rsidRPr="007A62EE" w:rsidRDefault="007A62EE" w:rsidP="007A62EE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choferes estaba disponible.</w:t>
      </w:r>
    </w:p>
    <w:p w14:paraId="3DEED598" w14:textId="5C6076C7" w:rsidR="007A62EE" w:rsidRPr="007A62EE" w:rsidRDefault="007A62EE" w:rsidP="007A62EE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vehículos estaba disponible.</w:t>
      </w:r>
    </w:p>
    <w:p w14:paraId="107B3BAF" w14:textId="3D6DEB6E" w:rsidR="00497A9A" w:rsidRPr="00D34E15" w:rsidRDefault="007A62EE" w:rsidP="007A62EE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El Jefe de Logística estaba logueado al sistema</w:t>
      </w:r>
      <w:r w:rsidR="00497A9A" w:rsidRPr="000E257D">
        <w:rPr>
          <w:rFonts w:ascii="Arial" w:hAnsi="Arial" w:cs="Arial"/>
          <w:sz w:val="22"/>
          <w:szCs w:val="22"/>
          <w:lang w:val="es-PE"/>
        </w:rPr>
        <w:t>.</w:t>
      </w:r>
    </w:p>
    <w:p w14:paraId="6AEBB990" w14:textId="77777777" w:rsidR="009D384E" w:rsidRPr="00D34E15" w:rsidRDefault="005F505F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22" w:name="_Toc389476709"/>
      <w:bookmarkStart w:id="23" w:name="_Toc497417431"/>
      <w:r w:rsidR="009D384E"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22"/>
      <w:bookmarkEnd w:id="23"/>
    </w:p>
    <w:p w14:paraId="703AC863" w14:textId="71BCD825" w:rsidR="00BC12D7" w:rsidRDefault="00BC12D7" w:rsidP="0084633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 w:rsidR="0078034C"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</w:t>
      </w:r>
      <w:r w:rsidR="00681D9C" w:rsidRPr="00E36679">
        <w:rPr>
          <w:rFonts w:ascii="Arial" w:hAnsi="Arial" w:cs="Arial"/>
          <w:sz w:val="22"/>
          <w:szCs w:val="22"/>
          <w:lang w:val="es-PE"/>
        </w:rPr>
        <w:t xml:space="preserve">Registrar </w:t>
      </w:r>
      <w:r w:rsidR="007A62EE">
        <w:rPr>
          <w:rFonts w:ascii="Arial" w:hAnsi="Arial" w:cs="Arial"/>
          <w:sz w:val="22"/>
          <w:szCs w:val="22"/>
          <w:lang w:val="es-PE"/>
        </w:rPr>
        <w:t>Multa</w:t>
      </w:r>
      <w:r w:rsidR="00446252">
        <w:rPr>
          <w:rFonts w:ascii="Arial" w:hAnsi="Arial" w:cs="Arial"/>
          <w:sz w:val="22"/>
          <w:szCs w:val="22"/>
          <w:lang w:val="es-PE"/>
        </w:rPr>
        <w:t xml:space="preserve">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1FAE218E" w14:textId="77777777" w:rsidR="00E5369B" w:rsidRDefault="00E5369B" w:rsidP="00E5369B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764A02B3" w14:textId="77777777" w:rsidR="00E5369B" w:rsidRPr="006C4303" w:rsidRDefault="00E5369B" w:rsidP="00E5369B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10567D20" w14:textId="77777777" w:rsidR="00E5369B" w:rsidRDefault="00E5369B" w:rsidP="00E5369B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521F053B" w14:textId="5DD82C19" w:rsidR="00BC12D7" w:rsidRDefault="00681D9C" w:rsidP="0084633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Ingresar </w:t>
      </w:r>
      <w:r w:rsidR="007A62EE">
        <w:rPr>
          <w:rFonts w:ascii="Arial" w:hAnsi="Arial" w:cs="Arial"/>
          <w:sz w:val="22"/>
          <w:szCs w:val="22"/>
          <w:lang w:val="es-MX"/>
        </w:rPr>
        <w:t>Causa</w:t>
      </w:r>
      <w:r>
        <w:rPr>
          <w:rFonts w:ascii="Arial" w:hAnsi="Arial" w:cs="Arial"/>
          <w:sz w:val="22"/>
          <w:szCs w:val="22"/>
          <w:lang w:val="es-MX"/>
        </w:rPr>
        <w:t>:</w:t>
      </w:r>
      <w:r w:rsidR="002D2DAF">
        <w:rPr>
          <w:rFonts w:ascii="Arial" w:hAnsi="Arial" w:cs="Arial"/>
          <w:sz w:val="22"/>
          <w:szCs w:val="22"/>
          <w:lang w:val="es-MX"/>
        </w:rPr>
        <w:t xml:space="preserve"> </w:t>
      </w:r>
      <w:r w:rsidR="007A62EE">
        <w:rPr>
          <w:rFonts w:ascii="Arial" w:hAnsi="Arial" w:cs="Arial"/>
          <w:sz w:val="22"/>
          <w:szCs w:val="22"/>
          <w:lang w:val="es-MX"/>
        </w:rPr>
        <w:t>exceso de velocidad</w:t>
      </w:r>
    </w:p>
    <w:p w14:paraId="4A0E72DB" w14:textId="7A9AF9CD" w:rsidR="00225DD6" w:rsidRDefault="00225DD6" w:rsidP="0084633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Seleccionar calificación: “Leve”</w:t>
      </w:r>
    </w:p>
    <w:p w14:paraId="489349E3" w14:textId="6EE1501E" w:rsidR="005F374D" w:rsidRDefault="00681D9C" w:rsidP="0084633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Ingresar </w:t>
      </w:r>
      <w:r w:rsidR="007A62EE">
        <w:rPr>
          <w:rFonts w:ascii="Arial" w:hAnsi="Arial" w:cs="Arial"/>
          <w:sz w:val="22"/>
          <w:szCs w:val="22"/>
          <w:lang w:val="es-MX"/>
        </w:rPr>
        <w:t>Monto a pagar</w:t>
      </w:r>
      <w:r w:rsidR="005F374D">
        <w:rPr>
          <w:rFonts w:ascii="Arial" w:hAnsi="Arial" w:cs="Arial"/>
          <w:sz w:val="22"/>
          <w:szCs w:val="22"/>
          <w:lang w:val="es-MX"/>
        </w:rPr>
        <w:t xml:space="preserve">: </w:t>
      </w:r>
      <w:r w:rsidR="007A62EE">
        <w:rPr>
          <w:rFonts w:ascii="Arial" w:hAnsi="Arial" w:cs="Arial"/>
          <w:sz w:val="22"/>
          <w:szCs w:val="22"/>
          <w:lang w:val="es-MX"/>
        </w:rPr>
        <w:t>4500</w:t>
      </w:r>
    </w:p>
    <w:p w14:paraId="5ED5C1A6" w14:textId="16EF40AF" w:rsidR="007A62EE" w:rsidRDefault="007A62EE" w:rsidP="0084633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fecha:24/10/17</w:t>
      </w:r>
    </w:p>
    <w:p w14:paraId="4DDCD920" w14:textId="08714661" w:rsidR="007A62EE" w:rsidRDefault="007A62EE" w:rsidP="0084633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lugar: Ayacucho</w:t>
      </w:r>
    </w:p>
    <w:p w14:paraId="118AF377" w14:textId="1B55EF0E" w:rsidR="007A62EE" w:rsidRPr="002D2DAF" w:rsidRDefault="007A62EE" w:rsidP="0084633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 de expiración:24/11/17</w:t>
      </w:r>
    </w:p>
    <w:p w14:paraId="25B25D6B" w14:textId="3FC0DC5A" w:rsidR="00681D9C" w:rsidRPr="00681D9C" w:rsidRDefault="00681D9C" w:rsidP="0084633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 w:rsidR="005F374D">
        <w:rPr>
          <w:rFonts w:ascii="Arial" w:hAnsi="Arial" w:cs="Arial"/>
          <w:sz w:val="22"/>
          <w:szCs w:val="22"/>
          <w:lang w:val="es-MX"/>
        </w:rPr>
        <w:t xml:space="preserve">“Registrar </w:t>
      </w:r>
      <w:r w:rsidR="005E15CF">
        <w:rPr>
          <w:rFonts w:ascii="Arial" w:hAnsi="Arial" w:cs="Arial"/>
          <w:sz w:val="22"/>
          <w:szCs w:val="22"/>
          <w:lang w:val="es-MX"/>
        </w:rPr>
        <w:t>multa</w:t>
      </w:r>
      <w:r w:rsidR="005F374D">
        <w:rPr>
          <w:rFonts w:ascii="Arial" w:hAnsi="Arial" w:cs="Arial"/>
          <w:sz w:val="22"/>
          <w:szCs w:val="22"/>
          <w:lang w:val="es-MX"/>
        </w:rPr>
        <w:t>”</w:t>
      </w:r>
    </w:p>
    <w:p w14:paraId="17498B31" w14:textId="79B67730" w:rsidR="00BC12D7" w:rsidRPr="00681D9C" w:rsidRDefault="00BC12D7" w:rsidP="00846334">
      <w:pPr>
        <w:pStyle w:val="Prrafodelista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="005E15CF" w:rsidRPr="005E15CF">
        <w:rPr>
          <w:rFonts w:ascii="Arial" w:hAnsi="Arial" w:cs="Arial"/>
          <w:sz w:val="22"/>
          <w:szCs w:val="22"/>
          <w:lang w:val="es-PE"/>
        </w:rPr>
        <w:t>Multa registrada satisfactoriamente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14:paraId="7B6D924A" w14:textId="77777777" w:rsidR="004F2DB0" w:rsidRPr="00D34E15" w:rsidRDefault="009D384E" w:rsidP="00A03A47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4" w:name="_Toc389476710"/>
      <w:bookmarkStart w:id="25" w:name="_Toc497417432"/>
      <w:r w:rsidR="00785206" w:rsidRPr="00D34E15">
        <w:rPr>
          <w:rFonts w:cs="Arial"/>
          <w:b/>
          <w:i w:val="0"/>
          <w:sz w:val="22"/>
          <w:szCs w:val="22"/>
          <w:lang w:val="es-PE"/>
        </w:rPr>
        <w:t>Criterio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(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>s</w:t>
      </w:r>
      <w:r w:rsidR="00AA480A" w:rsidRPr="00D34E15">
        <w:rPr>
          <w:rFonts w:cs="Arial"/>
          <w:b/>
          <w:i w:val="0"/>
          <w:sz w:val="22"/>
          <w:szCs w:val="22"/>
          <w:lang w:val="es-PE"/>
        </w:rPr>
        <w:t>)</w:t>
      </w:r>
      <w:r w:rsidR="00785206" w:rsidRPr="00D34E15">
        <w:rPr>
          <w:rFonts w:cs="Arial"/>
          <w:b/>
          <w:i w:val="0"/>
          <w:sz w:val="22"/>
          <w:szCs w:val="22"/>
          <w:lang w:val="es-PE"/>
        </w:rPr>
        <w:t xml:space="preserve"> de Éxito / Fallo</w:t>
      </w:r>
      <w:bookmarkEnd w:id="24"/>
      <w:bookmarkEnd w:id="25"/>
    </w:p>
    <w:p w14:paraId="4353CBFF" w14:textId="0A4FEA7D" w:rsidR="00A66F37" w:rsidRPr="005E15CF" w:rsidRDefault="00664ECC" w:rsidP="00A03A47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664ECC">
        <w:rPr>
          <w:rFonts w:ascii="Arial" w:hAnsi="Arial" w:cs="Arial"/>
          <w:sz w:val="22"/>
          <w:szCs w:val="22"/>
          <w:lang w:val="es-PE"/>
        </w:rPr>
        <w:tab/>
      </w:r>
      <w:r w:rsidR="005E15CF" w:rsidRPr="005E15CF">
        <w:rPr>
          <w:rFonts w:ascii="Arial" w:hAnsi="Arial" w:cs="Arial"/>
          <w:sz w:val="22"/>
          <w:szCs w:val="22"/>
          <w:lang w:val="es-PE"/>
        </w:rPr>
        <w:t>En el sistema quedará registrada la multa del vehículo</w:t>
      </w:r>
    </w:p>
    <w:p w14:paraId="00C5CC8F" w14:textId="213ED059" w:rsidR="009900F4" w:rsidRPr="0020106D" w:rsidRDefault="00171086" w:rsidP="000A6559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26" w:name="_Toc497417433"/>
      <w:proofErr w:type="spellStart"/>
      <w:r w:rsidR="000A6559" w:rsidRPr="000A6559">
        <w:rPr>
          <w:rFonts w:cs="Arial"/>
          <w:color w:val="000000"/>
          <w:sz w:val="22"/>
          <w:szCs w:val="22"/>
        </w:rPr>
        <w:t>Chofer</w:t>
      </w:r>
      <w:proofErr w:type="spellEnd"/>
      <w:r w:rsidR="000A6559" w:rsidRPr="000A6559">
        <w:rPr>
          <w:rFonts w:cs="Arial"/>
          <w:color w:val="000000"/>
          <w:sz w:val="22"/>
          <w:szCs w:val="22"/>
        </w:rPr>
        <w:t xml:space="preserve"> no </w:t>
      </w:r>
      <w:proofErr w:type="spellStart"/>
      <w:r w:rsidR="000A6559" w:rsidRPr="000A6559">
        <w:rPr>
          <w:rFonts w:cs="Arial"/>
          <w:color w:val="000000"/>
          <w:sz w:val="22"/>
          <w:szCs w:val="22"/>
        </w:rPr>
        <w:t>seleccionado</w:t>
      </w:r>
      <w:bookmarkEnd w:id="26"/>
      <w:proofErr w:type="spellEnd"/>
    </w:p>
    <w:p w14:paraId="3F453209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7" w:name="_Toc497417434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27"/>
    </w:p>
    <w:p w14:paraId="7421EE66" w14:textId="4CAB2C5F" w:rsidR="00225DD6" w:rsidRPr="00681D9C" w:rsidRDefault="00225DD6" w:rsidP="00225DD6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</w:t>
      </w:r>
      <w:r w:rsidRPr="00D34E15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>buscará el chofer</w:t>
      </w:r>
      <w:r>
        <w:rPr>
          <w:rFonts w:ascii="Arial" w:eastAsia="Arial" w:hAnsi="Arial" w:cs="Arial"/>
          <w:sz w:val="22"/>
          <w:szCs w:val="22"/>
        </w:rPr>
        <w:t xml:space="preserve">, se buscará el vehículo, se ingresará los datos de la multa. </w:t>
      </w:r>
    </w:p>
    <w:p w14:paraId="1D0F6C8B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28" w:name="_Toc497417435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28"/>
    </w:p>
    <w:p w14:paraId="1D660719" w14:textId="77777777" w:rsidR="005E15CF" w:rsidRPr="007A62EE" w:rsidRDefault="005E15CF" w:rsidP="005E15C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>Lista de choferes estaba disponible.</w:t>
      </w:r>
    </w:p>
    <w:p w14:paraId="6E2B075F" w14:textId="77777777" w:rsidR="005E15CF" w:rsidRPr="007A62EE" w:rsidRDefault="005E15CF" w:rsidP="005E15C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vehículos estaba disponible.</w:t>
      </w:r>
    </w:p>
    <w:p w14:paraId="03C6B7AF" w14:textId="77777777" w:rsidR="005E15CF" w:rsidRPr="00D34E15" w:rsidRDefault="005E15CF" w:rsidP="005E15C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El Jefe de Logística estaba logueado al sistema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14:paraId="3847B8DF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29" w:name="_Toc497417436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29"/>
    </w:p>
    <w:p w14:paraId="5C72298E" w14:textId="6122F276" w:rsidR="0020106D" w:rsidRPr="00E36679" w:rsidRDefault="0020106D" w:rsidP="00846334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Seleccione opción “Registrar </w:t>
      </w:r>
      <w:r w:rsidR="005E15CF">
        <w:rPr>
          <w:rFonts w:ascii="Arial" w:hAnsi="Arial" w:cs="Arial"/>
          <w:sz w:val="22"/>
          <w:szCs w:val="22"/>
          <w:lang w:val="es-PE"/>
        </w:rPr>
        <w:t>Multa</w:t>
      </w:r>
      <w:r w:rsidR="000A6559">
        <w:rPr>
          <w:rFonts w:ascii="Arial" w:hAnsi="Arial" w:cs="Arial"/>
          <w:sz w:val="22"/>
          <w:szCs w:val="22"/>
          <w:lang w:val="es-PE"/>
        </w:rPr>
        <w:t xml:space="preserve">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71DF0B08" w14:textId="77777777" w:rsidR="00E5369B" w:rsidRDefault="00E5369B" w:rsidP="00E5369B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6836DABE" w14:textId="77777777" w:rsidR="00225DD6" w:rsidRDefault="00225DD6" w:rsidP="00225DD6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Causa: exceso de velocidad</w:t>
      </w:r>
    </w:p>
    <w:p w14:paraId="1B728BFC" w14:textId="77777777" w:rsidR="00225DD6" w:rsidRDefault="00225DD6" w:rsidP="00225DD6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lastRenderedPageBreak/>
        <w:t>Seleccionar calificación: “Leve”</w:t>
      </w:r>
    </w:p>
    <w:p w14:paraId="1470F7AD" w14:textId="77777777" w:rsidR="00225DD6" w:rsidRDefault="00225DD6" w:rsidP="00225DD6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Monto a pagar: 4500</w:t>
      </w:r>
    </w:p>
    <w:p w14:paraId="4CDA5302" w14:textId="77777777" w:rsidR="00225DD6" w:rsidRDefault="00225DD6" w:rsidP="00225DD6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fecha:24/10/17</w:t>
      </w:r>
    </w:p>
    <w:p w14:paraId="6EAF3F2D" w14:textId="77777777" w:rsidR="00225DD6" w:rsidRDefault="00225DD6" w:rsidP="00225DD6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lugar: Ayacucho</w:t>
      </w:r>
    </w:p>
    <w:p w14:paraId="54179E2D" w14:textId="77777777" w:rsidR="00225DD6" w:rsidRPr="002D2DAF" w:rsidRDefault="00225DD6" w:rsidP="00225DD6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 de expiración:24/11/17</w:t>
      </w:r>
    </w:p>
    <w:p w14:paraId="291C15DE" w14:textId="77777777" w:rsidR="00225DD6" w:rsidRPr="00681D9C" w:rsidRDefault="00225DD6" w:rsidP="00225DD6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“Registrar multa”</w:t>
      </w:r>
    </w:p>
    <w:p w14:paraId="3F5F7B51" w14:textId="1C045BBE" w:rsidR="00E5369B" w:rsidRPr="00681D9C" w:rsidRDefault="00E5369B" w:rsidP="00E5369B">
      <w:pPr>
        <w:pStyle w:val="Prrafodelista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Pr="00E5369B">
        <w:rPr>
          <w:rFonts w:ascii="Arial" w:hAnsi="Arial" w:cs="Arial"/>
          <w:sz w:val="22"/>
          <w:szCs w:val="22"/>
          <w:lang w:val="es-MX"/>
        </w:rPr>
        <w:t>No se seleccionó chofer. Por favor, revise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14:paraId="2C41525F" w14:textId="77777777" w:rsidR="00E5369B" w:rsidRPr="00E36679" w:rsidRDefault="00E5369B" w:rsidP="00E5369B">
      <w:pPr>
        <w:pStyle w:val="Prrafodelista"/>
        <w:widowControl/>
        <w:spacing w:after="160" w:line="259" w:lineRule="auto"/>
        <w:ind w:left="1800"/>
        <w:rPr>
          <w:rFonts w:ascii="Arial" w:hAnsi="Arial" w:cs="Arial"/>
          <w:sz w:val="22"/>
          <w:szCs w:val="22"/>
          <w:lang w:val="es-PE"/>
        </w:rPr>
      </w:pPr>
    </w:p>
    <w:p w14:paraId="3BB1FBDF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0" w:name="_Toc497417437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0"/>
    </w:p>
    <w:p w14:paraId="361871AE" w14:textId="08C88AEB" w:rsidR="009900F4" w:rsidRPr="00D34E15" w:rsidRDefault="00FB5640" w:rsidP="009900F4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No se seleccionó chofer y no podrá registrar la </w:t>
      </w:r>
      <w:r w:rsidR="005E15CF">
        <w:rPr>
          <w:rFonts w:ascii="Arial" w:hAnsi="Arial" w:cs="Arial"/>
          <w:sz w:val="22"/>
          <w:szCs w:val="22"/>
          <w:lang w:val="es-PE"/>
        </w:rPr>
        <w:t>multa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14:paraId="62CDE79E" w14:textId="1D7CCA84" w:rsidR="009900F4" w:rsidRPr="00D34E15" w:rsidRDefault="005E68E8" w:rsidP="005E68E8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color w:val="000000"/>
          <w:sz w:val="22"/>
          <w:szCs w:val="22"/>
          <w:lang w:val="es-PE"/>
        </w:rPr>
        <w:t xml:space="preserve"> </w:t>
      </w:r>
      <w:bookmarkStart w:id="31" w:name="_Toc497417438"/>
      <w:proofErr w:type="spellStart"/>
      <w:r w:rsidR="00FB5640">
        <w:rPr>
          <w:rFonts w:cs="Arial"/>
          <w:color w:val="000000"/>
          <w:sz w:val="22"/>
          <w:szCs w:val="22"/>
        </w:rPr>
        <w:t>Vehículo</w:t>
      </w:r>
      <w:proofErr w:type="spellEnd"/>
      <w:r w:rsidR="00FB5640" w:rsidRPr="000A6559">
        <w:rPr>
          <w:rFonts w:cs="Arial"/>
          <w:color w:val="000000"/>
          <w:sz w:val="22"/>
          <w:szCs w:val="22"/>
        </w:rPr>
        <w:t xml:space="preserve"> no </w:t>
      </w:r>
      <w:proofErr w:type="spellStart"/>
      <w:r w:rsidR="00FB5640" w:rsidRPr="000A6559">
        <w:rPr>
          <w:rFonts w:cs="Arial"/>
          <w:color w:val="000000"/>
          <w:sz w:val="22"/>
          <w:szCs w:val="22"/>
        </w:rPr>
        <w:t>seleccionado</w:t>
      </w:r>
      <w:bookmarkEnd w:id="31"/>
      <w:proofErr w:type="spellEnd"/>
    </w:p>
    <w:p w14:paraId="103B7636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2" w:name="_Toc497417439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32"/>
    </w:p>
    <w:p w14:paraId="5E985E0E" w14:textId="5FE98A71" w:rsidR="00225DD6" w:rsidRPr="00681D9C" w:rsidRDefault="00225DD6" w:rsidP="00225DD6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buscará el chofer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no </w:t>
      </w:r>
      <w:r>
        <w:rPr>
          <w:rFonts w:ascii="Arial" w:eastAsia="Arial" w:hAnsi="Arial" w:cs="Arial"/>
          <w:sz w:val="22"/>
          <w:szCs w:val="22"/>
        </w:rPr>
        <w:t>se buscará el vehículo, se ingresará los datos de la multa</w:t>
      </w:r>
      <w:r>
        <w:rPr>
          <w:rFonts w:ascii="Arial" w:eastAsia="Arial" w:hAnsi="Arial" w:cs="Arial"/>
          <w:sz w:val="22"/>
          <w:szCs w:val="22"/>
        </w:rPr>
        <w:t>.</w:t>
      </w:r>
    </w:p>
    <w:p w14:paraId="38EF33F9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3" w:name="_Toc497417440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33"/>
    </w:p>
    <w:p w14:paraId="387C81BD" w14:textId="77777777" w:rsidR="005E15CF" w:rsidRPr="007A62EE" w:rsidRDefault="005E15CF" w:rsidP="005E15C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>Lista de choferes estaba disponible.</w:t>
      </w:r>
    </w:p>
    <w:p w14:paraId="1B8A0169" w14:textId="77777777" w:rsidR="005E15CF" w:rsidRPr="007A62EE" w:rsidRDefault="005E15CF" w:rsidP="005E15C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vehículos estaba disponible.</w:t>
      </w:r>
    </w:p>
    <w:p w14:paraId="1864D324" w14:textId="77777777" w:rsidR="005E15CF" w:rsidRPr="00D34E15" w:rsidRDefault="005E15CF" w:rsidP="005E15C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El Jefe de Logística estaba logueado al sistema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14:paraId="493FB40E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34" w:name="_Toc497417441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34"/>
    </w:p>
    <w:p w14:paraId="70C72DF8" w14:textId="372EFDCC" w:rsidR="00497A9A" w:rsidRPr="00E36679" w:rsidRDefault="00497A9A" w:rsidP="0084633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 xml:space="preserve">Seleccione opción “Registrar </w:t>
      </w:r>
      <w:r w:rsidR="005E15CF">
        <w:rPr>
          <w:rFonts w:ascii="Arial" w:hAnsi="Arial" w:cs="Arial"/>
          <w:sz w:val="22"/>
          <w:szCs w:val="22"/>
          <w:lang w:val="es-PE"/>
        </w:rPr>
        <w:t>Multa</w:t>
      </w:r>
      <w:r>
        <w:rPr>
          <w:rFonts w:ascii="Arial" w:hAnsi="Arial" w:cs="Arial"/>
          <w:sz w:val="22"/>
          <w:szCs w:val="22"/>
          <w:lang w:val="es-PE"/>
        </w:rPr>
        <w:t xml:space="preserve">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243B8A0B" w14:textId="77777777" w:rsidR="00497A9A" w:rsidRPr="00E36679" w:rsidRDefault="00497A9A" w:rsidP="0084633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Seleccionar sede: Lima </w:t>
      </w:r>
    </w:p>
    <w:p w14:paraId="1B2B80B8" w14:textId="77777777" w:rsidR="00497A9A" w:rsidRDefault="00497A9A" w:rsidP="0084633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0E257D">
        <w:rPr>
          <w:lang w:val="es-PE"/>
        </w:rPr>
        <w:t xml:space="preserve">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</w:p>
    <w:p w14:paraId="6EF5D993" w14:textId="77777777" w:rsidR="00497A9A" w:rsidRPr="006C4303" w:rsidRDefault="00497A9A" w:rsidP="00846334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7C334602" w14:textId="77777777" w:rsidR="00225DD6" w:rsidRDefault="00225DD6" w:rsidP="00225DD6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Causa: exceso de velocidad</w:t>
      </w:r>
    </w:p>
    <w:p w14:paraId="5611B29C" w14:textId="77777777" w:rsidR="00225DD6" w:rsidRDefault="00225DD6" w:rsidP="00225DD6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Seleccionar calificación: “Leve”</w:t>
      </w:r>
    </w:p>
    <w:p w14:paraId="7FFDFC7C" w14:textId="77777777" w:rsidR="00225DD6" w:rsidRDefault="00225DD6" w:rsidP="00225DD6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Monto a pagar: 4500</w:t>
      </w:r>
    </w:p>
    <w:p w14:paraId="4DCC1DE0" w14:textId="77777777" w:rsidR="00225DD6" w:rsidRDefault="00225DD6" w:rsidP="00225DD6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fecha:24/10/17</w:t>
      </w:r>
    </w:p>
    <w:p w14:paraId="2AA30BE5" w14:textId="77777777" w:rsidR="00225DD6" w:rsidRDefault="00225DD6" w:rsidP="00225DD6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lugar: Ayacucho</w:t>
      </w:r>
    </w:p>
    <w:p w14:paraId="4C0C0AC9" w14:textId="77777777" w:rsidR="00225DD6" w:rsidRPr="002D2DAF" w:rsidRDefault="00225DD6" w:rsidP="00225DD6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 de expiración:24/11/17</w:t>
      </w:r>
    </w:p>
    <w:p w14:paraId="05069C83" w14:textId="77777777" w:rsidR="00225DD6" w:rsidRPr="00681D9C" w:rsidRDefault="00225DD6" w:rsidP="00225DD6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“Registrar multa”</w:t>
      </w:r>
    </w:p>
    <w:p w14:paraId="4D762FA4" w14:textId="5E59C293" w:rsidR="00225DD6" w:rsidRPr="00681D9C" w:rsidRDefault="00225DD6" w:rsidP="00225DD6">
      <w:pPr>
        <w:pStyle w:val="Prrafodelista"/>
        <w:widowControl/>
        <w:numPr>
          <w:ilvl w:val="0"/>
          <w:numId w:val="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>
        <w:rPr>
          <w:rFonts w:ascii="Arial" w:hAnsi="Arial" w:cs="Arial"/>
          <w:sz w:val="22"/>
          <w:szCs w:val="22"/>
          <w:lang w:val="es-MX"/>
        </w:rPr>
        <w:t>No se seleccionó vehículo</w:t>
      </w:r>
      <w:r w:rsidRPr="00E5369B">
        <w:rPr>
          <w:rFonts w:ascii="Arial" w:hAnsi="Arial" w:cs="Arial"/>
          <w:sz w:val="22"/>
          <w:szCs w:val="22"/>
          <w:lang w:val="es-MX"/>
        </w:rPr>
        <w:t>. Por favor, revise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14:paraId="7EDC899A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5" w:name="_Toc497417442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35"/>
    </w:p>
    <w:p w14:paraId="73AE83ED" w14:textId="324135EB" w:rsidR="00FB5640" w:rsidRPr="00D34E15" w:rsidRDefault="00FB5640" w:rsidP="00FB5640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No se seleccionó vehículo y no podrá registrar la </w:t>
      </w:r>
      <w:r w:rsidR="005E15CF">
        <w:rPr>
          <w:rFonts w:ascii="Arial" w:hAnsi="Arial" w:cs="Arial"/>
          <w:sz w:val="22"/>
          <w:szCs w:val="22"/>
          <w:lang w:val="es-PE"/>
        </w:rPr>
        <w:t>multa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14:paraId="7247BD05" w14:textId="2E6D8945" w:rsidR="009900F4" w:rsidRPr="00D34E15" w:rsidRDefault="009900F4" w:rsidP="005E15CF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36" w:name="_Toc497417443"/>
      <w:r w:rsidR="005E15CF" w:rsidRPr="005E15CF">
        <w:rPr>
          <w:rFonts w:cs="Arial"/>
          <w:color w:val="000000"/>
          <w:sz w:val="22"/>
          <w:szCs w:val="22"/>
          <w:lang w:val="es-PE"/>
        </w:rPr>
        <w:t>Formato de fecha incorrecta</w:t>
      </w:r>
      <w:bookmarkEnd w:id="36"/>
    </w:p>
    <w:p w14:paraId="452B547D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7" w:name="_Toc497417444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37"/>
    </w:p>
    <w:p w14:paraId="1023D32E" w14:textId="5D633A70" w:rsidR="00225DD6" w:rsidRPr="00681D9C" w:rsidRDefault="00225DD6" w:rsidP="00225DD6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buscará el chofer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 buscará el vehículo, se ingresará los datos de la multa.</w:t>
      </w:r>
      <w:r>
        <w:rPr>
          <w:rFonts w:ascii="Arial" w:eastAsia="Arial" w:hAnsi="Arial" w:cs="Arial"/>
          <w:sz w:val="22"/>
          <w:szCs w:val="22"/>
        </w:rPr>
        <w:t xml:space="preserve"> Se ingresara la fecha incorrecta.</w:t>
      </w:r>
    </w:p>
    <w:p w14:paraId="1DD33CA2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38" w:name="_Toc497417445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38"/>
    </w:p>
    <w:p w14:paraId="4E315CB6" w14:textId="77777777" w:rsidR="005E15CF" w:rsidRPr="007A62EE" w:rsidRDefault="005E15CF" w:rsidP="005E15C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>Lista de choferes estaba disponible.</w:t>
      </w:r>
    </w:p>
    <w:p w14:paraId="56BE8A75" w14:textId="77777777" w:rsidR="005E15CF" w:rsidRPr="007A62EE" w:rsidRDefault="005E15CF" w:rsidP="005E15C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vehículos estaba disponible.</w:t>
      </w:r>
    </w:p>
    <w:p w14:paraId="66D28A43" w14:textId="77777777" w:rsidR="005E15CF" w:rsidRPr="00D34E15" w:rsidRDefault="005E15CF" w:rsidP="005E15C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El Jefe de Logística estaba logueado al sistema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14:paraId="164BDBE1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lastRenderedPageBreak/>
        <w:t xml:space="preserve">  </w:t>
      </w:r>
      <w:bookmarkStart w:id="39" w:name="_Toc497417446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39"/>
    </w:p>
    <w:p w14:paraId="4E596AB9" w14:textId="77777777" w:rsidR="005E15CF" w:rsidRDefault="005E15CF" w:rsidP="00846334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bookmarkStart w:id="40" w:name="_Hlk497058611"/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“Registrar </w:t>
      </w:r>
      <w:r>
        <w:rPr>
          <w:rFonts w:ascii="Arial" w:hAnsi="Arial" w:cs="Arial"/>
          <w:sz w:val="22"/>
          <w:szCs w:val="22"/>
          <w:lang w:val="es-PE"/>
        </w:rPr>
        <w:t>Multa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bookmarkEnd w:id="40"/>
    <w:p w14:paraId="748802AD" w14:textId="77777777" w:rsidR="00225DD6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20DBAEB2" w14:textId="77777777" w:rsidR="00225DD6" w:rsidRPr="006C4303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26C9A248" w14:textId="77777777" w:rsidR="00225DD6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20635FCD" w14:textId="77777777" w:rsidR="00225DD6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Causa: exceso de velocidad</w:t>
      </w:r>
    </w:p>
    <w:p w14:paraId="1F5F056E" w14:textId="77777777" w:rsidR="00225DD6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Seleccionar calificación: “Leve”</w:t>
      </w:r>
    </w:p>
    <w:p w14:paraId="1B600B27" w14:textId="77777777" w:rsidR="00225DD6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Monto a pagar: 4500</w:t>
      </w:r>
    </w:p>
    <w:p w14:paraId="4E98A7DD" w14:textId="4A319A7E" w:rsidR="00225DD6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fecha:</w:t>
      </w:r>
      <w:r w:rsidRPr="00225DD6">
        <w:t xml:space="preserve"> </w:t>
      </w:r>
      <w:r w:rsidRPr="00225DD6">
        <w:rPr>
          <w:rFonts w:ascii="Arial" w:hAnsi="Arial" w:cs="Arial"/>
          <w:sz w:val="22"/>
          <w:szCs w:val="22"/>
          <w:lang w:val="es-MX"/>
        </w:rPr>
        <w:t>24/2017/10</w:t>
      </w:r>
    </w:p>
    <w:p w14:paraId="516CBB2D" w14:textId="77777777" w:rsidR="00225DD6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lugar: Ayacucho</w:t>
      </w:r>
    </w:p>
    <w:p w14:paraId="53558AC8" w14:textId="77777777" w:rsidR="00225DD6" w:rsidRPr="002D2DAF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 de expiración:24/11/17</w:t>
      </w:r>
    </w:p>
    <w:p w14:paraId="13BA07E8" w14:textId="77777777" w:rsidR="00225DD6" w:rsidRPr="00681D9C" w:rsidRDefault="00225DD6" w:rsidP="00225DD6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“Registrar multa”</w:t>
      </w:r>
    </w:p>
    <w:p w14:paraId="62CDFC50" w14:textId="46A0AFDC" w:rsidR="00225DD6" w:rsidRPr="00681D9C" w:rsidRDefault="00225DD6" w:rsidP="006E26D8">
      <w:pPr>
        <w:pStyle w:val="Prrafodelista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="006E26D8" w:rsidRPr="006E26D8">
        <w:rPr>
          <w:rFonts w:ascii="Arial" w:hAnsi="Arial" w:cs="Arial"/>
          <w:sz w:val="22"/>
          <w:szCs w:val="22"/>
          <w:lang w:val="es-PE"/>
        </w:rPr>
        <w:t>Se ingresó un formato de fecha incorrecta. Por favor, revise.”</w:t>
      </w:r>
    </w:p>
    <w:p w14:paraId="6452C0E3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1" w:name="_Toc497417447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41"/>
    </w:p>
    <w:p w14:paraId="663A4A28" w14:textId="2B88979B" w:rsidR="00A32368" w:rsidRDefault="00A32368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 xml:space="preserve">Registro de </w:t>
      </w:r>
      <w:r w:rsidR="00596574">
        <w:rPr>
          <w:rFonts w:ascii="Arial" w:hAnsi="Arial" w:cs="Arial"/>
          <w:sz w:val="22"/>
          <w:szCs w:val="22"/>
          <w:lang w:val="es-PE"/>
        </w:rPr>
        <w:t>multa</w:t>
      </w:r>
      <w:r w:rsidR="00225025">
        <w:rPr>
          <w:rFonts w:ascii="Arial" w:hAnsi="Arial" w:cs="Arial"/>
          <w:sz w:val="22"/>
          <w:szCs w:val="22"/>
          <w:lang w:val="es-PE"/>
        </w:rPr>
        <w:t xml:space="preserve"> de vehículo no será satisfactorio</w:t>
      </w:r>
      <w:r w:rsidR="00D13965">
        <w:rPr>
          <w:rFonts w:ascii="Arial" w:hAnsi="Arial" w:cs="Arial"/>
          <w:sz w:val="22"/>
          <w:szCs w:val="22"/>
          <w:lang w:val="es-PE"/>
        </w:rPr>
        <w:t>.</w:t>
      </w:r>
    </w:p>
    <w:p w14:paraId="21CF4468" w14:textId="77777777" w:rsidR="00225DD6" w:rsidRDefault="00225DD6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14:paraId="313F326A" w14:textId="53018127" w:rsidR="00225DD6" w:rsidRPr="00D34E15" w:rsidRDefault="00225DD6" w:rsidP="00225DD6">
      <w:pPr>
        <w:pStyle w:val="Ttulo2"/>
        <w:rPr>
          <w:rFonts w:cs="Arial"/>
          <w:sz w:val="22"/>
          <w:szCs w:val="22"/>
          <w:lang w:val="es-PE"/>
        </w:rPr>
      </w:pPr>
      <w:bookmarkStart w:id="42" w:name="_Toc497417448"/>
      <w:r w:rsidRPr="005E15CF">
        <w:rPr>
          <w:rFonts w:cs="Arial"/>
          <w:color w:val="000000"/>
          <w:sz w:val="22"/>
          <w:szCs w:val="22"/>
          <w:lang w:val="es-PE"/>
        </w:rPr>
        <w:t>Formato de fecha</w:t>
      </w:r>
      <w:r>
        <w:rPr>
          <w:rFonts w:cs="Arial"/>
          <w:color w:val="000000"/>
          <w:sz w:val="22"/>
          <w:szCs w:val="22"/>
          <w:lang w:val="es-PE"/>
        </w:rPr>
        <w:t xml:space="preserve"> de expiración</w:t>
      </w:r>
      <w:r w:rsidRPr="005E15CF">
        <w:rPr>
          <w:rFonts w:cs="Arial"/>
          <w:color w:val="000000"/>
          <w:sz w:val="22"/>
          <w:szCs w:val="22"/>
          <w:lang w:val="es-PE"/>
        </w:rPr>
        <w:t xml:space="preserve"> incorrecta</w:t>
      </w:r>
      <w:bookmarkEnd w:id="42"/>
    </w:p>
    <w:p w14:paraId="607DDC01" w14:textId="77777777" w:rsidR="00225DD6" w:rsidRPr="00D34E15" w:rsidRDefault="00225DD6" w:rsidP="00225DD6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3" w:name="_Toc497417449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43"/>
    </w:p>
    <w:p w14:paraId="576E07DA" w14:textId="30F35CDF" w:rsidR="00225DD6" w:rsidRPr="00681D9C" w:rsidRDefault="00225DD6" w:rsidP="00225DD6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buscará el chofer</w:t>
      </w:r>
      <w:r>
        <w:rPr>
          <w:rFonts w:ascii="Arial" w:eastAsia="Arial" w:hAnsi="Arial" w:cs="Arial"/>
          <w:sz w:val="22"/>
          <w:szCs w:val="22"/>
        </w:rPr>
        <w:t>, se buscará el vehículo, se ingresará los datos de la multa. Se ingresara la fecha</w:t>
      </w:r>
      <w:r>
        <w:rPr>
          <w:rFonts w:ascii="Arial" w:eastAsia="Arial" w:hAnsi="Arial" w:cs="Arial"/>
          <w:sz w:val="22"/>
          <w:szCs w:val="22"/>
        </w:rPr>
        <w:t xml:space="preserve"> de expiración</w:t>
      </w:r>
      <w:r>
        <w:rPr>
          <w:rFonts w:ascii="Arial" w:eastAsia="Arial" w:hAnsi="Arial" w:cs="Arial"/>
          <w:sz w:val="22"/>
          <w:szCs w:val="22"/>
        </w:rPr>
        <w:t xml:space="preserve"> incorrecta.</w:t>
      </w:r>
    </w:p>
    <w:p w14:paraId="333008D8" w14:textId="77777777" w:rsidR="00225DD6" w:rsidRPr="00D34E15" w:rsidRDefault="00225DD6" w:rsidP="00225DD6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4" w:name="_Toc497417450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44"/>
    </w:p>
    <w:p w14:paraId="54D0075B" w14:textId="77777777" w:rsidR="00225DD6" w:rsidRPr="007A62EE" w:rsidRDefault="00225DD6" w:rsidP="00225DD6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>Lista de choferes estaba disponible.</w:t>
      </w:r>
    </w:p>
    <w:p w14:paraId="4BB71370" w14:textId="77777777" w:rsidR="00225DD6" w:rsidRPr="007A62EE" w:rsidRDefault="00225DD6" w:rsidP="00225DD6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vehículos estaba disponible.</w:t>
      </w:r>
    </w:p>
    <w:p w14:paraId="4971804F" w14:textId="77777777" w:rsidR="00225DD6" w:rsidRPr="00D34E15" w:rsidRDefault="00225DD6" w:rsidP="00225DD6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 xml:space="preserve">El Jefe de Logística estaba </w:t>
      </w:r>
      <w:proofErr w:type="spellStart"/>
      <w:r w:rsidRPr="007A62EE">
        <w:rPr>
          <w:rFonts w:ascii="Arial" w:hAnsi="Arial" w:cs="Arial"/>
          <w:sz w:val="22"/>
          <w:szCs w:val="22"/>
          <w:lang w:val="es-PE"/>
        </w:rPr>
        <w:t>logueado</w:t>
      </w:r>
      <w:proofErr w:type="spellEnd"/>
      <w:r w:rsidRPr="007A62EE">
        <w:rPr>
          <w:rFonts w:ascii="Arial" w:hAnsi="Arial" w:cs="Arial"/>
          <w:sz w:val="22"/>
          <w:szCs w:val="22"/>
          <w:lang w:val="es-PE"/>
        </w:rPr>
        <w:t xml:space="preserve"> al sistema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14:paraId="225441A0" w14:textId="77777777" w:rsidR="00225DD6" w:rsidRPr="00D34E15" w:rsidRDefault="00225DD6" w:rsidP="00225DD6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45" w:name="_Toc497417451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45"/>
    </w:p>
    <w:p w14:paraId="15665252" w14:textId="77777777" w:rsidR="00225DD6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“Registrar </w:t>
      </w:r>
      <w:r>
        <w:rPr>
          <w:rFonts w:ascii="Arial" w:hAnsi="Arial" w:cs="Arial"/>
          <w:sz w:val="22"/>
          <w:szCs w:val="22"/>
          <w:lang w:val="es-PE"/>
        </w:rPr>
        <w:t>Multa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1170DA4D" w14:textId="77777777" w:rsidR="00225DD6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31736C87" w14:textId="77777777" w:rsidR="00225DD6" w:rsidRPr="006C4303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3417457E" w14:textId="77777777" w:rsidR="00225DD6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7BD1D36D" w14:textId="77777777" w:rsidR="00225DD6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Causa: exceso de velocidad</w:t>
      </w:r>
    </w:p>
    <w:p w14:paraId="3BA908F0" w14:textId="77777777" w:rsidR="00225DD6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Seleccionar calificación: “Leve”</w:t>
      </w:r>
    </w:p>
    <w:p w14:paraId="5EC8C144" w14:textId="77777777" w:rsidR="00225DD6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Monto a pagar: 4500</w:t>
      </w:r>
    </w:p>
    <w:p w14:paraId="56AB44FD" w14:textId="4A1A5320" w:rsidR="00225DD6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fecha:</w:t>
      </w:r>
      <w:r w:rsidRPr="00225DD6">
        <w:t xml:space="preserve"> </w:t>
      </w:r>
      <w:r>
        <w:rPr>
          <w:rFonts w:ascii="Arial" w:hAnsi="Arial" w:cs="Arial"/>
          <w:sz w:val="22"/>
          <w:szCs w:val="22"/>
          <w:lang w:val="es-MX"/>
        </w:rPr>
        <w:t>24</w:t>
      </w:r>
      <w:r w:rsidRPr="00225DD6">
        <w:rPr>
          <w:rFonts w:ascii="Arial" w:hAnsi="Arial" w:cs="Arial"/>
          <w:sz w:val="22"/>
          <w:szCs w:val="22"/>
          <w:lang w:val="es-MX"/>
        </w:rPr>
        <w:t>/10</w:t>
      </w:r>
      <w:r>
        <w:rPr>
          <w:rFonts w:ascii="Arial" w:hAnsi="Arial" w:cs="Arial"/>
          <w:sz w:val="22"/>
          <w:szCs w:val="22"/>
          <w:lang w:val="es-MX"/>
        </w:rPr>
        <w:t>/17</w:t>
      </w:r>
    </w:p>
    <w:p w14:paraId="03827E59" w14:textId="77777777" w:rsidR="00225DD6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lugar: Ayacucho</w:t>
      </w:r>
    </w:p>
    <w:p w14:paraId="4035C70B" w14:textId="16D9F2B4" w:rsidR="00225DD6" w:rsidRPr="002D2DAF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 de expiración:24/</w:t>
      </w:r>
      <w:r>
        <w:rPr>
          <w:rFonts w:ascii="Arial" w:hAnsi="Arial" w:cs="Arial"/>
          <w:sz w:val="22"/>
          <w:szCs w:val="22"/>
          <w:lang w:val="es-MX"/>
        </w:rPr>
        <w:t>2017</w:t>
      </w:r>
      <w:r>
        <w:rPr>
          <w:rFonts w:ascii="Arial" w:hAnsi="Arial" w:cs="Arial"/>
          <w:sz w:val="22"/>
          <w:szCs w:val="22"/>
          <w:lang w:val="es-MX"/>
        </w:rPr>
        <w:t>/1</w:t>
      </w:r>
      <w:r>
        <w:rPr>
          <w:rFonts w:ascii="Arial" w:hAnsi="Arial" w:cs="Arial"/>
          <w:sz w:val="22"/>
          <w:szCs w:val="22"/>
          <w:lang w:val="es-MX"/>
        </w:rPr>
        <w:t>0</w:t>
      </w:r>
    </w:p>
    <w:p w14:paraId="6A21B900" w14:textId="77777777" w:rsidR="00225DD6" w:rsidRPr="00681D9C" w:rsidRDefault="00225DD6" w:rsidP="00225DD6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lastRenderedPageBreak/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“Registrar multa”</w:t>
      </w:r>
    </w:p>
    <w:p w14:paraId="2AC32432" w14:textId="1822453C" w:rsidR="00225DD6" w:rsidRPr="00681D9C" w:rsidRDefault="00225DD6" w:rsidP="006E26D8">
      <w:pPr>
        <w:pStyle w:val="Prrafodelista"/>
        <w:widowControl/>
        <w:numPr>
          <w:ilvl w:val="0"/>
          <w:numId w:val="12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 muestra mensaje </w:t>
      </w:r>
      <w:r w:rsidR="006E26D8" w:rsidRPr="006E26D8">
        <w:rPr>
          <w:rFonts w:ascii="Arial" w:hAnsi="Arial" w:cs="Arial"/>
          <w:sz w:val="22"/>
          <w:szCs w:val="22"/>
          <w:lang w:val="es-MX"/>
        </w:rPr>
        <w:t xml:space="preserve">“Se ingresó un formato de fecha </w:t>
      </w:r>
      <w:r w:rsidR="006E26D8">
        <w:rPr>
          <w:rFonts w:ascii="Arial" w:hAnsi="Arial" w:cs="Arial"/>
          <w:sz w:val="22"/>
          <w:szCs w:val="22"/>
          <w:lang w:val="es-MX"/>
        </w:rPr>
        <w:t xml:space="preserve"> de expiración </w:t>
      </w:r>
      <w:r w:rsidR="006E26D8" w:rsidRPr="006E26D8">
        <w:rPr>
          <w:rFonts w:ascii="Arial" w:hAnsi="Arial" w:cs="Arial"/>
          <w:sz w:val="22"/>
          <w:szCs w:val="22"/>
          <w:lang w:val="es-MX"/>
        </w:rPr>
        <w:t>incorrecta. Por favor, revise.”</w:t>
      </w:r>
    </w:p>
    <w:p w14:paraId="1B505AEC" w14:textId="77777777" w:rsidR="00225DD6" w:rsidRPr="00D34E15" w:rsidRDefault="00225DD6" w:rsidP="00225DD6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6" w:name="_Toc497417452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46"/>
    </w:p>
    <w:p w14:paraId="74BCD185" w14:textId="77777777" w:rsidR="00225DD6" w:rsidRPr="00D34E15" w:rsidRDefault="00225DD6" w:rsidP="00225DD6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>Registro de multa de vehículo no será satisfactorio.</w:t>
      </w:r>
    </w:p>
    <w:p w14:paraId="3B18609D" w14:textId="77777777" w:rsidR="00225DD6" w:rsidRPr="00D34E15" w:rsidRDefault="00225DD6" w:rsidP="00A32368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14:paraId="0CFFA5AF" w14:textId="76F21237" w:rsidR="009900F4" w:rsidRPr="00D34E15" w:rsidRDefault="009900F4" w:rsidP="00596574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</w:r>
      <w:bookmarkStart w:id="47" w:name="_Toc497417453"/>
      <w:r w:rsidR="00596574" w:rsidRPr="00596574">
        <w:rPr>
          <w:rFonts w:cs="Arial"/>
          <w:color w:val="000000"/>
          <w:sz w:val="22"/>
          <w:szCs w:val="22"/>
          <w:lang w:val="es-PE"/>
        </w:rPr>
        <w:t>Monto incorrecto</w:t>
      </w:r>
      <w:bookmarkEnd w:id="47"/>
    </w:p>
    <w:p w14:paraId="4683E026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8" w:name="_Toc497417454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48"/>
    </w:p>
    <w:p w14:paraId="4396C170" w14:textId="170D26C9" w:rsidR="00225025" w:rsidRPr="00681D9C" w:rsidRDefault="00225DD6" w:rsidP="00225025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225DD6">
        <w:rPr>
          <w:rFonts w:ascii="Arial" w:hAnsi="Arial" w:cs="Arial"/>
          <w:sz w:val="22"/>
          <w:szCs w:val="22"/>
        </w:rPr>
        <w:t xml:space="preserve">Se buscará el chofer, se buscará el vehículo, se </w:t>
      </w:r>
      <w:r>
        <w:rPr>
          <w:rFonts w:ascii="Arial" w:hAnsi="Arial" w:cs="Arial"/>
          <w:sz w:val="22"/>
          <w:szCs w:val="22"/>
        </w:rPr>
        <w:t>ingresará los datos de la multa</w:t>
      </w:r>
      <w:r w:rsidRPr="00225DD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25025" w:rsidRPr="00D34E15">
        <w:rPr>
          <w:rFonts w:ascii="Arial" w:hAnsi="Arial" w:cs="Arial"/>
          <w:sz w:val="22"/>
          <w:szCs w:val="22"/>
        </w:rPr>
        <w:t xml:space="preserve">Se </w:t>
      </w:r>
      <w:r w:rsidR="00596574">
        <w:rPr>
          <w:rFonts w:ascii="Arial" w:hAnsi="Arial" w:cs="Arial"/>
          <w:sz w:val="22"/>
          <w:szCs w:val="22"/>
        </w:rPr>
        <w:t>ingresará un monto no valido.</w:t>
      </w:r>
    </w:p>
    <w:p w14:paraId="4C3AE6C6" w14:textId="311D140B" w:rsidR="009900F4" w:rsidRPr="00D34E15" w:rsidRDefault="009900F4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PE"/>
        </w:rPr>
      </w:pPr>
    </w:p>
    <w:p w14:paraId="0AB41306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49" w:name="_Toc497417455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49"/>
    </w:p>
    <w:p w14:paraId="5BDA822C" w14:textId="77777777" w:rsidR="00596574" w:rsidRPr="007A62EE" w:rsidRDefault="00596574" w:rsidP="00596574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>Lista de choferes estaba disponible.</w:t>
      </w:r>
    </w:p>
    <w:p w14:paraId="68C0B4E3" w14:textId="77777777" w:rsidR="00596574" w:rsidRPr="007A62EE" w:rsidRDefault="00596574" w:rsidP="00596574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vehículos estaba disponible.</w:t>
      </w:r>
    </w:p>
    <w:p w14:paraId="43E85FAD" w14:textId="77777777" w:rsidR="00596574" w:rsidRPr="00D34E15" w:rsidRDefault="00596574" w:rsidP="00596574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El Jefe de Logística estaba logueado al sistema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14:paraId="7D27828E" w14:textId="0F240899" w:rsidR="001B1D5F" w:rsidRPr="00D34E15" w:rsidRDefault="001B1D5F" w:rsidP="001B1D5F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.</w:t>
      </w:r>
    </w:p>
    <w:p w14:paraId="7A0B60A4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50" w:name="_Toc497417456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50"/>
    </w:p>
    <w:p w14:paraId="2A96621B" w14:textId="77777777" w:rsidR="003B051D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“Registrar </w:t>
      </w:r>
      <w:r>
        <w:rPr>
          <w:rFonts w:ascii="Arial" w:hAnsi="Arial" w:cs="Arial"/>
          <w:sz w:val="22"/>
          <w:szCs w:val="22"/>
          <w:lang w:val="es-PE"/>
        </w:rPr>
        <w:t>Multa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663E6DF6" w14:textId="77777777" w:rsidR="003B051D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040D7380" w14:textId="77777777" w:rsidR="003B051D" w:rsidRPr="006C4303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1314B604" w14:textId="77777777" w:rsidR="003B051D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1C9779FE" w14:textId="77777777" w:rsidR="003B051D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Causa: exceso de velocidad</w:t>
      </w:r>
    </w:p>
    <w:p w14:paraId="7A2FC423" w14:textId="77777777" w:rsidR="003B051D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Seleccionar calificación: “Leve”</w:t>
      </w:r>
    </w:p>
    <w:p w14:paraId="15845BC4" w14:textId="0C57CA0D" w:rsidR="003B051D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Ingresar Monto a pagar: </w:t>
      </w:r>
      <w:r>
        <w:rPr>
          <w:rFonts w:ascii="Arial" w:hAnsi="Arial" w:cs="Arial"/>
          <w:sz w:val="22"/>
          <w:szCs w:val="22"/>
          <w:lang w:val="es-MX"/>
        </w:rPr>
        <w:t>450d</w:t>
      </w:r>
    </w:p>
    <w:p w14:paraId="11C13B28" w14:textId="77777777" w:rsidR="003B051D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fecha:24/10/17</w:t>
      </w:r>
    </w:p>
    <w:p w14:paraId="3D0735EA" w14:textId="77777777" w:rsidR="003B051D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lugar: Ayacucho</w:t>
      </w:r>
    </w:p>
    <w:p w14:paraId="58AC1751" w14:textId="77777777" w:rsidR="003B051D" w:rsidRPr="002D2DAF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 de expiración:24/11/17</w:t>
      </w:r>
    </w:p>
    <w:p w14:paraId="5D0758F0" w14:textId="77777777" w:rsidR="003B051D" w:rsidRPr="00681D9C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“Registrar multa”</w:t>
      </w:r>
    </w:p>
    <w:p w14:paraId="7DEBD935" w14:textId="1C5DFB76" w:rsidR="003B051D" w:rsidRPr="00681D9C" w:rsidRDefault="003B051D" w:rsidP="003B051D">
      <w:pPr>
        <w:pStyle w:val="Prrafodelista"/>
        <w:widowControl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Pr="003B051D">
        <w:rPr>
          <w:rFonts w:ascii="Arial" w:hAnsi="Arial" w:cs="Arial"/>
          <w:sz w:val="22"/>
          <w:szCs w:val="22"/>
          <w:lang w:val="es-PE"/>
        </w:rPr>
        <w:t>Se ingresó un formato de monto incorrecto. Por favor, revise.”</w:t>
      </w:r>
    </w:p>
    <w:p w14:paraId="08367CEE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1" w:name="_Toc497417457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51"/>
    </w:p>
    <w:p w14:paraId="5A346A3D" w14:textId="231AC176" w:rsidR="009900F4" w:rsidRDefault="002B320D" w:rsidP="00D13965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 xml:space="preserve">Registro de </w:t>
      </w:r>
      <w:r w:rsidR="00596574">
        <w:rPr>
          <w:rFonts w:ascii="Arial" w:hAnsi="Arial" w:cs="Arial"/>
          <w:sz w:val="22"/>
          <w:szCs w:val="22"/>
          <w:lang w:val="es-PE"/>
        </w:rPr>
        <w:t>multa</w:t>
      </w:r>
      <w:r>
        <w:rPr>
          <w:rFonts w:ascii="Arial" w:hAnsi="Arial" w:cs="Arial"/>
          <w:sz w:val="22"/>
          <w:szCs w:val="22"/>
          <w:lang w:val="es-PE"/>
        </w:rPr>
        <w:t xml:space="preserve"> de vehículo no será satisfactorio</w:t>
      </w:r>
      <w:r w:rsidR="00D13965">
        <w:rPr>
          <w:rFonts w:ascii="Arial" w:hAnsi="Arial" w:cs="Arial"/>
          <w:sz w:val="22"/>
          <w:szCs w:val="22"/>
          <w:lang w:val="es-PE"/>
        </w:rPr>
        <w:t>.</w:t>
      </w:r>
    </w:p>
    <w:p w14:paraId="75CEBF35" w14:textId="77777777" w:rsidR="004F6D72" w:rsidRDefault="004F6D72" w:rsidP="00D13965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14:paraId="659A8640" w14:textId="734A1BD3" w:rsidR="004F6D72" w:rsidRPr="004F6D72" w:rsidRDefault="004F6D72" w:rsidP="00E95CF7">
      <w:pPr>
        <w:pStyle w:val="Ttulo2"/>
        <w:rPr>
          <w:sz w:val="22"/>
          <w:lang w:val="es-PE"/>
        </w:rPr>
      </w:pPr>
      <w:r w:rsidRPr="004F6D72">
        <w:rPr>
          <w:sz w:val="22"/>
          <w:lang w:val="es-PE"/>
        </w:rPr>
        <w:tab/>
      </w:r>
      <w:bookmarkStart w:id="52" w:name="_Toc497417458"/>
      <w:r>
        <w:rPr>
          <w:sz w:val="22"/>
          <w:lang w:val="es-PE"/>
        </w:rPr>
        <w:t>Datos</w:t>
      </w:r>
      <w:r w:rsidR="00E95CF7" w:rsidRPr="00E95CF7">
        <w:rPr>
          <w:sz w:val="22"/>
          <w:lang w:val="es-PE"/>
        </w:rPr>
        <w:t xml:space="preserve"> de la multa incompletos</w:t>
      </w:r>
      <w:bookmarkEnd w:id="52"/>
    </w:p>
    <w:p w14:paraId="035B80A4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3" w:name="_Toc497417459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53"/>
    </w:p>
    <w:p w14:paraId="6862B5BE" w14:textId="6E7A5EB7" w:rsidR="009900F4" w:rsidRPr="003B051D" w:rsidRDefault="003B051D" w:rsidP="009900F4">
      <w:pPr>
        <w:ind w:left="1429" w:hanging="11"/>
        <w:jc w:val="both"/>
        <w:rPr>
          <w:rFonts w:ascii="Arial" w:hAnsi="Arial" w:cs="Arial"/>
          <w:sz w:val="22"/>
          <w:szCs w:val="22"/>
          <w:lang w:val="es-PE"/>
        </w:rPr>
      </w:pPr>
      <w:r w:rsidRPr="003B051D">
        <w:rPr>
          <w:rFonts w:ascii="Arial" w:hAnsi="Arial" w:cs="Arial"/>
          <w:sz w:val="22"/>
          <w:szCs w:val="22"/>
          <w:lang w:val="es-PE"/>
        </w:rPr>
        <w:t xml:space="preserve">Se buscará el chofer, se buscará el vehículo, </w:t>
      </w:r>
      <w:r>
        <w:rPr>
          <w:rFonts w:ascii="Arial" w:hAnsi="Arial" w:cs="Arial"/>
          <w:sz w:val="22"/>
          <w:szCs w:val="22"/>
          <w:lang w:val="es-PE"/>
        </w:rPr>
        <w:t xml:space="preserve">no </w:t>
      </w:r>
      <w:r w:rsidRPr="003B051D">
        <w:rPr>
          <w:rFonts w:ascii="Arial" w:hAnsi="Arial" w:cs="Arial"/>
          <w:sz w:val="22"/>
          <w:szCs w:val="22"/>
          <w:lang w:val="es-PE"/>
        </w:rPr>
        <w:t>se ingresará los datos de la multa.</w:t>
      </w:r>
    </w:p>
    <w:p w14:paraId="2DE333A2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4" w:name="_Toc497417460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54"/>
    </w:p>
    <w:p w14:paraId="6FD2861F" w14:textId="77777777" w:rsidR="00E95CF7" w:rsidRPr="007A62EE" w:rsidRDefault="00E95CF7" w:rsidP="00E95CF7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>Lista de choferes estaba disponible.</w:t>
      </w:r>
    </w:p>
    <w:p w14:paraId="7A7052DD" w14:textId="77777777" w:rsidR="00E95CF7" w:rsidRPr="007A62EE" w:rsidRDefault="00E95CF7" w:rsidP="00E95CF7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vehículos estaba disponible.</w:t>
      </w:r>
    </w:p>
    <w:p w14:paraId="4227CF03" w14:textId="77777777" w:rsidR="00E95CF7" w:rsidRPr="00D34E15" w:rsidRDefault="00E95CF7" w:rsidP="00E95CF7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lastRenderedPageBreak/>
        <w:tab/>
        <w:t>El Jefe de Logística estaba logueado al sistema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14:paraId="4A4BB009" w14:textId="156C3A05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</w:t>
      </w:r>
      <w:bookmarkStart w:id="55" w:name="_Toc497417461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55"/>
    </w:p>
    <w:p w14:paraId="5C84AA84" w14:textId="77777777" w:rsidR="003B051D" w:rsidRDefault="003B051D" w:rsidP="003B051D">
      <w:pPr>
        <w:pStyle w:val="Prrafodelista"/>
        <w:widowControl/>
        <w:numPr>
          <w:ilvl w:val="0"/>
          <w:numId w:val="1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“Registrar </w:t>
      </w:r>
      <w:r>
        <w:rPr>
          <w:rFonts w:ascii="Arial" w:hAnsi="Arial" w:cs="Arial"/>
          <w:sz w:val="22"/>
          <w:szCs w:val="22"/>
          <w:lang w:val="es-PE"/>
        </w:rPr>
        <w:t>Multa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688E832F" w14:textId="77777777" w:rsidR="003B051D" w:rsidRDefault="003B051D" w:rsidP="003B051D">
      <w:pPr>
        <w:pStyle w:val="Prrafodelista"/>
        <w:widowControl/>
        <w:numPr>
          <w:ilvl w:val="0"/>
          <w:numId w:val="1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3E4B9E3B" w14:textId="77777777" w:rsidR="003B051D" w:rsidRPr="006C4303" w:rsidRDefault="003B051D" w:rsidP="003B051D">
      <w:pPr>
        <w:pStyle w:val="Prrafodelista"/>
        <w:widowControl/>
        <w:numPr>
          <w:ilvl w:val="0"/>
          <w:numId w:val="1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76021672" w14:textId="77777777" w:rsidR="003B051D" w:rsidRDefault="003B051D" w:rsidP="003B051D">
      <w:pPr>
        <w:pStyle w:val="Prrafodelista"/>
        <w:widowControl/>
        <w:numPr>
          <w:ilvl w:val="0"/>
          <w:numId w:val="14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150484E7" w14:textId="77777777" w:rsidR="003B051D" w:rsidRPr="00681D9C" w:rsidRDefault="003B051D" w:rsidP="003B051D">
      <w:pPr>
        <w:pStyle w:val="Prrafodelista"/>
        <w:widowControl/>
        <w:numPr>
          <w:ilvl w:val="0"/>
          <w:numId w:val="1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“Registrar multa”</w:t>
      </w:r>
    </w:p>
    <w:p w14:paraId="696B57D3" w14:textId="0A2DF985" w:rsidR="003B051D" w:rsidRPr="00681D9C" w:rsidRDefault="003B051D" w:rsidP="003B051D">
      <w:pPr>
        <w:pStyle w:val="Prrafodelista"/>
        <w:widowControl/>
        <w:numPr>
          <w:ilvl w:val="0"/>
          <w:numId w:val="14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Pr="003B051D">
        <w:rPr>
          <w:rFonts w:ascii="Arial" w:hAnsi="Arial" w:cs="Arial"/>
          <w:sz w:val="22"/>
          <w:szCs w:val="22"/>
          <w:lang w:val="es-PE"/>
        </w:rPr>
        <w:t>Datos incompletos. Por favor, revise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0FC61733" w14:textId="77777777" w:rsidR="009900F4" w:rsidRPr="00D34E15" w:rsidRDefault="009900F4" w:rsidP="009900F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6" w:name="_Toc497417462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56"/>
    </w:p>
    <w:p w14:paraId="11A762DA" w14:textId="77459C36" w:rsidR="009042DF" w:rsidRPr="00D34E15" w:rsidRDefault="009042DF" w:rsidP="009042DF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D34E15">
        <w:rPr>
          <w:rFonts w:ascii="Arial" w:hAnsi="Arial" w:cs="Arial"/>
          <w:sz w:val="22"/>
          <w:szCs w:val="22"/>
          <w:lang w:val="es-PE"/>
        </w:rPr>
        <w:t xml:space="preserve">El </w:t>
      </w:r>
      <w:r>
        <w:rPr>
          <w:rFonts w:ascii="Arial" w:hAnsi="Arial" w:cs="Arial"/>
          <w:sz w:val="22"/>
          <w:szCs w:val="22"/>
          <w:lang w:val="es-PE"/>
        </w:rPr>
        <w:t xml:space="preserve">Registro de </w:t>
      </w:r>
      <w:r w:rsidR="00E95CF7">
        <w:rPr>
          <w:rFonts w:ascii="Arial" w:hAnsi="Arial" w:cs="Arial"/>
          <w:sz w:val="22"/>
          <w:szCs w:val="22"/>
          <w:lang w:val="es-PE"/>
        </w:rPr>
        <w:t>multa</w:t>
      </w:r>
      <w:r>
        <w:rPr>
          <w:rFonts w:ascii="Arial" w:hAnsi="Arial" w:cs="Arial"/>
          <w:sz w:val="22"/>
          <w:szCs w:val="22"/>
          <w:lang w:val="es-PE"/>
        </w:rPr>
        <w:t xml:space="preserve"> de vehículo no será satisfactorio</w:t>
      </w:r>
      <w:r w:rsidR="00E95CF7">
        <w:rPr>
          <w:rFonts w:ascii="Arial" w:hAnsi="Arial" w:cs="Arial"/>
          <w:sz w:val="22"/>
          <w:szCs w:val="22"/>
          <w:lang w:val="es-PE"/>
        </w:rPr>
        <w:t>.</w:t>
      </w:r>
      <w:r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10319436" w14:textId="77777777" w:rsidR="00020554" w:rsidRPr="00A1731C" w:rsidRDefault="00020554" w:rsidP="00A1731C">
      <w:pPr>
        <w:ind w:left="1429"/>
        <w:jc w:val="both"/>
        <w:rPr>
          <w:rFonts w:ascii="Arial" w:hAnsi="Arial" w:cs="Arial"/>
          <w:sz w:val="22"/>
          <w:szCs w:val="22"/>
          <w:lang w:val="es-MX"/>
        </w:rPr>
      </w:pPr>
    </w:p>
    <w:p w14:paraId="07686408" w14:textId="77777777" w:rsidR="00A1731C" w:rsidRPr="00F30C1F" w:rsidRDefault="00A1731C" w:rsidP="00A1731C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</w:p>
    <w:p w14:paraId="399885BB" w14:textId="3CECFAC7" w:rsidR="00846334" w:rsidRPr="00D34E15" w:rsidRDefault="00846334" w:rsidP="00846334">
      <w:pPr>
        <w:pStyle w:val="Ttulo2"/>
        <w:rPr>
          <w:rFonts w:cs="Arial"/>
          <w:sz w:val="22"/>
          <w:szCs w:val="22"/>
          <w:lang w:val="es-PE"/>
        </w:rPr>
      </w:pPr>
      <w:r w:rsidRPr="00D34E15">
        <w:rPr>
          <w:rFonts w:cs="Arial"/>
          <w:sz w:val="22"/>
          <w:szCs w:val="22"/>
          <w:lang w:val="es-PE"/>
        </w:rPr>
        <w:tab/>
        <w:t xml:space="preserve"> </w:t>
      </w:r>
      <w:bookmarkStart w:id="57" w:name="_Toc497417463"/>
      <w:r w:rsidRPr="00846334">
        <w:rPr>
          <w:rFonts w:cs="Arial"/>
          <w:sz w:val="22"/>
          <w:szCs w:val="22"/>
          <w:lang w:val="es-PE"/>
        </w:rPr>
        <w:t>Multa no registrada</w:t>
      </w:r>
      <w:bookmarkEnd w:id="57"/>
    </w:p>
    <w:p w14:paraId="2B4F25D6" w14:textId="77777777" w:rsidR="00846334" w:rsidRPr="00D34E15" w:rsidRDefault="00846334" w:rsidP="0084633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8" w:name="_Toc497417464"/>
      <w:r w:rsidRPr="00D34E15">
        <w:rPr>
          <w:rFonts w:cs="Arial"/>
          <w:b/>
          <w:i w:val="0"/>
          <w:sz w:val="22"/>
          <w:szCs w:val="22"/>
          <w:lang w:val="es-PE"/>
        </w:rPr>
        <w:t>Descripción</w:t>
      </w:r>
      <w:bookmarkEnd w:id="58"/>
    </w:p>
    <w:p w14:paraId="166B407C" w14:textId="12CDEF1B" w:rsidR="00846334" w:rsidRPr="00681D9C" w:rsidRDefault="00846334" w:rsidP="00846334">
      <w:pPr>
        <w:pStyle w:val="Normal1"/>
        <w:spacing w:line="360" w:lineRule="auto"/>
        <w:ind w:left="1427"/>
        <w:jc w:val="both"/>
        <w:rPr>
          <w:rFonts w:ascii="Arial" w:eastAsia="Arial" w:hAnsi="Arial" w:cs="Arial"/>
          <w:sz w:val="22"/>
          <w:szCs w:val="22"/>
        </w:rPr>
      </w:pPr>
      <w:r w:rsidRPr="00D34E15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buscará el chofer</w:t>
      </w:r>
      <w:r>
        <w:rPr>
          <w:rFonts w:ascii="Arial" w:eastAsia="Arial" w:hAnsi="Arial" w:cs="Arial"/>
          <w:sz w:val="22"/>
          <w:szCs w:val="22"/>
        </w:rPr>
        <w:t>, se buscará el vehículo, se ingresará los datos de la multa.</w:t>
      </w:r>
    </w:p>
    <w:p w14:paraId="2B95A24D" w14:textId="77777777" w:rsidR="00846334" w:rsidRPr="00D34E15" w:rsidRDefault="00846334" w:rsidP="0084633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59" w:name="_Toc497417465"/>
      <w:r w:rsidRPr="00D34E15">
        <w:rPr>
          <w:rFonts w:cs="Arial"/>
          <w:b/>
          <w:i w:val="0"/>
          <w:sz w:val="22"/>
          <w:szCs w:val="22"/>
          <w:lang w:val="es-PE"/>
        </w:rPr>
        <w:t>Condiciones de ejecución</w:t>
      </w:r>
      <w:bookmarkEnd w:id="59"/>
    </w:p>
    <w:p w14:paraId="268021DE" w14:textId="77777777" w:rsidR="00846334" w:rsidRPr="007A62EE" w:rsidRDefault="00846334" w:rsidP="00846334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choferes estaba disponible.</w:t>
      </w:r>
    </w:p>
    <w:p w14:paraId="1C9FF67A" w14:textId="77777777" w:rsidR="00846334" w:rsidRPr="007A62EE" w:rsidRDefault="00846334" w:rsidP="00846334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Lista de vehículos estaba disponible.</w:t>
      </w:r>
    </w:p>
    <w:p w14:paraId="3FBF5BF8" w14:textId="77777777" w:rsidR="00846334" w:rsidRPr="00D34E15" w:rsidRDefault="00846334" w:rsidP="00846334">
      <w:pPr>
        <w:ind w:left="1418"/>
        <w:jc w:val="both"/>
        <w:rPr>
          <w:rFonts w:ascii="Arial" w:hAnsi="Arial" w:cs="Arial"/>
          <w:sz w:val="22"/>
          <w:szCs w:val="22"/>
          <w:lang w:val="es-PE"/>
        </w:rPr>
      </w:pPr>
      <w:r w:rsidRPr="007A62EE">
        <w:rPr>
          <w:rFonts w:ascii="Arial" w:hAnsi="Arial" w:cs="Arial"/>
          <w:sz w:val="22"/>
          <w:szCs w:val="22"/>
          <w:lang w:val="es-PE"/>
        </w:rPr>
        <w:tab/>
        <w:t>El Jefe de Logística estaba logueado al sistema</w:t>
      </w:r>
      <w:r w:rsidRPr="000E257D">
        <w:rPr>
          <w:rFonts w:ascii="Arial" w:hAnsi="Arial" w:cs="Arial"/>
          <w:sz w:val="22"/>
          <w:szCs w:val="22"/>
          <w:lang w:val="es-PE"/>
        </w:rPr>
        <w:t>.</w:t>
      </w:r>
    </w:p>
    <w:p w14:paraId="2B381508" w14:textId="77777777" w:rsidR="00846334" w:rsidRPr="00D34E15" w:rsidRDefault="00846334" w:rsidP="0084633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 xml:space="preserve">  </w:t>
      </w:r>
      <w:bookmarkStart w:id="60" w:name="_Toc497417466"/>
      <w:r w:rsidRPr="00D34E15">
        <w:rPr>
          <w:rFonts w:cs="Arial"/>
          <w:b/>
          <w:i w:val="0"/>
          <w:sz w:val="22"/>
          <w:szCs w:val="22"/>
          <w:lang w:val="es-PE"/>
        </w:rPr>
        <w:t>Procedimiento de Prueba</w:t>
      </w:r>
      <w:bookmarkEnd w:id="60"/>
    </w:p>
    <w:p w14:paraId="3F432857" w14:textId="77777777" w:rsidR="003B051D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E36679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 la</w:t>
      </w:r>
      <w:r w:rsidRPr="00E36679">
        <w:rPr>
          <w:rFonts w:ascii="Arial" w:hAnsi="Arial" w:cs="Arial"/>
          <w:sz w:val="22"/>
          <w:szCs w:val="22"/>
          <w:lang w:val="es-PE"/>
        </w:rPr>
        <w:t xml:space="preserve"> opción “Registrar </w:t>
      </w:r>
      <w:r>
        <w:rPr>
          <w:rFonts w:ascii="Arial" w:hAnsi="Arial" w:cs="Arial"/>
          <w:sz w:val="22"/>
          <w:szCs w:val="22"/>
          <w:lang w:val="es-PE"/>
        </w:rPr>
        <w:t>Multa de vehículo</w:t>
      </w:r>
      <w:r w:rsidRPr="00E36679">
        <w:rPr>
          <w:rFonts w:ascii="Arial" w:hAnsi="Arial" w:cs="Arial"/>
          <w:sz w:val="22"/>
          <w:szCs w:val="22"/>
          <w:lang w:val="es-PE"/>
        </w:rPr>
        <w:t>”</w:t>
      </w:r>
    </w:p>
    <w:p w14:paraId="0E6F5E1C" w14:textId="77777777" w:rsidR="003B051D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“Buscar Chofer”</w:t>
      </w:r>
      <w:r>
        <w:rPr>
          <w:rFonts w:ascii="Arial" w:hAnsi="Arial" w:cs="Arial"/>
          <w:sz w:val="22"/>
          <w:szCs w:val="22"/>
          <w:lang w:val="es-PE"/>
        </w:rPr>
        <w:t xml:space="preserve">, se abrirá una ventana “Chofer”, seleccione la opción “seleccionar” del chofer </w:t>
      </w:r>
      <w:r w:rsidRPr="000E257D">
        <w:rPr>
          <w:lang w:val="es-PE"/>
        </w:rPr>
        <w:t xml:space="preserve"> </w:t>
      </w:r>
      <w:r w:rsidRPr="00FE31E8">
        <w:rPr>
          <w:rFonts w:ascii="Arial" w:hAnsi="Arial" w:cs="Arial"/>
          <w:sz w:val="22"/>
          <w:lang w:val="es-PE"/>
        </w:rPr>
        <w:t>con DNI</w:t>
      </w:r>
      <w:r>
        <w:rPr>
          <w:lang w:val="es-PE"/>
        </w:rPr>
        <w:t>: “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617A1D1B" w14:textId="77777777" w:rsidR="003B051D" w:rsidRPr="006C4303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mue</w:t>
      </w:r>
      <w:r w:rsidRPr="006C4303">
        <w:rPr>
          <w:rFonts w:ascii="Arial" w:hAnsi="Arial" w:cs="Arial"/>
          <w:sz w:val="22"/>
          <w:szCs w:val="22"/>
          <w:lang w:val="es-PE"/>
        </w:rPr>
        <w:t>stra</w:t>
      </w:r>
      <w:r>
        <w:rPr>
          <w:rFonts w:ascii="Arial" w:hAnsi="Arial" w:cs="Arial"/>
          <w:sz w:val="22"/>
          <w:szCs w:val="22"/>
          <w:lang w:val="es-PE"/>
        </w:rPr>
        <w:t>n los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Datos del Chofer con DNI:” </w:t>
      </w:r>
      <w:r w:rsidRPr="000E257D">
        <w:rPr>
          <w:rFonts w:ascii="Arial" w:hAnsi="Arial" w:cs="Arial"/>
          <w:sz w:val="22"/>
          <w:szCs w:val="22"/>
          <w:lang w:val="es-PE"/>
        </w:rPr>
        <w:t>45236523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”, Nombre:” </w:t>
      </w:r>
      <w:r>
        <w:rPr>
          <w:rFonts w:ascii="Arial" w:hAnsi="Arial" w:cs="Arial"/>
          <w:sz w:val="22"/>
          <w:szCs w:val="22"/>
          <w:lang w:val="es-PE"/>
        </w:rPr>
        <w:t>Erick</w:t>
      </w:r>
      <w:r w:rsidRPr="006C4303">
        <w:rPr>
          <w:rFonts w:ascii="Arial" w:hAnsi="Arial" w:cs="Arial"/>
          <w:sz w:val="22"/>
          <w:szCs w:val="22"/>
          <w:lang w:val="es-PE"/>
        </w:rPr>
        <w:t>”, Apellido Pat</w:t>
      </w:r>
      <w:r>
        <w:rPr>
          <w:rFonts w:ascii="Arial" w:hAnsi="Arial" w:cs="Arial"/>
          <w:sz w:val="22"/>
          <w:szCs w:val="22"/>
          <w:lang w:val="es-PE"/>
        </w:rPr>
        <w:t>:”</w:t>
      </w:r>
      <w:r w:rsidRPr="006C4303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Cajas</w:t>
      </w:r>
      <w:r w:rsidRPr="006C4303">
        <w:rPr>
          <w:rFonts w:ascii="Arial" w:hAnsi="Arial" w:cs="Arial"/>
          <w:sz w:val="22"/>
          <w:szCs w:val="22"/>
          <w:lang w:val="es-PE"/>
        </w:rPr>
        <w:t>” y Apellido Mat: “</w:t>
      </w:r>
      <w:proofErr w:type="spellStart"/>
      <w:r>
        <w:rPr>
          <w:rFonts w:ascii="Arial" w:hAnsi="Arial" w:cs="Arial"/>
          <w:sz w:val="22"/>
          <w:szCs w:val="22"/>
          <w:lang w:val="es-PE"/>
        </w:rPr>
        <w:t>Monier</w:t>
      </w:r>
      <w:proofErr w:type="spellEnd"/>
      <w:r w:rsidRPr="006C4303">
        <w:rPr>
          <w:rFonts w:ascii="Arial" w:hAnsi="Arial" w:cs="Arial"/>
          <w:sz w:val="22"/>
          <w:szCs w:val="22"/>
          <w:lang w:val="es-PE"/>
        </w:rPr>
        <w:t>”.</w:t>
      </w:r>
    </w:p>
    <w:p w14:paraId="24BB72D8" w14:textId="77777777" w:rsidR="003B051D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 w:rsidRPr="005F374D">
        <w:rPr>
          <w:rFonts w:ascii="Arial" w:hAnsi="Arial" w:cs="Arial"/>
          <w:sz w:val="22"/>
          <w:szCs w:val="22"/>
          <w:lang w:val="es-PE"/>
        </w:rPr>
        <w:t>Seleccion</w:t>
      </w:r>
      <w:r>
        <w:rPr>
          <w:rFonts w:ascii="Arial" w:hAnsi="Arial" w:cs="Arial"/>
          <w:sz w:val="22"/>
          <w:szCs w:val="22"/>
          <w:lang w:val="es-PE"/>
        </w:rPr>
        <w:t>ar</w:t>
      </w:r>
      <w:r w:rsidRPr="005F374D">
        <w:rPr>
          <w:rFonts w:ascii="Arial" w:hAnsi="Arial" w:cs="Arial"/>
          <w:sz w:val="22"/>
          <w:szCs w:val="22"/>
          <w:lang w:val="es-PE"/>
        </w:rPr>
        <w:t xml:space="preserve"> la opción </w:t>
      </w:r>
      <w:r>
        <w:rPr>
          <w:rFonts w:ascii="Arial" w:hAnsi="Arial" w:cs="Arial"/>
          <w:sz w:val="22"/>
          <w:szCs w:val="22"/>
          <w:lang w:val="es-PE"/>
        </w:rPr>
        <w:t>“</w:t>
      </w:r>
      <w:r w:rsidRPr="005F374D">
        <w:rPr>
          <w:rFonts w:ascii="Arial" w:hAnsi="Arial" w:cs="Arial"/>
          <w:sz w:val="22"/>
          <w:szCs w:val="22"/>
          <w:lang w:val="es-PE"/>
        </w:rPr>
        <w:t>Buscar vehículo</w:t>
      </w:r>
      <w:r>
        <w:rPr>
          <w:rFonts w:ascii="Arial" w:hAnsi="Arial" w:cs="Arial"/>
          <w:sz w:val="22"/>
          <w:szCs w:val="22"/>
          <w:lang w:val="es-PE"/>
        </w:rPr>
        <w:t>” se abrirá una ventana “Vehículo”, seleccione la opción “seleccionar” del vehículo con placa</w:t>
      </w:r>
      <w:r w:rsidRPr="000E257D">
        <w:rPr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:</w:t>
      </w:r>
      <w:r w:rsidRPr="006C4303">
        <w:rPr>
          <w:lang w:val="es-PE"/>
        </w:rPr>
        <w:t xml:space="preserve"> </w:t>
      </w:r>
      <w:r>
        <w:rPr>
          <w:lang w:val="es-PE"/>
        </w:rPr>
        <w:t>“</w:t>
      </w:r>
      <w:r w:rsidRPr="006C4303">
        <w:rPr>
          <w:rFonts w:ascii="Arial" w:hAnsi="Arial" w:cs="Arial"/>
          <w:sz w:val="22"/>
          <w:szCs w:val="22"/>
          <w:lang w:val="es-PE"/>
        </w:rPr>
        <w:t>47d-23s</w:t>
      </w:r>
      <w:r>
        <w:rPr>
          <w:rFonts w:ascii="Arial" w:hAnsi="Arial" w:cs="Arial"/>
          <w:sz w:val="22"/>
          <w:szCs w:val="22"/>
          <w:lang w:val="es-PE"/>
        </w:rPr>
        <w:t>”</w:t>
      </w:r>
    </w:p>
    <w:p w14:paraId="4631A0BC" w14:textId="77777777" w:rsidR="003B051D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Causa: exceso de velocidad</w:t>
      </w:r>
    </w:p>
    <w:p w14:paraId="78F02515" w14:textId="77777777" w:rsidR="003B051D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Seleccionar calificación: “Leve”</w:t>
      </w:r>
    </w:p>
    <w:p w14:paraId="2FCBA033" w14:textId="77777777" w:rsidR="003B051D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Monto a pagar: 4500</w:t>
      </w:r>
    </w:p>
    <w:p w14:paraId="31CD8AE3" w14:textId="77777777" w:rsidR="003B051D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fecha:24/10/17</w:t>
      </w:r>
    </w:p>
    <w:p w14:paraId="3555EF72" w14:textId="77777777" w:rsidR="003B051D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lugar: Ayacucho</w:t>
      </w:r>
    </w:p>
    <w:p w14:paraId="3CCFBF1B" w14:textId="77777777" w:rsidR="003B051D" w:rsidRPr="002D2DAF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Ingresar fecha de expiración:24/11/17</w:t>
      </w:r>
    </w:p>
    <w:p w14:paraId="08E34EB8" w14:textId="77777777" w:rsidR="003B051D" w:rsidRPr="00681D9C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 xml:space="preserve">Seleccionar </w:t>
      </w:r>
      <w:r>
        <w:rPr>
          <w:rFonts w:ascii="Arial" w:hAnsi="Arial" w:cs="Arial"/>
          <w:sz w:val="22"/>
          <w:szCs w:val="22"/>
          <w:lang w:val="es-MX"/>
        </w:rPr>
        <w:t>“Registrar multa”</w:t>
      </w:r>
    </w:p>
    <w:p w14:paraId="134FAF81" w14:textId="22977587" w:rsidR="003B051D" w:rsidRPr="00681D9C" w:rsidRDefault="003B051D" w:rsidP="003B051D">
      <w:pPr>
        <w:pStyle w:val="Prrafodelista"/>
        <w:widowControl/>
        <w:numPr>
          <w:ilvl w:val="0"/>
          <w:numId w:val="15"/>
        </w:numPr>
        <w:spacing w:after="160" w:line="259" w:lineRule="auto"/>
        <w:rPr>
          <w:rFonts w:ascii="Arial" w:hAnsi="Arial" w:cs="Arial"/>
          <w:sz w:val="22"/>
          <w:szCs w:val="22"/>
          <w:lang w:val="es-MX"/>
        </w:rPr>
      </w:pPr>
      <w:r w:rsidRPr="00681D9C">
        <w:rPr>
          <w:rFonts w:ascii="Arial" w:hAnsi="Arial" w:cs="Arial"/>
          <w:sz w:val="22"/>
          <w:szCs w:val="22"/>
          <w:lang w:val="es-MX"/>
        </w:rPr>
        <w:t>Se muestra mensaje “</w:t>
      </w:r>
      <w:r w:rsidRPr="003B051D">
        <w:rPr>
          <w:rFonts w:ascii="Arial" w:hAnsi="Arial" w:cs="Arial"/>
          <w:sz w:val="22"/>
          <w:szCs w:val="22"/>
          <w:lang w:val="es-PE"/>
        </w:rPr>
        <w:t>Multa no registrada</w:t>
      </w:r>
      <w:r w:rsidRPr="00681D9C">
        <w:rPr>
          <w:rFonts w:ascii="Arial" w:hAnsi="Arial" w:cs="Arial"/>
          <w:sz w:val="22"/>
          <w:szCs w:val="22"/>
          <w:lang w:val="es-MX"/>
        </w:rPr>
        <w:t>”</w:t>
      </w:r>
    </w:p>
    <w:p w14:paraId="62C9F0C9" w14:textId="77777777" w:rsidR="00846334" w:rsidRPr="00D34E15" w:rsidRDefault="00846334" w:rsidP="00846334">
      <w:pPr>
        <w:pStyle w:val="Ttulo3"/>
        <w:ind w:left="709"/>
        <w:rPr>
          <w:rFonts w:cs="Arial"/>
          <w:b/>
          <w:i w:val="0"/>
          <w:sz w:val="22"/>
          <w:szCs w:val="22"/>
          <w:lang w:val="es-PE"/>
        </w:rPr>
      </w:pPr>
      <w:r w:rsidRPr="00D34E15">
        <w:rPr>
          <w:rFonts w:cs="Arial"/>
          <w:b/>
          <w:i w:val="0"/>
          <w:sz w:val="22"/>
          <w:szCs w:val="22"/>
          <w:lang w:val="es-PE"/>
        </w:rPr>
        <w:tab/>
      </w:r>
      <w:bookmarkStart w:id="61" w:name="_Toc497417467"/>
      <w:r w:rsidRPr="00D34E15">
        <w:rPr>
          <w:rFonts w:cs="Arial"/>
          <w:b/>
          <w:i w:val="0"/>
          <w:sz w:val="22"/>
          <w:szCs w:val="22"/>
          <w:lang w:val="es-PE"/>
        </w:rPr>
        <w:t>Criterio(s) de Éxito / Fallo</w:t>
      </w:r>
      <w:bookmarkEnd w:id="61"/>
    </w:p>
    <w:p w14:paraId="78274D58" w14:textId="0289F245" w:rsidR="00846334" w:rsidRPr="005E15CF" w:rsidRDefault="00846334" w:rsidP="00846334">
      <w:pPr>
        <w:ind w:left="1429"/>
        <w:jc w:val="both"/>
        <w:rPr>
          <w:rFonts w:ascii="Arial" w:hAnsi="Arial" w:cs="Arial"/>
          <w:sz w:val="22"/>
          <w:szCs w:val="22"/>
          <w:lang w:val="es-PE"/>
        </w:rPr>
      </w:pPr>
      <w:r w:rsidRPr="00664ECC">
        <w:rPr>
          <w:rFonts w:ascii="Arial" w:hAnsi="Arial" w:cs="Arial"/>
          <w:sz w:val="22"/>
          <w:szCs w:val="22"/>
          <w:lang w:val="es-PE"/>
        </w:rPr>
        <w:tab/>
      </w:r>
      <w:r w:rsidRPr="005E15CF">
        <w:rPr>
          <w:rFonts w:ascii="Arial" w:hAnsi="Arial" w:cs="Arial"/>
          <w:sz w:val="22"/>
          <w:szCs w:val="22"/>
          <w:lang w:val="es-PE"/>
        </w:rPr>
        <w:t xml:space="preserve">En el sistema </w:t>
      </w:r>
      <w:r>
        <w:rPr>
          <w:rFonts w:ascii="Arial" w:hAnsi="Arial" w:cs="Arial"/>
          <w:sz w:val="22"/>
          <w:szCs w:val="22"/>
          <w:lang w:val="es-PE"/>
        </w:rPr>
        <w:t xml:space="preserve">no </w:t>
      </w:r>
      <w:r w:rsidRPr="005E15CF">
        <w:rPr>
          <w:rFonts w:ascii="Arial" w:hAnsi="Arial" w:cs="Arial"/>
          <w:sz w:val="22"/>
          <w:szCs w:val="22"/>
          <w:lang w:val="es-PE"/>
        </w:rPr>
        <w:t>quedará registrada la multa del vehículo</w:t>
      </w:r>
    </w:p>
    <w:p w14:paraId="2D62A1C7" w14:textId="0E824130"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14:paraId="360B8BF4" w14:textId="00780C4E" w:rsidR="00D13965" w:rsidRDefault="00D13965" w:rsidP="004B5AA1">
      <w:pPr>
        <w:rPr>
          <w:rFonts w:ascii="Arial" w:hAnsi="Arial" w:cs="Arial"/>
          <w:sz w:val="22"/>
          <w:szCs w:val="22"/>
          <w:lang w:val="es-PE"/>
        </w:rPr>
      </w:pPr>
    </w:p>
    <w:p w14:paraId="5CF2AEE1" w14:textId="77777777" w:rsidR="005801DC" w:rsidRPr="00E95CF7" w:rsidRDefault="005801DC" w:rsidP="005801DC">
      <w:pPr>
        <w:jc w:val="center"/>
        <w:rPr>
          <w:b/>
          <w:lang w:val="es-PE"/>
        </w:rPr>
      </w:pPr>
      <w:bookmarkStart w:id="62" w:name="_Toc381110442"/>
      <w:r w:rsidRPr="00E95CF7">
        <w:rPr>
          <w:b/>
          <w:sz w:val="36"/>
          <w:szCs w:val="36"/>
          <w:lang w:val="es-PE"/>
        </w:rPr>
        <w:t>H</w:t>
      </w:r>
      <w:r w:rsidRPr="00E95CF7">
        <w:rPr>
          <w:b/>
          <w:lang w:val="es-PE"/>
        </w:rPr>
        <w:t>istorial de las revisiones</w:t>
      </w:r>
      <w:bookmarkEnd w:id="62"/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5801DC" w:rsidRPr="0061734D" w14:paraId="0DBB5EB6" w14:textId="77777777" w:rsidTr="006B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14:paraId="652BD703" w14:textId="77777777" w:rsidR="005801DC" w:rsidRPr="00E95CF7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E95CF7">
              <w:rPr>
                <w:rFonts w:cs="Arial"/>
                <w:sz w:val="16"/>
                <w:szCs w:val="16"/>
                <w:lang w:val="es-PE"/>
              </w:rPr>
              <w:t>Ítem</w:t>
            </w:r>
          </w:p>
        </w:tc>
        <w:tc>
          <w:tcPr>
            <w:tcW w:w="852" w:type="dxa"/>
            <w:shd w:val="clear" w:color="auto" w:fill="DDD9C3" w:themeFill="background2" w:themeFillShade="E6"/>
          </w:tcPr>
          <w:p w14:paraId="5DE46FCB" w14:textId="77777777" w:rsidR="005801DC" w:rsidRPr="00E95CF7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PE"/>
              </w:rPr>
            </w:pPr>
            <w:r w:rsidRPr="00E95CF7">
              <w:rPr>
                <w:rFonts w:cs="Arial"/>
                <w:sz w:val="16"/>
                <w:szCs w:val="16"/>
                <w:lang w:val="es-PE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14:paraId="1FA1B98E" w14:textId="77777777" w:rsidR="005801DC" w:rsidRPr="00E95CF7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E95CF7">
              <w:rPr>
                <w:rFonts w:cs="Arial"/>
                <w:sz w:val="16"/>
                <w:szCs w:val="16"/>
                <w:lang w:val="es-PE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14:paraId="1A584B43" w14:textId="77777777" w:rsidR="005801DC" w:rsidRPr="00E95CF7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PE"/>
              </w:rPr>
            </w:pPr>
            <w:r w:rsidRPr="00E95CF7">
              <w:rPr>
                <w:rFonts w:cs="Arial"/>
                <w:sz w:val="16"/>
                <w:szCs w:val="16"/>
                <w:lang w:val="es-PE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14:paraId="484C188A" w14:textId="77777777" w:rsidR="005801DC" w:rsidRPr="00E95CF7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E95CF7">
              <w:rPr>
                <w:rFonts w:cs="Arial"/>
                <w:sz w:val="16"/>
                <w:szCs w:val="16"/>
                <w:lang w:val="es-PE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14:paraId="2A563FC0" w14:textId="77777777" w:rsidR="005801DC" w:rsidRPr="00E95CF7" w:rsidRDefault="005801DC" w:rsidP="006B3D9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PE"/>
              </w:rPr>
            </w:pPr>
            <w:r w:rsidRPr="00E95CF7">
              <w:rPr>
                <w:rFonts w:cs="Arial"/>
                <w:sz w:val="16"/>
                <w:szCs w:val="16"/>
                <w:lang w:val="es-PE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14:paraId="49D86584" w14:textId="77777777" w:rsidR="005801DC" w:rsidRPr="00EB1014" w:rsidRDefault="005801DC" w:rsidP="006B3D9F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EB1014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5801DC" w:rsidRPr="00EB1014" w14:paraId="1DFAD806" w14:textId="77777777" w:rsidTr="006B3D9F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14:paraId="682D12DA" w14:textId="77777777"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r w:rsidRPr="00EB1014">
              <w:rPr>
                <w:rFonts w:ascii="Verdana" w:hAnsi="Verdana" w:cs="Arial"/>
                <w:color w:val="000000"/>
                <w:szCs w:val="16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14:paraId="243931E1" w14:textId="77777777" w:rsidR="005801DC" w:rsidRPr="00EB1014" w:rsidRDefault="005801DC" w:rsidP="006B3D9F">
            <w:pPr>
              <w:pStyle w:val="TableText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Cs w:val="16"/>
              </w:rPr>
            </w:pPr>
            <w:r w:rsidRPr="00EB1014">
              <w:rPr>
                <w:rFonts w:ascii="Verdana" w:hAnsi="Verdana" w:cs="Arial"/>
                <w:szCs w:val="16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14:paraId="413B41CE" w14:textId="40868528" w:rsidR="005801DC" w:rsidRPr="00EB1014" w:rsidRDefault="005801DC" w:rsidP="005801DC">
            <w:pPr>
              <w:pStyle w:val="TableText0"/>
              <w:jc w:val="center"/>
              <w:rPr>
                <w:rFonts w:ascii="Verdana" w:hAnsi="Verdana" w:cs="Arial"/>
                <w:szCs w:val="16"/>
              </w:rPr>
            </w:pPr>
            <w:r>
              <w:rPr>
                <w:rFonts w:ascii="Verdana" w:hAnsi="Verdana" w:cs="Arial"/>
                <w:szCs w:val="16"/>
              </w:rPr>
              <w:t>22/10</w:t>
            </w:r>
            <w:r w:rsidRPr="00EB1014">
              <w:rPr>
                <w:rFonts w:ascii="Verdana" w:hAnsi="Verdana" w:cs="Arial"/>
                <w:szCs w:val="16"/>
              </w:rPr>
              <w:t>/1</w:t>
            </w:r>
            <w:r w:rsidR="009042DF">
              <w:rPr>
                <w:rFonts w:ascii="Verdana" w:hAnsi="Verdana" w:cs="Arial"/>
                <w:szCs w:val="16"/>
              </w:rPr>
              <w:t>7</w:t>
            </w:r>
          </w:p>
        </w:tc>
        <w:tc>
          <w:tcPr>
            <w:tcW w:w="1135" w:type="dxa"/>
            <w:shd w:val="clear" w:color="auto" w:fill="FFFFFF" w:themeFill="background1"/>
          </w:tcPr>
          <w:p w14:paraId="1958571A" w14:textId="3E12EBF0" w:rsidR="005801DC" w:rsidRPr="00EB1014" w:rsidRDefault="009042DF" w:rsidP="006B3D9F">
            <w:pPr>
              <w:pStyle w:val="TableText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Cs w:val="16"/>
              </w:rPr>
            </w:pPr>
            <w:proofErr w:type="spellStart"/>
            <w:r>
              <w:rPr>
                <w:rFonts w:ascii="Verdana" w:hAnsi="Verdana" w:cs="Arial"/>
                <w:szCs w:val="16"/>
              </w:rPr>
              <w:t>DCarlin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14:paraId="6D123D0F" w14:textId="3F4DB344" w:rsidR="005801DC" w:rsidRPr="00EB1014" w:rsidRDefault="005801DC" w:rsidP="005801DC">
            <w:pPr>
              <w:pStyle w:val="TableText0"/>
              <w:rPr>
                <w:rFonts w:ascii="Verdana" w:hAnsi="Verdana" w:cs="Arial"/>
                <w:i/>
                <w:color w:val="17365D"/>
                <w:szCs w:val="16"/>
              </w:rPr>
            </w:pPr>
            <w:r w:rsidRPr="00EB1014">
              <w:rPr>
                <w:rFonts w:ascii="Verdana" w:hAnsi="Verdana" w:cs="Arial"/>
                <w:i/>
                <w:color w:val="17365D"/>
                <w:szCs w:val="16"/>
              </w:rPr>
              <w:t xml:space="preserve">Realización del Documento </w:t>
            </w:r>
            <w:r>
              <w:rPr>
                <w:rFonts w:ascii="Verdana" w:hAnsi="Verdana" w:cs="Arial"/>
                <w:i/>
                <w:color w:val="17365D"/>
                <w:szCs w:val="16"/>
              </w:rPr>
              <w:t xml:space="preserve">Especificación Diseño Componente Prueba – Registrar Datos de </w:t>
            </w:r>
            <w:proofErr w:type="spellStart"/>
            <w:r>
              <w:rPr>
                <w:rFonts w:ascii="Verdana" w:hAnsi="Verdana" w:cs="Arial"/>
                <w:i/>
                <w:color w:val="17365D"/>
                <w:szCs w:val="16"/>
              </w:rPr>
              <w:t>Afiliacion</w:t>
            </w:r>
            <w:proofErr w:type="spellEnd"/>
          </w:p>
        </w:tc>
        <w:tc>
          <w:tcPr>
            <w:tcW w:w="994" w:type="dxa"/>
            <w:shd w:val="clear" w:color="auto" w:fill="FFFFFF" w:themeFill="background1"/>
          </w:tcPr>
          <w:p w14:paraId="6FBD66A0" w14:textId="22E31A50" w:rsidR="005801DC" w:rsidRPr="00EB1014" w:rsidRDefault="005801DC" w:rsidP="005801DC">
            <w:pPr>
              <w:pStyle w:val="TableText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000000"/>
                <w:szCs w:val="16"/>
              </w:rPr>
            </w:pPr>
            <w:r>
              <w:rPr>
                <w:rFonts w:ascii="Verdana" w:hAnsi="Verdana" w:cs="Arial"/>
                <w:color w:val="000000"/>
                <w:szCs w:val="16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501703D5" w14:textId="77777777" w:rsidR="005801DC" w:rsidRPr="00EB1014" w:rsidRDefault="005801DC" w:rsidP="006B3D9F">
            <w:pPr>
              <w:pStyle w:val="TableText0"/>
              <w:jc w:val="center"/>
              <w:rPr>
                <w:rFonts w:ascii="Verdana" w:hAnsi="Verdana" w:cs="Arial"/>
                <w:color w:val="000000"/>
                <w:szCs w:val="16"/>
              </w:rPr>
            </w:pPr>
            <w:proofErr w:type="spellStart"/>
            <w:r w:rsidRPr="00EB1014">
              <w:rPr>
                <w:rFonts w:ascii="Verdana" w:hAnsi="Verdana" w:cs="Arial"/>
                <w:color w:val="000000"/>
                <w:szCs w:val="16"/>
              </w:rPr>
              <w:t>LPalacios</w:t>
            </w:r>
            <w:proofErr w:type="spellEnd"/>
          </w:p>
        </w:tc>
      </w:tr>
    </w:tbl>
    <w:p w14:paraId="41A720F1" w14:textId="77777777" w:rsidR="005801DC" w:rsidRPr="00C41B68" w:rsidRDefault="005801DC" w:rsidP="005801DC">
      <w:pPr>
        <w:spacing w:after="200" w:line="276" w:lineRule="auto"/>
        <w:rPr>
          <w:rFonts w:cs="Arial"/>
          <w:lang w:val="es-PE"/>
        </w:rPr>
      </w:pPr>
    </w:p>
    <w:p w14:paraId="0C147115" w14:textId="77777777" w:rsidR="009042DF" w:rsidRPr="002F3AA6" w:rsidRDefault="009042DF" w:rsidP="009042DF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14:paraId="0742EE47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14:paraId="2DBBBD63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14:paraId="165D3D28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14:paraId="11FFF83B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14:paraId="23E2BAF7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>
        <w:rPr>
          <w:rFonts w:cs="Arial"/>
          <w:sz w:val="22"/>
          <w:szCs w:val="22"/>
          <w:lang w:val="es-US"/>
        </w:rPr>
        <w:t>Minaya</w:t>
      </w:r>
      <w:proofErr w:type="spellEnd"/>
      <w:r>
        <w:rPr>
          <w:rFonts w:cs="Arial"/>
          <w:sz w:val="22"/>
          <w:szCs w:val="22"/>
          <w:lang w:val="es-US"/>
        </w:rPr>
        <w:t>, Herná</w:t>
      </w:r>
      <w:r w:rsidRPr="002F3AA6">
        <w:rPr>
          <w:rFonts w:cs="Arial"/>
          <w:sz w:val="22"/>
          <w:szCs w:val="22"/>
          <w:lang w:val="es-US"/>
        </w:rPr>
        <w:t xml:space="preserve">n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14:paraId="4C2B4CCD" w14:textId="77777777" w:rsidR="009042DF" w:rsidRPr="002F3AA6" w:rsidRDefault="009042DF" w:rsidP="009042DF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14:paraId="342E41B8" w14:textId="77777777" w:rsidR="009042DF" w:rsidRPr="002F3AA6" w:rsidRDefault="009042DF" w:rsidP="009042D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14:paraId="6D9C033D" w14:textId="77777777" w:rsidR="009042DF" w:rsidRPr="002F3AA6" w:rsidRDefault="009042DF" w:rsidP="009042DF">
      <w:pPr>
        <w:spacing w:after="200" w:line="276" w:lineRule="auto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 xml:space="preserve">Palacios </w:t>
      </w:r>
      <w:proofErr w:type="spellStart"/>
      <w:r>
        <w:rPr>
          <w:rFonts w:cs="Arial"/>
          <w:sz w:val="22"/>
          <w:szCs w:val="22"/>
          <w:lang w:val="es-US"/>
        </w:rPr>
        <w:t>Quichiz</w:t>
      </w:r>
      <w:proofErr w:type="spellEnd"/>
      <w:r>
        <w:rPr>
          <w:rFonts w:cs="Arial"/>
          <w:sz w:val="22"/>
          <w:szCs w:val="22"/>
          <w:lang w:val="es-US"/>
        </w:rPr>
        <w:t>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14:paraId="6399409B" w14:textId="3A43FAA0" w:rsidR="004B5AA1" w:rsidRPr="006F73FF" w:rsidRDefault="004B5AA1" w:rsidP="004B5AA1">
      <w:pPr>
        <w:pStyle w:val="Puesto"/>
        <w:rPr>
          <w:lang w:val="es-PE"/>
        </w:rPr>
      </w:pPr>
    </w:p>
    <w:p w14:paraId="40A295A5" w14:textId="3B6242B2" w:rsidR="00AA1428" w:rsidRPr="0054460F" w:rsidRDefault="00AA1428" w:rsidP="007E447D">
      <w:pPr>
        <w:rPr>
          <w:lang w:val="es-PE"/>
        </w:rPr>
      </w:pPr>
    </w:p>
    <w:sectPr w:rsidR="00AA1428" w:rsidRPr="0054460F" w:rsidSect="002D42D3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B5A5E" w14:textId="77777777" w:rsidR="0061734D" w:rsidRDefault="0061734D">
      <w:r>
        <w:separator/>
      </w:r>
    </w:p>
  </w:endnote>
  <w:endnote w:type="continuationSeparator" w:id="0">
    <w:p w14:paraId="4CD2E3A1" w14:textId="77777777" w:rsidR="0061734D" w:rsidRDefault="00617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7C0E" w14:textId="77777777" w:rsidR="0061734D" w:rsidRDefault="006173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0091DB8" w14:textId="77777777" w:rsidR="0061734D" w:rsidRDefault="006173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61734D" w14:paraId="228CA0D3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14:paraId="492E4F98" w14:textId="77777777" w:rsidR="0061734D" w:rsidRPr="006F73FF" w:rsidRDefault="0061734D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0B051E3" w14:textId="77777777" w:rsidR="0061734D" w:rsidRPr="006F73FF" w:rsidRDefault="0061734D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14:paraId="574238DF" w14:textId="7CD33889" w:rsidR="0061734D" w:rsidRPr="006F73FF" w:rsidRDefault="0061734D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46805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46805">
            <w:rPr>
              <w:rStyle w:val="Nmerodepgina"/>
              <w:rFonts w:ascii="Arial" w:hAnsi="Arial" w:cs="Arial"/>
              <w:noProof/>
              <w:sz w:val="18"/>
              <w:szCs w:val="18"/>
            </w:rPr>
            <w:t>14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8028204" w14:textId="77777777" w:rsidR="0061734D" w:rsidRDefault="0061734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11CDF" w14:textId="77777777" w:rsidR="0061734D" w:rsidRDefault="006173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A9499" w14:textId="77777777" w:rsidR="0061734D" w:rsidRDefault="0061734D">
      <w:r>
        <w:separator/>
      </w:r>
    </w:p>
  </w:footnote>
  <w:footnote w:type="continuationSeparator" w:id="0">
    <w:p w14:paraId="3535E681" w14:textId="77777777" w:rsidR="0061734D" w:rsidRDefault="006173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D3D99" w14:textId="4D60FE6B" w:rsidR="0061734D" w:rsidRPr="004D403E" w:rsidRDefault="0061734D">
    <w:pPr>
      <w:rPr>
        <w:sz w:val="24"/>
        <w:lang w:val="es-PE"/>
      </w:rPr>
    </w:pPr>
    <w:r w:rsidRPr="004D403E">
      <w:rPr>
        <w:sz w:val="24"/>
        <w:lang w:val="es-PE"/>
      </w:rPr>
      <w:t>A</w:t>
    </w:r>
    <w:r>
      <w:rPr>
        <w:sz w:val="24"/>
        <w:lang w:val="es-PE"/>
      </w:rPr>
      <w:t>nexo 16</w:t>
    </w:r>
  </w:p>
  <w:p w14:paraId="1D40EE07" w14:textId="77777777" w:rsidR="0061734D" w:rsidRPr="004D403E" w:rsidRDefault="0061734D">
    <w:pPr>
      <w:pBdr>
        <w:top w:val="single" w:sz="6" w:space="1" w:color="auto"/>
      </w:pBdr>
      <w:rPr>
        <w:sz w:val="24"/>
        <w:lang w:val="es-PE"/>
      </w:rPr>
    </w:pPr>
  </w:p>
  <w:p w14:paraId="5EF8350B" w14:textId="1A78413C" w:rsidR="0061734D" w:rsidRPr="00F648C1" w:rsidRDefault="0061734D" w:rsidP="00EF1CBA">
    <w:pPr>
      <w:pBdr>
        <w:top w:val="single" w:sz="6" w:space="1" w:color="auto"/>
      </w:pBdr>
      <w:jc w:val="right"/>
      <w:rPr>
        <w:rFonts w:ascii="Arial" w:hAnsi="Arial" w:cs="Arial"/>
        <w:b/>
        <w:sz w:val="36"/>
        <w:szCs w:val="36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 xml:space="preserve">C &amp; M </w:t>
    </w:r>
    <w:proofErr w:type="spellStart"/>
    <w:r>
      <w:rPr>
        <w:rFonts w:ascii="Arial" w:hAnsi="Arial" w:cs="Arial"/>
        <w:b/>
        <w:sz w:val="36"/>
        <w:szCs w:val="36"/>
        <w:lang w:val="es-MX"/>
      </w:rPr>
      <w:t>Engineering</w:t>
    </w:r>
    <w:proofErr w:type="spellEnd"/>
    <w:r>
      <w:rPr>
        <w:rFonts w:ascii="Arial" w:hAnsi="Arial" w:cs="Arial"/>
        <w:b/>
        <w:sz w:val="36"/>
        <w:szCs w:val="36"/>
        <w:lang w:val="es-MX"/>
      </w:rPr>
      <w:t xml:space="preserve"> SAC</w:t>
    </w:r>
  </w:p>
  <w:p w14:paraId="7317D12B" w14:textId="77777777" w:rsidR="0061734D" w:rsidRPr="00F648C1" w:rsidRDefault="0061734D">
    <w:pPr>
      <w:pBdr>
        <w:top w:val="single" w:sz="6" w:space="1" w:color="auto"/>
      </w:pBdr>
      <w:rPr>
        <w:sz w:val="24"/>
        <w:lang w:val="es-MX"/>
      </w:rPr>
    </w:pPr>
  </w:p>
  <w:p w14:paraId="73C04738" w14:textId="77777777" w:rsidR="0061734D" w:rsidRPr="00F648C1" w:rsidRDefault="0061734D">
    <w:pPr>
      <w:pBdr>
        <w:bottom w:val="single" w:sz="6" w:space="1" w:color="auto"/>
      </w:pBdr>
      <w:jc w:val="right"/>
      <w:rPr>
        <w:rFonts w:ascii="Arial" w:hAnsi="Arial" w:cs="Arial"/>
        <w:lang w:val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42EE9" w14:textId="4DE8862C" w:rsidR="0061734D" w:rsidRDefault="0061734D">
    <w:r>
      <w:t>Anexo 16</w:t>
    </w:r>
  </w:p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01"/>
    </w:tblGrid>
    <w:tr w:rsidR="0061734D" w14:paraId="5D302E3F" w14:textId="77777777" w:rsidTr="00EF1CBA">
      <w:tc>
        <w:tcPr>
          <w:tcW w:w="6379" w:type="dxa"/>
        </w:tcPr>
        <w:p w14:paraId="3FFE6EC3" w14:textId="331763B0" w:rsidR="0061734D" w:rsidRPr="006F73FF" w:rsidRDefault="0061734D" w:rsidP="000F2DD8">
          <w:pPr>
            <w:pBdr>
              <w:top w:val="single" w:sz="6" w:space="1" w:color="auto"/>
            </w:pBdr>
            <w:rPr>
              <w:lang w:val="es-MX"/>
            </w:rPr>
          </w:pPr>
          <w:r w:rsidRPr="00627B72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Sistema de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t>gestión de vehículos pesados</w:t>
          </w:r>
        </w:p>
      </w:tc>
      <w:tc>
        <w:tcPr>
          <w:tcW w:w="2801" w:type="dxa"/>
        </w:tcPr>
        <w:p w14:paraId="1EEBF55A" w14:textId="77777777" w:rsidR="0061734D" w:rsidRPr="006F73FF" w:rsidRDefault="0061734D" w:rsidP="004543CA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>
            <w:rPr>
              <w:lang w:val="es-MX"/>
            </w:rPr>
            <w:t>0.1</w:t>
          </w:r>
        </w:p>
      </w:tc>
    </w:tr>
    <w:tr w:rsidR="0061734D" w14:paraId="652C598D" w14:textId="77777777" w:rsidTr="00EF1CBA">
      <w:tc>
        <w:tcPr>
          <w:tcW w:w="6379" w:type="dxa"/>
        </w:tcPr>
        <w:p w14:paraId="1C6B1BB4" w14:textId="77777777" w:rsidR="0061734D" w:rsidRPr="006F73FF" w:rsidRDefault="0061734D" w:rsidP="004B0453">
          <w:pPr>
            <w:rPr>
              <w:lang w:val="es-MX"/>
            </w:rPr>
          </w:pPr>
          <w:r>
            <w:rPr>
              <w:lang w:val="es-MX"/>
            </w:rPr>
            <w:t xml:space="preserve">&lt;EDCP&gt;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TITLE   \* MERGEFORMAT </w:instrText>
          </w:r>
          <w:r>
            <w:rPr>
              <w:lang w:val="es-MX"/>
            </w:rPr>
            <w:fldChar w:fldCharType="separate"/>
          </w:r>
          <w:r>
            <w:rPr>
              <w:lang w:val="es-MX"/>
            </w:rPr>
            <w:t>Especificación de Diseño del Caso de Prueba</w:t>
          </w:r>
          <w:r>
            <w:rPr>
              <w:lang w:val="es-MX"/>
            </w:rPr>
            <w:fldChar w:fldCharType="end"/>
          </w:r>
        </w:p>
      </w:tc>
      <w:tc>
        <w:tcPr>
          <w:tcW w:w="2801" w:type="dxa"/>
        </w:tcPr>
        <w:p w14:paraId="541282AF" w14:textId="292C566A" w:rsidR="0061734D" w:rsidRPr="006F73FF" w:rsidRDefault="0061734D" w:rsidP="00BE58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>
            <w:rPr>
              <w:lang w:val="es-MX"/>
            </w:rPr>
            <w:t>22/10/2017</w:t>
          </w:r>
        </w:p>
      </w:tc>
    </w:tr>
  </w:tbl>
  <w:p w14:paraId="7174583A" w14:textId="77777777" w:rsidR="0061734D" w:rsidRDefault="0061734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1369C" w14:textId="77777777" w:rsidR="0061734D" w:rsidRDefault="006173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AF4F44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94774C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115327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1377A2"/>
    <w:multiLevelType w:val="hybridMultilevel"/>
    <w:tmpl w:val="982EA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1322"/>
    <w:multiLevelType w:val="hybridMultilevel"/>
    <w:tmpl w:val="EB84B1C4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2D787E"/>
    <w:multiLevelType w:val="hybridMultilevel"/>
    <w:tmpl w:val="EB84B1C4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240419A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F2410D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2432A5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6140607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BD41DB6"/>
    <w:multiLevelType w:val="hybridMultilevel"/>
    <w:tmpl w:val="4184E34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BF87201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6033E8F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30B4756"/>
    <w:multiLevelType w:val="hybridMultilevel"/>
    <w:tmpl w:val="8160A69C"/>
    <w:lvl w:ilvl="0" w:tplc="08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4"/>
  </w:num>
  <w:num w:numId="6">
    <w:abstractNumId w:val="9"/>
  </w:num>
  <w:num w:numId="7">
    <w:abstractNumId w:val="13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  <w:num w:numId="13">
    <w:abstractNumId w:val="12"/>
  </w:num>
  <w:num w:numId="14">
    <w:abstractNumId w:val="10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103E8"/>
    <w:rsid w:val="0001242B"/>
    <w:rsid w:val="000156BD"/>
    <w:rsid w:val="00020554"/>
    <w:rsid w:val="00022DE0"/>
    <w:rsid w:val="0003324D"/>
    <w:rsid w:val="0004002D"/>
    <w:rsid w:val="000602E7"/>
    <w:rsid w:val="0008410E"/>
    <w:rsid w:val="00086C49"/>
    <w:rsid w:val="00093387"/>
    <w:rsid w:val="00095539"/>
    <w:rsid w:val="000955FB"/>
    <w:rsid w:val="00097ACE"/>
    <w:rsid w:val="000A0FBD"/>
    <w:rsid w:val="000A3834"/>
    <w:rsid w:val="000A6559"/>
    <w:rsid w:val="000B1802"/>
    <w:rsid w:val="000B7A5E"/>
    <w:rsid w:val="000D2FB0"/>
    <w:rsid w:val="000D4CE6"/>
    <w:rsid w:val="000D5F96"/>
    <w:rsid w:val="000D6F43"/>
    <w:rsid w:val="000E2ABF"/>
    <w:rsid w:val="000E63FE"/>
    <w:rsid w:val="000F04FC"/>
    <w:rsid w:val="000F2D14"/>
    <w:rsid w:val="000F2DD8"/>
    <w:rsid w:val="000F418D"/>
    <w:rsid w:val="001079A7"/>
    <w:rsid w:val="00120F25"/>
    <w:rsid w:val="00127275"/>
    <w:rsid w:val="00130C75"/>
    <w:rsid w:val="0013326F"/>
    <w:rsid w:val="00150A77"/>
    <w:rsid w:val="00155202"/>
    <w:rsid w:val="00171086"/>
    <w:rsid w:val="00182A3B"/>
    <w:rsid w:val="00185372"/>
    <w:rsid w:val="00195274"/>
    <w:rsid w:val="001A463C"/>
    <w:rsid w:val="001A70F4"/>
    <w:rsid w:val="001A78EF"/>
    <w:rsid w:val="001B1D5F"/>
    <w:rsid w:val="001C6D5E"/>
    <w:rsid w:val="001D03BB"/>
    <w:rsid w:val="001D04DF"/>
    <w:rsid w:val="001D7AC0"/>
    <w:rsid w:val="001E73E4"/>
    <w:rsid w:val="001F2FA8"/>
    <w:rsid w:val="001F4171"/>
    <w:rsid w:val="0020106D"/>
    <w:rsid w:val="00203D4B"/>
    <w:rsid w:val="002074D5"/>
    <w:rsid w:val="002114D9"/>
    <w:rsid w:val="00222E97"/>
    <w:rsid w:val="00225025"/>
    <w:rsid w:val="002253CF"/>
    <w:rsid w:val="00225DD6"/>
    <w:rsid w:val="00243B9F"/>
    <w:rsid w:val="00245A5C"/>
    <w:rsid w:val="002531C5"/>
    <w:rsid w:val="0025492F"/>
    <w:rsid w:val="00254C21"/>
    <w:rsid w:val="00262388"/>
    <w:rsid w:val="002741AC"/>
    <w:rsid w:val="002742C3"/>
    <w:rsid w:val="00281206"/>
    <w:rsid w:val="0028139A"/>
    <w:rsid w:val="00285025"/>
    <w:rsid w:val="002921F9"/>
    <w:rsid w:val="00292A7B"/>
    <w:rsid w:val="002938B7"/>
    <w:rsid w:val="00293B5E"/>
    <w:rsid w:val="00295508"/>
    <w:rsid w:val="002A7748"/>
    <w:rsid w:val="002B320D"/>
    <w:rsid w:val="002B4F84"/>
    <w:rsid w:val="002C3014"/>
    <w:rsid w:val="002C6274"/>
    <w:rsid w:val="002D2BCD"/>
    <w:rsid w:val="002D2DAF"/>
    <w:rsid w:val="002D42D3"/>
    <w:rsid w:val="002D7CCC"/>
    <w:rsid w:val="002E078A"/>
    <w:rsid w:val="002E0C79"/>
    <w:rsid w:val="002E162B"/>
    <w:rsid w:val="002E418D"/>
    <w:rsid w:val="002E4701"/>
    <w:rsid w:val="002E6A4C"/>
    <w:rsid w:val="002E6FFF"/>
    <w:rsid w:val="002F3054"/>
    <w:rsid w:val="002F4840"/>
    <w:rsid w:val="002F77A1"/>
    <w:rsid w:val="00305513"/>
    <w:rsid w:val="00310337"/>
    <w:rsid w:val="003236BC"/>
    <w:rsid w:val="0032635D"/>
    <w:rsid w:val="00334131"/>
    <w:rsid w:val="003353C8"/>
    <w:rsid w:val="00344A04"/>
    <w:rsid w:val="00346805"/>
    <w:rsid w:val="0035496F"/>
    <w:rsid w:val="00365583"/>
    <w:rsid w:val="0037235B"/>
    <w:rsid w:val="003822A9"/>
    <w:rsid w:val="003830EE"/>
    <w:rsid w:val="00390034"/>
    <w:rsid w:val="00390B00"/>
    <w:rsid w:val="0039762C"/>
    <w:rsid w:val="003A3C3C"/>
    <w:rsid w:val="003B051D"/>
    <w:rsid w:val="003B0EC8"/>
    <w:rsid w:val="003B4CF6"/>
    <w:rsid w:val="003C2E73"/>
    <w:rsid w:val="003D2D0E"/>
    <w:rsid w:val="003D791B"/>
    <w:rsid w:val="003D7AF6"/>
    <w:rsid w:val="003F55A9"/>
    <w:rsid w:val="00412FE9"/>
    <w:rsid w:val="0041715E"/>
    <w:rsid w:val="004226B2"/>
    <w:rsid w:val="00424C6F"/>
    <w:rsid w:val="00426D50"/>
    <w:rsid w:val="0043403F"/>
    <w:rsid w:val="004340DF"/>
    <w:rsid w:val="004344E2"/>
    <w:rsid w:val="00436577"/>
    <w:rsid w:val="00446252"/>
    <w:rsid w:val="00450563"/>
    <w:rsid w:val="004543CA"/>
    <w:rsid w:val="00465AB6"/>
    <w:rsid w:val="0046754C"/>
    <w:rsid w:val="004760DC"/>
    <w:rsid w:val="004830D2"/>
    <w:rsid w:val="00483B16"/>
    <w:rsid w:val="00492D0C"/>
    <w:rsid w:val="00495500"/>
    <w:rsid w:val="00495CB4"/>
    <w:rsid w:val="00497A9A"/>
    <w:rsid w:val="004A6A11"/>
    <w:rsid w:val="004A75B3"/>
    <w:rsid w:val="004B0453"/>
    <w:rsid w:val="004B5AA1"/>
    <w:rsid w:val="004B649D"/>
    <w:rsid w:val="004C3916"/>
    <w:rsid w:val="004C4AEB"/>
    <w:rsid w:val="004C79BF"/>
    <w:rsid w:val="004D0973"/>
    <w:rsid w:val="004D1351"/>
    <w:rsid w:val="004D403E"/>
    <w:rsid w:val="004D6D1D"/>
    <w:rsid w:val="004E004E"/>
    <w:rsid w:val="004E1133"/>
    <w:rsid w:val="004E2FB5"/>
    <w:rsid w:val="004F2DB0"/>
    <w:rsid w:val="004F6D72"/>
    <w:rsid w:val="00500D24"/>
    <w:rsid w:val="0050230E"/>
    <w:rsid w:val="00503CC1"/>
    <w:rsid w:val="00513AE9"/>
    <w:rsid w:val="00520C12"/>
    <w:rsid w:val="00521354"/>
    <w:rsid w:val="00524158"/>
    <w:rsid w:val="00530213"/>
    <w:rsid w:val="0054460F"/>
    <w:rsid w:val="0056429B"/>
    <w:rsid w:val="005704B3"/>
    <w:rsid w:val="0057064E"/>
    <w:rsid w:val="0057524F"/>
    <w:rsid w:val="005801DC"/>
    <w:rsid w:val="00594581"/>
    <w:rsid w:val="00595708"/>
    <w:rsid w:val="00596574"/>
    <w:rsid w:val="005A00DE"/>
    <w:rsid w:val="005A70CE"/>
    <w:rsid w:val="005B0419"/>
    <w:rsid w:val="005B4EAF"/>
    <w:rsid w:val="005C29D9"/>
    <w:rsid w:val="005C3D12"/>
    <w:rsid w:val="005C4D2F"/>
    <w:rsid w:val="005E15CF"/>
    <w:rsid w:val="005E68E8"/>
    <w:rsid w:val="005F1F42"/>
    <w:rsid w:val="005F374D"/>
    <w:rsid w:val="005F505F"/>
    <w:rsid w:val="005F770A"/>
    <w:rsid w:val="00612362"/>
    <w:rsid w:val="0061734D"/>
    <w:rsid w:val="006179C7"/>
    <w:rsid w:val="00617DD9"/>
    <w:rsid w:val="00621AEE"/>
    <w:rsid w:val="00624E40"/>
    <w:rsid w:val="00627B72"/>
    <w:rsid w:val="0063156B"/>
    <w:rsid w:val="00632D3A"/>
    <w:rsid w:val="00633197"/>
    <w:rsid w:val="00642D66"/>
    <w:rsid w:val="006439E2"/>
    <w:rsid w:val="00646DBC"/>
    <w:rsid w:val="00651DB6"/>
    <w:rsid w:val="00656B73"/>
    <w:rsid w:val="00664ECC"/>
    <w:rsid w:val="006667B3"/>
    <w:rsid w:val="0066684D"/>
    <w:rsid w:val="006672AA"/>
    <w:rsid w:val="0067565D"/>
    <w:rsid w:val="00680CA0"/>
    <w:rsid w:val="00681235"/>
    <w:rsid w:val="00681D9C"/>
    <w:rsid w:val="00683EA6"/>
    <w:rsid w:val="006847F5"/>
    <w:rsid w:val="0069725B"/>
    <w:rsid w:val="006A787C"/>
    <w:rsid w:val="006B3D9F"/>
    <w:rsid w:val="006B603A"/>
    <w:rsid w:val="006B649D"/>
    <w:rsid w:val="006C19A7"/>
    <w:rsid w:val="006C4B18"/>
    <w:rsid w:val="006D0A98"/>
    <w:rsid w:val="006D3498"/>
    <w:rsid w:val="006D3DA4"/>
    <w:rsid w:val="006D522B"/>
    <w:rsid w:val="006E26D8"/>
    <w:rsid w:val="006E6041"/>
    <w:rsid w:val="006E776B"/>
    <w:rsid w:val="006F4086"/>
    <w:rsid w:val="006F73FF"/>
    <w:rsid w:val="006F77D7"/>
    <w:rsid w:val="00700E7F"/>
    <w:rsid w:val="00701433"/>
    <w:rsid w:val="00704EAE"/>
    <w:rsid w:val="00710390"/>
    <w:rsid w:val="00713915"/>
    <w:rsid w:val="0071392B"/>
    <w:rsid w:val="00721024"/>
    <w:rsid w:val="007220D7"/>
    <w:rsid w:val="007309CE"/>
    <w:rsid w:val="00735375"/>
    <w:rsid w:val="0073555F"/>
    <w:rsid w:val="00736184"/>
    <w:rsid w:val="007421CE"/>
    <w:rsid w:val="00750077"/>
    <w:rsid w:val="0075643B"/>
    <w:rsid w:val="0076368E"/>
    <w:rsid w:val="00764242"/>
    <w:rsid w:val="007716A6"/>
    <w:rsid w:val="007747A2"/>
    <w:rsid w:val="0077547C"/>
    <w:rsid w:val="0078034C"/>
    <w:rsid w:val="007846B4"/>
    <w:rsid w:val="00785206"/>
    <w:rsid w:val="00790AF9"/>
    <w:rsid w:val="00797B72"/>
    <w:rsid w:val="00797D8D"/>
    <w:rsid w:val="007A62EE"/>
    <w:rsid w:val="007B13B0"/>
    <w:rsid w:val="007B3BE9"/>
    <w:rsid w:val="007B6493"/>
    <w:rsid w:val="007B7655"/>
    <w:rsid w:val="007D2ADF"/>
    <w:rsid w:val="007D608D"/>
    <w:rsid w:val="007E0AF4"/>
    <w:rsid w:val="007E447D"/>
    <w:rsid w:val="007E632B"/>
    <w:rsid w:val="007F08FF"/>
    <w:rsid w:val="007F70F6"/>
    <w:rsid w:val="00802095"/>
    <w:rsid w:val="008040A7"/>
    <w:rsid w:val="00806CFA"/>
    <w:rsid w:val="008116FD"/>
    <w:rsid w:val="00813C4C"/>
    <w:rsid w:val="00816D74"/>
    <w:rsid w:val="00817310"/>
    <w:rsid w:val="008222E6"/>
    <w:rsid w:val="00831247"/>
    <w:rsid w:val="00832155"/>
    <w:rsid w:val="008375B7"/>
    <w:rsid w:val="0084160D"/>
    <w:rsid w:val="00841F7D"/>
    <w:rsid w:val="00843085"/>
    <w:rsid w:val="00846334"/>
    <w:rsid w:val="008465E8"/>
    <w:rsid w:val="00852E86"/>
    <w:rsid w:val="00853BE6"/>
    <w:rsid w:val="008645B2"/>
    <w:rsid w:val="00882A44"/>
    <w:rsid w:val="00886A12"/>
    <w:rsid w:val="0089671C"/>
    <w:rsid w:val="008B1925"/>
    <w:rsid w:val="008B34C6"/>
    <w:rsid w:val="008B64BC"/>
    <w:rsid w:val="008B695D"/>
    <w:rsid w:val="008C154F"/>
    <w:rsid w:val="008C2862"/>
    <w:rsid w:val="008C53AC"/>
    <w:rsid w:val="008C69A8"/>
    <w:rsid w:val="008C6ADB"/>
    <w:rsid w:val="008D13FF"/>
    <w:rsid w:val="008D4ACE"/>
    <w:rsid w:val="008D65A9"/>
    <w:rsid w:val="008E0D98"/>
    <w:rsid w:val="008E4147"/>
    <w:rsid w:val="008E492D"/>
    <w:rsid w:val="008E59E9"/>
    <w:rsid w:val="008F3C1B"/>
    <w:rsid w:val="008F4120"/>
    <w:rsid w:val="008F4D73"/>
    <w:rsid w:val="008F547F"/>
    <w:rsid w:val="009042DF"/>
    <w:rsid w:val="009129B7"/>
    <w:rsid w:val="00924809"/>
    <w:rsid w:val="00924AF4"/>
    <w:rsid w:val="00925F9C"/>
    <w:rsid w:val="009305C6"/>
    <w:rsid w:val="009372DB"/>
    <w:rsid w:val="00950ECD"/>
    <w:rsid w:val="009628E6"/>
    <w:rsid w:val="00964699"/>
    <w:rsid w:val="00976C31"/>
    <w:rsid w:val="00983705"/>
    <w:rsid w:val="00986D36"/>
    <w:rsid w:val="009900F4"/>
    <w:rsid w:val="009A5390"/>
    <w:rsid w:val="009A55E6"/>
    <w:rsid w:val="009B2E54"/>
    <w:rsid w:val="009C433F"/>
    <w:rsid w:val="009C7C2D"/>
    <w:rsid w:val="009D04B6"/>
    <w:rsid w:val="009D384E"/>
    <w:rsid w:val="009E383C"/>
    <w:rsid w:val="009E540D"/>
    <w:rsid w:val="009E79F2"/>
    <w:rsid w:val="009F509D"/>
    <w:rsid w:val="009F530B"/>
    <w:rsid w:val="00A03A47"/>
    <w:rsid w:val="00A05012"/>
    <w:rsid w:val="00A07A9F"/>
    <w:rsid w:val="00A1316E"/>
    <w:rsid w:val="00A135A5"/>
    <w:rsid w:val="00A1731C"/>
    <w:rsid w:val="00A2328A"/>
    <w:rsid w:val="00A237D4"/>
    <w:rsid w:val="00A23A53"/>
    <w:rsid w:val="00A25236"/>
    <w:rsid w:val="00A32368"/>
    <w:rsid w:val="00A33A73"/>
    <w:rsid w:val="00A40821"/>
    <w:rsid w:val="00A42F57"/>
    <w:rsid w:val="00A46E1A"/>
    <w:rsid w:val="00A474B6"/>
    <w:rsid w:val="00A4766B"/>
    <w:rsid w:val="00A47AAA"/>
    <w:rsid w:val="00A527A0"/>
    <w:rsid w:val="00A55701"/>
    <w:rsid w:val="00A629B9"/>
    <w:rsid w:val="00A66F37"/>
    <w:rsid w:val="00A733D8"/>
    <w:rsid w:val="00A7446C"/>
    <w:rsid w:val="00A80018"/>
    <w:rsid w:val="00A816C8"/>
    <w:rsid w:val="00A84E88"/>
    <w:rsid w:val="00A8783A"/>
    <w:rsid w:val="00A9180C"/>
    <w:rsid w:val="00A9420C"/>
    <w:rsid w:val="00A961E0"/>
    <w:rsid w:val="00AA046F"/>
    <w:rsid w:val="00AA1428"/>
    <w:rsid w:val="00AA3200"/>
    <w:rsid w:val="00AA480A"/>
    <w:rsid w:val="00AB51C0"/>
    <w:rsid w:val="00AC08A0"/>
    <w:rsid w:val="00AC5329"/>
    <w:rsid w:val="00AD52F0"/>
    <w:rsid w:val="00AD651A"/>
    <w:rsid w:val="00AD7CC1"/>
    <w:rsid w:val="00AE4353"/>
    <w:rsid w:val="00AE4A49"/>
    <w:rsid w:val="00AF24EB"/>
    <w:rsid w:val="00AF6E15"/>
    <w:rsid w:val="00B01A9C"/>
    <w:rsid w:val="00B01DEB"/>
    <w:rsid w:val="00B06D9A"/>
    <w:rsid w:val="00B126F6"/>
    <w:rsid w:val="00B13CED"/>
    <w:rsid w:val="00B210A3"/>
    <w:rsid w:val="00B21238"/>
    <w:rsid w:val="00B25A98"/>
    <w:rsid w:val="00B33286"/>
    <w:rsid w:val="00B34B9A"/>
    <w:rsid w:val="00B36E97"/>
    <w:rsid w:val="00B5180E"/>
    <w:rsid w:val="00B52173"/>
    <w:rsid w:val="00B53159"/>
    <w:rsid w:val="00B540BE"/>
    <w:rsid w:val="00B568B8"/>
    <w:rsid w:val="00B56FB4"/>
    <w:rsid w:val="00B75CFC"/>
    <w:rsid w:val="00B827D1"/>
    <w:rsid w:val="00B9688E"/>
    <w:rsid w:val="00B978E0"/>
    <w:rsid w:val="00BA1540"/>
    <w:rsid w:val="00BC12D7"/>
    <w:rsid w:val="00BC2819"/>
    <w:rsid w:val="00BC2975"/>
    <w:rsid w:val="00BC32AE"/>
    <w:rsid w:val="00BD53A7"/>
    <w:rsid w:val="00BD6542"/>
    <w:rsid w:val="00BE31F5"/>
    <w:rsid w:val="00BE584C"/>
    <w:rsid w:val="00BE69CA"/>
    <w:rsid w:val="00BE6AED"/>
    <w:rsid w:val="00BE6D0C"/>
    <w:rsid w:val="00BF5D27"/>
    <w:rsid w:val="00C00E80"/>
    <w:rsid w:val="00C02D7C"/>
    <w:rsid w:val="00C059BA"/>
    <w:rsid w:val="00C229E5"/>
    <w:rsid w:val="00C23E33"/>
    <w:rsid w:val="00C37F71"/>
    <w:rsid w:val="00C43055"/>
    <w:rsid w:val="00C51382"/>
    <w:rsid w:val="00C51E06"/>
    <w:rsid w:val="00C613C6"/>
    <w:rsid w:val="00C62BE5"/>
    <w:rsid w:val="00C6349F"/>
    <w:rsid w:val="00C6483D"/>
    <w:rsid w:val="00C65EAF"/>
    <w:rsid w:val="00C72242"/>
    <w:rsid w:val="00C751E4"/>
    <w:rsid w:val="00C80335"/>
    <w:rsid w:val="00C91231"/>
    <w:rsid w:val="00C931F2"/>
    <w:rsid w:val="00C94E72"/>
    <w:rsid w:val="00C96B4E"/>
    <w:rsid w:val="00CA1B42"/>
    <w:rsid w:val="00CA5E62"/>
    <w:rsid w:val="00CC12EE"/>
    <w:rsid w:val="00CC5EEC"/>
    <w:rsid w:val="00CC6F30"/>
    <w:rsid w:val="00CC710A"/>
    <w:rsid w:val="00CD3BD9"/>
    <w:rsid w:val="00CD3CA0"/>
    <w:rsid w:val="00CD41E5"/>
    <w:rsid w:val="00CE268D"/>
    <w:rsid w:val="00CE7B3D"/>
    <w:rsid w:val="00CF00D4"/>
    <w:rsid w:val="00D013E5"/>
    <w:rsid w:val="00D02529"/>
    <w:rsid w:val="00D0661B"/>
    <w:rsid w:val="00D078FB"/>
    <w:rsid w:val="00D11A6A"/>
    <w:rsid w:val="00D125A9"/>
    <w:rsid w:val="00D13965"/>
    <w:rsid w:val="00D15107"/>
    <w:rsid w:val="00D34E15"/>
    <w:rsid w:val="00D457D4"/>
    <w:rsid w:val="00D519A8"/>
    <w:rsid w:val="00D57452"/>
    <w:rsid w:val="00D60AE6"/>
    <w:rsid w:val="00D6160B"/>
    <w:rsid w:val="00D61B27"/>
    <w:rsid w:val="00D7084C"/>
    <w:rsid w:val="00D71CB7"/>
    <w:rsid w:val="00D725CE"/>
    <w:rsid w:val="00D7420B"/>
    <w:rsid w:val="00D76CAB"/>
    <w:rsid w:val="00D774CA"/>
    <w:rsid w:val="00D7751D"/>
    <w:rsid w:val="00D80020"/>
    <w:rsid w:val="00D82268"/>
    <w:rsid w:val="00D822A2"/>
    <w:rsid w:val="00D86271"/>
    <w:rsid w:val="00D875F9"/>
    <w:rsid w:val="00DA0F40"/>
    <w:rsid w:val="00DA488D"/>
    <w:rsid w:val="00DB4365"/>
    <w:rsid w:val="00DC483F"/>
    <w:rsid w:val="00DC5ADF"/>
    <w:rsid w:val="00DC639D"/>
    <w:rsid w:val="00DD613A"/>
    <w:rsid w:val="00DE3A02"/>
    <w:rsid w:val="00DF0665"/>
    <w:rsid w:val="00DF286B"/>
    <w:rsid w:val="00DF798C"/>
    <w:rsid w:val="00E05403"/>
    <w:rsid w:val="00E10272"/>
    <w:rsid w:val="00E12BA0"/>
    <w:rsid w:val="00E1594A"/>
    <w:rsid w:val="00E25E74"/>
    <w:rsid w:val="00E2796A"/>
    <w:rsid w:val="00E30954"/>
    <w:rsid w:val="00E335F0"/>
    <w:rsid w:val="00E3399F"/>
    <w:rsid w:val="00E36679"/>
    <w:rsid w:val="00E44F5A"/>
    <w:rsid w:val="00E52F2A"/>
    <w:rsid w:val="00E5369B"/>
    <w:rsid w:val="00E554BF"/>
    <w:rsid w:val="00E55B83"/>
    <w:rsid w:val="00E6595F"/>
    <w:rsid w:val="00E672B9"/>
    <w:rsid w:val="00E72EE7"/>
    <w:rsid w:val="00E74F30"/>
    <w:rsid w:val="00E82441"/>
    <w:rsid w:val="00E87B05"/>
    <w:rsid w:val="00E90D93"/>
    <w:rsid w:val="00E90FBE"/>
    <w:rsid w:val="00E92C79"/>
    <w:rsid w:val="00E94757"/>
    <w:rsid w:val="00E95670"/>
    <w:rsid w:val="00E95CF7"/>
    <w:rsid w:val="00E97E2F"/>
    <w:rsid w:val="00EA6612"/>
    <w:rsid w:val="00EB1BF9"/>
    <w:rsid w:val="00EC3E5D"/>
    <w:rsid w:val="00ED3459"/>
    <w:rsid w:val="00EE3D55"/>
    <w:rsid w:val="00EF1CBA"/>
    <w:rsid w:val="00F03FCF"/>
    <w:rsid w:val="00F06652"/>
    <w:rsid w:val="00F11308"/>
    <w:rsid w:val="00F21251"/>
    <w:rsid w:val="00F30C1F"/>
    <w:rsid w:val="00F30C5E"/>
    <w:rsid w:val="00F34A96"/>
    <w:rsid w:val="00F41E40"/>
    <w:rsid w:val="00F46827"/>
    <w:rsid w:val="00F64305"/>
    <w:rsid w:val="00F648C1"/>
    <w:rsid w:val="00F66B6F"/>
    <w:rsid w:val="00F67C3E"/>
    <w:rsid w:val="00F731C6"/>
    <w:rsid w:val="00F7460A"/>
    <w:rsid w:val="00F820AA"/>
    <w:rsid w:val="00F842E1"/>
    <w:rsid w:val="00F86679"/>
    <w:rsid w:val="00F92694"/>
    <w:rsid w:val="00F965F3"/>
    <w:rsid w:val="00FA5A13"/>
    <w:rsid w:val="00FA7F09"/>
    <w:rsid w:val="00FB4A92"/>
    <w:rsid w:val="00FB5640"/>
    <w:rsid w:val="00FC3331"/>
    <w:rsid w:val="00FC410C"/>
    <w:rsid w:val="00FD2AB9"/>
    <w:rsid w:val="00FD320B"/>
    <w:rsid w:val="00FD5429"/>
    <w:rsid w:val="00FE00D7"/>
    <w:rsid w:val="00FE75EA"/>
    <w:rsid w:val="00FF4EBE"/>
    <w:rsid w:val="00FF5B80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DA3B4F7"/>
  <w15:docId w15:val="{FF59927F-1267-4292-9B99-08C301FA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uiPriority w:val="39"/>
    <w:pPr>
      <w:ind w:left="600"/>
    </w:pPr>
  </w:style>
  <w:style w:type="paragraph" w:styleId="TDC5">
    <w:name w:val="toc 5"/>
    <w:basedOn w:val="Normal"/>
    <w:next w:val="Normal"/>
    <w:autoRedefine/>
    <w:uiPriority w:val="39"/>
    <w:pPr>
      <w:ind w:left="800"/>
    </w:pPr>
  </w:style>
  <w:style w:type="paragraph" w:styleId="TDC6">
    <w:name w:val="toc 6"/>
    <w:basedOn w:val="Normal"/>
    <w:next w:val="Normal"/>
    <w:autoRedefine/>
    <w:uiPriority w:val="39"/>
    <w:pPr>
      <w:ind w:left="1000"/>
    </w:pPr>
  </w:style>
  <w:style w:type="paragraph" w:styleId="TDC7">
    <w:name w:val="toc 7"/>
    <w:basedOn w:val="Normal"/>
    <w:next w:val="Normal"/>
    <w:autoRedefine/>
    <w:uiPriority w:val="39"/>
    <w:pPr>
      <w:ind w:left="1200"/>
    </w:pPr>
  </w:style>
  <w:style w:type="paragraph" w:styleId="TDC8">
    <w:name w:val="toc 8"/>
    <w:basedOn w:val="Normal"/>
    <w:next w:val="Normal"/>
    <w:autoRedefine/>
    <w:uiPriority w:val="39"/>
    <w:pPr>
      <w:ind w:left="1400"/>
    </w:pPr>
  </w:style>
  <w:style w:type="paragraph" w:styleId="TDC9">
    <w:name w:val="toc 9"/>
    <w:basedOn w:val="Normal"/>
    <w:next w:val="Normal"/>
    <w:autoRedefine/>
    <w:uiPriority w:val="39"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E383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character" w:styleId="Refdecomentario">
    <w:name w:val="annotation reference"/>
    <w:basedOn w:val="Fuentedeprrafopredeter"/>
    <w:semiHidden/>
    <w:unhideWhenUsed/>
    <w:rsid w:val="00D15107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D1510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D15107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15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15107"/>
    <w:rPr>
      <w:b/>
      <w:bCs/>
      <w:lang w:val="en-US" w:eastAsia="en-US"/>
    </w:rPr>
  </w:style>
  <w:style w:type="paragraph" w:customStyle="1" w:styleId="Normal1">
    <w:name w:val="Normal1"/>
    <w:rsid w:val="00C6483D"/>
    <w:rPr>
      <w:color w:val="000000"/>
      <w:sz w:val="24"/>
    </w:rPr>
  </w:style>
  <w:style w:type="paragraph" w:customStyle="1" w:styleId="TableText0">
    <w:name w:val="Table Text"/>
    <w:basedOn w:val="Textoindependiente"/>
    <w:rsid w:val="005801DC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table" w:customStyle="1" w:styleId="Tabladecuadrcula2-nfasis21">
    <w:name w:val="Tabla de cuadrícula 2 - Énfasis 21"/>
    <w:basedOn w:val="Tablanormal"/>
    <w:uiPriority w:val="47"/>
    <w:rsid w:val="005801D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nfasis">
    <w:name w:val="Emphasis"/>
    <w:basedOn w:val="Fuentedeprrafopredeter"/>
    <w:qFormat/>
    <w:rsid w:val="006A787C"/>
    <w:rPr>
      <w:i/>
      <w:iCs/>
    </w:rPr>
  </w:style>
  <w:style w:type="paragraph" w:styleId="Sinespaciado">
    <w:name w:val="No Spacing"/>
    <w:uiPriority w:val="1"/>
    <w:qFormat/>
    <w:rsid w:val="00FC410C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8142-B392-4BCF-8D39-F3905E1D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1681</TotalTime>
  <Pages>14</Pages>
  <Words>2944</Words>
  <Characters>16195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19101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Cajas</cp:lastModifiedBy>
  <cp:revision>75</cp:revision>
  <cp:lastPrinted>2016-11-05T08:14:00Z</cp:lastPrinted>
  <dcterms:created xsi:type="dcterms:W3CDTF">2016-10-28T21:24:00Z</dcterms:created>
  <dcterms:modified xsi:type="dcterms:W3CDTF">2017-11-03T01:21:00Z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
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2DC53" w14:textId="781C6035" w:rsidR="00D60AE6" w:rsidRDefault="00D60AE6" w:rsidP="00D60AE6">
      <w:pPr>
        <w:rPr>
          <w:lang w:val="es-PE"/>
        </w:rPr>
      </w:pPr>
    </w:p>
    <w:p w14:paraId="73A3CCA8" w14:textId="75CE4740" w:rsidR="00D30663" w:rsidRDefault="00D30663" w:rsidP="00D60AE6">
      <w:pPr>
        <w:rPr>
          <w:lang w:val="es-PE"/>
        </w:rPr>
      </w:pPr>
    </w:p>
    <w:p w14:paraId="059061A2" w14:textId="0EFE2F3D" w:rsidR="00D30663" w:rsidRDefault="00D30663" w:rsidP="00D60AE6">
      <w:pPr>
        <w:rPr>
          <w:lang w:val="es-PE"/>
        </w:rPr>
      </w:pPr>
    </w:p>
    <w:p w14:paraId="4866F128" w14:textId="303E55A3" w:rsidR="00D30663" w:rsidRDefault="00D30663" w:rsidP="00D60AE6">
      <w:pPr>
        <w:rPr>
          <w:lang w:val="es-PE"/>
        </w:rPr>
      </w:pPr>
    </w:p>
    <w:p w14:paraId="62681A57" w14:textId="519869E7" w:rsidR="00D30663" w:rsidRDefault="00D30663" w:rsidP="00D60AE6">
      <w:pPr>
        <w:rPr>
          <w:lang w:val="es-PE"/>
        </w:rPr>
      </w:pPr>
    </w:p>
    <w:p w14:paraId="5F239B2F" w14:textId="4736DE2A" w:rsidR="00D30663" w:rsidRDefault="00D30663" w:rsidP="00D60AE6">
      <w:pPr>
        <w:rPr>
          <w:lang w:val="es-PE"/>
        </w:rPr>
      </w:pPr>
    </w:p>
    <w:p w14:paraId="1EF5D07E" w14:textId="574C4671" w:rsidR="00D30663" w:rsidRDefault="00D30663" w:rsidP="00D60AE6">
      <w:pPr>
        <w:rPr>
          <w:lang w:val="es-PE"/>
        </w:rPr>
      </w:pPr>
    </w:p>
    <w:p w14:paraId="243740A2" w14:textId="76B749AF" w:rsidR="00D30663" w:rsidRDefault="00D30663" w:rsidP="00D60AE6">
      <w:pPr>
        <w:rPr>
          <w:lang w:val="es-PE"/>
        </w:rPr>
      </w:pPr>
    </w:p>
    <w:p w14:paraId="7092BFAC" w14:textId="48D0287D" w:rsidR="00D30663" w:rsidRDefault="00D30663" w:rsidP="00D60AE6">
      <w:pPr>
        <w:rPr>
          <w:lang w:val="es-PE"/>
        </w:rPr>
      </w:pPr>
    </w:p>
    <w:p w14:paraId="74AE18C0" w14:textId="55F879AE" w:rsidR="00D30663" w:rsidRDefault="00D30663" w:rsidP="00D60AE6">
      <w:pPr>
        <w:rPr>
          <w:lang w:val="es-PE"/>
        </w:rPr>
      </w:pPr>
    </w:p>
    <w:p w14:paraId="3860F2D6" w14:textId="7A50C16C" w:rsidR="00D30663" w:rsidRDefault="00D30663" w:rsidP="00D60AE6">
      <w:pPr>
        <w:rPr>
          <w:lang w:val="es-PE"/>
        </w:rPr>
      </w:pPr>
    </w:p>
    <w:p w14:paraId="07194998" w14:textId="7028FB59" w:rsidR="00D30663" w:rsidRDefault="00D30663" w:rsidP="00D60AE6">
      <w:pPr>
        <w:rPr>
          <w:lang w:val="es-PE"/>
        </w:rPr>
      </w:pPr>
    </w:p>
    <w:p w14:paraId="6F3F68D6" w14:textId="77777777" w:rsidR="00D30663" w:rsidRPr="00D60AE6" w:rsidRDefault="00D30663" w:rsidP="00D60AE6">
      <w:pPr>
        <w:rPr>
          <w:lang w:val="es-PE"/>
        </w:rPr>
      </w:pPr>
    </w:p>
    <w:p w14:paraId="602B61E6" w14:textId="77777777" w:rsidR="006F73FF" w:rsidRDefault="004B649D">
      <w:pPr>
        <w:pStyle w:val="Puesto"/>
        <w:jc w:val="right"/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TITLE   \* MERGEFORMAT </w:instrText>
      </w:r>
      <w:r>
        <w:rPr>
          <w:lang w:val="es-PE"/>
        </w:rPr>
        <w:fldChar w:fldCharType="separate"/>
      </w:r>
      <w:r w:rsidR="00F03FCF">
        <w:rPr>
          <w:lang w:val="es-PE"/>
        </w:rPr>
        <w:t>Especificación de</w:t>
      </w:r>
      <w:r w:rsidR="004B0453">
        <w:rPr>
          <w:lang w:val="es-PE"/>
        </w:rPr>
        <w:t xml:space="preserve">l Diseño de </w:t>
      </w:r>
      <w:r w:rsidR="00F03FCF">
        <w:rPr>
          <w:lang w:val="es-PE"/>
        </w:rPr>
        <w:t>Caso de Prueba</w:t>
      </w:r>
      <w:r>
        <w:rPr>
          <w:lang w:val="es-PE"/>
        </w:rPr>
        <w:fldChar w:fldCharType="end"/>
      </w:r>
    </w:p>
    <w:p w14:paraId="7B57973B" w14:textId="144D4E2F" w:rsidR="00986D36" w:rsidRPr="00986D36" w:rsidRDefault="00E554BF" w:rsidP="00986D36">
      <w:pPr>
        <w:jc w:val="right"/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b/>
          <w:sz w:val="36"/>
          <w:szCs w:val="36"/>
          <w:lang w:val="es-PE"/>
        </w:rPr>
        <w:t xml:space="preserve">Caso de Uso 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“</w:t>
      </w:r>
      <w:r w:rsidR="00E10272">
        <w:rPr>
          <w:rFonts w:ascii="Arial" w:hAnsi="Arial" w:cs="Arial"/>
          <w:b/>
          <w:sz w:val="36"/>
          <w:szCs w:val="36"/>
          <w:lang w:val="es-PE"/>
        </w:rPr>
        <w:t>Registrar Salida</w:t>
      </w:r>
      <w:r w:rsidR="001E73E4">
        <w:rPr>
          <w:rFonts w:ascii="Arial" w:hAnsi="Arial" w:cs="Arial"/>
          <w:b/>
          <w:sz w:val="36"/>
          <w:szCs w:val="36"/>
          <w:lang w:val="es-PE"/>
        </w:rPr>
        <w:t xml:space="preserve"> de Vehículo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”</w:t>
      </w:r>
    </w:p>
    <w:p w14:paraId="6A51BB1A" w14:textId="77777777" w:rsidR="00986D36" w:rsidRPr="00986D36" w:rsidRDefault="00986D36" w:rsidP="00986D36">
      <w:pPr>
        <w:spacing w:line="480" w:lineRule="auto"/>
        <w:rPr>
          <w:lang w:val="es-PE"/>
        </w:rPr>
      </w:pPr>
    </w:p>
    <w:p w14:paraId="5C83BA45" w14:textId="77777777" w:rsidR="007220D7" w:rsidRPr="007220D7" w:rsidRDefault="007220D7" w:rsidP="007220D7">
      <w:pPr>
        <w:rPr>
          <w:lang w:val="es-PE"/>
        </w:rPr>
      </w:pPr>
    </w:p>
    <w:p w14:paraId="448DE380" w14:textId="77777777" w:rsidR="006F73FF" w:rsidRPr="006F73FF" w:rsidRDefault="00E74F30">
      <w:pPr>
        <w:pStyle w:val="Puesto"/>
        <w:jc w:val="right"/>
        <w:rPr>
          <w:sz w:val="28"/>
          <w:lang w:val="es-PE"/>
        </w:rPr>
      </w:pPr>
      <w:r w:rsidRPr="006F73FF">
        <w:rPr>
          <w:sz w:val="28"/>
          <w:lang w:val="es-PE"/>
        </w:rPr>
        <w:t xml:space="preserve">Versión </w:t>
      </w:r>
      <w:r w:rsidR="0013326F">
        <w:rPr>
          <w:sz w:val="28"/>
          <w:lang w:val="es-PE"/>
        </w:rPr>
        <w:t>0.1</w:t>
      </w:r>
    </w:p>
    <w:p w14:paraId="125D77B3" w14:textId="77777777" w:rsidR="00CD3CA0" w:rsidRDefault="00CD3CA0" w:rsidP="00CD3CA0">
      <w:pPr>
        <w:rPr>
          <w:lang w:val="es-PE"/>
        </w:rPr>
      </w:pPr>
    </w:p>
    <w:p w14:paraId="26C5CB78" w14:textId="77777777" w:rsidR="00CD3CA0" w:rsidRDefault="00CD3CA0" w:rsidP="00CD3CA0">
      <w:pPr>
        <w:rPr>
          <w:lang w:val="es-PE"/>
        </w:rPr>
      </w:pPr>
    </w:p>
    <w:p w14:paraId="0D1B9257" w14:textId="77777777" w:rsidR="00CD3CA0" w:rsidRDefault="00CD3CA0" w:rsidP="00CD3CA0">
      <w:pPr>
        <w:rPr>
          <w:lang w:val="es-PE"/>
        </w:rPr>
      </w:pPr>
    </w:p>
    <w:p w14:paraId="75C9BB9D" w14:textId="77777777" w:rsidR="00CD3CA0" w:rsidRDefault="00CD3CA0" w:rsidP="00CD3CA0">
      <w:pPr>
        <w:rPr>
          <w:lang w:val="es-PE"/>
        </w:rPr>
      </w:pPr>
    </w:p>
    <w:p w14:paraId="572F7616" w14:textId="77777777" w:rsidR="00CD3CA0" w:rsidRDefault="00CD3CA0" w:rsidP="00CD3CA0">
      <w:pPr>
        <w:rPr>
          <w:lang w:val="es-PE"/>
        </w:rPr>
      </w:pPr>
    </w:p>
    <w:p w14:paraId="52D2142A" w14:textId="77777777" w:rsidR="00CD3CA0" w:rsidRDefault="00CD3CA0" w:rsidP="00CD3CA0">
      <w:pPr>
        <w:rPr>
          <w:lang w:val="es-PE"/>
        </w:rPr>
      </w:pPr>
    </w:p>
    <w:p w14:paraId="605C77DB" w14:textId="77777777" w:rsidR="00CD3CA0" w:rsidRDefault="00CD3CA0" w:rsidP="00CD3CA0">
      <w:pPr>
        <w:rPr>
          <w:lang w:val="es-PE"/>
        </w:rPr>
      </w:pPr>
    </w:p>
    <w:p w14:paraId="566EFC47" w14:textId="77777777" w:rsidR="00CD3CA0" w:rsidRDefault="00CD3CA0" w:rsidP="00CD3CA0">
      <w:pPr>
        <w:rPr>
          <w:lang w:val="es-PE"/>
        </w:rPr>
      </w:pPr>
    </w:p>
    <w:p w14:paraId="7AD102F6" w14:textId="77777777" w:rsidR="00CD3CA0" w:rsidRDefault="00CD3CA0" w:rsidP="00CD3CA0">
      <w:pPr>
        <w:rPr>
          <w:lang w:val="es-PE"/>
        </w:rPr>
      </w:pPr>
    </w:p>
    <w:p w14:paraId="3F6B8909" w14:textId="77777777" w:rsidR="00CD3CA0" w:rsidRDefault="00CD3CA0" w:rsidP="00CD3CA0">
      <w:pPr>
        <w:rPr>
          <w:lang w:val="es-PE"/>
        </w:rPr>
      </w:pPr>
    </w:p>
    <w:p w14:paraId="1B74E6E1" w14:textId="77777777" w:rsidR="00CD3CA0" w:rsidRDefault="00CD3CA0" w:rsidP="00CD3CA0">
      <w:pPr>
        <w:rPr>
          <w:lang w:val="es-PE"/>
        </w:rPr>
      </w:pPr>
    </w:p>
    <w:p w14:paraId="6EC9F996" w14:textId="77777777" w:rsidR="00CD3CA0" w:rsidRDefault="00CD3CA0" w:rsidP="00CD3CA0">
      <w:pPr>
        <w:rPr>
          <w:lang w:val="es-PE"/>
        </w:rPr>
      </w:pPr>
    </w:p>
    <w:p w14:paraId="5578E401" w14:textId="77777777" w:rsidR="00CD3CA0" w:rsidRDefault="00CD3CA0" w:rsidP="00CD3CA0">
      <w:pPr>
        <w:rPr>
          <w:lang w:val="es-PE"/>
        </w:rPr>
      </w:pPr>
    </w:p>
    <w:p w14:paraId="19CFE597" w14:textId="77777777" w:rsidR="00CD3CA0" w:rsidRDefault="00CD3CA0" w:rsidP="00CD3CA0">
      <w:pPr>
        <w:rPr>
          <w:lang w:val="es-PE"/>
        </w:rPr>
      </w:pPr>
    </w:p>
    <w:p w14:paraId="57A7828F" w14:textId="77777777" w:rsidR="00CD3CA0" w:rsidRDefault="00CD3CA0" w:rsidP="00CD3CA0">
      <w:pPr>
        <w:rPr>
          <w:lang w:val="es-PE"/>
        </w:rPr>
      </w:pPr>
    </w:p>
    <w:p w14:paraId="50488456" w14:textId="77777777" w:rsidR="00CD3CA0" w:rsidRDefault="00CD3CA0" w:rsidP="00CD3CA0">
      <w:pPr>
        <w:rPr>
          <w:lang w:val="es-PE"/>
        </w:rPr>
      </w:pPr>
    </w:p>
    <w:p w14:paraId="0909AFA9" w14:textId="77777777" w:rsidR="00CD3CA0" w:rsidRDefault="00CD3CA0" w:rsidP="00CD3CA0">
      <w:pPr>
        <w:rPr>
          <w:lang w:val="es-PE"/>
        </w:rPr>
      </w:pPr>
    </w:p>
    <w:p w14:paraId="53A4A6C2" w14:textId="77777777" w:rsidR="00CD3CA0" w:rsidRDefault="00CD3CA0" w:rsidP="00CD3CA0">
      <w:pPr>
        <w:rPr>
          <w:lang w:val="es-PE"/>
        </w:rPr>
      </w:pPr>
    </w:p>
    <w:p w14:paraId="6E9E3B70" w14:textId="77777777" w:rsidR="00CD3CA0" w:rsidRDefault="00CD3CA0" w:rsidP="00CD3CA0">
      <w:pPr>
        <w:rPr>
          <w:lang w:val="es-PE"/>
        </w:rPr>
      </w:pPr>
    </w:p>
    <w:p w14:paraId="475B2528" w14:textId="77777777" w:rsidR="00CD3CA0" w:rsidRDefault="00CD3CA0" w:rsidP="00CD3CA0">
      <w:pPr>
        <w:rPr>
          <w:lang w:val="es-PE"/>
        </w:rPr>
      </w:pPr>
    </w:p>
    <w:p w14:paraId="0EAD57E9" w14:textId="77777777" w:rsidR="00CD3CA0" w:rsidRDefault="00CD3CA0" w:rsidP="00CD3CA0">
      <w:pPr>
        <w:rPr>
          <w:lang w:val="es-PE"/>
        </w:rPr>
      </w:pPr>
    </w:p>
    <w:p w14:paraId="2B123A19" w14:textId="77777777" w:rsidR="00EF1CBA" w:rsidRDefault="00EF1CBA" w:rsidP="00CD3CA0">
      <w:pPr>
        <w:rPr>
          <w:lang w:val="es-PE"/>
        </w:rPr>
      </w:pPr>
    </w:p>
    <w:p w14:paraId="754B8A40" w14:textId="77777777" w:rsidR="00EF1CBA" w:rsidRDefault="00EF1CBA" w:rsidP="00CD3CA0">
      <w:pPr>
        <w:rPr>
          <w:lang w:val="es-PE"/>
        </w:rPr>
      </w:pPr>
    </w:p>
    <w:p w14:paraId="6E03A9CA" w14:textId="77777777" w:rsidR="00EF1CBA" w:rsidRDefault="00EF1CBA" w:rsidP="00CD3CA0">
      <w:pPr>
        <w:rPr>
          <w:lang w:val="es-PE"/>
        </w:rPr>
      </w:pPr>
    </w:p>
    <w:p w14:paraId="1D95A3FE" w14:textId="77777777" w:rsidR="00EF1CBA" w:rsidRDefault="00EF1CBA" w:rsidP="00CD3CA0">
      <w:pPr>
        <w:rPr>
          <w:lang w:val="es-PE"/>
        </w:rPr>
      </w:pPr>
    </w:p>
    <w:p w14:paraId="10C1199F" w14:textId="77777777" w:rsidR="00CD3CA0" w:rsidRDefault="00CD3CA0" w:rsidP="00CD3CA0">
      <w:pPr>
        <w:rPr>
          <w:lang w:val="es-PE"/>
        </w:rPr>
      </w:pPr>
    </w:p>
    <w:p w14:paraId="5B00B423" w14:textId="77777777" w:rsidR="00CD3CA0" w:rsidRDefault="00CD3CA0" w:rsidP="00CD3CA0">
      <w:pPr>
        <w:rPr>
          <w:lang w:val="es-PE"/>
        </w:rPr>
      </w:pPr>
    </w:p>
    <w:p w14:paraId="450B9894" w14:textId="77777777" w:rsidR="00CD3CA0" w:rsidRDefault="00CD3CA0" w:rsidP="00CD3CA0">
      <w:pPr>
        <w:rPr>
          <w:lang w:val="es-PE"/>
        </w:rPr>
      </w:pPr>
    </w:p>
    <w:p w14:paraId="68E934E3" w14:textId="77777777" w:rsidR="00CD3CA0" w:rsidRDefault="00CD3CA0" w:rsidP="00CD3CA0">
      <w:pPr>
        <w:rPr>
          <w:lang w:val="es-PE"/>
        </w:rPr>
      </w:pPr>
    </w:p>
    <w:p w14:paraId="559EE179" w14:textId="77777777" w:rsidR="00CD3CA0" w:rsidRDefault="00CD3CA0" w:rsidP="00CD3CA0">
      <w:pPr>
        <w:rPr>
          <w:lang w:val="es-PE"/>
        </w:rPr>
      </w:pPr>
    </w:p>
    <w:p w14:paraId="4B3CC635" w14:textId="77777777" w:rsidR="00CD3CA0" w:rsidRDefault="00CD3CA0" w:rsidP="00CD3CA0">
      <w:pPr>
        <w:rPr>
          <w:lang w:val="es-PE"/>
        </w:rPr>
      </w:pPr>
    </w:p>
    <w:p w14:paraId="758CC4A1" w14:textId="437C7F06"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4C3916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4C3916">
        <w:rPr>
          <w:lang w:val="es-PE"/>
        </w:rPr>
        <w:fldChar w:fldCharType="separate"/>
      </w:r>
      <w:r w:rsidR="004B75B7">
        <w:rPr>
          <w:noProof/>
          <w:lang w:val="es-PE"/>
        </w:rPr>
        <w:t>2017</w:t>
      </w:r>
      <w:r w:rsidR="004C3916">
        <w:rPr>
          <w:lang w:val="es-PE"/>
        </w:rPr>
        <w:fldChar w:fldCharType="end"/>
      </w:r>
    </w:p>
    <w:p w14:paraId="34604B7A" w14:textId="77777777" w:rsidR="006F73FF" w:rsidRPr="006F73FF" w:rsidRDefault="006F73FF">
      <w:pPr>
        <w:rPr>
          <w:lang w:val="es-PE"/>
        </w:rPr>
      </w:pPr>
    </w:p>
    <w:p w14:paraId="6D3C4BE1" w14:textId="77777777"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2142721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3D37D84C" w14:textId="77777777" w:rsidR="009E383C" w:rsidRDefault="009E383C" w:rsidP="00F64305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14:paraId="5A0C78B0" w14:textId="77777777" w:rsidR="003B2038" w:rsidRDefault="009E383C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7468" w:history="1">
            <w:r w:rsidR="003B2038" w:rsidRPr="00BA1193">
              <w:rPr>
                <w:rStyle w:val="Hipervnculo"/>
                <w:noProof/>
                <w:lang w:val="es-PE"/>
              </w:rPr>
              <w:t>1.</w:t>
            </w:r>
            <w:r w:rsidR="003B2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2038" w:rsidRPr="00BA1193">
              <w:rPr>
                <w:rStyle w:val="Hipervnculo"/>
                <w:noProof/>
                <w:lang w:val="es-PE"/>
              </w:rPr>
              <w:t>Casos de Prueba para el CU “Registrar Salida de Vehículo”</w:t>
            </w:r>
            <w:r w:rsidR="003B2038">
              <w:rPr>
                <w:noProof/>
                <w:webHidden/>
              </w:rPr>
              <w:tab/>
            </w:r>
            <w:r w:rsidR="003B2038">
              <w:rPr>
                <w:noProof/>
                <w:webHidden/>
              </w:rPr>
              <w:fldChar w:fldCharType="begin"/>
            </w:r>
            <w:r w:rsidR="003B2038">
              <w:rPr>
                <w:noProof/>
                <w:webHidden/>
              </w:rPr>
              <w:instrText xml:space="preserve"> PAGEREF _Toc497417468 \h </w:instrText>
            </w:r>
            <w:r w:rsidR="003B2038">
              <w:rPr>
                <w:noProof/>
                <w:webHidden/>
              </w:rPr>
            </w:r>
            <w:r w:rsidR="003B2038">
              <w:rPr>
                <w:noProof/>
                <w:webHidden/>
              </w:rPr>
              <w:fldChar w:fldCharType="separate"/>
            </w:r>
            <w:r w:rsidR="003B2038">
              <w:rPr>
                <w:noProof/>
                <w:webHidden/>
              </w:rPr>
              <w:t>3</w:t>
            </w:r>
            <w:r w:rsidR="003B2038">
              <w:rPr>
                <w:noProof/>
                <w:webHidden/>
              </w:rPr>
              <w:fldChar w:fldCharType="end"/>
            </w:r>
          </w:hyperlink>
        </w:p>
        <w:p w14:paraId="2B7EE91E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69" w:history="1">
            <w:r w:rsidRPr="00BA1193">
              <w:rPr>
                <w:rStyle w:val="Hipervnculo"/>
                <w:noProof/>
                <w:lang w:val="es-P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noProof/>
                <w:lang w:val="es-PE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F8B8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70" w:history="1">
            <w:r w:rsidRPr="00BA1193">
              <w:rPr>
                <w:rStyle w:val="Hipervnculo"/>
                <w:noProof/>
                <w:lang w:val="es-P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noProof/>
                <w:lang w:val="es-PE"/>
              </w:rPr>
              <w:t>Diagrama de 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75FF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71" w:history="1">
            <w:r w:rsidRPr="00BA1193">
              <w:rPr>
                <w:rStyle w:val="Hipervnculo"/>
                <w:noProof/>
                <w:lang w:val="es-P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noProof/>
                <w:lang w:val="es-PE"/>
              </w:rPr>
              <w:t>Tabla de Casos de Prueba (Escenarios)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9897" w14:textId="77777777" w:rsidR="003B2038" w:rsidRDefault="003B2038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72" w:history="1">
            <w:r w:rsidRPr="00BA1193">
              <w:rPr>
                <w:rStyle w:val="Hipervnculo"/>
                <w:rFonts w:cs="Arial"/>
                <w:noProof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noProof/>
                <w:lang w:val="es-PE"/>
              </w:rPr>
              <w:t>Información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DAB5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73" w:history="1">
            <w:r w:rsidRPr="00BA1193">
              <w:rPr>
                <w:rStyle w:val="Hipervnculo"/>
                <w:rFonts w:cs="Arial"/>
                <w:noProof/>
                <w:lang w:val="es-PE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noProof/>
                <w:lang w:val="es-PE"/>
              </w:rPr>
              <w:t>FB - Registro de Salida de Vehículo Satisfactoriamente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2359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74" w:history="1">
            <w:r w:rsidRPr="00BA1193">
              <w:rPr>
                <w:rStyle w:val="Hipervnculo"/>
                <w:rFonts w:cs="Arial"/>
                <w:b/>
                <w:lang w:val="es-PE"/>
              </w:rPr>
              <w:t>2.1.1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00061D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75" w:history="1">
            <w:r w:rsidRPr="00BA1193">
              <w:rPr>
                <w:rStyle w:val="Hipervnculo"/>
                <w:rFonts w:cs="Arial"/>
                <w:b/>
                <w:lang w:val="es-PE"/>
              </w:rPr>
              <w:t>2.1.2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F77F3F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76" w:history="1">
            <w:r w:rsidRPr="00BA1193">
              <w:rPr>
                <w:rStyle w:val="Hipervnculo"/>
                <w:rFonts w:cs="Arial"/>
                <w:b/>
                <w:lang w:val="es-PE"/>
              </w:rPr>
              <w:t>2.1.3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D95F57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77" w:history="1">
            <w:r w:rsidRPr="00BA1193">
              <w:rPr>
                <w:rStyle w:val="Hipervnculo"/>
                <w:rFonts w:cs="Arial"/>
                <w:b/>
                <w:lang w:val="es-PE"/>
              </w:rPr>
              <w:t>2.1.4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42B6312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78" w:history="1">
            <w:r w:rsidRPr="00BA1193">
              <w:rPr>
                <w:rStyle w:val="Hipervnculo"/>
                <w:rFonts w:cs="Arial"/>
                <w:noProof/>
                <w:lang w:val="es-P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noProof/>
                <w:lang w:val="es-PE"/>
              </w:rPr>
              <w:t>Número de salida no generado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9AE8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79" w:history="1">
            <w:r w:rsidRPr="00BA1193">
              <w:rPr>
                <w:rStyle w:val="Hipervnculo"/>
                <w:rFonts w:cs="Arial"/>
                <w:b/>
                <w:lang w:val="es-PE"/>
              </w:rPr>
              <w:t>2.2.1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37894D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0" w:history="1">
            <w:r w:rsidRPr="00BA1193">
              <w:rPr>
                <w:rStyle w:val="Hipervnculo"/>
                <w:rFonts w:cs="Arial"/>
                <w:b/>
                <w:lang w:val="es-PE"/>
              </w:rPr>
              <w:t>2.2.2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9B32B4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1" w:history="1">
            <w:r w:rsidRPr="00BA1193">
              <w:rPr>
                <w:rStyle w:val="Hipervnculo"/>
                <w:rFonts w:cs="Arial"/>
                <w:b/>
                <w:lang w:val="es-PE"/>
              </w:rPr>
              <w:t>2.2.3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AF4F429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2" w:history="1">
            <w:r w:rsidRPr="00BA1193">
              <w:rPr>
                <w:rStyle w:val="Hipervnculo"/>
                <w:rFonts w:cs="Arial"/>
                <w:b/>
                <w:lang w:val="es-PE"/>
              </w:rPr>
              <w:t>2.2.4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47C1C2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83" w:history="1">
            <w:r w:rsidRPr="00BA1193">
              <w:rPr>
                <w:rStyle w:val="Hipervnculo"/>
                <w:rFonts w:cs="Arial"/>
                <w:noProof/>
                <w:lang w:val="es-P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noProof/>
              </w:rPr>
              <w:t>Chofer no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E26E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4" w:history="1">
            <w:r w:rsidRPr="00BA1193">
              <w:rPr>
                <w:rStyle w:val="Hipervnculo"/>
                <w:rFonts w:cs="Arial"/>
                <w:b/>
                <w:lang w:val="es-PE"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5B5D38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5" w:history="1">
            <w:r w:rsidRPr="00BA1193">
              <w:rPr>
                <w:rStyle w:val="Hipervnculo"/>
                <w:rFonts w:cs="Arial"/>
                <w:b/>
                <w:lang w:val="es-PE"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141439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6" w:history="1">
            <w:r w:rsidRPr="00BA1193">
              <w:rPr>
                <w:rStyle w:val="Hipervnculo"/>
                <w:rFonts w:cs="Arial"/>
                <w:b/>
                <w:lang w:val="es-PE"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589151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7" w:history="1">
            <w:r w:rsidRPr="00BA1193">
              <w:rPr>
                <w:rStyle w:val="Hipervnculo"/>
                <w:rFonts w:cs="Arial"/>
                <w:b/>
                <w:lang w:val="es-PE"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0CBBC9F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88" w:history="1">
            <w:r w:rsidRPr="00BA1193">
              <w:rPr>
                <w:rStyle w:val="Hipervnculo"/>
                <w:rFonts w:cs="Arial"/>
                <w:noProof/>
                <w:lang w:val="es-PE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noProof/>
              </w:rPr>
              <w:t>Vehículo no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04B0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89" w:history="1">
            <w:r w:rsidRPr="00BA1193">
              <w:rPr>
                <w:rStyle w:val="Hipervnculo"/>
                <w:rFonts w:cs="Arial"/>
                <w:b/>
                <w:lang w:val="es-PE"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890C779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0" w:history="1">
            <w:r w:rsidRPr="00BA1193">
              <w:rPr>
                <w:rStyle w:val="Hipervnculo"/>
                <w:rFonts w:cs="Arial"/>
                <w:b/>
                <w:lang w:val="es-PE"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41709B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1" w:history="1">
            <w:r w:rsidRPr="00BA1193">
              <w:rPr>
                <w:rStyle w:val="Hipervnculo"/>
                <w:rFonts w:cs="Arial"/>
                <w:b/>
                <w:lang w:val="es-PE"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89C9B2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2" w:history="1">
            <w:r w:rsidRPr="00BA1193">
              <w:rPr>
                <w:rStyle w:val="Hipervnculo"/>
                <w:rFonts w:cs="Arial"/>
                <w:b/>
                <w:lang w:val="es-PE"/>
              </w:rPr>
              <w:t>2.4.4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0B6DE8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93" w:history="1">
            <w:r w:rsidRPr="00BA1193">
              <w:rPr>
                <w:rStyle w:val="Hipervnculo"/>
                <w:rFonts w:cs="Arial"/>
                <w:noProof/>
                <w:lang w:val="es-PE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noProof/>
                <w:lang w:val="es-PE"/>
              </w:rPr>
              <w:t>Kilometraje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389E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4" w:history="1">
            <w:r w:rsidRPr="00BA1193">
              <w:rPr>
                <w:rStyle w:val="Hipervnculo"/>
                <w:rFonts w:cs="Arial"/>
                <w:b/>
                <w:lang w:val="es-PE"/>
              </w:rPr>
              <w:t>2.5.1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37CEF58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5" w:history="1">
            <w:r w:rsidRPr="00BA1193">
              <w:rPr>
                <w:rStyle w:val="Hipervnculo"/>
                <w:rFonts w:cs="Arial"/>
                <w:b/>
                <w:lang w:val="es-PE"/>
              </w:rPr>
              <w:t>2.5.2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F6FD07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6" w:history="1">
            <w:r w:rsidRPr="00BA1193">
              <w:rPr>
                <w:rStyle w:val="Hipervnculo"/>
                <w:rFonts w:cs="Arial"/>
                <w:b/>
                <w:lang w:val="es-PE"/>
              </w:rPr>
              <w:t>2.5.3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55CB44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7" w:history="1">
            <w:r w:rsidRPr="00BA1193">
              <w:rPr>
                <w:rStyle w:val="Hipervnculo"/>
                <w:rFonts w:cs="Arial"/>
                <w:b/>
                <w:lang w:val="es-PE"/>
              </w:rPr>
              <w:t>2.5.4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6639B62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98" w:history="1">
            <w:r w:rsidRPr="00BA1193">
              <w:rPr>
                <w:rStyle w:val="Hipervnculo"/>
                <w:noProof/>
                <w:lang w:val="es-PE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noProof/>
                <w:lang w:val="es-PE"/>
              </w:rPr>
              <w:t>Datos de estado de vehículo incompletos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FAD5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99" w:history="1">
            <w:r w:rsidRPr="00BA1193">
              <w:rPr>
                <w:rStyle w:val="Hipervnculo"/>
                <w:rFonts w:cs="Arial"/>
                <w:b/>
                <w:lang w:val="es-PE"/>
              </w:rPr>
              <w:t>2.6.1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3FABC0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0" w:history="1">
            <w:r w:rsidRPr="00BA1193">
              <w:rPr>
                <w:rStyle w:val="Hipervnculo"/>
                <w:rFonts w:cs="Arial"/>
                <w:b/>
                <w:lang w:val="es-PE"/>
              </w:rPr>
              <w:t>2.6.2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ACAD94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1" w:history="1">
            <w:r w:rsidRPr="00BA1193">
              <w:rPr>
                <w:rStyle w:val="Hipervnculo"/>
                <w:rFonts w:cs="Arial"/>
                <w:b/>
                <w:lang w:val="es-PE"/>
              </w:rPr>
              <w:t>2.6.3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8BF5E3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2" w:history="1">
            <w:r w:rsidRPr="00BA1193">
              <w:rPr>
                <w:rStyle w:val="Hipervnculo"/>
                <w:rFonts w:cs="Arial"/>
                <w:b/>
                <w:lang w:val="es-PE"/>
              </w:rPr>
              <w:t>2.6.4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64C740" w14:textId="77777777" w:rsidR="003B2038" w:rsidRDefault="003B203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503" w:history="1">
            <w:r w:rsidRPr="00BA1193">
              <w:rPr>
                <w:rStyle w:val="Hipervnculo"/>
                <w:noProof/>
                <w:lang w:val="es-PE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noProof/>
                <w:lang w:val="es-PE"/>
              </w:rPr>
              <w:t>Salida no registrada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CE86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4" w:history="1">
            <w:r w:rsidRPr="00BA1193">
              <w:rPr>
                <w:rStyle w:val="Hipervnculo"/>
                <w:rFonts w:cs="Arial"/>
                <w:b/>
                <w:lang w:val="es-PE"/>
              </w:rPr>
              <w:t>2.7.1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CBB037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5" w:history="1">
            <w:r w:rsidRPr="00BA1193">
              <w:rPr>
                <w:rStyle w:val="Hipervnculo"/>
                <w:rFonts w:cs="Arial"/>
                <w:b/>
                <w:lang w:val="es-PE"/>
              </w:rPr>
              <w:t>2.7.2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33F70A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6" w:history="1">
            <w:r w:rsidRPr="00BA1193">
              <w:rPr>
                <w:rStyle w:val="Hipervnculo"/>
                <w:rFonts w:cs="Arial"/>
                <w:b/>
                <w:lang w:val="es-PE"/>
              </w:rPr>
              <w:t>2.7.3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98F1EF" w14:textId="77777777" w:rsidR="003B2038" w:rsidRDefault="003B2038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507" w:history="1">
            <w:r w:rsidRPr="00BA1193">
              <w:rPr>
                <w:rStyle w:val="Hipervnculo"/>
                <w:rFonts w:cs="Arial"/>
                <w:b/>
                <w:lang w:val="es-PE"/>
              </w:rPr>
              <w:t>2.7.4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BA1193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844D1D" w14:textId="759DBA64" w:rsidR="009E383C" w:rsidRDefault="009E383C">
          <w:r>
            <w:rPr>
              <w:b/>
              <w:bCs/>
              <w:lang w:val="es-ES"/>
            </w:rPr>
            <w:fldChar w:fldCharType="end"/>
          </w:r>
        </w:p>
      </w:sdtContent>
    </w:sdt>
    <w:p w14:paraId="768F1D49" w14:textId="77777777" w:rsidR="006F73FF" w:rsidRPr="006F73FF" w:rsidRDefault="006F73FF" w:rsidP="004B5AA1">
      <w:pPr>
        <w:pStyle w:val="Puest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br w:type="page"/>
      </w: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 w:rsidR="00F03FCF"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14:paraId="6B636BDC" w14:textId="77777777"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14:paraId="602DB7F4" w14:textId="0B115BAC"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389476701"/>
      <w:bookmarkStart w:id="2" w:name="_Toc497417468"/>
      <w:r w:rsidR="00617DD9">
        <w:rPr>
          <w:lang w:val="es-PE"/>
        </w:rPr>
        <w:t xml:space="preserve">Casos de Prueba para el CU </w:t>
      </w:r>
      <w:bookmarkEnd w:id="1"/>
      <w:r w:rsidR="002E078A">
        <w:rPr>
          <w:lang w:val="es-PE"/>
        </w:rPr>
        <w:t>“</w:t>
      </w:r>
      <w:r w:rsidR="00E10272">
        <w:rPr>
          <w:lang w:val="es-PE"/>
        </w:rPr>
        <w:t>Registrar Salida</w:t>
      </w:r>
      <w:r w:rsidR="001E73E4">
        <w:rPr>
          <w:lang w:val="es-PE"/>
        </w:rPr>
        <w:t xml:space="preserve"> de Vehículo</w:t>
      </w:r>
      <w:r w:rsidR="002E078A">
        <w:rPr>
          <w:lang w:val="es-PE"/>
        </w:rPr>
        <w:t>”</w:t>
      </w:r>
      <w:bookmarkEnd w:id="2"/>
      <w:r w:rsidR="004F2DB0" w:rsidRPr="002E078A">
        <w:rPr>
          <w:lang w:val="es-PE"/>
        </w:rPr>
        <w:tab/>
      </w:r>
    </w:p>
    <w:p w14:paraId="54F6EE2C" w14:textId="77777777" w:rsidR="002E162B" w:rsidRDefault="0004002D" w:rsidP="008D13FF">
      <w:pPr>
        <w:pStyle w:val="Ttulo2"/>
        <w:rPr>
          <w:lang w:val="es-PE"/>
        </w:rPr>
      </w:pPr>
      <w:bookmarkStart w:id="3" w:name="_Toc389476702"/>
      <w:bookmarkStart w:id="4" w:name="_Toc497417469"/>
      <w:r w:rsidRPr="00FF5B80">
        <w:rPr>
          <w:sz w:val="24"/>
          <w:lang w:val="es-PE"/>
        </w:rPr>
        <w:t>Descripción</w:t>
      </w:r>
      <w:bookmarkEnd w:id="3"/>
      <w:bookmarkEnd w:id="4"/>
    </w:p>
    <w:p w14:paraId="201BE25B" w14:textId="77777777" w:rsidR="0004002D" w:rsidRPr="00AE4353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AE4353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14:paraId="68C784C3" w14:textId="1591E44A" w:rsidR="0004002D" w:rsidRPr="00AE4353" w:rsidRDefault="00B13CE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AE4353">
        <w:rPr>
          <w:rFonts w:ascii="Arial" w:hAnsi="Arial" w:cs="Arial"/>
          <w:lang w:val="es-PE"/>
        </w:rPr>
        <w:t>“</w:t>
      </w:r>
      <w:r w:rsidR="00BE584C">
        <w:rPr>
          <w:rFonts w:ascii="Arial" w:hAnsi="Arial" w:cs="Arial"/>
          <w:lang w:val="es-PE"/>
        </w:rPr>
        <w:t xml:space="preserve">Registrar </w:t>
      </w:r>
      <w:r w:rsidR="00E10272">
        <w:rPr>
          <w:rFonts w:ascii="Arial" w:hAnsi="Arial" w:cs="Arial"/>
          <w:lang w:val="es-PE"/>
        </w:rPr>
        <w:t>Salida</w:t>
      </w:r>
      <w:r w:rsidR="001E73E4">
        <w:rPr>
          <w:rFonts w:ascii="Arial" w:hAnsi="Arial" w:cs="Arial"/>
          <w:lang w:val="es-PE"/>
        </w:rPr>
        <w:t xml:space="preserve"> de Vehículo</w:t>
      </w:r>
      <w:r w:rsidRPr="00AE4353">
        <w:rPr>
          <w:rFonts w:ascii="Arial" w:hAnsi="Arial" w:cs="Arial"/>
          <w:lang w:val="es-PE"/>
        </w:rPr>
        <w:t>”</w:t>
      </w:r>
      <w:r w:rsidR="001E73E4">
        <w:rPr>
          <w:rFonts w:ascii="Arial" w:hAnsi="Arial" w:cs="Arial"/>
          <w:lang w:val="es-PE"/>
        </w:rPr>
        <w:t>.</w:t>
      </w:r>
      <w:r w:rsidRPr="00AE4353">
        <w:rPr>
          <w:rFonts w:ascii="Arial" w:hAnsi="Arial" w:cs="Arial"/>
          <w:lang w:val="es-PE"/>
        </w:rPr>
        <w:tab/>
      </w:r>
    </w:p>
    <w:p w14:paraId="493D2686" w14:textId="53D9AF14" w:rsidR="00680CA0" w:rsidRPr="0037235B" w:rsidRDefault="00680CA0" w:rsidP="00680CA0">
      <w:pPr>
        <w:pStyle w:val="Ttulo2"/>
        <w:rPr>
          <w:lang w:val="es-PE"/>
        </w:rPr>
      </w:pPr>
      <w:bookmarkStart w:id="5" w:name="_Toc389476703"/>
      <w:bookmarkStart w:id="6" w:name="_Toc497417470"/>
      <w:r w:rsidRPr="0037235B">
        <w:rPr>
          <w:sz w:val="24"/>
          <w:lang w:val="es-PE"/>
        </w:rPr>
        <w:t>Diagrama de flujos</w:t>
      </w:r>
      <w:bookmarkEnd w:id="5"/>
      <w:bookmarkEnd w:id="6"/>
    </w:p>
    <w:p w14:paraId="49FBBBEB" w14:textId="7AFEA45B" w:rsidR="0004002D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>
        <w:rPr>
          <w:rFonts w:ascii="Arial" w:hAnsi="Arial" w:cs="Arial"/>
          <w:lang w:val="es-PE"/>
        </w:rPr>
        <w:t>:</w:t>
      </w:r>
    </w:p>
    <w:p w14:paraId="15F43D1C" w14:textId="77777777" w:rsidR="00FC410C" w:rsidRDefault="00FC410C" w:rsidP="00617DD9">
      <w:pPr>
        <w:ind w:left="720"/>
        <w:jc w:val="both"/>
        <w:rPr>
          <w:rFonts w:ascii="Arial" w:hAnsi="Arial" w:cs="Arial"/>
          <w:lang w:val="es-PE"/>
        </w:rPr>
      </w:pPr>
    </w:p>
    <w:p w14:paraId="1BFC1DE7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A792B5F" wp14:editId="4581DC9D">
                <wp:simplePos x="0" y="0"/>
                <wp:positionH relativeFrom="column">
                  <wp:posOffset>2737485</wp:posOffset>
                </wp:positionH>
                <wp:positionV relativeFrom="paragraph">
                  <wp:posOffset>201295</wp:posOffset>
                </wp:positionV>
                <wp:extent cx="3520440" cy="1790700"/>
                <wp:effectExtent l="0" t="0" r="3810" b="0"/>
                <wp:wrapSquare wrapText="bothSides"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27843" w14:textId="77777777" w:rsidR="007E2108" w:rsidRPr="00522181" w:rsidRDefault="007E2108" w:rsidP="00FC410C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Definir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escenarios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4ECC931B" w14:textId="77777777" w:rsidR="007E2108" w:rsidRPr="00522181" w:rsidRDefault="007E2108" w:rsidP="00FC410C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7"/>
                              </w:numPr>
                              <w:spacing w:after="160" w:line="259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Según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aristas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y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nodos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9345AD0" w14:textId="3BB3D757" w:rsidR="007E2108" w:rsidRPr="00522181" w:rsidRDefault="007E2108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264BED67">
                              <w:rPr>
                                <w:rFonts w:ascii="Arial" w:hAnsi="Arial" w:cs="Arial"/>
                              </w:rPr>
                              <w:t>V (G) = a - n + 2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-&gt;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G) = 22-17 +2 = 7</w:t>
                            </w:r>
                          </w:p>
                          <w:p w14:paraId="088C958A" w14:textId="77777777" w:rsidR="007E2108" w:rsidRPr="00522181" w:rsidRDefault="007E2108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51768C" w14:textId="77777777" w:rsidR="007E2108" w:rsidRPr="00522181" w:rsidRDefault="007E2108" w:rsidP="00FC410C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7"/>
                              </w:numPr>
                              <w:spacing w:after="160" w:line="259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Según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regiones</w:t>
                            </w:r>
                            <w:proofErr w:type="spellEnd"/>
                          </w:p>
                          <w:p w14:paraId="143DA12B" w14:textId="6F2919CB" w:rsidR="007E2108" w:rsidRPr="00522181" w:rsidRDefault="007E2108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264BED67">
                              <w:rPr>
                                <w:rFonts w:ascii="Arial" w:hAnsi="Arial" w:cs="Arial"/>
                              </w:rPr>
                              <w:t>V (G) = r + 1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-&gt;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G) = 6 + 1 = 7</w:t>
                            </w:r>
                          </w:p>
                          <w:p w14:paraId="1B5CACF7" w14:textId="77777777" w:rsidR="007E2108" w:rsidRPr="00522181" w:rsidRDefault="007E2108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643800" w14:textId="77777777" w:rsidR="007E2108" w:rsidRPr="00522181" w:rsidRDefault="007E2108" w:rsidP="00FC410C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7"/>
                              </w:numPr>
                              <w:spacing w:after="160" w:line="259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Según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nodos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predicados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8C541A7" w14:textId="106DD337" w:rsidR="007E2108" w:rsidRPr="00522181" w:rsidRDefault="007E2108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264BED67">
                              <w:rPr>
                                <w:rFonts w:ascii="Arial" w:hAnsi="Arial" w:cs="Arial"/>
                              </w:rPr>
                              <w:t>V (G) = c + 1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-&gt;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G) = 6+ 1 = 7</w:t>
                            </w:r>
                          </w:p>
                          <w:p w14:paraId="62745B7D" w14:textId="77777777" w:rsidR="007E2108" w:rsidRDefault="007E2108" w:rsidP="00FC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2B5F" id="_x0000_t202" coordsize="21600,21600" o:spt="202" path="m,l,21600r21600,l21600,xe">
                <v:stroke joinstyle="miter"/>
                <v:path gradientshapeok="t" o:connecttype="rect"/>
              </v:shapetype>
              <v:shape id="Cuadro de texto 216" o:spid="_x0000_s1026" type="#_x0000_t202" style="position:absolute;left:0;text-align:left;margin-left:215.55pt;margin-top:15.85pt;width:277.2pt;height:141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" fillcolor="white [3201]" stroked="f" strokeweight=".5pt">
                <v:textbox>
                  <w:txbxContent>
                    <w:p w14:paraId="59027843" w14:textId="77777777" w:rsidR="007E2108" w:rsidRPr="00522181" w:rsidRDefault="007E2108" w:rsidP="00FC410C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Definir</w:t>
                      </w:r>
                      <w:proofErr w:type="spellEnd"/>
                      <w:r w:rsidRPr="264BED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escenarios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4ECC931B" w14:textId="77777777" w:rsidR="007E2108" w:rsidRPr="00522181" w:rsidRDefault="007E2108" w:rsidP="00FC410C">
                      <w:pPr>
                        <w:pStyle w:val="Prrafodelista"/>
                        <w:widowControl/>
                        <w:numPr>
                          <w:ilvl w:val="0"/>
                          <w:numId w:val="47"/>
                        </w:numPr>
                        <w:spacing w:after="160" w:line="259" w:lineRule="auto"/>
                        <w:ind w:left="144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Según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aristas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y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nodos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9345AD0" w14:textId="3BB3D757" w:rsidR="007E2108" w:rsidRPr="00522181" w:rsidRDefault="007E2108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  <w:r w:rsidRPr="264BED67">
                        <w:rPr>
                          <w:rFonts w:ascii="Arial" w:hAnsi="Arial" w:cs="Arial"/>
                        </w:rPr>
                        <w:t>V (G) = a - n + 2</w:t>
                      </w:r>
                      <w:r>
                        <w:rPr>
                          <w:rFonts w:ascii="Arial" w:hAnsi="Arial" w:cs="Arial"/>
                        </w:rPr>
                        <w:t xml:space="preserve"> -&gt;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V(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G) = 22-17 +2 = 7</w:t>
                      </w:r>
                    </w:p>
                    <w:p w14:paraId="088C958A" w14:textId="77777777" w:rsidR="007E2108" w:rsidRPr="00522181" w:rsidRDefault="007E2108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14:paraId="1451768C" w14:textId="77777777" w:rsidR="007E2108" w:rsidRPr="00522181" w:rsidRDefault="007E2108" w:rsidP="00FC410C">
                      <w:pPr>
                        <w:pStyle w:val="Prrafodelista"/>
                        <w:widowControl/>
                        <w:numPr>
                          <w:ilvl w:val="0"/>
                          <w:numId w:val="47"/>
                        </w:numPr>
                        <w:spacing w:after="160" w:line="259" w:lineRule="auto"/>
                        <w:ind w:left="144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Según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número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regiones</w:t>
                      </w:r>
                      <w:proofErr w:type="spellEnd"/>
                    </w:p>
                    <w:p w14:paraId="143DA12B" w14:textId="6F2919CB" w:rsidR="007E2108" w:rsidRPr="00522181" w:rsidRDefault="007E2108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  <w:r w:rsidRPr="264BED67">
                        <w:rPr>
                          <w:rFonts w:ascii="Arial" w:hAnsi="Arial" w:cs="Arial"/>
                        </w:rPr>
                        <w:t>V (G) = r + 1</w:t>
                      </w:r>
                      <w:r>
                        <w:rPr>
                          <w:rFonts w:ascii="Arial" w:hAnsi="Arial" w:cs="Arial"/>
                        </w:rPr>
                        <w:t xml:space="preserve"> -&gt;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V(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G) = 6 + 1 = 7</w:t>
                      </w:r>
                    </w:p>
                    <w:p w14:paraId="1B5CACF7" w14:textId="77777777" w:rsidR="007E2108" w:rsidRPr="00522181" w:rsidRDefault="007E2108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14:paraId="4D643800" w14:textId="77777777" w:rsidR="007E2108" w:rsidRPr="00522181" w:rsidRDefault="007E2108" w:rsidP="00FC410C">
                      <w:pPr>
                        <w:pStyle w:val="Prrafodelista"/>
                        <w:widowControl/>
                        <w:numPr>
                          <w:ilvl w:val="0"/>
                          <w:numId w:val="47"/>
                        </w:numPr>
                        <w:spacing w:after="160" w:line="259" w:lineRule="auto"/>
                        <w:ind w:left="144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Según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nodos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predicados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8C541A7" w14:textId="106DD337" w:rsidR="007E2108" w:rsidRPr="00522181" w:rsidRDefault="007E2108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  <w:r w:rsidRPr="264BED67">
                        <w:rPr>
                          <w:rFonts w:ascii="Arial" w:hAnsi="Arial" w:cs="Arial"/>
                        </w:rPr>
                        <w:t>V (G) = c + 1</w:t>
                      </w:r>
                      <w:r>
                        <w:rPr>
                          <w:rFonts w:ascii="Arial" w:hAnsi="Arial" w:cs="Arial"/>
                        </w:rPr>
                        <w:t xml:space="preserve">-&gt;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V(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G) = 6+ 1 = 7</w:t>
                      </w:r>
                    </w:p>
                    <w:p w14:paraId="62745B7D" w14:textId="77777777" w:rsidR="007E2108" w:rsidRDefault="007E2108" w:rsidP="00FC410C"/>
                  </w:txbxContent>
                </v:textbox>
                <w10:wrap type="square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21F94B9A" wp14:editId="73D6213E">
                <wp:simplePos x="0" y="0"/>
                <wp:positionH relativeFrom="column">
                  <wp:posOffset>146685</wp:posOffset>
                </wp:positionH>
                <wp:positionV relativeFrom="paragraph">
                  <wp:posOffset>2616835</wp:posOffset>
                </wp:positionV>
                <wp:extent cx="335280" cy="365760"/>
                <wp:effectExtent l="0" t="0" r="2667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B09D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3E776D"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4B9A" id="Elipse 15" o:spid="_x0000_s1027" style="position:absolute;left:0;text-align:left;margin-left:11.55pt;margin-top:206.05pt;width:26.4pt;height:28.8pt;z-index: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" filled="f" strokecolor="black [3200]">
                <v:textbox>
                  <w:txbxContent>
                    <w:p w14:paraId="24E6B09D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3E776D">
                        <w:rPr>
                          <w:rFonts w:ascii="Arial" w:hAnsi="Arial" w:cs="Arial"/>
                          <w:sz w:val="22"/>
                          <w:lang w:val="es-P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78C6409B" wp14:editId="68A96887">
                <wp:simplePos x="0" y="0"/>
                <wp:positionH relativeFrom="column">
                  <wp:posOffset>306705</wp:posOffset>
                </wp:positionH>
                <wp:positionV relativeFrom="paragraph">
                  <wp:posOffset>1839595</wp:posOffset>
                </wp:positionV>
                <wp:extent cx="0" cy="205740"/>
                <wp:effectExtent l="76200" t="0" r="57150" b="609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F9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.15pt;margin-top:144.85pt;width:0;height:16.2pt;z-index:2512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+2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461BE460" wp14:editId="37150ED7">
                <wp:simplePos x="0" y="0"/>
                <wp:positionH relativeFrom="column">
                  <wp:posOffset>144780</wp:posOffset>
                </wp:positionH>
                <wp:positionV relativeFrom="paragraph">
                  <wp:posOffset>1530985</wp:posOffset>
                </wp:positionV>
                <wp:extent cx="335280" cy="312420"/>
                <wp:effectExtent l="0" t="0" r="26670" b="114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4795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BE460" id="Elipse 11" o:spid="_x0000_s1028" style="position:absolute;left:0;text-align:left;margin-left:11.4pt;margin-top:120.55pt;width:26.4pt;height:24.6pt;z-index: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" filled="f" strokecolor="black [3200]">
                <v:textbox>
                  <w:txbxContent>
                    <w:p w14:paraId="41124795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3DE73163" wp14:editId="695E704A">
                <wp:simplePos x="0" y="0"/>
                <wp:positionH relativeFrom="column">
                  <wp:posOffset>304800</wp:posOffset>
                </wp:positionH>
                <wp:positionV relativeFrom="paragraph">
                  <wp:posOffset>807085</wp:posOffset>
                </wp:positionV>
                <wp:extent cx="0" cy="205740"/>
                <wp:effectExtent l="76200" t="0" r="57150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43FDC" id="Conector recto de flecha 6" o:spid="_x0000_s1026" type="#_x0000_t32" style="position:absolute;margin-left:24pt;margin-top:63.55pt;width:0;height:16.2pt;z-index:2511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6706B21A" wp14:editId="06EB8CE1">
                <wp:simplePos x="0" y="0"/>
                <wp:positionH relativeFrom="column">
                  <wp:posOffset>314325</wp:posOffset>
                </wp:positionH>
                <wp:positionV relativeFrom="paragraph">
                  <wp:posOffset>2411095</wp:posOffset>
                </wp:positionV>
                <wp:extent cx="0" cy="205740"/>
                <wp:effectExtent l="76200" t="0" r="5715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FEBB3" id="Conector recto de flecha 14" o:spid="_x0000_s1026" type="#_x0000_t32" style="position:absolute;margin-left:24.75pt;margin-top:189.85pt;width:0;height:16.2pt;z-index:2512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158849C4" wp14:editId="28829642">
                <wp:simplePos x="0" y="0"/>
                <wp:positionH relativeFrom="column">
                  <wp:posOffset>304800</wp:posOffset>
                </wp:positionH>
                <wp:positionV relativeFrom="paragraph">
                  <wp:posOffset>1325245</wp:posOffset>
                </wp:positionV>
                <wp:extent cx="0" cy="205740"/>
                <wp:effectExtent l="76200" t="0" r="5715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9D699" id="Conector recto de flecha 10" o:spid="_x0000_s1026" type="#_x0000_t32" style="position:absolute;margin-left:24pt;margin-top:104.35pt;width:0;height:16.2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34CB2257" wp14:editId="6FF13E91">
                <wp:simplePos x="0" y="0"/>
                <wp:positionH relativeFrom="column">
                  <wp:posOffset>139065</wp:posOffset>
                </wp:positionH>
                <wp:positionV relativeFrom="paragraph">
                  <wp:posOffset>2045335</wp:posOffset>
                </wp:positionV>
                <wp:extent cx="335280" cy="365760"/>
                <wp:effectExtent l="0" t="0" r="2667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10315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B2257" id="Elipse 13" o:spid="_x0000_s1029" style="position:absolute;left:0;text-align:left;margin-left:10.95pt;margin-top:161.05pt;width:26.4pt;height:28.8pt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" filled="f" strokecolor="black [3200]">
                <v:textbox>
                  <w:txbxContent>
                    <w:p w14:paraId="75510315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 wp14:anchorId="14FA2E26" wp14:editId="5CC929D1">
                <wp:simplePos x="0" y="0"/>
                <wp:positionH relativeFrom="column">
                  <wp:posOffset>314325</wp:posOffset>
                </wp:positionH>
                <wp:positionV relativeFrom="paragraph">
                  <wp:posOffset>292735</wp:posOffset>
                </wp:positionV>
                <wp:extent cx="0" cy="205740"/>
                <wp:effectExtent l="76200" t="0" r="5715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4DC9" id="Conector recto de flecha 4" o:spid="_x0000_s1026" type="#_x0000_t32" style="position:absolute;margin-left:24.75pt;margin-top:23.05pt;width:0;height:16.2pt;z-index:25116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2C5611BE" wp14:editId="7CF35F31">
                <wp:simplePos x="0" y="0"/>
                <wp:positionH relativeFrom="column">
                  <wp:posOffset>230505</wp:posOffset>
                </wp:positionH>
                <wp:positionV relativeFrom="paragraph">
                  <wp:posOffset>140335</wp:posOffset>
                </wp:positionV>
                <wp:extent cx="160020" cy="152400"/>
                <wp:effectExtent l="0" t="0" r="1143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94B1A" id="Elipse 2" o:spid="_x0000_s1026" style="position:absolute;margin-left:18.15pt;margin-top:11.05pt;width:12.6pt;height:12pt;z-index:25116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" fillcolor="black [3200]" strokecolor="black [1600]" strokeweight="2pt"/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1F97CB58" wp14:editId="1D60C237">
                <wp:simplePos x="0" y="0"/>
                <wp:positionH relativeFrom="column">
                  <wp:posOffset>344805</wp:posOffset>
                </wp:positionH>
                <wp:positionV relativeFrom="paragraph">
                  <wp:posOffset>79375</wp:posOffset>
                </wp:positionV>
                <wp:extent cx="906780" cy="304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224F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Inicia el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B58" id="Cuadro de texto 3" o:spid="_x0000_s1030" type="#_x0000_t202" style="position:absolute;left:0;text-align:left;margin-left:27.15pt;margin-top:6.25pt;width:71.4pt;height:24pt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" filled="f" stroked="f" strokeweight=".5pt">
                <v:textbox>
                  <w:txbxContent>
                    <w:p w14:paraId="3FF0224F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Inicia el CU</w:t>
                      </w:r>
                    </w:p>
                  </w:txbxContent>
                </v:textbox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169792" behindDoc="0" locked="0" layoutInCell="1" allowOverlap="1" wp14:anchorId="24078A41" wp14:editId="3A92088D">
                <wp:simplePos x="0" y="0"/>
                <wp:positionH relativeFrom="column">
                  <wp:posOffset>144780</wp:posOffset>
                </wp:positionH>
                <wp:positionV relativeFrom="paragraph">
                  <wp:posOffset>1012825</wp:posOffset>
                </wp:positionV>
                <wp:extent cx="335280" cy="312420"/>
                <wp:effectExtent l="0" t="0" r="26670" b="114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F6E7" w14:textId="77777777" w:rsidR="007E2108" w:rsidRPr="00481209" w:rsidRDefault="007E2108" w:rsidP="00FC410C">
                            <w:pPr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481209">
                              <w:rPr>
                                <w:rFonts w:ascii="Arial" w:hAnsi="Arial" w:cs="Arial"/>
                                <w:lang w:val="es-P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78A41" id="Elipse 7" o:spid="_x0000_s1031" style="position:absolute;left:0;text-align:left;margin-left:11.4pt;margin-top:79.75pt;width:26.4pt;height:24.6pt;z-index: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" fillcolor="white [3201]" strokecolor="black [3200]">
                <v:textbox>
                  <w:txbxContent>
                    <w:p w14:paraId="7A60F6E7" w14:textId="77777777" w:rsidR="007E2108" w:rsidRPr="00481209" w:rsidRDefault="007E2108" w:rsidP="00FC410C">
                      <w:pPr>
                        <w:rPr>
                          <w:rFonts w:ascii="Arial" w:hAnsi="Arial" w:cs="Arial"/>
                          <w:lang w:val="es-PE"/>
                        </w:rPr>
                      </w:pPr>
                      <w:r w:rsidRPr="00481209">
                        <w:rPr>
                          <w:rFonts w:ascii="Arial" w:hAnsi="Arial" w:cs="Arial"/>
                          <w:lang w:val="es-P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color w:val="0000FF"/>
          <w:lang w:val="es-PE"/>
        </w:rPr>
        <w:br/>
        <w:t xml:space="preserve">         </w:t>
      </w:r>
    </w:p>
    <w:p w14:paraId="3213F5F8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2CFF6C5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1A544DCD" wp14:editId="2F398039">
                <wp:simplePos x="0" y="0"/>
                <wp:positionH relativeFrom="column">
                  <wp:posOffset>146685</wp:posOffset>
                </wp:positionH>
                <wp:positionV relativeFrom="paragraph">
                  <wp:posOffset>41275</wp:posOffset>
                </wp:positionV>
                <wp:extent cx="335280" cy="312420"/>
                <wp:effectExtent l="0" t="0" r="2667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D03AF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722813"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44DCD" id="Elipse 5" o:spid="_x0000_s1032" style="position:absolute;left:0;text-align:left;margin-left:11.55pt;margin-top:3.25pt;width:26.4pt;height:24.6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" fillcolor="white [3201]" strokecolor="black [3200]">
                <v:textbox>
                  <w:txbxContent>
                    <w:p w14:paraId="74ED03AF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722813">
                        <w:rPr>
                          <w:rFonts w:ascii="Arial" w:hAnsi="Arial" w:cs="Arial"/>
                          <w:sz w:val="22"/>
                          <w:lang w:val="es-P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F3ACEF0" w14:textId="441A1185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E21B231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7DBDD5F1" w14:textId="04DBEF6B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76C57E13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1182A51A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5C049635" w14:textId="047C8011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37035F33" w14:textId="6E24A6F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1767E93E" w14:textId="1D66BA8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086BAE78" w14:textId="33AD044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610D4E3" w14:textId="2F8389A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Style w:val="Tablaconcuadrcula"/>
        <w:tblpPr w:leftFromText="141" w:rightFromText="141" w:vertAnchor="text" w:horzAnchor="page" w:tblpX="6817" w:tblpY="19"/>
        <w:tblW w:w="0" w:type="auto"/>
        <w:tblLook w:val="01E0" w:firstRow="1" w:lastRow="1" w:firstColumn="1" w:lastColumn="1" w:noHBand="0" w:noVBand="0"/>
      </w:tblPr>
      <w:tblGrid>
        <w:gridCol w:w="3789"/>
        <w:gridCol w:w="747"/>
      </w:tblGrid>
      <w:tr w:rsidR="00E52F2A" w14:paraId="7F68136F" w14:textId="77777777" w:rsidTr="00E52F2A">
        <w:trPr>
          <w:trHeight w:val="447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01FF963" w14:textId="77777777" w:rsidR="00E52F2A" w:rsidRDefault="00E52F2A" w:rsidP="00E52F2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4148" w14:textId="77777777" w:rsidR="00E52F2A" w:rsidRDefault="00E52F2A" w:rsidP="00E52F2A">
            <w:pPr>
              <w:jc w:val="center"/>
              <w:rPr>
                <w:rFonts w:ascii="Arial" w:hAnsi="Arial" w:cs="Arial"/>
                <w:b/>
                <w:i/>
                <w:color w:val="0000FF"/>
                <w:lang w:val="es-PE"/>
              </w:rPr>
            </w:pPr>
            <w:r>
              <w:rPr>
                <w:rFonts w:ascii="Arial" w:hAnsi="Arial" w:cs="Arial"/>
                <w:b/>
                <w:i/>
                <w:color w:val="0000FF"/>
                <w:lang w:val="es-PE"/>
              </w:rPr>
              <w:t>7</w:t>
            </w:r>
          </w:p>
        </w:tc>
      </w:tr>
    </w:tbl>
    <w:p w14:paraId="6EC3D125" w14:textId="56282CF7" w:rsidR="00FC410C" w:rsidRDefault="00C37F71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E51F2D2" wp14:editId="69CF63E7">
                <wp:simplePos x="0" y="0"/>
                <wp:positionH relativeFrom="column">
                  <wp:posOffset>481964</wp:posOffset>
                </wp:positionH>
                <wp:positionV relativeFrom="paragraph">
                  <wp:posOffset>147954</wp:posOffset>
                </wp:positionV>
                <wp:extent cx="2330450" cy="3219450"/>
                <wp:effectExtent l="38100" t="38100" r="31750" b="19050"/>
                <wp:wrapNone/>
                <wp:docPr id="918" name="Conector recto de flecha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0" cy="32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C2A1" id="Conector recto de flecha 918" o:spid="_x0000_s1026" type="#_x0000_t32" style="position:absolute;margin-left:37.95pt;margin-top:11.65pt;width:183.5pt;height:253.5pt;flip:x 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</w:p>
    <w:p w14:paraId="693B599F" w14:textId="5DE4F382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4EA193B" w14:textId="22FFABE3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3D6B890" w14:textId="33ECE9F0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1F7334C5" w14:textId="491A526C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1BC35D8" w14:textId="24C9C4BD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16365E3E" wp14:editId="2709FF36">
                <wp:simplePos x="0" y="0"/>
                <wp:positionH relativeFrom="column">
                  <wp:posOffset>306705</wp:posOffset>
                </wp:positionH>
                <wp:positionV relativeFrom="paragraph">
                  <wp:posOffset>86995</wp:posOffset>
                </wp:positionV>
                <wp:extent cx="0" cy="205740"/>
                <wp:effectExtent l="76200" t="0" r="57150" b="609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E6F3" id="Conector recto de flecha 16" o:spid="_x0000_s1026" type="#_x0000_t32" style="position:absolute;margin-left:24.15pt;margin-top:6.85pt;width:0;height:16.2pt;z-index:2512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Cl0gEAAPUDAAAOAAAAZHJzL2Uyb0RvYy54bWysU8mOEzEQvSPxD5bvpDsRDK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4C6A75DC" w14:textId="2599F7C3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6C60BF55" wp14:editId="30653463">
                <wp:simplePos x="0" y="0"/>
                <wp:positionH relativeFrom="column">
                  <wp:posOffset>139065</wp:posOffset>
                </wp:positionH>
                <wp:positionV relativeFrom="paragraph">
                  <wp:posOffset>140335</wp:posOffset>
                </wp:positionV>
                <wp:extent cx="335280" cy="365760"/>
                <wp:effectExtent l="0" t="0" r="26670" b="152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14E5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0BF55" id="Elipse 17" o:spid="_x0000_s1033" style="position:absolute;left:0;text-align:left;margin-left:10.95pt;margin-top:11.05pt;width:26.4pt;height:28.8pt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" fillcolor="white [3201]" strokecolor="black [3200]">
                <v:textbox>
                  <w:txbxContent>
                    <w:p w14:paraId="660914E5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B386352" w14:textId="32A18BA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D4717EF" w14:textId="66BD81C6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1B6DE8D2" w14:textId="2DBD932F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40A95" wp14:editId="6FFA94B0">
                <wp:simplePos x="0" y="0"/>
                <wp:positionH relativeFrom="column">
                  <wp:posOffset>306705</wp:posOffset>
                </wp:positionH>
                <wp:positionV relativeFrom="paragraph">
                  <wp:posOffset>48895</wp:posOffset>
                </wp:positionV>
                <wp:extent cx="0" cy="205740"/>
                <wp:effectExtent l="76200" t="0" r="5715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E9B5" id="Conector recto de flecha 19" o:spid="_x0000_s1026" type="#_x0000_t32" style="position:absolute;margin-left:24.15pt;margin-top:3.85pt;width:0;height:16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62896E38" w14:textId="5CC440E6" w:rsidR="00FC410C" w:rsidRDefault="003D5822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760902" wp14:editId="7D201D58">
                <wp:simplePos x="0" y="0"/>
                <wp:positionH relativeFrom="column">
                  <wp:posOffset>1736090</wp:posOffset>
                </wp:positionH>
                <wp:positionV relativeFrom="paragraph">
                  <wp:posOffset>41275</wp:posOffset>
                </wp:positionV>
                <wp:extent cx="419100" cy="27432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A9ACB" w14:textId="6D464087" w:rsidR="007E2108" w:rsidRPr="00C37F71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</w:pPr>
                            <w:bookmarkStart w:id="7" w:name="_Hlk496453987"/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14</w:t>
                            </w:r>
                            <w:r w:rsidRPr="00C37F71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2</w:t>
                            </w:r>
                            <w:r w:rsidRPr="00C37F71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Chofer no seleccionado</w:t>
                            </w:r>
                          </w:p>
                          <w:bookmarkEnd w:id="7"/>
                          <w:p w14:paraId="338133FD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0902" id="Cuadro de texto 50" o:spid="_x0000_s1034" type="#_x0000_t202" style="position:absolute;left:0;text-align:left;margin-left:136.7pt;margin-top:3.25pt;width:33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" filled="f" stroked="f" strokeweight=".5pt">
                <v:textbox>
                  <w:txbxContent>
                    <w:p w14:paraId="2E2A9ACB" w14:textId="6D464087" w:rsidR="007E2108" w:rsidRPr="00C37F71" w:rsidRDefault="007E2108" w:rsidP="00FC410C">
                      <w:pP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</w:pPr>
                      <w:bookmarkStart w:id="8" w:name="_Hlk496453987"/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14</w:t>
                      </w:r>
                      <w:r w:rsidRPr="00C37F71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2</w:t>
                      </w:r>
                      <w:r w:rsidRPr="00C37F71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Chofer no seleccionado</w:t>
                      </w:r>
                    </w:p>
                    <w:bookmarkEnd w:id="8"/>
                    <w:p w14:paraId="338133FD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F71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C2B10C" wp14:editId="2E074F63">
                <wp:simplePos x="0" y="0"/>
                <wp:positionH relativeFrom="column">
                  <wp:posOffset>821055</wp:posOffset>
                </wp:positionH>
                <wp:positionV relativeFrom="paragraph">
                  <wp:posOffset>102235</wp:posOffset>
                </wp:positionV>
                <wp:extent cx="365760" cy="25908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1E48E" w14:textId="77777777" w:rsidR="007E2108" w:rsidRPr="00C97A79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17</w:t>
                            </w:r>
                          </w:p>
                          <w:p w14:paraId="7659FF2A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B10C" id="Cuadro de texto 57" o:spid="_x0000_s1035" type="#_x0000_t202" style="position:absolute;left:0;text-align:left;margin-left:64.65pt;margin-top:8.05pt;width:28.8pt;height:20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" filled="f" stroked="f" strokeweight=".5pt">
                <v:textbox>
                  <w:txbxContent>
                    <w:p w14:paraId="5271E48E" w14:textId="77777777" w:rsidR="007E2108" w:rsidRPr="00C97A79" w:rsidRDefault="007E2108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17</w:t>
                      </w:r>
                    </w:p>
                    <w:p w14:paraId="7659FF2A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25E2F374" wp14:editId="0EA272B9">
                <wp:simplePos x="0" y="0"/>
                <wp:positionH relativeFrom="column">
                  <wp:posOffset>139065</wp:posOffset>
                </wp:positionH>
                <wp:positionV relativeFrom="paragraph">
                  <wp:posOffset>102235</wp:posOffset>
                </wp:positionV>
                <wp:extent cx="335280" cy="365760"/>
                <wp:effectExtent l="0" t="0" r="26670" b="152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00B5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2F374" id="Elipse 18" o:spid="_x0000_s1036" style="position:absolute;left:0;text-align:left;margin-left:10.95pt;margin-top:8.05pt;width:26.4pt;height:28.8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" fillcolor="white [3201]" strokecolor="black [3200]">
                <v:textbox>
                  <w:txbxContent>
                    <w:p w14:paraId="78A000B5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D564172" w14:textId="0CFECFD2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011989DC" w14:textId="57147F1F" w:rsidR="00FC410C" w:rsidRDefault="0069725B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967B6B" wp14:editId="0D11EB11">
                <wp:simplePos x="0" y="0"/>
                <wp:positionH relativeFrom="column">
                  <wp:posOffset>472439</wp:posOffset>
                </wp:positionH>
                <wp:positionV relativeFrom="paragraph">
                  <wp:posOffset>14605</wp:posOffset>
                </wp:positionV>
                <wp:extent cx="2295525" cy="1514475"/>
                <wp:effectExtent l="38100" t="38100" r="28575" b="28575"/>
                <wp:wrapNone/>
                <wp:docPr id="919" name="Conector recto de flecha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CDC2" id="Conector recto de flecha 919" o:spid="_x0000_s1026" type="#_x0000_t32" style="position:absolute;margin-left:37.2pt;margin-top:1.15pt;width:180.75pt;height:119.25pt;flip:x 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" strokecolor="black [3040]">
                <v:stroke endarrow="block"/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24EDB48E" wp14:editId="5A35FA54">
                <wp:simplePos x="0" y="0"/>
                <wp:positionH relativeFrom="column">
                  <wp:posOffset>304800</wp:posOffset>
                </wp:positionH>
                <wp:positionV relativeFrom="paragraph">
                  <wp:posOffset>151765</wp:posOffset>
                </wp:positionV>
                <wp:extent cx="0" cy="205740"/>
                <wp:effectExtent l="76200" t="0" r="57150" b="609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64F5" id="Conector recto de flecha 21" o:spid="_x0000_s1026" type="#_x0000_t32" style="position:absolute;margin-left:24pt;margin-top:11.95pt;width:0;height:16.2pt;z-index:25133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KY0w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4BCA6F6C" w14:textId="725B503F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30216C69" w14:textId="05A543F3" w:rsidR="00FC410C" w:rsidRDefault="0069725B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8A6E666" wp14:editId="4697524F">
                <wp:simplePos x="0" y="0"/>
                <wp:positionH relativeFrom="column">
                  <wp:posOffset>1343660</wp:posOffset>
                </wp:positionH>
                <wp:positionV relativeFrom="paragraph">
                  <wp:posOffset>140335</wp:posOffset>
                </wp:positionV>
                <wp:extent cx="434340" cy="190500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575FD" w14:textId="4B8FD173" w:rsidR="007E2108" w:rsidRPr="009540A9" w:rsidRDefault="007E2108" w:rsidP="00FC410C">
                            <w:pPr>
                              <w:pStyle w:val="Sinespaciado"/>
                              <w:rPr>
                                <w:sz w:val="2"/>
                                <w:lang w:val="es-P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 xml:space="preserve">14.3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 xml:space="preserve"> no seleccionado</w:t>
                            </w:r>
                          </w:p>
                          <w:p w14:paraId="0DEC449A" w14:textId="77777777" w:rsidR="007E2108" w:rsidRPr="009540A9" w:rsidRDefault="007E2108" w:rsidP="00FC410C">
                            <w:pPr>
                              <w:rPr>
                                <w:sz w:val="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E666" id="Cuadro de texto 206" o:spid="_x0000_s1037" type="#_x0000_t202" style="position:absolute;left:0;text-align:left;margin-left:105.8pt;margin-top:11.05pt;width:34.2pt;height:1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" filled="f" stroked="f" strokeweight=".5pt">
                <v:textbox>
                  <w:txbxContent>
                    <w:p w14:paraId="50E575FD" w14:textId="4B8FD173" w:rsidR="007E2108" w:rsidRPr="009540A9" w:rsidRDefault="007E2108" w:rsidP="00FC410C">
                      <w:pPr>
                        <w:pStyle w:val="Sinespaciado"/>
                        <w:rPr>
                          <w:sz w:val="2"/>
                          <w:lang w:val="es-PE"/>
                        </w:rPr>
                      </w:pPr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 xml:space="preserve">14.3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>Vehiculo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 xml:space="preserve"> no seleccionado</w:t>
                      </w:r>
                    </w:p>
                    <w:p w14:paraId="0DEC449A" w14:textId="77777777" w:rsidR="007E2108" w:rsidRPr="009540A9" w:rsidRDefault="007E2108" w:rsidP="00FC410C">
                      <w:pPr>
                        <w:rPr>
                          <w:sz w:val="2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4AA5952F" wp14:editId="1EAA82F1">
                <wp:simplePos x="0" y="0"/>
                <wp:positionH relativeFrom="column">
                  <wp:posOffset>146686</wp:posOffset>
                </wp:positionH>
                <wp:positionV relativeFrom="paragraph">
                  <wp:posOffset>41275</wp:posOffset>
                </wp:positionV>
                <wp:extent cx="388620" cy="365760"/>
                <wp:effectExtent l="0" t="0" r="11430" b="152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A3593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5952F" id="Elipse 20" o:spid="_x0000_s1038" style="position:absolute;left:0;text-align:left;margin-left:11.55pt;margin-top:3.25pt;width:30.6pt;height:28.8pt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" filled="f" strokecolor="black [3200]">
                <v:textbox>
                  <w:txbxContent>
                    <w:p w14:paraId="7FAA3593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0D48C5D9" w14:textId="4E5DD486" w:rsidR="00FC410C" w:rsidRDefault="00481209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C8862" wp14:editId="1287B7F8">
                <wp:simplePos x="0" y="0"/>
                <wp:positionH relativeFrom="column">
                  <wp:posOffset>405765</wp:posOffset>
                </wp:positionH>
                <wp:positionV relativeFrom="paragraph">
                  <wp:posOffset>128905</wp:posOffset>
                </wp:positionV>
                <wp:extent cx="2671445" cy="1997075"/>
                <wp:effectExtent l="19050" t="0" r="0" b="60325"/>
                <wp:wrapNone/>
                <wp:docPr id="920" name="Arco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0954">
                          <a:off x="0" y="0"/>
                          <a:ext cx="2671445" cy="1997075"/>
                        </a:xfrm>
                        <a:prstGeom prst="arc">
                          <a:avLst>
                            <a:gd name="adj1" fmla="val 12888528"/>
                            <a:gd name="adj2" fmla="val 32343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B690" id="Arco 920" o:spid="_x0000_s1026" style="position:absolute;margin-left:31.95pt;margin-top:10.15pt;width:210.35pt;height:157.25pt;rotation:1062879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1445,199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" path="m357618,318515nsc696123,46418,1208738,-62659,1688178,35390v641373,131165,1056023,595025,972752,1088196l1335723,998538,357618,318515xem357618,318515nfc696123,46418,1208738,-62659,1688178,35390v641373,131165,1056023,595025,972752,1088196e" filled="f" strokecolor="black [3200]">
                <v:stroke endarrow="open"/>
                <v:path arrowok="t" o:connecttype="custom" o:connectlocs="357618,318515;1688178,35390;2660930,1123586" o:connectangles="0,0,0"/>
              </v:shape>
            </w:pict>
          </mc:Fallback>
        </mc:AlternateContent>
      </w:r>
    </w:p>
    <w:p w14:paraId="3BDAD72C" w14:textId="0D4FEDAE" w:rsidR="00FC410C" w:rsidRDefault="00155202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CA929C" wp14:editId="09E2B2AC">
                <wp:simplePos x="0" y="0"/>
                <wp:positionH relativeFrom="column">
                  <wp:posOffset>3971925</wp:posOffset>
                </wp:positionH>
                <wp:positionV relativeFrom="paragraph">
                  <wp:posOffset>10795</wp:posOffset>
                </wp:positionV>
                <wp:extent cx="426720" cy="28956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9D5E6" w14:textId="24A82F84" w:rsidR="007E2108" w:rsidRPr="003D5822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</w:pPr>
                            <w:r w:rsidRPr="003D5822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4</w:t>
                            </w:r>
                            <w:r w:rsidRPr="003D5822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.1 Numero de registro no generado</w:t>
                            </w:r>
                          </w:p>
                          <w:p w14:paraId="171FC8CD" w14:textId="77777777" w:rsidR="007E2108" w:rsidRPr="00FB4846" w:rsidRDefault="007E2108" w:rsidP="00FC410C">
                            <w:pPr>
                              <w:rPr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929C" id="Cuadro de texto 52" o:spid="_x0000_s1039" type="#_x0000_t202" style="position:absolute;left:0;text-align:left;margin-left:312.75pt;margin-top:.85pt;width:33.6pt;height:2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" filled="f" stroked="f" strokeweight=".5pt">
                <v:textbox>
                  <w:txbxContent>
                    <w:p w14:paraId="61C9D5E6" w14:textId="24A82F84" w:rsidR="007E2108" w:rsidRPr="003D5822" w:rsidRDefault="007E2108" w:rsidP="00FC410C">
                      <w:pP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</w:pPr>
                      <w:r w:rsidRPr="003D5822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1</w:t>
                      </w:r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4</w:t>
                      </w:r>
                      <w:r w:rsidRPr="003D5822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.1 Numero de registro no generado</w:t>
                      </w:r>
                    </w:p>
                    <w:p w14:paraId="171FC8CD" w14:textId="77777777" w:rsidR="007E2108" w:rsidRPr="00FB4846" w:rsidRDefault="007E2108" w:rsidP="00FC410C">
                      <w:pPr>
                        <w:rPr>
                          <w:sz w:val="14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07B569" wp14:editId="602D8CAC">
                <wp:simplePos x="0" y="0"/>
                <wp:positionH relativeFrom="column">
                  <wp:posOffset>306705</wp:posOffset>
                </wp:positionH>
                <wp:positionV relativeFrom="paragraph">
                  <wp:posOffset>109855</wp:posOffset>
                </wp:positionV>
                <wp:extent cx="0" cy="205740"/>
                <wp:effectExtent l="76200" t="0" r="57150" b="609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DCFF" id="Conector recto de flecha 22" o:spid="_x0000_s1026" type="#_x0000_t32" style="position:absolute;margin-left:24.15pt;margin-top:8.65pt;width:0;height:16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54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</w:p>
    <w:p w14:paraId="557D7572" w14:textId="1B2DF390" w:rsidR="00FC410C" w:rsidRDefault="003D5822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9B00C" wp14:editId="0D75D6E8">
                <wp:simplePos x="0" y="0"/>
                <wp:positionH relativeFrom="leftMargin">
                  <wp:posOffset>1897380</wp:posOffset>
                </wp:positionH>
                <wp:positionV relativeFrom="paragraph">
                  <wp:posOffset>31169</wp:posOffset>
                </wp:positionV>
                <wp:extent cx="365760" cy="30480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E929" w14:textId="77777777" w:rsidR="007E2108" w:rsidRPr="00C97A79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R2</w:t>
                            </w:r>
                          </w:p>
                          <w:p w14:paraId="6B54C586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B00C" id="Cuadro de texto 207" o:spid="_x0000_s1040" type="#_x0000_t202" style="position:absolute;left:0;text-align:left;margin-left:149.4pt;margin-top:2.45pt;width:28.8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" filled="f" stroked="f" strokeweight=".5pt">
                <v:textbox>
                  <w:txbxContent>
                    <w:p w14:paraId="7F43E929" w14:textId="77777777" w:rsidR="007E2108" w:rsidRPr="00C97A79" w:rsidRDefault="007E2108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</w:rPr>
                        <w:t>R2</w:t>
                      </w:r>
                    </w:p>
                    <w:p w14:paraId="6B54C586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202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03D954E" wp14:editId="2872BE09">
                <wp:simplePos x="0" y="0"/>
                <wp:positionH relativeFrom="column">
                  <wp:posOffset>3560445</wp:posOffset>
                </wp:positionH>
                <wp:positionV relativeFrom="paragraph">
                  <wp:posOffset>155575</wp:posOffset>
                </wp:positionV>
                <wp:extent cx="1633855" cy="1480820"/>
                <wp:effectExtent l="0" t="0" r="42545" b="24130"/>
                <wp:wrapNone/>
                <wp:docPr id="923" name="Arco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16943" flipH="1">
                          <a:off x="0" y="0"/>
                          <a:ext cx="1633855" cy="1480820"/>
                        </a:xfrm>
                        <a:prstGeom prst="arc">
                          <a:avLst>
                            <a:gd name="adj1" fmla="val 12497025"/>
                            <a:gd name="adj2" fmla="val 7148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347E" id="Arco 923" o:spid="_x0000_s1026" style="position:absolute;margin-left:280.35pt;margin-top:12.25pt;width:128.65pt;height:116.6pt;rotation:11122614fd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3855,148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" path="m114469,362432nsc297055,83693,658469,-54990,1006381,20186v374710,80966,636097,388172,627260,737210l816928,740410,114469,362432xem114469,362432nfc297055,83693,658469,-54990,1006381,20186v374710,80966,636097,388172,627260,737210e" filled="f" strokecolor="black [3200]">
                <v:stroke endarrow="open"/>
                <v:path arrowok="t" o:connecttype="custom" o:connectlocs="114469,362432;1006381,20186;1633641,757396" o:connectangles="0,0,0"/>
              </v:shape>
            </w:pict>
          </mc:Fallback>
        </mc:AlternateContent>
      </w:r>
    </w:p>
    <w:p w14:paraId="490F74AC" w14:textId="15C50AA2" w:rsidR="00FC410C" w:rsidRDefault="00481209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A94AE" wp14:editId="71B6D154">
                <wp:simplePos x="0" y="0"/>
                <wp:positionH relativeFrom="column">
                  <wp:posOffset>1447103</wp:posOffset>
                </wp:positionH>
                <wp:positionV relativeFrom="paragraph">
                  <wp:posOffset>103440</wp:posOffset>
                </wp:positionV>
                <wp:extent cx="1376984" cy="1158240"/>
                <wp:effectExtent l="0" t="0" r="0" b="22860"/>
                <wp:wrapNone/>
                <wp:docPr id="922" name="Arco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0954">
                          <a:off x="0" y="0"/>
                          <a:ext cx="1376984" cy="1158240"/>
                        </a:xfrm>
                        <a:prstGeom prst="arc">
                          <a:avLst>
                            <a:gd name="adj1" fmla="val 13655453"/>
                            <a:gd name="adj2" fmla="val 2142123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3B65" id="Arco 922" o:spid="_x0000_s1026" style="position:absolute;margin-left:113.95pt;margin-top:8.15pt;width:108.4pt;height:91.2pt;rotation:1062879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6984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" path="m269025,119892nsc452459,1346,694408,-31794,913078,31677v262910,76312,445415,278182,462591,511677l688492,579120,269025,119892xem269025,119892nfc452459,1346,694408,-31794,913078,31677v262910,76312,445415,278182,462591,511677e" filled="f" strokecolor="black [3200]">
                <v:stroke endarrow="open"/>
                <v:path arrowok="t" o:connecttype="custom" o:connectlocs="269025,119892;913078,31677;1375669,543354" o:connectangles="0,0,0"/>
              </v:shape>
            </w:pict>
          </mc:Fallback>
        </mc:AlternateContent>
      </w:r>
      <w:r w:rsidR="00155202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DCC26" wp14:editId="4CFA8783">
                <wp:simplePos x="0" y="0"/>
                <wp:positionH relativeFrom="column">
                  <wp:posOffset>2775585</wp:posOffset>
                </wp:positionH>
                <wp:positionV relativeFrom="paragraph">
                  <wp:posOffset>10795</wp:posOffset>
                </wp:positionV>
                <wp:extent cx="2475230" cy="1997075"/>
                <wp:effectExtent l="0" t="38100" r="58420" b="0"/>
                <wp:wrapNone/>
                <wp:docPr id="921" name="Arco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7677">
                          <a:off x="0" y="0"/>
                          <a:ext cx="2475230" cy="1997075"/>
                        </a:xfrm>
                        <a:prstGeom prst="arc">
                          <a:avLst>
                            <a:gd name="adj1" fmla="val 12796941"/>
                            <a:gd name="adj2" fmla="val 2143687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1A31" id="Arco 921" o:spid="_x0000_s1026" style="position:absolute;margin-left:218.55pt;margin-top:.85pt;width:194.9pt;height:157.25pt;rotation:-7671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5230,199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" path="m277604,368352nsc572788,75628,1047290,-57827,1504046,23413v540750,96179,936511,470462,969046,916456l1237615,998538,277604,368352xem277604,368352nfc572788,75628,1047290,-57827,1504046,23413v540750,96179,936511,470462,969046,916456e" filled="f" strokecolor="black [3200]">
                <v:stroke endarrow="open"/>
                <v:path arrowok="t" o:connecttype="custom" o:connectlocs="277604,368352;1504046,23413;2473092,939869" o:connectangles="0,0,0"/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30D177" wp14:editId="7FED64D3">
                <wp:simplePos x="0" y="0"/>
                <wp:positionH relativeFrom="column">
                  <wp:posOffset>139065</wp:posOffset>
                </wp:positionH>
                <wp:positionV relativeFrom="paragraph">
                  <wp:posOffset>10795</wp:posOffset>
                </wp:positionV>
                <wp:extent cx="335280" cy="365760"/>
                <wp:effectExtent l="0" t="0" r="26670" b="152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17B2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9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4304DC7C" wp14:editId="2C8B4C34">
                                  <wp:extent cx="44450" cy="82233"/>
                                  <wp:effectExtent l="0" t="0" r="0" b="0"/>
                                  <wp:docPr id="217" name="Imagen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0D177" id="Elipse 23" o:spid="_x0000_s1041" style="position:absolute;left:0;text-align:left;margin-left:10.95pt;margin-top:.85pt;width:26.4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" fillcolor="white [3201]" strokecolor="black [3200]">
                <v:textbox>
                  <w:txbxContent>
                    <w:p w14:paraId="396717B2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9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4304DC7C" wp14:editId="2C8B4C34">
                            <wp:extent cx="44450" cy="82233"/>
                            <wp:effectExtent l="0" t="0" r="0" b="0"/>
                            <wp:docPr id="217" name="Imagen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0FBD7A7" w14:textId="21500463" w:rsidR="00FC410C" w:rsidRDefault="00155202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E5C93F" wp14:editId="59A7A7BA">
                <wp:simplePos x="0" y="0"/>
                <wp:positionH relativeFrom="margin">
                  <wp:posOffset>3948430</wp:posOffset>
                </wp:positionH>
                <wp:positionV relativeFrom="paragraph">
                  <wp:posOffset>14605</wp:posOffset>
                </wp:positionV>
                <wp:extent cx="365760" cy="304800"/>
                <wp:effectExtent l="0" t="0" r="0" b="381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C7141" w14:textId="77777777" w:rsidR="007E2108" w:rsidRPr="00C97A79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4</w:t>
                            </w:r>
                          </w:p>
                          <w:p w14:paraId="08F19EB0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C93F" id="Cuadro de texto 210" o:spid="_x0000_s1042" type="#_x0000_t202" style="position:absolute;left:0;text-align:left;margin-left:310.9pt;margin-top:1.15pt;width:28.8pt;height:24pt;z-index: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" filled="f" stroked="f" strokeweight=".5pt">
                <v:textbox>
                  <w:txbxContent>
                    <w:p w14:paraId="29DC7141" w14:textId="77777777" w:rsidR="007E2108" w:rsidRPr="00C97A79" w:rsidRDefault="007E2108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4</w:t>
                      </w:r>
                    </w:p>
                    <w:p w14:paraId="08F19EB0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D1476" w14:textId="6069822A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4F9FF3F6" wp14:editId="62B24172">
                <wp:simplePos x="0" y="0"/>
                <wp:positionH relativeFrom="column">
                  <wp:posOffset>328295</wp:posOffset>
                </wp:positionH>
                <wp:positionV relativeFrom="paragraph">
                  <wp:posOffset>64135</wp:posOffset>
                </wp:positionV>
                <wp:extent cx="0" cy="205740"/>
                <wp:effectExtent l="76200" t="0" r="57150" b="6096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53B5" id="Conector recto de flecha 47" o:spid="_x0000_s1026" type="#_x0000_t32" style="position:absolute;margin-left:25.85pt;margin-top:5.05pt;width:0;height:16.2pt;z-index: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2756B0D6" w14:textId="1889D107" w:rsidR="00FC410C" w:rsidRDefault="0028139A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C035CF6" wp14:editId="4229ECD9">
                <wp:simplePos x="0" y="0"/>
                <wp:positionH relativeFrom="column">
                  <wp:posOffset>4505325</wp:posOffset>
                </wp:positionH>
                <wp:positionV relativeFrom="paragraph">
                  <wp:posOffset>146050</wp:posOffset>
                </wp:positionV>
                <wp:extent cx="495300" cy="365760"/>
                <wp:effectExtent l="0" t="0" r="19050" b="15240"/>
                <wp:wrapNone/>
                <wp:docPr id="901" name="Elips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BD8B3" w14:textId="255FF510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7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5F02DA8A" wp14:editId="0B86DBD8">
                                  <wp:extent cx="44450" cy="82233"/>
                                  <wp:effectExtent l="0" t="0" r="0" b="0"/>
                                  <wp:docPr id="902" name="Imagen 9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35CF6" id="Elipse 901" o:spid="_x0000_s1043" style="position:absolute;left:0;text-align:left;margin-left:354.75pt;margin-top:11.5pt;width:39pt;height:28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" fillcolor="white [3201]" strokecolor="black [3200]">
                <v:textbox>
                  <w:txbxContent>
                    <w:p w14:paraId="63CBD8B3" w14:textId="255FF510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7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5F02DA8A" wp14:editId="0B86DBD8">
                            <wp:extent cx="44450" cy="82233"/>
                            <wp:effectExtent l="0" t="0" r="0" b="0"/>
                            <wp:docPr id="902" name="Imagen 9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45B28445" wp14:editId="100E4C9E">
                <wp:simplePos x="0" y="0"/>
                <wp:positionH relativeFrom="column">
                  <wp:posOffset>78105</wp:posOffset>
                </wp:positionH>
                <wp:positionV relativeFrom="paragraph">
                  <wp:posOffset>125095</wp:posOffset>
                </wp:positionV>
                <wp:extent cx="495300" cy="365760"/>
                <wp:effectExtent l="0" t="0" r="19050" b="1524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F25E" w14:textId="77777777" w:rsidR="007E2108" w:rsidRPr="00722813" w:rsidRDefault="007E2108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0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1268D293" wp14:editId="5A631463">
                                  <wp:extent cx="44450" cy="82233"/>
                                  <wp:effectExtent l="0" t="0" r="0" b="0"/>
                                  <wp:docPr id="223" name="Imagen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8445" id="Elipse 45" o:spid="_x0000_s1044" style="position:absolute;left:0;text-align:left;margin-left:6.15pt;margin-top:9.85pt;width:39pt;height:28.8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" fillcolor="white [3201]" strokecolor="black [3200]">
                <v:textbox>
                  <w:txbxContent>
                    <w:p w14:paraId="1A92F25E" w14:textId="77777777" w:rsidR="007E2108" w:rsidRPr="00722813" w:rsidRDefault="007E2108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0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1268D293" wp14:editId="5A631463">
                            <wp:extent cx="44450" cy="82233"/>
                            <wp:effectExtent l="0" t="0" r="0" b="0"/>
                            <wp:docPr id="223" name="Imagen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3CABD89" w14:textId="633FB27E" w:rsidR="00FC410C" w:rsidRDefault="0028139A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C5478AD" wp14:editId="6EA03545">
                <wp:simplePos x="0" y="0"/>
                <wp:positionH relativeFrom="column">
                  <wp:posOffset>581025</wp:posOffset>
                </wp:positionH>
                <wp:positionV relativeFrom="paragraph">
                  <wp:posOffset>140335</wp:posOffset>
                </wp:positionV>
                <wp:extent cx="106680" cy="7620"/>
                <wp:effectExtent l="0" t="76200" r="26670" b="87630"/>
                <wp:wrapNone/>
                <wp:docPr id="903" name="Conector recto de flecha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9891" id="Conector recto de flecha 903" o:spid="_x0000_s1026" type="#_x0000_t32" style="position:absolute;margin-left:45.75pt;margin-top:11.05pt;width:8.4pt;height: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31EEDC" wp14:editId="0DEC2D9E">
                <wp:simplePos x="0" y="0"/>
                <wp:positionH relativeFrom="column">
                  <wp:posOffset>687705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5AEFB" w14:textId="1525DEF3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1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38F6B99C" wp14:editId="6C3B7B1F">
                                  <wp:extent cx="44450" cy="82233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1EEDC" id="Elipse 33" o:spid="_x0000_s1045" style="position:absolute;left:0;text-align:left;margin-left:54.15pt;margin-top:.85pt;width:39pt;height:2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" fillcolor="white [3201]" strokecolor="black [3200]">
                <v:textbox>
                  <w:txbxContent>
                    <w:p w14:paraId="5565AEFB" w14:textId="1525DEF3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1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38F6B99C" wp14:editId="6C3B7B1F">
                            <wp:extent cx="44450" cy="82233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FFE19E" wp14:editId="5557C8D9">
                <wp:simplePos x="0" y="0"/>
                <wp:positionH relativeFrom="column">
                  <wp:posOffset>1312545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DDBB" w14:textId="35D86D3B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2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677E6B38" wp14:editId="77E42007">
                                  <wp:extent cx="44450" cy="82233"/>
                                  <wp:effectExtent l="0" t="0" r="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FE19E" id="Elipse 36" o:spid="_x0000_s1046" style="position:absolute;left:0;text-align:left;margin-left:103.35pt;margin-top:.85pt;width:39pt;height:28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" fillcolor="white [3201]" strokecolor="black [3200]">
                <v:textbox>
                  <w:txbxContent>
                    <w:p w14:paraId="5240DDBB" w14:textId="35D86D3B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2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677E6B38" wp14:editId="77E42007">
                            <wp:extent cx="44450" cy="82233"/>
                            <wp:effectExtent l="0" t="0" r="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AC0F9C" wp14:editId="1F616849">
                <wp:simplePos x="0" y="0"/>
                <wp:positionH relativeFrom="column">
                  <wp:posOffset>1945005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EEC42" w14:textId="63E4BCBC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3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4F1A77F1" wp14:editId="45783BD5">
                                  <wp:extent cx="44450" cy="82233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C0F9C" id="Elipse 1" o:spid="_x0000_s1047" style="position:absolute;left:0;text-align:left;margin-left:153.15pt;margin-top:.85pt;width:39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" fillcolor="white [3201]" strokecolor="black [3200]">
                <v:textbox>
                  <w:txbxContent>
                    <w:p w14:paraId="3CDEEC42" w14:textId="63E4BCBC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3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4F1A77F1" wp14:editId="45783BD5">
                            <wp:extent cx="44450" cy="82233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865C81" wp14:editId="34AB1A7F">
                <wp:simplePos x="0" y="0"/>
                <wp:positionH relativeFrom="column">
                  <wp:posOffset>2600325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E033D" w14:textId="2462D64F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4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77DC6B7C" wp14:editId="5E145EBE">
                                  <wp:extent cx="44450" cy="82233"/>
                                  <wp:effectExtent l="0" t="0" r="0" b="0"/>
                                  <wp:docPr id="896" name="Imagen 8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65C81" id="Elipse 39" o:spid="_x0000_s1048" style="position:absolute;left:0;text-align:left;margin-left:204.75pt;margin-top:.85pt;width:39pt;height:28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" fillcolor="white [3201]" strokecolor="black [3200]">
                <v:textbox>
                  <w:txbxContent>
                    <w:p w14:paraId="6A8E033D" w14:textId="2462D64F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  <w:lang w:val="es-PE"/>
                        </w:rPr>
                        <w:t>4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77DC6B7C" wp14:editId="5E145EBE">
                            <wp:extent cx="44450" cy="82233"/>
                            <wp:effectExtent l="0" t="0" r="0" b="0"/>
                            <wp:docPr id="896" name="Imagen 8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E76DB7B" wp14:editId="583E07B4">
                <wp:simplePos x="0" y="0"/>
                <wp:positionH relativeFrom="column">
                  <wp:posOffset>3232785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897" name="Elips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B840B" w14:textId="62472A4C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5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6342F62A" wp14:editId="1AEA99BA">
                                  <wp:extent cx="44450" cy="82233"/>
                                  <wp:effectExtent l="0" t="0" r="0" b="0"/>
                                  <wp:docPr id="898" name="Imagen 8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6DB7B" id="Elipse 897" o:spid="_x0000_s1049" style="position:absolute;left:0;text-align:left;margin-left:254.55pt;margin-top:.85pt;width:39pt;height:28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" fillcolor="white [3201]" strokecolor="black [3200]">
                <v:textbox>
                  <w:txbxContent>
                    <w:p w14:paraId="637B840B" w14:textId="62472A4C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5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6342F62A" wp14:editId="1AEA99BA">
                            <wp:extent cx="44450" cy="82233"/>
                            <wp:effectExtent l="0" t="0" r="0" b="0"/>
                            <wp:docPr id="898" name="Imagen 8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461ED44" wp14:editId="2075B583">
                <wp:simplePos x="0" y="0"/>
                <wp:positionH relativeFrom="column">
                  <wp:posOffset>3872865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899" name="Elips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676B3" w14:textId="688E7D06" w:rsidR="007E2108" w:rsidRPr="00722813" w:rsidRDefault="007E2108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6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6E42A81D" wp14:editId="0E3844A5">
                                  <wp:extent cx="44450" cy="82233"/>
                                  <wp:effectExtent l="0" t="0" r="0" b="0"/>
                                  <wp:docPr id="900" name="Imagen 9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1ED44" id="Elipse 899" o:spid="_x0000_s1050" style="position:absolute;left:0;text-align:left;margin-left:304.95pt;margin-top:.85pt;width:39pt;height:28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" fillcolor="white [3201]" strokecolor="black [3200]">
                <v:textbox>
                  <w:txbxContent>
                    <w:p w14:paraId="0DE676B3" w14:textId="688E7D06" w:rsidR="007E2108" w:rsidRPr="00722813" w:rsidRDefault="007E2108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6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6E42A81D" wp14:editId="0E3844A5">
                            <wp:extent cx="44450" cy="82233"/>
                            <wp:effectExtent l="0" t="0" r="0" b="0"/>
                            <wp:docPr id="900" name="Imagen 9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3163A0B4" wp14:editId="60B23915">
                <wp:simplePos x="0" y="0"/>
                <wp:positionH relativeFrom="column">
                  <wp:posOffset>5130165</wp:posOffset>
                </wp:positionH>
                <wp:positionV relativeFrom="paragraph">
                  <wp:posOffset>94615</wp:posOffset>
                </wp:positionV>
                <wp:extent cx="160020" cy="152400"/>
                <wp:effectExtent l="0" t="0" r="11430" b="19050"/>
                <wp:wrapSquare wrapText="bothSides"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B1666" id="Elipse 8" o:spid="_x0000_s1026" style="position:absolute;margin-left:403.95pt;margin-top:7.45pt;width:12.6pt;height:12pt;z-index:2512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" fillcolor="black [3200]" strokecolor="black [1600]" strokeweight="2pt">
                <w10:wrap type="square"/>
              </v:oval>
            </w:pict>
          </mc:Fallback>
        </mc:AlternateContent>
      </w:r>
    </w:p>
    <w:p w14:paraId="53D608A9" w14:textId="7D69E787" w:rsidR="00FC410C" w:rsidRDefault="00155202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15E1B3FD" wp14:editId="66DE0226">
                <wp:simplePos x="0" y="0"/>
                <wp:positionH relativeFrom="column">
                  <wp:posOffset>5242560</wp:posOffset>
                </wp:positionH>
                <wp:positionV relativeFrom="paragraph">
                  <wp:posOffset>12700</wp:posOffset>
                </wp:positionV>
                <wp:extent cx="906780" cy="304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202A4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Fin el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B3FD" id="Cuadro de texto 9" o:spid="_x0000_s1051" type="#_x0000_t202" style="position:absolute;left:0;text-align:left;margin-left:412.8pt;margin-top:1pt;width:71.4pt;height:24pt;z-index:2512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" filled="f" stroked="f" strokeweight=".5pt">
                <v:textbox>
                  <w:txbxContent>
                    <w:p w14:paraId="261202A4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Fin el CU</w:t>
                      </w:r>
                    </w:p>
                  </w:txbxContent>
                </v:textbox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2FD6841" wp14:editId="4AEA809D">
                <wp:simplePos x="0" y="0"/>
                <wp:positionH relativeFrom="column">
                  <wp:posOffset>5008245</wp:posOffset>
                </wp:positionH>
                <wp:positionV relativeFrom="paragraph">
                  <wp:posOffset>18415</wp:posOffset>
                </wp:positionV>
                <wp:extent cx="106680" cy="7620"/>
                <wp:effectExtent l="0" t="76200" r="26670" b="87630"/>
                <wp:wrapNone/>
                <wp:docPr id="917" name="Conector recto de flecha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47D08" id="Conector recto de flecha 917" o:spid="_x0000_s1026" type="#_x0000_t32" style="position:absolute;margin-left:394.35pt;margin-top:1.45pt;width:8.4pt;height:.6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2871CA6" wp14:editId="58E6B73C">
                <wp:simplePos x="0" y="0"/>
                <wp:positionH relativeFrom="column">
                  <wp:posOffset>4383405</wp:posOffset>
                </wp:positionH>
                <wp:positionV relativeFrom="paragraph">
                  <wp:posOffset>18415</wp:posOffset>
                </wp:positionV>
                <wp:extent cx="106680" cy="7620"/>
                <wp:effectExtent l="0" t="76200" r="26670" b="87630"/>
                <wp:wrapNone/>
                <wp:docPr id="916" name="Conector recto de flecha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6FF0" id="Conector recto de flecha 916" o:spid="_x0000_s1026" type="#_x0000_t32" style="position:absolute;margin-left:345.15pt;margin-top:1.45pt;width:8.4pt;height: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" strokecolor="black [3040]">
                <v:stroke endarrow="block"/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9D6185D" wp14:editId="4A8A7697">
                <wp:simplePos x="0" y="0"/>
                <wp:positionH relativeFrom="column">
                  <wp:posOffset>3750945</wp:posOffset>
                </wp:positionH>
                <wp:positionV relativeFrom="paragraph">
                  <wp:posOffset>33655</wp:posOffset>
                </wp:positionV>
                <wp:extent cx="106680" cy="7620"/>
                <wp:effectExtent l="0" t="76200" r="26670" b="87630"/>
                <wp:wrapNone/>
                <wp:docPr id="913" name="Conector recto de flecha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983D" id="Conector recto de flecha 913" o:spid="_x0000_s1026" type="#_x0000_t32" style="position:absolute;margin-left:295.35pt;margin-top:2.65pt;width:8.4pt;height:.6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" strokecolor="black [3040]">
                <v:stroke endarrow="block"/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4FD3F75" wp14:editId="4FA11770">
                <wp:simplePos x="0" y="0"/>
                <wp:positionH relativeFrom="column">
                  <wp:posOffset>3118485</wp:posOffset>
                </wp:positionH>
                <wp:positionV relativeFrom="paragraph">
                  <wp:posOffset>33655</wp:posOffset>
                </wp:positionV>
                <wp:extent cx="106680" cy="7620"/>
                <wp:effectExtent l="0" t="76200" r="26670" b="87630"/>
                <wp:wrapNone/>
                <wp:docPr id="912" name="Conector recto de flecha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7F48" id="Conector recto de flecha 912" o:spid="_x0000_s1026" type="#_x0000_t32" style="position:absolute;margin-left:245.55pt;margin-top:2.65pt;width:8.4pt;height: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" strokecolor="black [3040]">
                <v:stroke endarrow="block"/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2CC4B4A" wp14:editId="463D826F">
                <wp:simplePos x="0" y="0"/>
                <wp:positionH relativeFrom="column">
                  <wp:posOffset>2478405</wp:posOffset>
                </wp:positionH>
                <wp:positionV relativeFrom="paragraph">
                  <wp:posOffset>18415</wp:posOffset>
                </wp:positionV>
                <wp:extent cx="106680" cy="7620"/>
                <wp:effectExtent l="0" t="76200" r="26670" b="87630"/>
                <wp:wrapNone/>
                <wp:docPr id="906" name="Conector recto de flecha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1381" id="Conector recto de flecha 906" o:spid="_x0000_s1026" type="#_x0000_t32" style="position:absolute;margin-left:195.15pt;margin-top:1.45pt;width:8.4pt;height:.6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EFC2CAE" wp14:editId="07923DE0">
                <wp:simplePos x="0" y="0"/>
                <wp:positionH relativeFrom="column">
                  <wp:posOffset>1198245</wp:posOffset>
                </wp:positionH>
                <wp:positionV relativeFrom="paragraph">
                  <wp:posOffset>41275</wp:posOffset>
                </wp:positionV>
                <wp:extent cx="106680" cy="7620"/>
                <wp:effectExtent l="0" t="76200" r="26670" b="87630"/>
                <wp:wrapNone/>
                <wp:docPr id="904" name="Conector recto de flecha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C37F4" id="Conector recto de flecha 904" o:spid="_x0000_s1026" type="#_x0000_t32" style="position:absolute;margin-left:94.35pt;margin-top:3.25pt;width:8.4pt;height: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3C47866" wp14:editId="30E31ED7">
                <wp:simplePos x="0" y="0"/>
                <wp:positionH relativeFrom="column">
                  <wp:posOffset>1800225</wp:posOffset>
                </wp:positionH>
                <wp:positionV relativeFrom="paragraph">
                  <wp:posOffset>33655</wp:posOffset>
                </wp:positionV>
                <wp:extent cx="106680" cy="7620"/>
                <wp:effectExtent l="0" t="76200" r="26670" b="87630"/>
                <wp:wrapNone/>
                <wp:docPr id="905" name="Conector recto de flecha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B79BD" id="Conector recto de flecha 905" o:spid="_x0000_s1026" type="#_x0000_t32" style="position:absolute;margin-left:141.75pt;margin-top:2.65pt;width:8.4pt;height:.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551717B5" w14:textId="0F1D3589" w:rsidR="00FC410C" w:rsidRDefault="003D5822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0EEB34" wp14:editId="63946F00">
                <wp:simplePos x="0" y="0"/>
                <wp:positionH relativeFrom="column">
                  <wp:posOffset>1802130</wp:posOffset>
                </wp:positionH>
                <wp:positionV relativeFrom="paragraph">
                  <wp:posOffset>94615</wp:posOffset>
                </wp:positionV>
                <wp:extent cx="365760" cy="304800"/>
                <wp:effectExtent l="38100" t="19050" r="34290" b="1143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377E0" w14:textId="77777777" w:rsidR="007E2108" w:rsidRPr="00C97A79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5</w:t>
                            </w:r>
                          </w:p>
                          <w:p w14:paraId="39CA8851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B34" id="Cuadro de texto 213" o:spid="_x0000_s1052" type="#_x0000_t202" style="position:absolute;left:0;text-align:left;margin-left:141.9pt;margin-top:7.45pt;width:28.8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" filled="f" stroked="f" strokeweight=".5pt">
                <v:textbox>
                  <w:txbxContent>
                    <w:p w14:paraId="057377E0" w14:textId="77777777" w:rsidR="007E2108" w:rsidRPr="00C97A79" w:rsidRDefault="007E2108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5</w:t>
                      </w:r>
                    </w:p>
                    <w:p w14:paraId="39CA8851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202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AA952" wp14:editId="6E9B8370">
                <wp:simplePos x="0" y="0"/>
                <wp:positionH relativeFrom="column">
                  <wp:posOffset>4231005</wp:posOffset>
                </wp:positionH>
                <wp:positionV relativeFrom="paragraph">
                  <wp:posOffset>155575</wp:posOffset>
                </wp:positionV>
                <wp:extent cx="365760" cy="304800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7F2F2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A952" id="Cuadro de texto 214" o:spid="_x0000_s1053" type="#_x0000_t202" style="position:absolute;left:0;text-align:left;margin-left:333.15pt;margin-top:12.25pt;width:28.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" filled="f" stroked="f" strokeweight=".5pt">
                <v:textbox>
                  <w:txbxContent>
                    <w:p w14:paraId="5527F2F2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1F54C33" w14:textId="6521C82E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31D05188" w14:textId="11A5E992" w:rsidR="00EF1CBA" w:rsidRPr="00FC410C" w:rsidRDefault="00BF40C7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EE682" wp14:editId="7B5A7CD4">
                <wp:simplePos x="0" y="0"/>
                <wp:positionH relativeFrom="column">
                  <wp:posOffset>1518285</wp:posOffset>
                </wp:positionH>
                <wp:positionV relativeFrom="paragraph">
                  <wp:posOffset>86995</wp:posOffset>
                </wp:positionV>
                <wp:extent cx="434340" cy="205740"/>
                <wp:effectExtent l="0" t="0" r="0" b="381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3EB0" w14:textId="5A1533D7" w:rsidR="007E2108" w:rsidRPr="009540A9" w:rsidRDefault="007E2108" w:rsidP="00FC410C">
                            <w:pPr>
                              <w:pStyle w:val="Sinespaciado"/>
                              <w:rPr>
                                <w:sz w:val="2"/>
                                <w:lang w:val="es-P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>14.4 Kilometraje Incorrecto</w:t>
                            </w:r>
                          </w:p>
                          <w:p w14:paraId="7169B74F" w14:textId="77777777" w:rsidR="007E2108" w:rsidRPr="009540A9" w:rsidRDefault="007E2108" w:rsidP="00FC410C">
                            <w:pPr>
                              <w:rPr>
                                <w:sz w:val="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E682" id="Cuadro de texto 195" o:spid="_x0000_s1054" type="#_x0000_t202" style="position:absolute;left:0;text-align:left;margin-left:119.55pt;margin-top:6.85pt;width:34.2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" filled="f" stroked="f" strokeweight=".5pt">
                <v:textbox>
                  <w:txbxContent>
                    <w:p w14:paraId="41583EB0" w14:textId="5A1533D7" w:rsidR="007E2108" w:rsidRPr="009540A9" w:rsidRDefault="007E2108" w:rsidP="00FC410C">
                      <w:pPr>
                        <w:pStyle w:val="Sinespaciado"/>
                        <w:rPr>
                          <w:sz w:val="2"/>
                          <w:lang w:val="es-PE"/>
                        </w:rPr>
                      </w:pPr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>14.4 Kilometraje Incorrecto</w:t>
                      </w:r>
                    </w:p>
                    <w:p w14:paraId="7169B74F" w14:textId="77777777" w:rsidR="007E2108" w:rsidRPr="009540A9" w:rsidRDefault="007E2108" w:rsidP="00FC410C">
                      <w:pPr>
                        <w:rPr>
                          <w:sz w:val="2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1B345F" w14:textId="16568E83" w:rsidR="00FC410C" w:rsidRPr="00FC410C" w:rsidRDefault="00155202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164DE" wp14:editId="3F9469F7">
                <wp:simplePos x="0" y="0"/>
                <wp:positionH relativeFrom="column">
                  <wp:posOffset>4200525</wp:posOffset>
                </wp:positionH>
                <wp:positionV relativeFrom="paragraph">
                  <wp:posOffset>132715</wp:posOffset>
                </wp:positionV>
                <wp:extent cx="411480" cy="21336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8BAE" w14:textId="7DFA5851" w:rsidR="007E2108" w:rsidRPr="009540A9" w:rsidRDefault="007E2108" w:rsidP="00FC410C">
                            <w:pPr>
                              <w:pStyle w:val="Sinespaciado"/>
                              <w:rPr>
                                <w:sz w:val="2"/>
                                <w:lang w:val="es-P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>15.1 Salida de vehículo no registrada</w:t>
                            </w:r>
                          </w:p>
                          <w:p w14:paraId="61CB73D7" w14:textId="77777777" w:rsidR="007E2108" w:rsidRPr="009540A9" w:rsidRDefault="007E2108" w:rsidP="00FC410C">
                            <w:pPr>
                              <w:rPr>
                                <w:sz w:val="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64DE" id="Cuadro de texto 60" o:spid="_x0000_s1055" type="#_x0000_t202" style="position:absolute;left:0;text-align:left;margin-left:330.75pt;margin-top:10.45pt;width:32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" filled="f" stroked="f" strokeweight=".5pt">
                <v:textbox>
                  <w:txbxContent>
                    <w:p w14:paraId="3C108BAE" w14:textId="7DFA5851" w:rsidR="007E2108" w:rsidRPr="009540A9" w:rsidRDefault="007E2108" w:rsidP="00FC410C">
                      <w:pPr>
                        <w:pStyle w:val="Sinespaciado"/>
                        <w:rPr>
                          <w:sz w:val="2"/>
                          <w:lang w:val="es-PE"/>
                        </w:rPr>
                      </w:pPr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>15.1 Salida de vehículo no registrada</w:t>
                      </w:r>
                    </w:p>
                    <w:p w14:paraId="61CB73D7" w14:textId="77777777" w:rsidR="007E2108" w:rsidRPr="009540A9" w:rsidRDefault="007E2108" w:rsidP="00FC410C">
                      <w:pPr>
                        <w:rPr>
                          <w:sz w:val="2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7E771B1" wp14:editId="6C8A6D3B">
                <wp:simplePos x="0" y="0"/>
                <wp:positionH relativeFrom="column">
                  <wp:posOffset>1396365</wp:posOffset>
                </wp:positionH>
                <wp:positionV relativeFrom="paragraph">
                  <wp:posOffset>33655</wp:posOffset>
                </wp:positionV>
                <wp:extent cx="373380" cy="251460"/>
                <wp:effectExtent l="0" t="0" r="0" b="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7217B" w14:textId="77777777" w:rsidR="007E2108" w:rsidRPr="00C97A79" w:rsidRDefault="007E2108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3</w:t>
                            </w:r>
                          </w:p>
                          <w:p w14:paraId="01CC6D8A" w14:textId="77777777" w:rsidR="007E2108" w:rsidRPr="00722813" w:rsidRDefault="007E2108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71B1" id="Cuadro de texto 209" o:spid="_x0000_s1056" type="#_x0000_t202" style="position:absolute;left:0;text-align:left;margin-left:109.95pt;margin-top:2.65pt;width:29.4pt;height:19.8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" filled="f" stroked="f" strokeweight=".5pt">
                <v:textbox>
                  <w:txbxContent>
                    <w:p w14:paraId="76F7217B" w14:textId="77777777" w:rsidR="007E2108" w:rsidRPr="00C97A79" w:rsidRDefault="007E2108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3</w:t>
                      </w:r>
                    </w:p>
                    <w:p w14:paraId="01CC6D8A" w14:textId="77777777" w:rsidR="007E2108" w:rsidRPr="00722813" w:rsidRDefault="007E2108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959697" w14:textId="2E527E77" w:rsidR="00FC410C" w:rsidRPr="00FC410C" w:rsidRDefault="00155202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EE86DFA" wp14:editId="38FFAEA3">
                <wp:simplePos x="0" y="0"/>
                <wp:positionH relativeFrom="column">
                  <wp:posOffset>1419225</wp:posOffset>
                </wp:positionH>
                <wp:positionV relativeFrom="paragraph">
                  <wp:posOffset>193675</wp:posOffset>
                </wp:positionV>
                <wp:extent cx="411480" cy="21336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9EB86" w14:textId="1AACDEB7" w:rsidR="007E2108" w:rsidRPr="00A056AD" w:rsidRDefault="007E2108" w:rsidP="00FC410C">
                            <w:pPr>
                              <w:pStyle w:val="Sinespaciado"/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</w:pPr>
                            <w:r w:rsidRPr="00A056AD"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4.5 Datos incompletos</w:t>
                            </w:r>
                          </w:p>
                          <w:p w14:paraId="497D2A3A" w14:textId="77777777" w:rsidR="007E2108" w:rsidRPr="00A056AD" w:rsidRDefault="007E2108" w:rsidP="00FC410C">
                            <w:pPr>
                              <w:rPr>
                                <w:sz w:val="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6DFA" id="Cuadro de texto 228" o:spid="_x0000_s1057" type="#_x0000_t202" style="position:absolute;left:0;text-align:left;margin-left:111.75pt;margin-top:15.25pt;width:32.4pt;height:16.8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" filled="f" stroked="f" strokeweight=".5pt">
                <v:textbox>
                  <w:txbxContent>
                    <w:p w14:paraId="1B69EB86" w14:textId="1AACDEB7" w:rsidR="007E2108" w:rsidRPr="00A056AD" w:rsidRDefault="007E2108" w:rsidP="00FC410C">
                      <w:pPr>
                        <w:pStyle w:val="Sinespaciado"/>
                        <w:rPr>
                          <w:rFonts w:ascii="Arial" w:eastAsia="Arial" w:hAnsi="Arial" w:cs="Arial"/>
                          <w:b/>
                          <w:sz w:val="16"/>
                        </w:rPr>
                      </w:pPr>
                      <w:r w:rsidRPr="00A056AD">
                        <w:rPr>
                          <w:rFonts w:ascii="Arial" w:eastAsia="Arial" w:hAnsi="Arial" w:cs="Arial"/>
                          <w:b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4.5 Datos incompletos</w:t>
                      </w:r>
                    </w:p>
                    <w:p w14:paraId="497D2A3A" w14:textId="77777777" w:rsidR="007E2108" w:rsidRPr="00A056AD" w:rsidRDefault="007E2108" w:rsidP="00FC410C">
                      <w:pPr>
                        <w:rPr>
                          <w:sz w:val="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D4AD31" w14:textId="77777777" w:rsidR="00680CA0" w:rsidRDefault="00680CA0" w:rsidP="00680CA0">
      <w:pPr>
        <w:pStyle w:val="Ttulo2"/>
        <w:rPr>
          <w:sz w:val="24"/>
          <w:lang w:val="es-PE"/>
        </w:rPr>
      </w:pPr>
      <w:bookmarkStart w:id="9" w:name="_Toc389476704"/>
      <w:bookmarkStart w:id="10" w:name="_Toc497417471"/>
      <w:r>
        <w:rPr>
          <w:sz w:val="24"/>
          <w:lang w:val="es-PE"/>
        </w:rPr>
        <w:lastRenderedPageBreak/>
        <w:t>Tabla de Casos de Prueba (Escenarios)</w:t>
      </w:r>
      <w:bookmarkEnd w:id="9"/>
      <w:bookmarkEnd w:id="10"/>
    </w:p>
    <w:p w14:paraId="3D050206" w14:textId="77777777"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231"/>
        <w:gridCol w:w="4394"/>
        <w:gridCol w:w="2835"/>
      </w:tblGrid>
      <w:tr w:rsidR="004226B2" w:rsidRPr="004226B2" w14:paraId="04F93B28" w14:textId="77777777" w:rsidTr="00817310">
        <w:trPr>
          <w:trHeight w:val="249"/>
        </w:trPr>
        <w:tc>
          <w:tcPr>
            <w:tcW w:w="1231" w:type="dxa"/>
            <w:shd w:val="clear" w:color="auto" w:fill="E6E6E6"/>
          </w:tcPr>
          <w:p w14:paraId="042B7620" w14:textId="77777777"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394" w:type="dxa"/>
            <w:shd w:val="clear" w:color="auto" w:fill="E6E6E6"/>
          </w:tcPr>
          <w:p w14:paraId="125F6A37" w14:textId="77777777"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14:paraId="717A897C" w14:textId="77777777"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5801DC" w:rsidRPr="004226B2" w14:paraId="14AA0094" w14:textId="77777777" w:rsidTr="007B13B0">
        <w:trPr>
          <w:trHeight w:val="722"/>
        </w:trPr>
        <w:tc>
          <w:tcPr>
            <w:tcW w:w="1231" w:type="dxa"/>
          </w:tcPr>
          <w:p w14:paraId="685F3097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</w:p>
          <w:p w14:paraId="26D80080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4394" w:type="dxa"/>
          </w:tcPr>
          <w:p w14:paraId="1E1D5866" w14:textId="3C7D9CC8" w:rsidR="005801DC" w:rsidRPr="007B13B0" w:rsidRDefault="005801DC" w:rsidP="007B13B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>FB – Registro de</w:t>
            </w:r>
            <w:r w:rsidR="00E10272">
              <w:rPr>
                <w:rFonts w:ascii="Calibri" w:hAnsi="Calibri" w:cs="Calibri"/>
                <w:color w:val="000000"/>
                <w:lang w:val="es-PE"/>
              </w:rPr>
              <w:t xml:space="preserve"> Salida de Vehículo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 Satisfactoriamente</w:t>
            </w:r>
          </w:p>
        </w:tc>
        <w:tc>
          <w:tcPr>
            <w:tcW w:w="2835" w:type="dxa"/>
          </w:tcPr>
          <w:p w14:paraId="66D50191" w14:textId="5E983D03" w:rsidR="00E10272" w:rsidRPr="006847F5" w:rsidRDefault="005801DC" w:rsidP="00E10272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1-2-3-4-5-6-7-8-9-10-11-12</w:t>
            </w:r>
            <w:r w:rsidR="00E10272">
              <w:rPr>
                <w:rFonts w:ascii="Arial" w:hAnsi="Arial" w:cs="Arial"/>
                <w:lang w:val="es-PE"/>
              </w:rPr>
              <w:t>-13-14-15-16</w:t>
            </w:r>
            <w:r w:rsidR="00A46E1A">
              <w:rPr>
                <w:rFonts w:ascii="Arial" w:hAnsi="Arial" w:cs="Arial"/>
                <w:lang w:val="es-PE"/>
              </w:rPr>
              <w:t>-17</w:t>
            </w:r>
          </w:p>
        </w:tc>
      </w:tr>
      <w:tr w:rsidR="00F644CB" w:rsidRPr="003D2D0E" w14:paraId="651E4DC7" w14:textId="77777777" w:rsidTr="007B13B0">
        <w:trPr>
          <w:trHeight w:val="691"/>
        </w:trPr>
        <w:tc>
          <w:tcPr>
            <w:tcW w:w="1231" w:type="dxa"/>
          </w:tcPr>
          <w:p w14:paraId="6E80A248" w14:textId="127F8E29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4394" w:type="dxa"/>
          </w:tcPr>
          <w:p w14:paraId="57DE8DE1" w14:textId="60E317A8" w:rsidR="00F644CB" w:rsidRPr="00F644CB" w:rsidRDefault="00F644CB" w:rsidP="00F644CB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Número de salida no generado</w:t>
            </w:r>
          </w:p>
        </w:tc>
        <w:tc>
          <w:tcPr>
            <w:tcW w:w="2835" w:type="dxa"/>
          </w:tcPr>
          <w:p w14:paraId="0FF5D5F8" w14:textId="030F616D" w:rsidR="00F644CB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1-2-3-4-5-6-7-8-9-10-11-12-13-14-</w:t>
            </w:r>
            <w:r w:rsidRPr="00A55701">
              <w:rPr>
                <w:rFonts w:ascii="Arial" w:hAnsi="Arial" w:cs="Arial"/>
                <w:b/>
                <w:lang w:val="es-PE"/>
              </w:rPr>
              <w:t>1</w:t>
            </w:r>
            <w:r>
              <w:rPr>
                <w:rFonts w:ascii="Arial" w:hAnsi="Arial" w:cs="Arial"/>
                <w:b/>
                <w:lang w:val="es-PE"/>
              </w:rPr>
              <w:t>4</w:t>
            </w:r>
            <w:r w:rsidRPr="00A55701">
              <w:rPr>
                <w:rFonts w:ascii="Arial" w:hAnsi="Arial" w:cs="Arial"/>
                <w:b/>
                <w:lang w:val="es-PE"/>
              </w:rPr>
              <w:t>.1</w:t>
            </w:r>
          </w:p>
        </w:tc>
      </w:tr>
      <w:tr w:rsidR="00F644CB" w:rsidRPr="003D2D0E" w14:paraId="50100467" w14:textId="77777777" w:rsidTr="007B13B0">
        <w:trPr>
          <w:trHeight w:val="691"/>
        </w:trPr>
        <w:tc>
          <w:tcPr>
            <w:tcW w:w="1231" w:type="dxa"/>
          </w:tcPr>
          <w:p w14:paraId="58E4ECA1" w14:textId="427D71F8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394" w:type="dxa"/>
          </w:tcPr>
          <w:p w14:paraId="58E50BEF" w14:textId="1F62642B" w:rsidR="00F644CB" w:rsidRPr="0056429B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Chofer no seleccionado</w:t>
            </w:r>
          </w:p>
        </w:tc>
        <w:tc>
          <w:tcPr>
            <w:tcW w:w="2835" w:type="dxa"/>
          </w:tcPr>
          <w:p w14:paraId="6607B0A1" w14:textId="179DBA45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1-2-3-4-5-6-7-8-9-10-11-12-13-14-</w:t>
            </w:r>
            <w:r>
              <w:rPr>
                <w:rFonts w:ascii="Arial" w:hAnsi="Arial" w:cs="Arial"/>
                <w:b/>
                <w:lang w:val="es-PE"/>
              </w:rPr>
              <w:t>14</w:t>
            </w:r>
            <w:r w:rsidRPr="00D30663">
              <w:rPr>
                <w:rFonts w:ascii="Arial" w:hAnsi="Arial" w:cs="Arial"/>
                <w:b/>
                <w:lang w:val="es-PE"/>
              </w:rPr>
              <w:t>.2</w:t>
            </w:r>
            <w:r>
              <w:rPr>
                <w:rFonts w:ascii="Arial" w:hAnsi="Arial" w:cs="Arial"/>
                <w:lang w:val="es-PE"/>
              </w:rPr>
              <w:t>-4-5-6-7-8-9-10-11-12-13-14-15-16-17</w:t>
            </w:r>
          </w:p>
        </w:tc>
      </w:tr>
      <w:tr w:rsidR="00F644CB" w:rsidRPr="003D2D0E" w14:paraId="30488837" w14:textId="77777777" w:rsidTr="00F644CB">
        <w:trPr>
          <w:trHeight w:val="675"/>
        </w:trPr>
        <w:tc>
          <w:tcPr>
            <w:tcW w:w="1231" w:type="dxa"/>
          </w:tcPr>
          <w:p w14:paraId="1185BD2F" w14:textId="6189FDF9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4</w:t>
            </w:r>
          </w:p>
        </w:tc>
        <w:tc>
          <w:tcPr>
            <w:tcW w:w="4394" w:type="dxa"/>
          </w:tcPr>
          <w:p w14:paraId="648775CD" w14:textId="1EBF3BC1" w:rsidR="00F644CB" w:rsidRPr="0056429B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2835" w:type="dxa"/>
          </w:tcPr>
          <w:p w14:paraId="3BBF2DB0" w14:textId="564BA269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1-2-3-4-5-6-7-8-9-10-11-12-13-14-</w:t>
            </w:r>
            <w:r>
              <w:rPr>
                <w:rFonts w:ascii="Arial" w:hAnsi="Arial" w:cs="Arial"/>
                <w:b/>
                <w:lang w:val="es-PE"/>
              </w:rPr>
              <w:t>14</w:t>
            </w:r>
            <w:r w:rsidRPr="00D30663">
              <w:rPr>
                <w:rFonts w:ascii="Arial" w:hAnsi="Arial" w:cs="Arial"/>
                <w:b/>
                <w:lang w:val="es-PE"/>
              </w:rPr>
              <w:t>.3</w:t>
            </w:r>
            <w:r>
              <w:rPr>
                <w:rFonts w:ascii="Arial" w:hAnsi="Arial" w:cs="Arial"/>
                <w:lang w:val="es-PE"/>
              </w:rPr>
              <w:t>-7-8-9-10-11-12-13-14-15-16-17</w:t>
            </w:r>
          </w:p>
        </w:tc>
      </w:tr>
      <w:tr w:rsidR="00F644CB" w:rsidRPr="003D2D0E" w14:paraId="4648015F" w14:textId="77777777" w:rsidTr="007B13B0">
        <w:trPr>
          <w:trHeight w:val="696"/>
        </w:trPr>
        <w:tc>
          <w:tcPr>
            <w:tcW w:w="1231" w:type="dxa"/>
          </w:tcPr>
          <w:p w14:paraId="699E6033" w14:textId="6D5100B4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5</w:t>
            </w:r>
          </w:p>
        </w:tc>
        <w:tc>
          <w:tcPr>
            <w:tcW w:w="4394" w:type="dxa"/>
          </w:tcPr>
          <w:p w14:paraId="774064E5" w14:textId="6CDD246C" w:rsidR="00F644CB" w:rsidRPr="0056429B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Kilometraje incorrecto</w:t>
            </w:r>
          </w:p>
        </w:tc>
        <w:tc>
          <w:tcPr>
            <w:tcW w:w="2835" w:type="dxa"/>
          </w:tcPr>
          <w:p w14:paraId="7C6B9535" w14:textId="5DECCD25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</w:t>
            </w:r>
            <w:r>
              <w:rPr>
                <w:rFonts w:ascii="Arial" w:hAnsi="Arial" w:cs="Arial"/>
                <w:lang w:val="es-PE"/>
              </w:rPr>
              <w:t>3-4-5-6-7-8-9-10-11-12-13-14-</w:t>
            </w:r>
            <w:r>
              <w:rPr>
                <w:rFonts w:ascii="Arial" w:hAnsi="Arial" w:cs="Arial"/>
                <w:b/>
                <w:lang w:val="es-PE"/>
              </w:rPr>
              <w:t>14</w:t>
            </w:r>
            <w:r w:rsidRPr="00D30663">
              <w:rPr>
                <w:rFonts w:ascii="Arial" w:hAnsi="Arial" w:cs="Arial"/>
                <w:b/>
                <w:lang w:val="es-PE"/>
              </w:rPr>
              <w:t>.4</w:t>
            </w:r>
            <w:r>
              <w:rPr>
                <w:rFonts w:ascii="Arial" w:hAnsi="Arial" w:cs="Arial"/>
                <w:b/>
                <w:lang w:val="es-PE"/>
              </w:rPr>
              <w:t>-</w:t>
            </w:r>
            <w:r>
              <w:rPr>
                <w:rFonts w:ascii="Arial" w:hAnsi="Arial" w:cs="Arial"/>
                <w:lang w:val="es-PE"/>
              </w:rPr>
              <w:t>12-13-14-15-16-17</w:t>
            </w:r>
          </w:p>
        </w:tc>
      </w:tr>
      <w:tr w:rsidR="00F644CB" w:rsidRPr="003D2D0E" w14:paraId="27B63806" w14:textId="77777777" w:rsidTr="007B13B0">
        <w:trPr>
          <w:trHeight w:val="706"/>
        </w:trPr>
        <w:tc>
          <w:tcPr>
            <w:tcW w:w="1231" w:type="dxa"/>
          </w:tcPr>
          <w:p w14:paraId="536981BC" w14:textId="17685A9D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6</w:t>
            </w:r>
          </w:p>
        </w:tc>
        <w:tc>
          <w:tcPr>
            <w:tcW w:w="4394" w:type="dxa"/>
          </w:tcPr>
          <w:p w14:paraId="3AEA49EC" w14:textId="0AC2375F" w:rsidR="00F644CB" w:rsidRPr="00A23A53" w:rsidRDefault="00F644CB" w:rsidP="00F644C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 xml:space="preserve">Datos de </w:t>
            </w:r>
            <w:r w:rsidR="004B75B7">
              <w:rPr>
                <w:rFonts w:ascii="Calibri" w:hAnsi="Calibri" w:cs="Calibri"/>
                <w:color w:val="000000"/>
                <w:lang w:val="es-PE"/>
              </w:rPr>
              <w:t>estado de vehículo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 incompletos</w:t>
            </w:r>
          </w:p>
          <w:p w14:paraId="34BEFB8C" w14:textId="07B5508F" w:rsidR="00F644CB" w:rsidRPr="0056429B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2835" w:type="dxa"/>
          </w:tcPr>
          <w:p w14:paraId="1DC4F34B" w14:textId="4922A87E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1-2-3-4-5-6-7-8-9-10-11-12-13-14-</w:t>
            </w:r>
            <w:r>
              <w:rPr>
                <w:rFonts w:ascii="Arial" w:hAnsi="Arial" w:cs="Arial"/>
                <w:b/>
                <w:lang w:val="es-PE"/>
              </w:rPr>
              <w:t>14</w:t>
            </w:r>
            <w:r w:rsidRPr="00D30663">
              <w:rPr>
                <w:rFonts w:ascii="Arial" w:hAnsi="Arial" w:cs="Arial"/>
                <w:b/>
                <w:lang w:val="es-PE"/>
              </w:rPr>
              <w:t>.5</w:t>
            </w:r>
            <w:r>
              <w:rPr>
                <w:rFonts w:ascii="Arial" w:hAnsi="Arial" w:cs="Arial"/>
                <w:lang w:val="es-PE"/>
              </w:rPr>
              <w:t>-10-11-12-13-14-15-16-17</w:t>
            </w:r>
          </w:p>
        </w:tc>
      </w:tr>
      <w:tr w:rsidR="00F644CB" w:rsidRPr="00A23A53" w14:paraId="6C5072E6" w14:textId="77777777" w:rsidTr="007B13B0">
        <w:trPr>
          <w:trHeight w:val="689"/>
        </w:trPr>
        <w:tc>
          <w:tcPr>
            <w:tcW w:w="1231" w:type="dxa"/>
          </w:tcPr>
          <w:p w14:paraId="1490055D" w14:textId="1969077D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7</w:t>
            </w:r>
          </w:p>
        </w:tc>
        <w:tc>
          <w:tcPr>
            <w:tcW w:w="4394" w:type="dxa"/>
          </w:tcPr>
          <w:p w14:paraId="2DFE4D10" w14:textId="6960B928" w:rsidR="00F644CB" w:rsidRPr="00A23A53" w:rsidRDefault="00F644CB" w:rsidP="00F644CB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Salida no registrada</w:t>
            </w:r>
          </w:p>
          <w:p w14:paraId="1EF11B07" w14:textId="77777777" w:rsidR="00F644CB" w:rsidRPr="0056429B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2835" w:type="dxa"/>
          </w:tcPr>
          <w:p w14:paraId="22A69936" w14:textId="46A6DD26" w:rsidR="00F644CB" w:rsidRPr="006847F5" w:rsidRDefault="00F644CB" w:rsidP="00F644CB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1-2-3-4-5-6-7-8-9-10-11-12-13-14-</w:t>
            </w:r>
            <w:r>
              <w:rPr>
                <w:rFonts w:ascii="Arial" w:hAnsi="Arial" w:cs="Arial"/>
                <w:b/>
                <w:lang w:val="es-PE"/>
              </w:rPr>
              <w:t>15</w:t>
            </w:r>
            <w:r w:rsidRPr="003D5822">
              <w:rPr>
                <w:rFonts w:ascii="Arial" w:hAnsi="Arial" w:cs="Arial"/>
                <w:b/>
                <w:lang w:val="es-PE"/>
              </w:rPr>
              <w:t>.</w:t>
            </w:r>
            <w:r w:rsidR="0015400D">
              <w:rPr>
                <w:rFonts w:ascii="Arial" w:hAnsi="Arial" w:cs="Arial"/>
                <w:b/>
                <w:lang w:val="es-PE"/>
              </w:rPr>
              <w:t>1</w:t>
            </w:r>
          </w:p>
        </w:tc>
      </w:tr>
    </w:tbl>
    <w:p w14:paraId="26BA88C7" w14:textId="65D06957" w:rsidR="00FB4A92" w:rsidRDefault="00FB4A92" w:rsidP="00FB4A92">
      <w:pPr>
        <w:jc w:val="both"/>
        <w:rPr>
          <w:rFonts w:ascii="Arial" w:hAnsi="Arial" w:cs="Arial"/>
          <w:lang w:val="es-PE"/>
        </w:rPr>
      </w:pPr>
    </w:p>
    <w:p w14:paraId="333DD2E5" w14:textId="01C4E521" w:rsidR="00093387" w:rsidRDefault="00093387" w:rsidP="00FB4A92">
      <w:pPr>
        <w:widowControl/>
        <w:spacing w:line="240" w:lineRule="auto"/>
        <w:rPr>
          <w:rFonts w:ascii="Arial" w:hAnsi="Arial" w:cs="Arial"/>
          <w:lang w:val="es-PE"/>
        </w:rPr>
      </w:pPr>
    </w:p>
    <w:p w14:paraId="07F6118D" w14:textId="77777777" w:rsidR="002D42D3" w:rsidRDefault="002D42D3" w:rsidP="002E4701">
      <w:pPr>
        <w:jc w:val="both"/>
        <w:rPr>
          <w:rFonts w:ascii="Arial" w:hAnsi="Arial" w:cs="Arial"/>
          <w:lang w:val="es-PE"/>
        </w:rPr>
        <w:sectPr w:rsidR="002D42D3" w:rsidSect="004B5AA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</w:sectPr>
      </w:pPr>
    </w:p>
    <w:p w14:paraId="5D1E0478" w14:textId="3C82FB78" w:rsidR="00093387" w:rsidRDefault="00093387" w:rsidP="002E4701">
      <w:pPr>
        <w:jc w:val="both"/>
        <w:rPr>
          <w:rFonts w:ascii="Arial" w:hAnsi="Arial" w:cs="Arial"/>
          <w:lang w:val="es-PE"/>
        </w:rPr>
      </w:pPr>
    </w:p>
    <w:p w14:paraId="639E690D" w14:textId="77777777" w:rsidR="00093387" w:rsidRDefault="00093387" w:rsidP="00436577">
      <w:pPr>
        <w:ind w:left="720"/>
        <w:jc w:val="both"/>
        <w:rPr>
          <w:rFonts w:ascii="Arial" w:hAnsi="Arial" w:cs="Arial"/>
          <w:lang w:val="es-PE"/>
        </w:rPr>
      </w:pPr>
    </w:p>
    <w:p w14:paraId="4F31026C" w14:textId="77777777" w:rsid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143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1418"/>
        <w:gridCol w:w="785"/>
        <w:gridCol w:w="785"/>
        <w:gridCol w:w="785"/>
        <w:gridCol w:w="785"/>
        <w:gridCol w:w="708"/>
        <w:gridCol w:w="1276"/>
        <w:gridCol w:w="1189"/>
        <w:gridCol w:w="937"/>
        <w:gridCol w:w="851"/>
        <w:gridCol w:w="992"/>
        <w:gridCol w:w="850"/>
        <w:gridCol w:w="764"/>
        <w:gridCol w:w="1701"/>
      </w:tblGrid>
      <w:tr w:rsidR="00741B2D" w:rsidRPr="00D0661B" w14:paraId="5E9CF109" w14:textId="77777777" w:rsidTr="00E40BAF">
        <w:trPr>
          <w:trHeight w:val="3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0D76154" w14:textId="314F8235"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1BD997F" w14:textId="77777777"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06CCABA3" w14:textId="75BB35E3"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8089EAD" w14:textId="4AE0F153"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</w:tr>
      <w:tr w:rsidR="00A46E1A" w:rsidRPr="00D0661B" w14:paraId="525A6B17" w14:textId="77777777" w:rsidTr="00D30663">
        <w:trPr>
          <w:trHeight w:val="7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5D7BF49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bookmarkStart w:id="11" w:name="_Hlk496450922"/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0D22545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45C17A87" w14:textId="77777777" w:rsidR="00A46E1A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14:paraId="798E0B32" w14:textId="2A865ABF" w:rsidR="00A46E1A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Sede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4EE1C82F" w14:textId="2826F4E7" w:rsidR="00A46E1A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DNI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3AF6738" w14:textId="70956A57" w:rsidR="00A46E1A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18EC8210" w14:textId="7072F70B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Destino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444669EB" w14:textId="083B725D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C5A3400" w14:textId="6B9F06BD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Kilometraje de Salida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B89BB12" w14:textId="4ED28043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Comentarios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7C5E07B9" w14:textId="3F3A8D36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Nombre(s)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3E5B514C" w14:textId="44481819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Paterno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04AABA6" w14:textId="1CD15BDD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Materno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28EB130E" w14:textId="5F27B635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41E6A8D7" w14:textId="381B7182" w:rsidR="00A46E1A" w:rsidRPr="00D0661B" w:rsidRDefault="00D30663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Salida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F7EE66B" w14:textId="4DBC0A5E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bookmarkEnd w:id="11"/>
      <w:tr w:rsidR="00A46E1A" w:rsidRPr="004B75B7" w14:paraId="084C86EA" w14:textId="77777777" w:rsidTr="00D30663">
        <w:trPr>
          <w:trHeight w:val="10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CB317C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3663FA" w14:textId="49AEA514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>FB – Registro de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 Salida de Vehículo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 Satisfactoriamente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B286E" w14:textId="7F5412B8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C907" w14:textId="59506FBA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5AA2" w14:textId="2F1D7CC0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201A" w14:textId="0FC671FC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345A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F4B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E3ED7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69DD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A0632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8DDF" w14:textId="77777777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4070" w14:textId="798CA883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1E2D" w14:textId="50161821" w:rsidR="00A46E1A" w:rsidRPr="00D0661B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EF2F" w14:textId="6E7CE3D6" w:rsidR="00A46E1A" w:rsidRPr="00594581" w:rsidRDefault="00A46E1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“El registro de salida de vehículo Nro. 101 se realizó con éxito a la fecha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99/99/9999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99:99:99.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BD4669" w:rsidRPr="004B75B7" w14:paraId="32029AB8" w14:textId="77777777" w:rsidTr="007E2108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1E2C918" w14:textId="395FE508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4497B9C" w14:textId="6C3B4C24" w:rsidR="00BD4669" w:rsidRP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Número de salida no generado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7B3A4" w14:textId="39E4E34F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5540" w14:textId="1CF12CA3" w:rsidR="00BD4669" w:rsidRPr="007E2108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3458" w14:textId="6B4A2202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E15F" w14:textId="16079ACB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C557" w14:textId="3CCA1F29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6D8D" w14:textId="311A3153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96FB" w14:textId="54E3174A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1671" w14:textId="27015F6E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BF2D" w14:textId="7AB6C7DD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D7D2" w14:textId="511E5F5F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A6F27" w14:textId="153DA38B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F92C" w14:textId="78B7D1C7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C3D4" w14:textId="3EF7A7AB" w:rsidR="00BD4669" w:rsidRPr="0059458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pudo generar el número de salida“</w:t>
            </w:r>
          </w:p>
        </w:tc>
      </w:tr>
      <w:tr w:rsidR="00BD4669" w:rsidRPr="004B75B7" w14:paraId="7D4F6451" w14:textId="77777777" w:rsidTr="00BD4669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D676A2F" w14:textId="2EE22758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614AE4" w14:textId="51FE1F74" w:rsidR="00BD4669" w:rsidRPr="00C6483D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Chofer no seleccionado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0836C" w14:textId="614812FE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BBF3" w14:textId="3D583A91" w:rsidR="00BD4669" w:rsidRPr="007E2108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7CAB" w14:textId="12B53743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E10C" w14:textId="592F694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697D" w14:textId="5771EA42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E257" w14:textId="5B0B20D1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6D5E1" w14:textId="7C7045A3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4F42" w14:textId="5492764D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9383" w14:textId="28224F31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B7DE" w14:textId="13E4BB7F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1F07" w14:textId="643D6CAE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E0CC" w14:textId="602729BF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9980" w14:textId="13C6C62E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chofer.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BD4669" w:rsidRPr="004B75B7" w14:paraId="7F079F31" w14:textId="77777777" w:rsidTr="00BD4669">
        <w:trPr>
          <w:trHeight w:val="9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9C866B2" w14:textId="350C20B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1898D9" w14:textId="261382DB" w:rsidR="00BD4669" w:rsidRPr="00C6483D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2536D" w14:textId="1AF04152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591E" w14:textId="652EAD7C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7986" w14:textId="2CF659A9" w:rsidR="00BD4669" w:rsidRPr="007E2108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A308" w14:textId="23ED8293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760D1" w14:textId="725900BE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15F5" w14:textId="2D08CE75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1E49" w14:textId="2952D063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73202" w14:textId="0674A126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2FE5" w14:textId="23F3ED6F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54BD" w14:textId="0C4B7A0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6C5F" w14:textId="23F86660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C911" w14:textId="7D2ECC8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7E06" w14:textId="7B08754E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BD4669" w:rsidRPr="00E2796A" w14:paraId="1EC372DA" w14:textId="77777777" w:rsidTr="00BD4669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2731408" w14:textId="2D505D88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3D47336" w14:textId="7BA6994C" w:rsidR="00BD4669" w:rsidRPr="00C6483D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Kilometraje incorrecto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A4844" w14:textId="36EDD14D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A891" w14:textId="1C074D39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189D0" w14:textId="0C3989AC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C592" w14:textId="5D5744D8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C3BB2" w14:textId="7D313D44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E458" w14:textId="266C8054" w:rsidR="00BD4669" w:rsidRPr="007E2108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6E527" w14:textId="355C619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0AF" w14:textId="7447BD76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FC84" w14:textId="7F3C603C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1FDB" w14:textId="4A44CE1D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CC9E" w14:textId="5C1C3EDB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949E" w14:textId="44099081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709A" w14:textId="750F0289" w:rsidR="00BD4669" w:rsidRPr="0059458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Está introduciendo un valor no numérico en kilometraje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BD4669" w:rsidRPr="004B75B7" w14:paraId="0AA5CDB6" w14:textId="77777777" w:rsidTr="00BD4669">
        <w:trPr>
          <w:trHeight w:val="75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B19E3CC" w14:textId="7F20FBB3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7F9C9DD" w14:textId="58C4EA84" w:rsidR="00BD4669" w:rsidRPr="00A23A53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 xml:space="preserve">Datos de </w:t>
            </w:r>
            <w:r w:rsidR="004B75B7">
              <w:rPr>
                <w:rFonts w:ascii="Calibri" w:hAnsi="Calibri" w:cs="Calibri"/>
                <w:color w:val="000000"/>
                <w:lang w:val="es-PE"/>
              </w:rPr>
              <w:t>estado de vehículo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 incompletos</w:t>
            </w:r>
          </w:p>
          <w:p w14:paraId="3B44E858" w14:textId="321EEF57" w:rsidR="00BD4669" w:rsidRPr="0059458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EE2DA" w14:textId="74C21AA5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3733" w14:textId="55851357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7583" w14:textId="6D43E3EB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4CA3" w14:textId="608B9D1D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ECCB" w14:textId="67174D5B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10F2" w14:textId="03FF8483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EEA7" w14:textId="7C8B5101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E2108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AD1A" w14:textId="07AF9525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6ACD" w14:textId="75F950A1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628B2" w14:textId="7897266C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9571" w14:textId="59A9F9D7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FDE4" w14:textId="68E289A4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CF1D2" w14:textId="55C73EEE" w:rsidR="00BD4669" w:rsidRPr="0059458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“Datos incompletos. Por favor revise.”</w:t>
            </w:r>
          </w:p>
        </w:tc>
      </w:tr>
      <w:tr w:rsidR="00BD4669" w:rsidRPr="004B75B7" w14:paraId="40F1582A" w14:textId="77777777" w:rsidTr="00BD4669">
        <w:trPr>
          <w:trHeight w:val="519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5D174BB" w14:textId="2F65054E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CP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64E5EB8" w14:textId="68BE2E87" w:rsidR="00BD4669" w:rsidRPr="002E4701" w:rsidRDefault="00BD4669" w:rsidP="00BD4669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Salida no registrada.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1F513" w14:textId="32252B3D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E2F9" w14:textId="4CD175D3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6CC6" w14:textId="790B8E2E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881A" w14:textId="3755818D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2265A" w14:textId="5689B19B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FED8" w14:textId="7B6F76B9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B41F" w14:textId="7E2A9B3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3ABB" w14:textId="5371CB8E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2386" w14:textId="4F9AE6A5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842E" w14:textId="048F1C8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9456" w14:textId="0B1DC690" w:rsidR="00BD4669" w:rsidRPr="0059458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BBF4" w14:textId="26600BDC" w:rsidR="00BD4669" w:rsidRPr="0059458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75C9" w14:textId="729E8A57" w:rsidR="00BD4669" w:rsidRPr="002E4701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“Salida de vehículo no registrada.”</w:t>
            </w:r>
          </w:p>
        </w:tc>
      </w:tr>
    </w:tbl>
    <w:p w14:paraId="2BF77137" w14:textId="4EBF06B3" w:rsidR="002E4701" w:rsidRPr="000602E7" w:rsidRDefault="002E4701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ab/>
      </w:r>
      <w:r>
        <w:rPr>
          <w:rFonts w:ascii="Arial" w:hAnsi="Arial" w:cs="Arial"/>
          <w:b/>
          <w:bCs/>
          <w:lang w:val="es-ES_tradnl" w:eastAsia="es-ES"/>
        </w:rPr>
        <w:tab/>
      </w:r>
      <w:r w:rsidR="000602E7"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14:paraId="64D2B5B6" w14:textId="77777777" w:rsidR="000602E7" w:rsidRP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p w14:paraId="0291FC02" w14:textId="77777777"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3636"/>
        <w:gridCol w:w="2830"/>
        <w:gridCol w:w="1142"/>
        <w:gridCol w:w="3101"/>
        <w:gridCol w:w="1128"/>
      </w:tblGrid>
      <w:tr w:rsidR="003B4CF6" w:rsidRPr="00B540BE" w14:paraId="51C8797B" w14:textId="77777777" w:rsidTr="007E7DF6">
        <w:trPr>
          <w:trHeight w:val="300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57D99FD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CONDICION DE ENTRADA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E8960C5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7523896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VALIDAS (CEV)</w:t>
            </w:r>
          </w:p>
        </w:tc>
        <w:tc>
          <w:tcPr>
            <w:tcW w:w="1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851B638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NO VALIDAS</w:t>
            </w:r>
          </w:p>
        </w:tc>
      </w:tr>
      <w:tr w:rsidR="007309CE" w:rsidRPr="00B540BE" w14:paraId="27435B32" w14:textId="77777777" w:rsidTr="007E7DF6">
        <w:trPr>
          <w:trHeight w:val="300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362F" w14:textId="77777777"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5C07" w14:textId="77777777"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F673FCD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7076B59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2AE00EF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866B53A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</w:tr>
      <w:tr w:rsidR="00A428C5" w:rsidRPr="00B540BE" w14:paraId="15FE8FFA" w14:textId="77777777" w:rsidTr="007E7DF6">
        <w:trPr>
          <w:trHeight w:val="135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0F93" w14:textId="788A334B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Sede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43226" w14:textId="68DEBE3A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C42E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Miembro de un conjunto, con comportamiento distinto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4BB0A" w14:textId="4434AC2F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Sede= “Lima”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0D68434E" w14:textId="40835F9E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CEV&lt;01&gt;</w:t>
            </w:r>
          </w:p>
        </w:tc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AC48D" w14:textId="77777777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10833E6D" w14:textId="77777777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A428C5" w:rsidRPr="00B540BE" w14:paraId="3078FE1B" w14:textId="77777777" w:rsidTr="007E7DF6">
        <w:trPr>
          <w:trHeight w:val="135"/>
        </w:trPr>
        <w:tc>
          <w:tcPr>
            <w:tcW w:w="7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4E20B" w14:textId="77777777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08CF3" w14:textId="77777777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C0EA8" w14:textId="1007E3DD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Sede= “</w:t>
            </w:r>
            <w:r w:rsidR="00E40BA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Trujillo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”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628B2EB4" w14:textId="05597000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B89FB" w14:textId="77777777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4392CD0" w14:textId="77777777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053BED" w:rsidRPr="00B540BE" w14:paraId="7B953E3A" w14:textId="77777777" w:rsidTr="007E7DF6">
        <w:trPr>
          <w:trHeight w:val="361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DB292" w14:textId="60DE86B5" w:rsidR="00053BED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DNI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5F55" w14:textId="32E5BCD7" w:rsidR="00053BED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E26FC" w14:textId="18D16D91" w:rsidR="00053BED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45236523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F6A42A0" w14:textId="2F512270" w:rsidR="00053BED" w:rsidRPr="00B540BE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CCFE" w14:textId="61F132FF" w:rsidR="00053BED" w:rsidRPr="00B540BE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09E6F016" w14:textId="77147197" w:rsidR="00053BED" w:rsidRPr="00B540BE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CENV&lt;01&gt;</w:t>
            </w:r>
          </w:p>
        </w:tc>
      </w:tr>
      <w:tr w:rsidR="00053BED" w:rsidRPr="00B540BE" w14:paraId="5A012224" w14:textId="77777777" w:rsidTr="007E7DF6">
        <w:trPr>
          <w:trHeight w:val="409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7E68" w14:textId="4ED891AF" w:rsidR="00053BED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Placa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4E80" w14:textId="491EFEDE" w:rsidR="00053BED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3B80" w14:textId="0E5AE9EE" w:rsidR="00053BED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47d-23s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47015D6A" w14:textId="7C0A2A66" w:rsidR="00053BED" w:rsidRPr="00B540BE" w:rsidRDefault="00053BED" w:rsidP="00053BE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CEV&lt;04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98307" w14:textId="7D3E5B24" w:rsidR="00053BED" w:rsidRPr="00B540BE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CD45D03" w14:textId="6055EA23" w:rsidR="00053BED" w:rsidRPr="00B540BE" w:rsidRDefault="00053BED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E40BAF" w:rsidRPr="00B540BE" w14:paraId="6CE01AD4" w14:textId="77777777" w:rsidTr="007E7DF6">
        <w:trPr>
          <w:trHeight w:val="415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E60EF" w14:textId="6B98982D" w:rsidR="00E40BAF" w:rsidRPr="00B540BE" w:rsidRDefault="00E40BAF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Destino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98D82" w14:textId="095EF1F2" w:rsidR="00E40BAF" w:rsidRPr="00B540BE" w:rsidRDefault="00E40BAF" w:rsidP="0025617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</w:t>
            </w:r>
            <w:r w:rsidR="0025617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numerico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6A884" w14:textId="682DAC20" w:rsidR="00E40BAF" w:rsidRPr="00B540BE" w:rsidRDefault="00E40BAF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Lima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39BA632" w14:textId="4619B690" w:rsidR="00E40BAF" w:rsidRPr="00B540BE" w:rsidRDefault="00E40BAF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A8A1" w14:textId="77777777" w:rsidR="00E40BAF" w:rsidRPr="00B540BE" w:rsidRDefault="00E40BAF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FA8E182" w14:textId="7AA2E482" w:rsidR="00E40BAF" w:rsidRPr="00B540BE" w:rsidRDefault="00E40BAF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A54344" w:rsidRPr="00832155" w14:paraId="7F0DAB3A" w14:textId="77777777" w:rsidTr="00A54344">
        <w:trPr>
          <w:trHeight w:val="421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DA043" w14:textId="448E866C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Motivo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9E53D" w14:textId="55C9B365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FFCC" w14:textId="48BCF5B0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Mantenimiento de postes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2D50F626" w14:textId="5E27C7B3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CEV&lt;06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05D0C" w14:textId="77777777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3C4C6DC" w14:textId="18AA791E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CENV&lt;04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A428C5" w:rsidRPr="00B540BE" w14:paraId="56BB4158" w14:textId="77777777" w:rsidTr="007E7DF6">
        <w:trPr>
          <w:trHeight w:val="375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D0CE" w14:textId="77777777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Kilometraje de salida</w:t>
            </w:r>
          </w:p>
          <w:p w14:paraId="6BA08206" w14:textId="343770C6" w:rsidR="00A428C5" w:rsidRDefault="00A428C5" w:rsidP="00A42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1EF19" w14:textId="77777777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  <w:p w14:paraId="07A921CF" w14:textId="5833A63D" w:rsidR="00A428C5" w:rsidRDefault="00A428C5" w:rsidP="00A42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99514" w14:textId="4DBC53B7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3500</w:t>
            </w:r>
          </w:p>
          <w:p w14:paraId="7E82BEF6" w14:textId="6BAA2025" w:rsidR="00A428C5" w:rsidRDefault="00A428C5" w:rsidP="00A42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78E4EF7B" w14:textId="6226BDC2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CEV&lt;07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4354D" w14:textId="741A2109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F3D88F0" w14:textId="3B4AA0A6" w:rsidR="00A428C5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CENV&lt;05</w:t>
            </w:r>
            <w:r w:rsidR="00A428C5"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A428C5" w:rsidRPr="00B540BE" w14:paraId="292CA722" w14:textId="77777777" w:rsidTr="007E7DF6">
        <w:trPr>
          <w:trHeight w:val="341"/>
        </w:trPr>
        <w:tc>
          <w:tcPr>
            <w:tcW w:w="77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36DDE" w14:textId="0D540ACB" w:rsidR="00A428C5" w:rsidRDefault="00A428C5" w:rsidP="00A42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A8CC8" w14:textId="06D63F95" w:rsidR="00A428C5" w:rsidRDefault="00A428C5" w:rsidP="00A42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91CC" w14:textId="78379059" w:rsidR="00A428C5" w:rsidRDefault="00A428C5" w:rsidP="00A42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08" w:type="pct"/>
            <w:vMerge/>
            <w:tcBorders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03912158" w14:textId="3D12D65D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E576" w14:textId="7A7E778C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350d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D47DE6B" w14:textId="1908F8DF" w:rsidR="00A428C5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CENV&lt;06</w:t>
            </w:r>
            <w:r w:rsidR="00A428C5"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A428C5" w:rsidRPr="00B540BE" w14:paraId="600B7512" w14:textId="77777777" w:rsidTr="00A54344">
        <w:trPr>
          <w:trHeight w:val="342"/>
        </w:trPr>
        <w:tc>
          <w:tcPr>
            <w:tcW w:w="7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6D86" w14:textId="24025339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6F8B" w14:textId="46B5626B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F460" w14:textId="4E22185A" w:rsidR="00A428C5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6D54C849" w14:textId="476A26E9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4884F" w14:textId="1504A7C8" w:rsidR="00A428C5" w:rsidRPr="00B540BE" w:rsidRDefault="00A428C5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jsjjsjsksk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253E3F34" w14:textId="25684933" w:rsidR="00A428C5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CENV&lt;07</w:t>
            </w:r>
            <w:r w:rsidR="00A428C5"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A54344" w:rsidRPr="00B540BE" w14:paraId="28A15A71" w14:textId="77777777" w:rsidTr="00A54344">
        <w:trPr>
          <w:trHeight w:val="314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22319" w14:textId="2AE88AF4" w:rsidR="00A54344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Comentarios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93CBD" w14:textId="25E640A0" w:rsidR="00A54344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C0384" w14:textId="6B3DBB4F" w:rsidR="00A54344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ok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14:paraId="515FA529" w14:textId="54E7B9D9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CEV&lt;08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BC414" w14:textId="77777777" w:rsidR="00A54344" w:rsidRPr="00B540BE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FCF23E8" w14:textId="4F21092A" w:rsidR="00A54344" w:rsidRDefault="00A54344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CENV&lt;08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</w:tbl>
    <w:p w14:paraId="69763D5E" w14:textId="77777777" w:rsidR="00A428C5" w:rsidRDefault="00A428C5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5B041D7A" w14:textId="77777777" w:rsidR="00053BED" w:rsidRDefault="00053BED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36545E1A" w14:textId="77777777" w:rsidR="00053BED" w:rsidRDefault="00053BED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61B39CE2" w14:textId="77777777" w:rsidR="005D1E04" w:rsidRDefault="005D1E04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42966D62" w14:textId="77777777" w:rsidR="005D1E04" w:rsidRDefault="005D1E04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1FEF15EE" w14:textId="77777777" w:rsidR="005D1E04" w:rsidRDefault="005D1E04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51893DCD" w14:textId="77777777" w:rsidR="00BD4669" w:rsidRDefault="00BD4669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32291052" w14:textId="77777777" w:rsidR="005D1E04" w:rsidRDefault="005D1E04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47EBA637" w14:textId="77777777" w:rsidR="00053BED" w:rsidRDefault="00053BED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07B08FEF" w14:textId="77777777" w:rsidR="000602E7" w:rsidRDefault="007747A2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t>1.3.3. Realizar los casos de prueba.</w:t>
      </w:r>
    </w:p>
    <w:tbl>
      <w:tblPr>
        <w:tblpPr w:leftFromText="141" w:rightFromText="141" w:vertAnchor="text" w:horzAnchor="margin" w:tblpXSpec="center" w:tblpY="114"/>
        <w:tblW w:w="159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067"/>
        <w:gridCol w:w="1134"/>
        <w:gridCol w:w="790"/>
        <w:gridCol w:w="1120"/>
        <w:gridCol w:w="992"/>
        <w:gridCol w:w="851"/>
        <w:gridCol w:w="1365"/>
        <w:gridCol w:w="1328"/>
        <w:gridCol w:w="1134"/>
        <w:gridCol w:w="1067"/>
        <w:gridCol w:w="851"/>
        <w:gridCol w:w="850"/>
        <w:gridCol w:w="851"/>
        <w:gridCol w:w="708"/>
        <w:gridCol w:w="1418"/>
      </w:tblGrid>
      <w:tr w:rsidR="00701433" w:rsidRPr="00D0661B" w14:paraId="5E150C67" w14:textId="77777777" w:rsidTr="001156B9">
        <w:trPr>
          <w:trHeight w:val="30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44B5679" w14:textId="77777777"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94155E6" w14:textId="77777777"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30972E9C" w14:textId="77777777"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5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2A89086F" w14:textId="376F29CE"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5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661566C9" w14:textId="77777777"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</w:tr>
      <w:tr w:rsidR="005A00DE" w:rsidRPr="00D0661B" w14:paraId="56AA4546" w14:textId="77777777" w:rsidTr="001156B9">
        <w:trPr>
          <w:trHeight w:val="72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889AE05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4E5F785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A6407BB" w14:textId="68CA3765" w:rsidR="00701433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Clases de equivalencia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8678CE0" w14:textId="32E3DB62" w:rsidR="00701433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Sede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5556CE8" w14:textId="264962FF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DNI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93FAD9D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5BEFF28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Destino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B4F9DC3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86421D2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Kilometraje de Salida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472695A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Comentarios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14408966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Nombre(s)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AE3D085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Paterno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0C33636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Materno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3C03A2CA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7288EBCF" w14:textId="35D42E96" w:rsidR="00701433" w:rsidRPr="00D0661B" w:rsidRDefault="00D3066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Salida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9CB4888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5A00DE" w:rsidRPr="004B75B7" w14:paraId="7EBE5CEE" w14:textId="77777777" w:rsidTr="001156B9">
        <w:trPr>
          <w:trHeight w:val="102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306D4A" w14:textId="77777777" w:rsidR="00701433" w:rsidRPr="00D0661B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DD8813" w14:textId="77777777" w:rsidR="00701433" w:rsidRPr="001156B9" w:rsidRDefault="00701433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>FB – Registro de Salida de Vehículo Satisfactoriamente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C19A0" w14:textId="7CBEAC45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</w:t>
            </w:r>
            <w:r w:rsidR="00A428C5" w:rsidRPr="001156B9">
              <w:rPr>
                <w:rFonts w:ascii="Calibri" w:hAnsi="Calibri" w:cs="Calibri"/>
                <w:color w:val="000000"/>
                <w:lang w:val="es-MX" w:eastAsia="es-MX"/>
              </w:rPr>
              <w:t>,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03,</w:t>
            </w:r>
          </w:p>
          <w:p w14:paraId="266FECFB" w14:textId="39E3DEF5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04,05,06</w:t>
            </w:r>
            <w:r w:rsidR="00396691" w:rsidRPr="001156B9">
              <w:rPr>
                <w:rFonts w:ascii="Calibri" w:hAnsi="Calibri" w:cs="Calibri"/>
                <w:color w:val="000000"/>
                <w:lang w:val="es-MX" w:eastAsia="es-MX"/>
              </w:rPr>
              <w:t>,07</w:t>
            </w:r>
            <w:r w:rsidR="00A428C5" w:rsidRPr="001156B9">
              <w:rPr>
                <w:rFonts w:ascii="Calibri" w:hAnsi="Calibri" w:cs="Calibri"/>
                <w:color w:val="000000"/>
                <w:lang w:val="es-MX" w:eastAsia="es-MX"/>
              </w:rPr>
              <w:t>,08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15DA" w14:textId="1A897591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A12B9" w14:textId="67946F13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D2A8A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8AB9E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9154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Mantenimiento de postes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47EA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3500</w:t>
            </w:r>
          </w:p>
          <w:p w14:paraId="5CC3B459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9A17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Ok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4370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0CC8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407B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70C6" w14:textId="77777777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175A" w14:textId="21750B73" w:rsidR="00701433" w:rsidRPr="001156B9" w:rsidRDefault="00032EA8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101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8CC0" w14:textId="092B0E54" w:rsidR="00701433" w:rsidRPr="001156B9" w:rsidRDefault="00701433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“El registro de salida de vehículo Nro. 101 se realizó con éxito a la fecha 99/99/9999 99:99:99.”</w:t>
            </w:r>
          </w:p>
        </w:tc>
      </w:tr>
      <w:tr w:rsidR="00BD4669" w:rsidRPr="004B75B7" w14:paraId="37BEF3ED" w14:textId="77777777" w:rsidTr="001156B9">
        <w:trPr>
          <w:trHeight w:val="78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7633301" w14:textId="24C87A9A" w:rsid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3A8810F" w14:textId="362B8494" w:rsidR="00BD4669" w:rsidRPr="00BD466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salida </w:t>
            </w:r>
            <w:r w:rsidRPr="001156B9">
              <w:rPr>
                <w:rFonts w:ascii="Calibri" w:hAnsi="Calibri" w:cs="Calibri"/>
                <w:color w:val="000000"/>
                <w:lang w:val="es-PE"/>
              </w:rPr>
              <w:t>no generado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9FC21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CEV&lt;01,03,</w:t>
            </w:r>
          </w:p>
          <w:p w14:paraId="326BF22B" w14:textId="4E9A5A1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04,05,06,07,08&gt;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2DAA" w14:textId="127E6DD0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CEFE" w14:textId="17476F0D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A00A" w14:textId="2A7BF8D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A18F" w14:textId="71058BD8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C397" w14:textId="7CD2CB76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Mantenimiento de postes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095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3500</w:t>
            </w:r>
          </w:p>
          <w:p w14:paraId="52154D20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933A" w14:textId="178A1191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Ok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E04D" w14:textId="26D0AE8F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1C7B4" w14:textId="2EC57759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4D82" w14:textId="68804B2D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5DA6" w14:textId="1CD0DFE1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698F2" w14:textId="14298F1C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6EA0" w14:textId="1963ECE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“No se pudo generar el número de salida“</w:t>
            </w:r>
          </w:p>
        </w:tc>
      </w:tr>
      <w:tr w:rsidR="00BD4669" w:rsidRPr="004B75B7" w14:paraId="78C9CBA8" w14:textId="77777777" w:rsidTr="00BD4669">
        <w:trPr>
          <w:trHeight w:val="78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8001A72" w14:textId="3A1420D7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0372EF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156B9">
              <w:rPr>
                <w:rFonts w:ascii="Calibri" w:hAnsi="Calibri" w:cs="Calibri"/>
                <w:color w:val="000000"/>
              </w:rPr>
              <w:t>Chofer no seleccionado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782E8" w14:textId="21C161B9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CEV&lt;01,04,05,06,07,08&gt;</w:t>
            </w:r>
          </w:p>
          <w:p w14:paraId="64F5DD83" w14:textId="6A250E1C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CENV&lt;01&gt;</w:t>
            </w:r>
          </w:p>
          <w:p w14:paraId="5A661EAA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438C" w14:textId="2EE3209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D2DC5" w14:textId="01311FE5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841B" w14:textId="156E981B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E66DA" w14:textId="4FF04D8B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681B" w14:textId="15A10090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Mantenimiento de postes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71F44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3500</w:t>
            </w:r>
          </w:p>
          <w:p w14:paraId="44127C0C" w14:textId="5C9F5BF1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DA098" w14:textId="300DB91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Ok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9E97" w14:textId="274D52CD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EE99D" w14:textId="00368A94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EEF3" w14:textId="028BC016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9BA0" w14:textId="3A751486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F735" w14:textId="58C8262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7AEF" w14:textId="246D4D2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“No se seleccionó chofer. Por favor, revise.”</w:t>
            </w:r>
          </w:p>
        </w:tc>
      </w:tr>
      <w:tr w:rsidR="00BD4669" w:rsidRPr="004B75B7" w14:paraId="3A651E82" w14:textId="77777777" w:rsidTr="00BD4669">
        <w:trPr>
          <w:trHeight w:val="93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096EC02" w14:textId="313CA91B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E8F765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8E857" w14:textId="58B1B889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CEV&lt;01,03,05,06,07,08CENV&lt;02&gt;</w:t>
            </w:r>
          </w:p>
          <w:p w14:paraId="6B16D8D6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5C9C" w14:textId="1AB3497C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278" w14:textId="49A923E8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B32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CEDC" w14:textId="1D51961E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3B099" w14:textId="2B5EE459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Mantenimiento de postes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AFF8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3500</w:t>
            </w:r>
          </w:p>
          <w:p w14:paraId="54EAE640" w14:textId="726AE705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00B14" w14:textId="2AD7B175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Ok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D255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FF71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4F91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4C63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3C37" w14:textId="116BC836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0A69" w14:textId="717630DE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“No se seleccionó Vehículo. Por favor, revise.”</w:t>
            </w:r>
          </w:p>
        </w:tc>
      </w:tr>
      <w:tr w:rsidR="00BD4669" w:rsidRPr="00E2796A" w14:paraId="00046E56" w14:textId="77777777" w:rsidTr="00BD4669">
        <w:trPr>
          <w:trHeight w:val="6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4503C30" w14:textId="7F3031D8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CP5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521EAE9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>Kilometraje incorrecto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598D6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CEV&lt;01,03,</w:t>
            </w:r>
          </w:p>
          <w:p w14:paraId="615F5E64" w14:textId="6D90328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04,05,07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,08&gt;</w:t>
            </w:r>
          </w:p>
          <w:p w14:paraId="40FA4EA6" w14:textId="0770AC38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CENV&lt;06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CA26D" w14:textId="66896BD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DAE95" w14:textId="5F94CB00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5DF9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0B58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2DF3A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Mantenimiento de postes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A66A6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lang w:val="es-MX" w:eastAsia="es-MX"/>
              </w:rPr>
            </w:pPr>
            <w:r w:rsidRPr="001156B9">
              <w:rPr>
                <w:rFonts w:ascii="Calibri" w:hAnsi="Calibri" w:cs="Calibri"/>
                <w:lang w:val="es-MX" w:eastAsia="es-MX"/>
              </w:rPr>
              <w:t>350d</w:t>
            </w:r>
          </w:p>
          <w:p w14:paraId="2BB0B916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3F1C" w14:textId="74FFBE50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Ok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DEE7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1391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7EBD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E311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2C4D0" w14:textId="6EEC7BA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53DE7" w14:textId="7ED4720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“Está introduciendo un valor no numérico en kilometraje. Por favor, revise.”</w:t>
            </w:r>
          </w:p>
        </w:tc>
      </w:tr>
      <w:tr w:rsidR="00BD4669" w:rsidRPr="004B75B7" w14:paraId="125B3E0F" w14:textId="77777777" w:rsidTr="00BD4669">
        <w:trPr>
          <w:trHeight w:val="75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5097B2F" w14:textId="76F51EC8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6D86001" w14:textId="564146C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 xml:space="preserve">Datos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de </w:t>
            </w:r>
            <w:r w:rsidR="004B75B7">
              <w:rPr>
                <w:rFonts w:ascii="Calibri" w:hAnsi="Calibri" w:cs="Calibri"/>
                <w:color w:val="000000"/>
                <w:lang w:val="es-PE"/>
              </w:rPr>
              <w:t xml:space="preserve">estado de vehículo </w:t>
            </w:r>
            <w:r w:rsidRPr="001156B9">
              <w:rPr>
                <w:rFonts w:ascii="Calibri" w:hAnsi="Calibri" w:cs="Calibri"/>
                <w:color w:val="000000"/>
                <w:lang w:val="es-PE"/>
              </w:rPr>
              <w:t>incompletos</w:t>
            </w:r>
          </w:p>
          <w:p w14:paraId="17C79EC8" w14:textId="72C21DC4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A83B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1,03,04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132DBD2C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CENV&lt;03,</w:t>
            </w:r>
          </w:p>
          <w:p w14:paraId="5CBEFD60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04,05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,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08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158875B5" w14:textId="2A35F34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3AB0" w14:textId="260B352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24CA" w14:textId="1702D484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33D2" w14:textId="629F7A08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28C0" w14:textId="1B1979F2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4556" w14:textId="3B68081D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5407" w14:textId="210C1A2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85A33" w14:textId="685406EF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1F36" w14:textId="7A9AE49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1570" w14:textId="233FCEDE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33B7" w14:textId="61EFF10A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DF00" w14:textId="4CFEF708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F5F1" w14:textId="6C57C50C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CEA75" w14:textId="7E2F40B6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“Datos incompletos. Por favor revise.”</w:t>
            </w:r>
          </w:p>
        </w:tc>
      </w:tr>
      <w:tr w:rsidR="00BD4669" w:rsidRPr="004B75B7" w14:paraId="1FD60665" w14:textId="77777777" w:rsidTr="00BD4669">
        <w:trPr>
          <w:trHeight w:val="78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16877BA" w14:textId="34AACD7A" w:rsidR="00BD4669" w:rsidRPr="00D0661B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FC5EFD7" w14:textId="028F732B" w:rsidR="00BD4669" w:rsidRPr="001156B9" w:rsidRDefault="00BD4669" w:rsidP="00BD4669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>Salida no registrada.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52F6D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CEV&lt;01,03,</w:t>
            </w:r>
          </w:p>
          <w:p w14:paraId="56862906" w14:textId="749964AD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04,05,06,07,08&gt;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4675" w14:textId="2F18692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D9B4" w14:textId="742149C0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BCFD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C5E9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Lima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C64EB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Mantenimiento de postes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788A" w14:textId="64ECFE3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3500</w:t>
            </w:r>
          </w:p>
          <w:p w14:paraId="00153901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7A02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Ok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3BC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7EB8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0DE5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D4BF" w14:textId="77777777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72F7" w14:textId="0EC7A664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1D75" w14:textId="41EBA653" w:rsidR="00BD4669" w:rsidRPr="001156B9" w:rsidRDefault="00BD4669" w:rsidP="00BD466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“Salida de vehículo no registrada.”</w:t>
            </w:r>
          </w:p>
        </w:tc>
      </w:tr>
    </w:tbl>
    <w:p w14:paraId="1982C556" w14:textId="77777777" w:rsidR="00365583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5EF94618" w14:textId="77777777" w:rsidR="007747A2" w:rsidRPr="00F648C1" w:rsidRDefault="007747A2" w:rsidP="00EA6612">
      <w:pPr>
        <w:pStyle w:val="Ttulo1"/>
        <w:numPr>
          <w:ilvl w:val="0"/>
          <w:numId w:val="0"/>
        </w:numPr>
        <w:rPr>
          <w:lang w:val="es-PE"/>
        </w:rPr>
        <w:sectPr w:rsidR="007747A2" w:rsidRPr="00F648C1" w:rsidSect="002D42D3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14:paraId="1C0301AE" w14:textId="77777777" w:rsidR="004F2DB0" w:rsidRPr="00D34E15" w:rsidRDefault="007B7655" w:rsidP="004F2DB0">
      <w:pPr>
        <w:pStyle w:val="Ttulo1"/>
        <w:rPr>
          <w:rFonts w:cs="Arial"/>
          <w:sz w:val="22"/>
          <w:szCs w:val="22"/>
          <w:lang w:val="es-PE"/>
        </w:rPr>
      </w:pPr>
      <w:bookmarkStart w:id="12" w:name="_Toc389476705"/>
      <w:bookmarkStart w:id="13" w:name="_Toc497417472"/>
      <w:r w:rsidRPr="00D34E15">
        <w:rPr>
          <w:rFonts w:cs="Arial"/>
          <w:sz w:val="22"/>
          <w:szCs w:val="22"/>
          <w:lang w:val="es-PE"/>
        </w:rPr>
        <w:lastRenderedPageBreak/>
        <w:t>Información de</w:t>
      </w:r>
      <w:r w:rsidR="00C51E06" w:rsidRPr="00D34E15">
        <w:rPr>
          <w:rFonts w:cs="Arial"/>
          <w:sz w:val="22"/>
          <w:szCs w:val="22"/>
          <w:lang w:val="es-PE"/>
        </w:rPr>
        <w:t xml:space="preserve"> </w:t>
      </w:r>
      <w:r w:rsidRPr="00D34E15">
        <w:rPr>
          <w:rFonts w:cs="Arial"/>
          <w:sz w:val="22"/>
          <w:szCs w:val="22"/>
          <w:lang w:val="es-PE"/>
        </w:rPr>
        <w:t>Caso</w:t>
      </w:r>
      <w:r w:rsidR="00C51E06" w:rsidRPr="00D34E15">
        <w:rPr>
          <w:rFonts w:cs="Arial"/>
          <w:sz w:val="22"/>
          <w:szCs w:val="22"/>
          <w:lang w:val="es-PE"/>
        </w:rPr>
        <w:t>s</w:t>
      </w:r>
      <w:r w:rsidRPr="00D34E15">
        <w:rPr>
          <w:rFonts w:cs="Arial"/>
          <w:sz w:val="22"/>
          <w:szCs w:val="22"/>
          <w:lang w:val="es-PE"/>
        </w:rPr>
        <w:t xml:space="preserve"> de Prueba</w:t>
      </w:r>
      <w:bookmarkEnd w:id="12"/>
      <w:bookmarkEnd w:id="13"/>
    </w:p>
    <w:p w14:paraId="3A643D76" w14:textId="773615D3" w:rsidR="004F2DB0" w:rsidRPr="00D34E15" w:rsidRDefault="004F2DB0" w:rsidP="00D519A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14" w:name="_Toc497417473"/>
      <w:r w:rsidR="005E68E8" w:rsidRPr="00D34E15">
        <w:rPr>
          <w:rFonts w:cs="Arial"/>
          <w:sz w:val="22"/>
          <w:szCs w:val="22"/>
          <w:lang w:val="es-PE"/>
        </w:rPr>
        <w:t xml:space="preserve">FB - </w:t>
      </w:r>
      <w:r w:rsidR="00D519A8" w:rsidRPr="00D519A8">
        <w:rPr>
          <w:rFonts w:cs="Arial"/>
          <w:sz w:val="22"/>
          <w:szCs w:val="22"/>
          <w:lang w:val="es-PE"/>
        </w:rPr>
        <w:t>Registro de Salida de Vehículo Satisfactoriamente</w:t>
      </w:r>
      <w:bookmarkEnd w:id="14"/>
    </w:p>
    <w:p w14:paraId="3296BC1F" w14:textId="77777777" w:rsidR="009D384E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5" w:name="_Toc389476707"/>
      <w:bookmarkStart w:id="16" w:name="_Toc497417474"/>
      <w:r w:rsidR="003236BC"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15"/>
      <w:bookmarkEnd w:id="16"/>
    </w:p>
    <w:p w14:paraId="4E9F33CA" w14:textId="58B5402B" w:rsidR="002E418D" w:rsidRPr="00681D9C" w:rsidRDefault="00F86679" w:rsidP="00681D9C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 w:rsidR="00446252">
        <w:rPr>
          <w:rFonts w:ascii="Arial" w:hAnsi="Arial" w:cs="Arial"/>
          <w:sz w:val="22"/>
          <w:szCs w:val="22"/>
        </w:rPr>
        <w:t xml:space="preserve">buscará </w:t>
      </w:r>
      <w:r w:rsidR="00D519A8">
        <w:rPr>
          <w:rFonts w:ascii="Arial" w:hAnsi="Arial" w:cs="Arial"/>
          <w:sz w:val="22"/>
          <w:szCs w:val="22"/>
        </w:rPr>
        <w:t>el chofer</w:t>
      </w:r>
      <w:r w:rsidR="00681D9C">
        <w:rPr>
          <w:rFonts w:ascii="Arial" w:eastAsia="Arial" w:hAnsi="Arial" w:cs="Arial"/>
          <w:sz w:val="22"/>
          <w:szCs w:val="22"/>
        </w:rPr>
        <w:t>,</w:t>
      </w:r>
      <w:r w:rsidR="00446252">
        <w:rPr>
          <w:rFonts w:ascii="Arial" w:eastAsia="Arial" w:hAnsi="Arial" w:cs="Arial"/>
          <w:sz w:val="22"/>
          <w:szCs w:val="22"/>
        </w:rPr>
        <w:t xml:space="preserve"> se buscará el </w:t>
      </w:r>
      <w:r w:rsidR="00D519A8">
        <w:rPr>
          <w:rFonts w:ascii="Arial" w:eastAsia="Arial" w:hAnsi="Arial" w:cs="Arial"/>
          <w:sz w:val="22"/>
          <w:szCs w:val="22"/>
        </w:rPr>
        <w:t>vehículo</w:t>
      </w:r>
      <w:r w:rsidR="00681D9C">
        <w:rPr>
          <w:rFonts w:ascii="Arial" w:eastAsia="Arial" w:hAnsi="Arial" w:cs="Arial"/>
          <w:sz w:val="22"/>
          <w:szCs w:val="22"/>
        </w:rPr>
        <w:t xml:space="preserve">, </w:t>
      </w:r>
      <w:r w:rsidR="00446252">
        <w:rPr>
          <w:rFonts w:ascii="Arial" w:eastAsia="Arial" w:hAnsi="Arial" w:cs="Arial"/>
          <w:sz w:val="22"/>
          <w:szCs w:val="22"/>
        </w:rPr>
        <w:t xml:space="preserve">se </w:t>
      </w:r>
      <w:r w:rsidR="000A6559">
        <w:rPr>
          <w:rFonts w:ascii="Arial" w:eastAsia="Arial" w:hAnsi="Arial" w:cs="Arial"/>
          <w:sz w:val="22"/>
          <w:szCs w:val="22"/>
        </w:rPr>
        <w:t>ingresará</w:t>
      </w:r>
      <w:r w:rsidR="00446252">
        <w:rPr>
          <w:rFonts w:ascii="Arial" w:eastAsia="Arial" w:hAnsi="Arial" w:cs="Arial"/>
          <w:sz w:val="22"/>
          <w:szCs w:val="22"/>
        </w:rPr>
        <w:t xml:space="preserve"> la </w:t>
      </w:r>
      <w:r w:rsidR="00D519A8">
        <w:rPr>
          <w:rFonts w:ascii="Arial" w:eastAsia="Arial" w:hAnsi="Arial" w:cs="Arial"/>
          <w:sz w:val="22"/>
          <w:szCs w:val="22"/>
        </w:rPr>
        <w:t>sede</w:t>
      </w:r>
      <w:r w:rsidR="00681D9C">
        <w:rPr>
          <w:rFonts w:ascii="Arial" w:eastAsia="Arial" w:hAnsi="Arial" w:cs="Arial"/>
          <w:sz w:val="22"/>
          <w:szCs w:val="22"/>
        </w:rPr>
        <w:t xml:space="preserve">, </w:t>
      </w:r>
      <w:r w:rsidR="00D519A8">
        <w:rPr>
          <w:rFonts w:ascii="Arial" w:eastAsia="Arial" w:hAnsi="Arial" w:cs="Arial"/>
          <w:sz w:val="22"/>
          <w:szCs w:val="22"/>
        </w:rPr>
        <w:t>destino</w:t>
      </w:r>
      <w:r w:rsidR="00681D9C">
        <w:rPr>
          <w:rFonts w:ascii="Arial" w:eastAsia="Arial" w:hAnsi="Arial" w:cs="Arial"/>
          <w:sz w:val="22"/>
          <w:szCs w:val="22"/>
        </w:rPr>
        <w:t xml:space="preserve">, </w:t>
      </w:r>
      <w:r w:rsidR="00D519A8">
        <w:rPr>
          <w:rFonts w:ascii="Arial" w:eastAsia="Arial" w:hAnsi="Arial" w:cs="Arial"/>
          <w:sz w:val="22"/>
          <w:szCs w:val="22"/>
        </w:rPr>
        <w:t>motivo</w:t>
      </w:r>
      <w:r w:rsidR="00681D9C">
        <w:rPr>
          <w:rFonts w:ascii="Arial" w:eastAsia="Arial" w:hAnsi="Arial" w:cs="Arial"/>
          <w:sz w:val="22"/>
          <w:szCs w:val="22"/>
        </w:rPr>
        <w:t xml:space="preserve">, </w:t>
      </w:r>
      <w:r w:rsidR="00D519A8">
        <w:rPr>
          <w:rFonts w:ascii="Arial" w:eastAsia="Arial" w:hAnsi="Arial" w:cs="Arial"/>
          <w:sz w:val="22"/>
          <w:szCs w:val="22"/>
        </w:rPr>
        <w:t>kilometraje de salida y comentarios</w:t>
      </w:r>
      <w:r w:rsidR="00681D9C">
        <w:rPr>
          <w:rFonts w:ascii="Arial" w:eastAsia="Arial" w:hAnsi="Arial" w:cs="Arial"/>
          <w:sz w:val="22"/>
          <w:szCs w:val="22"/>
        </w:rPr>
        <w:t xml:space="preserve">. </w:t>
      </w:r>
      <w:r w:rsidR="00681D9C">
        <w:rPr>
          <w:rFonts w:ascii="Arial" w:hAnsi="Arial" w:cs="Arial"/>
          <w:sz w:val="22"/>
          <w:szCs w:val="22"/>
        </w:rPr>
        <w:t>Y</w:t>
      </w:r>
      <w:r w:rsidR="00305513" w:rsidRPr="00D34E15">
        <w:rPr>
          <w:rFonts w:ascii="Arial" w:hAnsi="Arial" w:cs="Arial"/>
          <w:sz w:val="22"/>
          <w:szCs w:val="22"/>
        </w:rPr>
        <w:t xml:space="preserve"> se mostrará el mensaje </w:t>
      </w:r>
      <w:r w:rsidR="00305513" w:rsidRPr="00D34E15">
        <w:rPr>
          <w:rFonts w:ascii="Arial" w:hAnsi="Arial" w:cs="Arial"/>
          <w:sz w:val="22"/>
          <w:szCs w:val="22"/>
          <w:lang w:val="es-MX"/>
        </w:rPr>
        <w:t>“</w:t>
      </w:r>
      <w:r w:rsidR="00D519A8" w:rsidRPr="00D519A8">
        <w:rPr>
          <w:rFonts w:ascii="Arial" w:hAnsi="Arial" w:cs="Arial"/>
          <w:sz w:val="22"/>
          <w:szCs w:val="22"/>
        </w:rPr>
        <w:t>El registro de salida de vehículo Nro. 101 se realizó con éxito a la fecha 99/99/9999 99:99:99.”</w:t>
      </w:r>
    </w:p>
    <w:p w14:paraId="4C92A852" w14:textId="77777777" w:rsidR="009628E6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7" w:name="_Toc30445438"/>
      <w:bookmarkStart w:id="18" w:name="_Toc389476708"/>
      <w:bookmarkStart w:id="19" w:name="_Toc497417475"/>
      <w:r w:rsidR="009628E6"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17"/>
      <w:bookmarkEnd w:id="18"/>
      <w:bookmarkEnd w:id="19"/>
    </w:p>
    <w:p w14:paraId="03BD5C10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El Almacenero estaba logueado al sistema.</w:t>
      </w:r>
    </w:p>
    <w:p w14:paraId="1281969A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choferes estaba disponible.</w:t>
      </w:r>
    </w:p>
    <w:p w14:paraId="107B3BAF" w14:textId="77777777" w:rsidR="00497A9A" w:rsidRPr="00D34E15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6AEBB990" w14:textId="77777777" w:rsidR="009D384E" w:rsidRPr="00D34E15" w:rsidRDefault="005F505F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20" w:name="_Toc389476709"/>
      <w:bookmarkStart w:id="21" w:name="_Toc497417476"/>
      <w:r w:rsidR="009D384E"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0"/>
      <w:bookmarkEnd w:id="21"/>
    </w:p>
    <w:p w14:paraId="703AC863" w14:textId="2166E69F" w:rsidR="00BC12D7" w:rsidRDefault="00BC12D7" w:rsidP="00BC12D7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 w:rsidR="0078034C"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="00681D9C" w:rsidRPr="00E36679">
        <w:rPr>
          <w:rFonts w:ascii="Arial" w:hAnsi="Arial" w:cs="Arial"/>
          <w:sz w:val="22"/>
          <w:szCs w:val="22"/>
          <w:lang w:val="es-PE"/>
        </w:rPr>
        <w:t xml:space="preserve">Registrar </w:t>
      </w:r>
      <w:r w:rsidR="00446252"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57F4727B" w14:textId="5710ED7C" w:rsidR="00446252" w:rsidRPr="00E36679" w:rsidRDefault="005F374D" w:rsidP="00BC12D7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446252">
        <w:rPr>
          <w:rFonts w:ascii="Arial" w:hAnsi="Arial" w:cs="Arial"/>
          <w:sz w:val="22"/>
          <w:szCs w:val="22"/>
          <w:lang w:val="es-PE"/>
        </w:rPr>
        <w:t xml:space="preserve"> sede: Lima </w:t>
      </w:r>
    </w:p>
    <w:p w14:paraId="6808562F" w14:textId="437356D6" w:rsidR="009E4526" w:rsidRDefault="009E4526" w:rsidP="009E4526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 w:rsidR="007E7DF6"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</w:t>
      </w:r>
      <w:r w:rsidR="00FE31E8">
        <w:rPr>
          <w:rFonts w:ascii="Arial" w:hAnsi="Arial" w:cs="Arial"/>
          <w:sz w:val="22"/>
          <w:szCs w:val="22"/>
          <w:lang w:val="es-PE"/>
        </w:rPr>
        <w:t>“</w:t>
      </w:r>
      <w:r w:rsidR="007E7DF6">
        <w:rPr>
          <w:rFonts w:ascii="Arial" w:hAnsi="Arial" w:cs="Arial"/>
          <w:sz w:val="22"/>
          <w:szCs w:val="22"/>
          <w:lang w:val="es-PE"/>
        </w:rPr>
        <w:t>seleccionar</w:t>
      </w:r>
      <w:r w:rsidR="00FE31E8">
        <w:rPr>
          <w:rFonts w:ascii="Arial" w:hAnsi="Arial" w:cs="Arial"/>
          <w:sz w:val="22"/>
          <w:szCs w:val="22"/>
          <w:lang w:val="es-PE"/>
        </w:rPr>
        <w:t>”</w:t>
      </w:r>
      <w:r w:rsidR="007E7DF6">
        <w:rPr>
          <w:rFonts w:ascii="Arial" w:hAnsi="Arial" w:cs="Arial"/>
          <w:sz w:val="22"/>
          <w:szCs w:val="22"/>
          <w:lang w:val="es-PE"/>
        </w:rPr>
        <w:t xml:space="preserve"> del chofer </w:t>
      </w:r>
      <w:r w:rsidRPr="000E257D">
        <w:rPr>
          <w:lang w:val="es-PE"/>
        </w:rPr>
        <w:t xml:space="preserve"> </w:t>
      </w:r>
      <w:r w:rsidR="00FE31E8" w:rsidRPr="00FE31E8">
        <w:rPr>
          <w:rFonts w:ascii="Arial" w:hAnsi="Arial" w:cs="Arial"/>
          <w:sz w:val="22"/>
          <w:lang w:val="es-PE"/>
        </w:rPr>
        <w:t>con DNI</w:t>
      </w:r>
      <w:r w:rsidR="00FE31E8">
        <w:rPr>
          <w:lang w:val="es-PE"/>
        </w:rPr>
        <w:t xml:space="preserve">: </w:t>
      </w:r>
      <w:r w:rsidR="007E7DF6">
        <w:rPr>
          <w:lang w:val="es-PE"/>
        </w:rPr>
        <w:t>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="007E7DF6">
        <w:rPr>
          <w:rFonts w:ascii="Arial" w:hAnsi="Arial" w:cs="Arial"/>
          <w:sz w:val="22"/>
          <w:szCs w:val="22"/>
          <w:lang w:val="es-PE"/>
        </w:rPr>
        <w:t>”</w:t>
      </w:r>
    </w:p>
    <w:p w14:paraId="22DF3C8A" w14:textId="77777777" w:rsidR="009E4526" w:rsidRPr="006C4303" w:rsidRDefault="009E4526" w:rsidP="009E4526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69225073" w14:textId="14A73494" w:rsidR="009E4526" w:rsidRDefault="009E4526" w:rsidP="009E4526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</w:t>
      </w:r>
      <w:r w:rsidR="007E7DF6">
        <w:rPr>
          <w:rFonts w:ascii="Arial" w:hAnsi="Arial" w:cs="Arial"/>
          <w:sz w:val="22"/>
          <w:szCs w:val="22"/>
          <w:lang w:val="es-PE"/>
        </w:rPr>
        <w:t xml:space="preserve"> se abrirá una ventana “Vehículo”, seleccione </w:t>
      </w:r>
      <w:r w:rsidR="00FE31E8">
        <w:rPr>
          <w:rFonts w:ascii="Arial" w:hAnsi="Arial" w:cs="Arial"/>
          <w:sz w:val="22"/>
          <w:szCs w:val="22"/>
          <w:lang w:val="es-PE"/>
        </w:rPr>
        <w:t>la opción “seleccionar” del vehículo con placa</w:t>
      </w:r>
      <w:r w:rsidR="007E7DF6"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 w:rsidR="00FE31E8"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 w:rsidR="00FE31E8">
        <w:rPr>
          <w:rFonts w:ascii="Arial" w:hAnsi="Arial" w:cs="Arial"/>
          <w:sz w:val="22"/>
          <w:szCs w:val="22"/>
          <w:lang w:val="es-PE"/>
        </w:rPr>
        <w:t>”</w:t>
      </w:r>
    </w:p>
    <w:p w14:paraId="64752F35" w14:textId="77777777" w:rsidR="009E4526" w:rsidRDefault="009E4526" w:rsidP="009E4526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“47d-23s” y Modelo:”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664E682C" w14:textId="4D5D834C" w:rsidR="00681D9C" w:rsidRPr="00E36679" w:rsidRDefault="00681D9C" w:rsidP="00681D9C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="00446252">
        <w:rPr>
          <w:rFonts w:ascii="Arial" w:eastAsia="Arial" w:hAnsi="Arial" w:cs="Arial"/>
          <w:sz w:val="22"/>
          <w:szCs w:val="22"/>
          <w:lang w:val="es-PE"/>
        </w:rPr>
        <w:t>destino</w:t>
      </w:r>
      <w:r w:rsidRPr="00E36679">
        <w:rPr>
          <w:rFonts w:ascii="Arial" w:hAnsi="Arial" w:cs="Arial"/>
          <w:sz w:val="22"/>
          <w:szCs w:val="22"/>
          <w:lang w:val="es-PE"/>
        </w:rPr>
        <w:t>:</w:t>
      </w:r>
      <w:r w:rsidR="002D2DAF" w:rsidRPr="00E36679">
        <w:rPr>
          <w:rFonts w:ascii="Arial" w:hAnsi="Arial" w:cs="Arial"/>
          <w:sz w:val="22"/>
          <w:szCs w:val="22"/>
          <w:lang w:val="es-PE"/>
        </w:rPr>
        <w:t xml:space="preserve"> </w:t>
      </w:r>
      <w:r w:rsidR="00446252">
        <w:rPr>
          <w:rFonts w:ascii="Arial" w:hAnsi="Arial" w:cs="Arial"/>
          <w:sz w:val="22"/>
          <w:szCs w:val="22"/>
          <w:lang w:val="es-PE"/>
        </w:rPr>
        <w:t>Lima</w:t>
      </w:r>
    </w:p>
    <w:p w14:paraId="521F053B" w14:textId="4A6B5DA9" w:rsidR="00BC12D7" w:rsidRDefault="00681D9C" w:rsidP="00BC12D7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</w:t>
      </w:r>
      <w:r w:rsidR="00446252">
        <w:rPr>
          <w:rFonts w:ascii="Arial" w:hAnsi="Arial" w:cs="Arial"/>
          <w:sz w:val="22"/>
          <w:szCs w:val="22"/>
          <w:lang w:val="es-MX"/>
        </w:rPr>
        <w:t>motivo</w:t>
      </w:r>
      <w:r>
        <w:rPr>
          <w:rFonts w:ascii="Arial" w:hAnsi="Arial" w:cs="Arial"/>
          <w:sz w:val="22"/>
          <w:szCs w:val="22"/>
          <w:lang w:val="es-MX"/>
        </w:rPr>
        <w:t>:</w:t>
      </w:r>
      <w:r w:rsidR="002D2DAF">
        <w:rPr>
          <w:rFonts w:ascii="Arial" w:hAnsi="Arial" w:cs="Arial"/>
          <w:sz w:val="22"/>
          <w:szCs w:val="22"/>
          <w:lang w:val="es-MX"/>
        </w:rPr>
        <w:t xml:space="preserve"> </w:t>
      </w:r>
      <w:r w:rsidR="00446252">
        <w:rPr>
          <w:rFonts w:ascii="Arial" w:hAnsi="Arial" w:cs="Arial"/>
          <w:sz w:val="22"/>
          <w:szCs w:val="22"/>
          <w:lang w:val="es-MX"/>
        </w:rPr>
        <w:t>Mantenimiento de poste</w:t>
      </w:r>
    </w:p>
    <w:p w14:paraId="7B50C99A" w14:textId="33185C22" w:rsidR="002D2DAF" w:rsidRDefault="00681D9C" w:rsidP="005F374D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</w:t>
      </w:r>
      <w:r w:rsidR="005F374D">
        <w:rPr>
          <w:rFonts w:ascii="Arial" w:hAnsi="Arial" w:cs="Arial"/>
          <w:sz w:val="22"/>
          <w:szCs w:val="22"/>
          <w:lang w:val="es-MX"/>
        </w:rPr>
        <w:t>Kilometraje de salida</w:t>
      </w:r>
      <w:r>
        <w:rPr>
          <w:rFonts w:ascii="Arial" w:hAnsi="Arial" w:cs="Arial"/>
          <w:sz w:val="22"/>
          <w:szCs w:val="22"/>
          <w:lang w:val="es-MX"/>
        </w:rPr>
        <w:t>:</w:t>
      </w:r>
      <w:r w:rsidR="002D2DAF">
        <w:rPr>
          <w:rFonts w:ascii="Arial" w:hAnsi="Arial" w:cs="Arial"/>
          <w:sz w:val="22"/>
          <w:szCs w:val="22"/>
          <w:lang w:val="es-MX"/>
        </w:rPr>
        <w:t xml:space="preserve"> </w:t>
      </w:r>
      <w:r w:rsidR="005F374D" w:rsidRPr="005F374D">
        <w:rPr>
          <w:rFonts w:ascii="Arial" w:hAnsi="Arial" w:cs="Arial"/>
          <w:sz w:val="22"/>
          <w:szCs w:val="22"/>
          <w:lang w:val="es-MX"/>
        </w:rPr>
        <w:t>3500</w:t>
      </w:r>
    </w:p>
    <w:p w14:paraId="489349E3" w14:textId="66B05EDD" w:rsidR="005F374D" w:rsidRPr="002D2DAF" w:rsidRDefault="005F374D" w:rsidP="005F374D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comentarios: Ok</w:t>
      </w:r>
    </w:p>
    <w:p w14:paraId="25B25D6B" w14:textId="640ADD43" w:rsidR="00681D9C" w:rsidRPr="00681D9C" w:rsidRDefault="00681D9C" w:rsidP="00681D9C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 w:rsidR="005F374D">
        <w:rPr>
          <w:rFonts w:ascii="Arial" w:hAnsi="Arial" w:cs="Arial"/>
          <w:sz w:val="22"/>
          <w:szCs w:val="22"/>
          <w:lang w:val="es-MX"/>
        </w:rPr>
        <w:t>“</w:t>
      </w:r>
      <w:r w:rsidR="005F374D" w:rsidRPr="009E4526">
        <w:rPr>
          <w:rFonts w:ascii="Arial" w:hAnsi="Arial" w:cs="Arial"/>
          <w:b/>
          <w:sz w:val="22"/>
          <w:szCs w:val="22"/>
          <w:lang w:val="es-MX"/>
        </w:rPr>
        <w:t>Registrar salida</w:t>
      </w:r>
      <w:r w:rsidR="005F374D">
        <w:rPr>
          <w:rFonts w:ascii="Arial" w:hAnsi="Arial" w:cs="Arial"/>
          <w:sz w:val="22"/>
          <w:szCs w:val="22"/>
          <w:lang w:val="es-MX"/>
        </w:rPr>
        <w:t>”</w:t>
      </w:r>
    </w:p>
    <w:p w14:paraId="17498B31" w14:textId="608A213B" w:rsidR="00BC12D7" w:rsidRPr="00681D9C" w:rsidRDefault="00BC12D7" w:rsidP="005F374D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="005F374D" w:rsidRPr="005F374D">
        <w:rPr>
          <w:rFonts w:ascii="Arial" w:hAnsi="Arial" w:cs="Arial"/>
          <w:sz w:val="22"/>
          <w:szCs w:val="22"/>
          <w:lang w:val="es-PE"/>
        </w:rPr>
        <w:t>El registro de salida de vehículo Nro. 101 se realizó con éxito a la fecha 99/99/9999 99:99:99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7B6D924A" w14:textId="77777777" w:rsidR="004F2DB0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2" w:name="_Toc389476710"/>
      <w:bookmarkStart w:id="23" w:name="_Toc497417477"/>
      <w:r w:rsidR="00785206" w:rsidRPr="00D34E15">
        <w:rPr>
          <w:rFonts w:cs="Arial"/>
          <w:b/>
          <w:i w:val="0"/>
          <w:sz w:val="22"/>
          <w:szCs w:val="22"/>
          <w:lang w:val="es-PE"/>
        </w:rPr>
        <w:t>Criterio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(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>s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)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 xml:space="preserve"> de Éxito / Fallo</w:t>
      </w:r>
      <w:bookmarkEnd w:id="22"/>
      <w:bookmarkEnd w:id="23"/>
    </w:p>
    <w:p w14:paraId="4353CBFF" w14:textId="45B4EB2C" w:rsidR="00A66F37" w:rsidRDefault="00664ECC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664ECC">
        <w:rPr>
          <w:rFonts w:ascii="Arial" w:hAnsi="Arial" w:cs="Arial"/>
          <w:sz w:val="22"/>
          <w:szCs w:val="22"/>
          <w:lang w:val="es-PE"/>
        </w:rPr>
        <w:tab/>
        <w:t>En el sistema quedará registrado la salida del vehículo</w:t>
      </w:r>
      <w:r w:rsidR="004B5B0E">
        <w:rPr>
          <w:rFonts w:ascii="Arial" w:hAnsi="Arial" w:cs="Arial"/>
          <w:sz w:val="22"/>
          <w:szCs w:val="22"/>
          <w:lang w:val="es-PE"/>
        </w:rPr>
        <w:t xml:space="preserve"> y se muestra el mensaje </w:t>
      </w:r>
      <w:r w:rsidR="004B5B0E" w:rsidRPr="004B5B0E">
        <w:rPr>
          <w:rFonts w:ascii="Arial" w:hAnsi="Arial" w:cs="Arial"/>
          <w:sz w:val="22"/>
          <w:szCs w:val="22"/>
          <w:lang w:val="es-PE"/>
        </w:rPr>
        <w:t>“El registro de salida de vehículo Nro. 101 se realizó con éxito a la fecha 99/99/9999 99:99:99”</w:t>
      </w:r>
      <w:r w:rsidR="004B5B0E">
        <w:rPr>
          <w:rFonts w:ascii="Arial" w:hAnsi="Arial" w:cs="Arial"/>
          <w:sz w:val="22"/>
          <w:szCs w:val="22"/>
          <w:lang w:val="es-PE"/>
        </w:rPr>
        <w:t>.</w:t>
      </w:r>
    </w:p>
    <w:p w14:paraId="499CA564" w14:textId="77777777" w:rsidR="00BD4669" w:rsidRDefault="00BD4669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74072F67" w14:textId="77777777" w:rsidR="00BD4669" w:rsidRPr="00D34E15" w:rsidRDefault="00BD4669" w:rsidP="00BD4669">
      <w:pPr>
        <w:pStyle w:val="Ttulo2"/>
        <w:rPr>
          <w:rFonts w:cs="Arial"/>
          <w:sz w:val="22"/>
          <w:szCs w:val="22"/>
          <w:lang w:val="es-PE"/>
        </w:rPr>
      </w:pPr>
      <w:bookmarkStart w:id="24" w:name="_Toc497417478"/>
      <w:r>
        <w:rPr>
          <w:rFonts w:cs="Arial"/>
          <w:color w:val="000000"/>
          <w:sz w:val="22"/>
          <w:szCs w:val="22"/>
          <w:lang w:val="es-PE"/>
        </w:rPr>
        <w:t>Número de salida</w:t>
      </w:r>
      <w:r w:rsidRPr="00225025">
        <w:rPr>
          <w:rFonts w:cs="Arial"/>
          <w:color w:val="000000"/>
          <w:sz w:val="22"/>
          <w:szCs w:val="22"/>
          <w:lang w:val="es-PE"/>
        </w:rPr>
        <w:t xml:space="preserve"> no generado</w:t>
      </w:r>
      <w:bookmarkEnd w:id="24"/>
    </w:p>
    <w:p w14:paraId="52B267A5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5" w:name="_Toc497417479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5"/>
    </w:p>
    <w:p w14:paraId="213F199B" w14:textId="77777777" w:rsidR="00BD4669" w:rsidRPr="00681D9C" w:rsidRDefault="00BD4669" w:rsidP="00BD4669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>, se buscará el vehículo, se ingresará la sede, destino, motivo, kilometraje de salida y comentarios.</w:t>
      </w:r>
    </w:p>
    <w:p w14:paraId="0CC62208" w14:textId="77777777" w:rsidR="00BD4669" w:rsidRPr="00D34E15" w:rsidRDefault="00BD4669" w:rsidP="00BD4669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</w:p>
    <w:p w14:paraId="281454C4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6" w:name="_Toc497417480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26"/>
    </w:p>
    <w:p w14:paraId="2F049E19" w14:textId="77777777" w:rsidR="00BD4669" w:rsidRPr="000E257D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 xml:space="preserve">El Almacenero estaba </w:t>
      </w:r>
      <w:proofErr w:type="spellStart"/>
      <w:r w:rsidRPr="000E257D">
        <w:rPr>
          <w:rFonts w:ascii="Arial" w:hAnsi="Arial" w:cs="Arial"/>
          <w:sz w:val="22"/>
          <w:szCs w:val="22"/>
          <w:lang w:val="es-PE"/>
        </w:rPr>
        <w:t>logueado</w:t>
      </w:r>
      <w:proofErr w:type="spellEnd"/>
      <w:r w:rsidRPr="000E257D">
        <w:rPr>
          <w:rFonts w:ascii="Arial" w:hAnsi="Arial" w:cs="Arial"/>
          <w:sz w:val="22"/>
          <w:szCs w:val="22"/>
          <w:lang w:val="es-PE"/>
        </w:rPr>
        <w:t xml:space="preserve"> al sistema.</w:t>
      </w:r>
    </w:p>
    <w:p w14:paraId="5F31F614" w14:textId="77777777" w:rsidR="00BD4669" w:rsidRPr="000E257D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lastRenderedPageBreak/>
        <w:t>La lista de choferes estaba disponible.</w:t>
      </w:r>
    </w:p>
    <w:p w14:paraId="1ABA44AB" w14:textId="77777777" w:rsidR="00BD4669" w:rsidRPr="00D34E15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76E92112" w14:textId="77777777" w:rsidR="00BD4669" w:rsidRPr="00D34E15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.</w:t>
      </w:r>
    </w:p>
    <w:p w14:paraId="68A69E48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27" w:name="_Toc497417481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7"/>
    </w:p>
    <w:p w14:paraId="5B131BFA" w14:textId="77777777" w:rsidR="00BD466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07252E46" w14:textId="77777777" w:rsidR="00BD4669" w:rsidRPr="00E3667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386CEED9" w14:textId="77777777" w:rsidR="00BD466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4613D63F" w14:textId="77777777" w:rsidR="00BD4669" w:rsidRPr="006C4303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020EF972" w14:textId="77777777" w:rsidR="00BD466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138433A1" w14:textId="77777777" w:rsidR="00BD466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“47d-23s” y Modelo:”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51BD5738" w14:textId="77777777" w:rsidR="00BD4669" w:rsidRPr="00E3667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>destino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Lima</w:t>
      </w:r>
    </w:p>
    <w:p w14:paraId="67C7E4DF" w14:textId="77777777" w:rsidR="00BD466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motivo: Mantenimiento de poste</w:t>
      </w:r>
    </w:p>
    <w:p w14:paraId="7AA41D91" w14:textId="77777777" w:rsidR="00BD4669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Kilometraje de salida: </w:t>
      </w:r>
      <w:r w:rsidRPr="005F374D">
        <w:rPr>
          <w:rFonts w:ascii="Arial" w:hAnsi="Arial" w:cs="Arial"/>
          <w:sz w:val="22"/>
          <w:szCs w:val="22"/>
          <w:lang w:val="es-MX"/>
        </w:rPr>
        <w:t>3500</w:t>
      </w:r>
    </w:p>
    <w:p w14:paraId="050F4CB9" w14:textId="77777777" w:rsidR="00BD4669" w:rsidRPr="002D2DAF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comentarios: Ok</w:t>
      </w:r>
    </w:p>
    <w:p w14:paraId="36FF113A" w14:textId="77777777" w:rsidR="00BD4669" w:rsidRPr="00681D9C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</w:t>
      </w:r>
      <w:r w:rsidRPr="004B5B0E">
        <w:rPr>
          <w:rFonts w:ascii="Arial" w:hAnsi="Arial" w:cs="Arial"/>
          <w:b/>
          <w:sz w:val="22"/>
          <w:szCs w:val="22"/>
          <w:lang w:val="es-MX"/>
        </w:rPr>
        <w:t>Registrar salida</w:t>
      </w:r>
      <w:r>
        <w:rPr>
          <w:rFonts w:ascii="Arial" w:hAnsi="Arial" w:cs="Arial"/>
          <w:sz w:val="22"/>
          <w:szCs w:val="22"/>
          <w:lang w:val="es-MX"/>
        </w:rPr>
        <w:t>”</w:t>
      </w:r>
    </w:p>
    <w:p w14:paraId="7244A480" w14:textId="77777777" w:rsidR="00BD4669" w:rsidRPr="00681D9C" w:rsidRDefault="00BD4669" w:rsidP="00BD4669">
      <w:pPr>
        <w:pStyle w:val="Prrafodelista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2B320D">
        <w:rPr>
          <w:rFonts w:ascii="Arial" w:hAnsi="Arial" w:cs="Arial"/>
          <w:sz w:val="22"/>
          <w:szCs w:val="22"/>
          <w:lang w:val="es-PE"/>
        </w:rPr>
        <w:t>No se pudo generar el número de salida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4E67B8D0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8" w:name="_Toc497417482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28"/>
    </w:p>
    <w:p w14:paraId="7C29D634" w14:textId="77777777" w:rsidR="00BD4669" w:rsidRDefault="00BD4669" w:rsidP="00BD4669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 xml:space="preserve">Registro de salida de vehículo no será satisfactorio y </w:t>
      </w:r>
      <w:r w:rsidRPr="00681D9C">
        <w:rPr>
          <w:rFonts w:ascii="Arial" w:hAnsi="Arial" w:cs="Arial"/>
          <w:sz w:val="22"/>
          <w:szCs w:val="22"/>
          <w:lang w:val="es-MX"/>
        </w:rPr>
        <w:t>muestra mensaje “</w:t>
      </w:r>
      <w:r w:rsidRPr="002B320D">
        <w:rPr>
          <w:rFonts w:ascii="Arial" w:hAnsi="Arial" w:cs="Arial"/>
          <w:sz w:val="22"/>
          <w:szCs w:val="22"/>
          <w:lang w:val="es-PE"/>
        </w:rPr>
        <w:t>No se pudo generar el número de salida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00C3D676" w14:textId="77777777" w:rsidR="00BD4669" w:rsidRPr="00D34E15" w:rsidRDefault="00BD4669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00C5CC8F" w14:textId="213ED059" w:rsidR="009900F4" w:rsidRPr="0020106D" w:rsidRDefault="00171086" w:rsidP="000A6559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29" w:name="_Toc497417483"/>
      <w:r w:rsidR="000A6559" w:rsidRPr="000A6559">
        <w:rPr>
          <w:rFonts w:cs="Arial"/>
          <w:color w:val="000000"/>
          <w:sz w:val="22"/>
          <w:szCs w:val="22"/>
        </w:rPr>
        <w:t>Chofer no seleccionado</w:t>
      </w:r>
      <w:bookmarkEnd w:id="29"/>
    </w:p>
    <w:p w14:paraId="3F453209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0" w:name="_Toc49741748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0"/>
    </w:p>
    <w:p w14:paraId="66C5C04D" w14:textId="2EFBEA9C" w:rsidR="00CE1D30" w:rsidRPr="00681D9C" w:rsidRDefault="00CE1D30" w:rsidP="00CE1D30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se </w:t>
      </w:r>
      <w:r w:rsidR="009E4526">
        <w:rPr>
          <w:rFonts w:ascii="Arial" w:hAnsi="Arial" w:cs="Arial"/>
          <w:sz w:val="22"/>
          <w:szCs w:val="22"/>
        </w:rPr>
        <w:t>buscará</w:t>
      </w:r>
      <w:r>
        <w:rPr>
          <w:rFonts w:ascii="Arial" w:hAnsi="Arial" w:cs="Arial"/>
          <w:sz w:val="22"/>
          <w:szCs w:val="22"/>
        </w:rPr>
        <w:t xml:space="preserve"> un chofer</w:t>
      </w:r>
      <w:r>
        <w:rPr>
          <w:rFonts w:ascii="Arial" w:eastAsia="Arial" w:hAnsi="Arial" w:cs="Arial"/>
          <w:sz w:val="22"/>
          <w:szCs w:val="22"/>
        </w:rPr>
        <w:t>, se b</w:t>
      </w:r>
      <w:r w:rsidR="009E4526">
        <w:rPr>
          <w:rFonts w:ascii="Arial" w:eastAsia="Arial" w:hAnsi="Arial" w:cs="Arial"/>
          <w:sz w:val="22"/>
          <w:szCs w:val="22"/>
        </w:rPr>
        <w:t>uscará un</w:t>
      </w:r>
      <w:r>
        <w:rPr>
          <w:rFonts w:ascii="Arial" w:eastAsia="Arial" w:hAnsi="Arial" w:cs="Arial"/>
          <w:sz w:val="22"/>
          <w:szCs w:val="22"/>
        </w:rPr>
        <w:t xml:space="preserve"> vehículo, se ingresará la sede, destino, motivo, kilometraje de salida y comentarios. </w:t>
      </w:r>
    </w:p>
    <w:p w14:paraId="1D0F6C8B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1" w:name="_Toc49741748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1"/>
    </w:p>
    <w:p w14:paraId="0C76380C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El Almacenero estaba logueado al sistema.</w:t>
      </w:r>
    </w:p>
    <w:p w14:paraId="2E50EF24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choferes estaba disponible.</w:t>
      </w:r>
    </w:p>
    <w:p w14:paraId="71F2F631" w14:textId="77777777" w:rsidR="00497A9A" w:rsidRPr="00D34E15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3847B8DF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2" w:name="_Toc49741748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2"/>
    </w:p>
    <w:p w14:paraId="5C72298E" w14:textId="51C23D2F" w:rsidR="0020106D" w:rsidRPr="00E36679" w:rsidRDefault="0020106D" w:rsidP="0020106D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Seleccione opción “Registrar </w:t>
      </w:r>
      <w:r w:rsidR="000A6559"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66CB4B16" w14:textId="77777777" w:rsidR="000A6559" w:rsidRPr="00E36679" w:rsidRDefault="000A6559" w:rsidP="000A6559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0FDC1126" w14:textId="3D1A0123" w:rsidR="00FE31E8" w:rsidRDefault="00FE31E8" w:rsidP="00FE31E8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3063F9B3" w14:textId="77777777" w:rsidR="009E4526" w:rsidRDefault="009E4526" w:rsidP="009E452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“47d-23s” y Modelo:”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2E2EA3A2" w14:textId="77777777" w:rsidR="009E4526" w:rsidRPr="00E36679" w:rsidRDefault="009E4526" w:rsidP="009E452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>destino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Lima</w:t>
      </w:r>
    </w:p>
    <w:p w14:paraId="4E48427C" w14:textId="77777777" w:rsidR="009E4526" w:rsidRDefault="009E4526" w:rsidP="009E452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motivo: Mantenimiento de poste</w:t>
      </w:r>
    </w:p>
    <w:p w14:paraId="452B7792" w14:textId="77777777" w:rsidR="009E4526" w:rsidRDefault="009E4526" w:rsidP="009E452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Kilometraje de salida: </w:t>
      </w:r>
      <w:r w:rsidRPr="005F374D">
        <w:rPr>
          <w:rFonts w:ascii="Arial" w:hAnsi="Arial" w:cs="Arial"/>
          <w:sz w:val="22"/>
          <w:szCs w:val="22"/>
          <w:lang w:val="es-MX"/>
        </w:rPr>
        <w:t>3500</w:t>
      </w:r>
    </w:p>
    <w:p w14:paraId="2F9704CA" w14:textId="77777777" w:rsidR="009E4526" w:rsidRPr="002D2DAF" w:rsidRDefault="009E4526" w:rsidP="009E452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comentarios: Ok</w:t>
      </w:r>
    </w:p>
    <w:p w14:paraId="4F9F90AC" w14:textId="77777777" w:rsidR="009E4526" w:rsidRPr="00681D9C" w:rsidRDefault="009E4526" w:rsidP="009E452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lastRenderedPageBreak/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salida”</w:t>
      </w:r>
    </w:p>
    <w:p w14:paraId="4A8DC456" w14:textId="6DEEBA2B" w:rsidR="009900F4" w:rsidRPr="00D34E15" w:rsidRDefault="009900F4" w:rsidP="00FB5640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FB5640">
        <w:rPr>
          <w:rFonts w:ascii="Arial" w:hAnsi="Arial" w:cs="Arial"/>
          <w:sz w:val="22"/>
          <w:szCs w:val="22"/>
          <w:lang w:val="es-MX"/>
        </w:rPr>
        <w:t>“</w:t>
      </w:r>
      <w:r w:rsidR="00FB5640" w:rsidRPr="00FB5640">
        <w:rPr>
          <w:rFonts w:ascii="Arial" w:hAnsi="Arial" w:cs="Arial"/>
          <w:sz w:val="22"/>
          <w:szCs w:val="22"/>
          <w:lang w:val="es-MX"/>
        </w:rPr>
        <w:t>No se seleccionó chofer</w:t>
      </w:r>
      <w:r w:rsidR="00497A9A">
        <w:rPr>
          <w:rFonts w:ascii="Arial" w:hAnsi="Arial" w:cs="Arial"/>
          <w:sz w:val="22"/>
          <w:szCs w:val="22"/>
          <w:lang w:val="es-MX"/>
        </w:rPr>
        <w:t>. Por favor, revise</w:t>
      </w:r>
      <w:r w:rsidR="00FB5640">
        <w:rPr>
          <w:rFonts w:ascii="Arial" w:hAnsi="Arial" w:cs="Arial"/>
          <w:sz w:val="22"/>
          <w:szCs w:val="22"/>
          <w:lang w:val="es-MX"/>
        </w:rPr>
        <w:t>”</w:t>
      </w:r>
    </w:p>
    <w:p w14:paraId="3BB1FBDF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3" w:name="_Toc49741748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3"/>
    </w:p>
    <w:p w14:paraId="361871AE" w14:textId="640CA0DC" w:rsidR="009900F4" w:rsidRPr="00D34E15" w:rsidRDefault="00FB5640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No se seleccionó chofer y no podrá registrar la salida</w:t>
      </w:r>
      <w:r w:rsidR="004B5B0E">
        <w:rPr>
          <w:rFonts w:ascii="Arial" w:hAnsi="Arial" w:cs="Arial"/>
          <w:sz w:val="22"/>
          <w:szCs w:val="22"/>
          <w:lang w:val="es-PE"/>
        </w:rPr>
        <w:t xml:space="preserve"> y </w:t>
      </w:r>
      <w:r w:rsidR="004B5B0E" w:rsidRPr="00D34E15">
        <w:rPr>
          <w:rFonts w:ascii="Arial" w:hAnsi="Arial" w:cs="Arial"/>
          <w:sz w:val="22"/>
          <w:szCs w:val="22"/>
          <w:lang w:val="es-MX"/>
        </w:rPr>
        <w:t xml:space="preserve">muestra mensaje </w:t>
      </w:r>
      <w:r w:rsidR="004B5B0E">
        <w:rPr>
          <w:rFonts w:ascii="Arial" w:hAnsi="Arial" w:cs="Arial"/>
          <w:sz w:val="22"/>
          <w:szCs w:val="22"/>
          <w:lang w:val="es-MX"/>
        </w:rPr>
        <w:t>“</w:t>
      </w:r>
      <w:r w:rsidR="004B5B0E" w:rsidRPr="00FB5640">
        <w:rPr>
          <w:rFonts w:ascii="Arial" w:hAnsi="Arial" w:cs="Arial"/>
          <w:sz w:val="22"/>
          <w:szCs w:val="22"/>
          <w:lang w:val="es-MX"/>
        </w:rPr>
        <w:t>No se seleccionó chofer</w:t>
      </w:r>
      <w:r w:rsidR="004B5B0E">
        <w:rPr>
          <w:rFonts w:ascii="Arial" w:hAnsi="Arial" w:cs="Arial"/>
          <w:sz w:val="22"/>
          <w:szCs w:val="22"/>
          <w:lang w:val="es-MX"/>
        </w:rPr>
        <w:t>. Por favor, revise”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62CDE79E" w14:textId="1D7CCA84" w:rsidR="009900F4" w:rsidRPr="00D34E15" w:rsidRDefault="005E68E8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color w:val="000000"/>
          <w:sz w:val="22"/>
          <w:szCs w:val="22"/>
          <w:lang w:val="es-PE"/>
        </w:rPr>
        <w:t xml:space="preserve"> </w:t>
      </w:r>
      <w:bookmarkStart w:id="34" w:name="_Toc497417488"/>
      <w:proofErr w:type="spellStart"/>
      <w:r w:rsidR="00FB5640">
        <w:rPr>
          <w:rFonts w:cs="Arial"/>
          <w:color w:val="000000"/>
          <w:sz w:val="22"/>
          <w:szCs w:val="22"/>
        </w:rPr>
        <w:t>Vehículo</w:t>
      </w:r>
      <w:proofErr w:type="spellEnd"/>
      <w:r w:rsidR="00FB5640" w:rsidRPr="000A6559">
        <w:rPr>
          <w:rFonts w:cs="Arial"/>
          <w:color w:val="000000"/>
          <w:sz w:val="22"/>
          <w:szCs w:val="22"/>
        </w:rPr>
        <w:t xml:space="preserve"> no </w:t>
      </w:r>
      <w:proofErr w:type="spellStart"/>
      <w:r w:rsidR="00FB5640" w:rsidRPr="000A6559">
        <w:rPr>
          <w:rFonts w:cs="Arial"/>
          <w:color w:val="000000"/>
          <w:sz w:val="22"/>
          <w:szCs w:val="22"/>
        </w:rPr>
        <w:t>seleccionado</w:t>
      </w:r>
      <w:bookmarkEnd w:id="34"/>
      <w:proofErr w:type="spellEnd"/>
    </w:p>
    <w:p w14:paraId="103B7636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5" w:name="_Toc497417489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5"/>
    </w:p>
    <w:p w14:paraId="5F280AC9" w14:textId="437F8715" w:rsidR="009E4526" w:rsidRPr="00681D9C" w:rsidRDefault="009E4526" w:rsidP="009E452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buscará un chofer</w:t>
      </w:r>
      <w:r>
        <w:rPr>
          <w:rFonts w:ascii="Arial" w:eastAsia="Arial" w:hAnsi="Arial" w:cs="Arial"/>
          <w:sz w:val="22"/>
          <w:szCs w:val="22"/>
        </w:rPr>
        <w:t xml:space="preserve">, no se buscará un vehículo, se ingresará la sede, destino, motivo, kilometraje de salida y comentarios. </w:t>
      </w:r>
    </w:p>
    <w:p w14:paraId="38EF33F9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6" w:name="_Toc497417490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6"/>
    </w:p>
    <w:p w14:paraId="43C280AE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El Almacenero estaba logueado al sistema.</w:t>
      </w:r>
    </w:p>
    <w:p w14:paraId="17CF74C5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choferes estaba disponible.</w:t>
      </w:r>
    </w:p>
    <w:p w14:paraId="0CBF7014" w14:textId="77777777" w:rsidR="00497A9A" w:rsidRPr="00D34E15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493FB40E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7" w:name="_Toc497417491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7"/>
    </w:p>
    <w:p w14:paraId="70C72DF8" w14:textId="77777777" w:rsidR="00497A9A" w:rsidRPr="00E36679" w:rsidRDefault="00497A9A" w:rsidP="00497A9A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Seleccione opción “Registrar </w:t>
      </w:r>
      <w:r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243B8A0B" w14:textId="77777777" w:rsidR="00497A9A" w:rsidRPr="00E36679" w:rsidRDefault="00497A9A" w:rsidP="00497A9A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6C713EA4" w14:textId="77777777" w:rsidR="00FE31E8" w:rsidRDefault="00FE31E8" w:rsidP="00FE31E8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6EF5D993" w14:textId="77777777" w:rsidR="00497A9A" w:rsidRPr="006C4303" w:rsidRDefault="00497A9A" w:rsidP="00497A9A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26DCBD31" w14:textId="77777777" w:rsidR="009E4526" w:rsidRPr="00E36679" w:rsidRDefault="009E4526" w:rsidP="009E4526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>destino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Lima</w:t>
      </w:r>
    </w:p>
    <w:p w14:paraId="7D52C2CF" w14:textId="77777777" w:rsidR="009E4526" w:rsidRDefault="009E4526" w:rsidP="009E4526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motivo: Mantenimiento de poste</w:t>
      </w:r>
    </w:p>
    <w:p w14:paraId="6B088060" w14:textId="77777777" w:rsidR="009E4526" w:rsidRDefault="009E4526" w:rsidP="009E4526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Kilometraje de salida: </w:t>
      </w:r>
      <w:r w:rsidRPr="005F374D">
        <w:rPr>
          <w:rFonts w:ascii="Arial" w:hAnsi="Arial" w:cs="Arial"/>
          <w:sz w:val="22"/>
          <w:szCs w:val="22"/>
          <w:lang w:val="es-MX"/>
        </w:rPr>
        <w:t>3500</w:t>
      </w:r>
    </w:p>
    <w:p w14:paraId="4031C269" w14:textId="77777777" w:rsidR="009E4526" w:rsidRPr="002D2DAF" w:rsidRDefault="009E4526" w:rsidP="009E4526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comentarios: Ok</w:t>
      </w:r>
    </w:p>
    <w:p w14:paraId="4FFC0066" w14:textId="77777777" w:rsidR="009E4526" w:rsidRPr="00681D9C" w:rsidRDefault="009E4526" w:rsidP="009E4526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</w:t>
      </w:r>
      <w:r w:rsidRPr="009E4526">
        <w:rPr>
          <w:rFonts w:ascii="Arial" w:hAnsi="Arial" w:cs="Arial"/>
          <w:b/>
          <w:sz w:val="22"/>
          <w:szCs w:val="22"/>
          <w:lang w:val="es-MX"/>
        </w:rPr>
        <w:t>Registrar salida</w:t>
      </w:r>
      <w:r>
        <w:rPr>
          <w:rFonts w:ascii="Arial" w:hAnsi="Arial" w:cs="Arial"/>
          <w:sz w:val="22"/>
          <w:szCs w:val="22"/>
          <w:lang w:val="es-MX"/>
        </w:rPr>
        <w:t>”</w:t>
      </w:r>
    </w:p>
    <w:p w14:paraId="211F8F30" w14:textId="17552F24" w:rsidR="00497A9A" w:rsidRPr="00D34E15" w:rsidRDefault="00497A9A" w:rsidP="00497A9A">
      <w:pPr>
        <w:pStyle w:val="Prrafodelista"/>
        <w:widowControl/>
        <w:numPr>
          <w:ilvl w:val="0"/>
          <w:numId w:val="4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>
        <w:rPr>
          <w:rFonts w:ascii="Arial" w:hAnsi="Arial" w:cs="Arial"/>
          <w:sz w:val="22"/>
          <w:szCs w:val="22"/>
          <w:lang w:val="es-MX"/>
        </w:rPr>
        <w:t>“</w:t>
      </w:r>
      <w:r w:rsidRPr="00FB5640">
        <w:rPr>
          <w:rFonts w:ascii="Arial" w:hAnsi="Arial" w:cs="Arial"/>
          <w:sz w:val="22"/>
          <w:szCs w:val="22"/>
          <w:lang w:val="es-MX"/>
        </w:rPr>
        <w:t xml:space="preserve">No se seleccionó </w:t>
      </w:r>
      <w:r>
        <w:rPr>
          <w:rFonts w:ascii="Arial" w:hAnsi="Arial" w:cs="Arial"/>
          <w:sz w:val="22"/>
          <w:szCs w:val="22"/>
          <w:lang w:val="es-MX"/>
        </w:rPr>
        <w:t>Vehículo. Por favor, revise”</w:t>
      </w:r>
    </w:p>
    <w:p w14:paraId="7EDC899A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8" w:name="_Toc497417492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8"/>
    </w:p>
    <w:p w14:paraId="73AE83ED" w14:textId="35FA1F23" w:rsidR="00FB5640" w:rsidRPr="00D34E15" w:rsidRDefault="00FB5640" w:rsidP="00FB5640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No se seleccionó vehículo y no podrá registrar la salida</w:t>
      </w:r>
      <w:r w:rsidR="004B5B0E">
        <w:rPr>
          <w:rFonts w:ascii="Arial" w:hAnsi="Arial" w:cs="Arial"/>
          <w:sz w:val="22"/>
          <w:szCs w:val="22"/>
          <w:lang w:val="es-PE"/>
        </w:rPr>
        <w:t xml:space="preserve"> y </w:t>
      </w:r>
      <w:r w:rsidR="004B5B0E" w:rsidRPr="00D34E15">
        <w:rPr>
          <w:rFonts w:ascii="Arial" w:hAnsi="Arial" w:cs="Arial"/>
          <w:sz w:val="22"/>
          <w:szCs w:val="22"/>
          <w:lang w:val="es-MX"/>
        </w:rPr>
        <w:t xml:space="preserve">muestra mensaje </w:t>
      </w:r>
      <w:r w:rsidR="004B5B0E">
        <w:rPr>
          <w:rFonts w:ascii="Arial" w:hAnsi="Arial" w:cs="Arial"/>
          <w:sz w:val="22"/>
          <w:szCs w:val="22"/>
          <w:lang w:val="es-MX"/>
        </w:rPr>
        <w:t>“</w:t>
      </w:r>
      <w:r w:rsidR="004B5B0E" w:rsidRPr="00FB5640">
        <w:rPr>
          <w:rFonts w:ascii="Arial" w:hAnsi="Arial" w:cs="Arial"/>
          <w:sz w:val="22"/>
          <w:szCs w:val="22"/>
          <w:lang w:val="es-MX"/>
        </w:rPr>
        <w:t xml:space="preserve">No se seleccionó </w:t>
      </w:r>
      <w:r w:rsidR="004B5B0E">
        <w:rPr>
          <w:rFonts w:ascii="Arial" w:hAnsi="Arial" w:cs="Arial"/>
          <w:sz w:val="22"/>
          <w:szCs w:val="22"/>
          <w:lang w:val="es-MX"/>
        </w:rPr>
        <w:t>Vehículo. Por favor, revise”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7247BD05" w14:textId="40BE6353" w:rsidR="009900F4" w:rsidRPr="00D34E15" w:rsidRDefault="009900F4" w:rsidP="00FB5640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39" w:name="_Toc497417493"/>
      <w:r w:rsidR="00FB5640" w:rsidRPr="00FB5640">
        <w:rPr>
          <w:rFonts w:cs="Arial"/>
          <w:color w:val="000000"/>
          <w:sz w:val="22"/>
          <w:szCs w:val="22"/>
          <w:lang w:val="es-PE"/>
        </w:rPr>
        <w:t>Kilometraje incorrecto</w:t>
      </w:r>
      <w:bookmarkEnd w:id="39"/>
    </w:p>
    <w:p w14:paraId="452B547D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0" w:name="_Toc49741749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0"/>
    </w:p>
    <w:p w14:paraId="11644129" w14:textId="20217263" w:rsidR="009E4526" w:rsidRPr="00681D9C" w:rsidRDefault="009E4526" w:rsidP="009E452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buscará un chofer</w:t>
      </w:r>
      <w:r>
        <w:rPr>
          <w:rFonts w:ascii="Arial" w:eastAsia="Arial" w:hAnsi="Arial" w:cs="Arial"/>
          <w:sz w:val="22"/>
          <w:szCs w:val="22"/>
        </w:rPr>
        <w:t xml:space="preserve">, se buscará el vehículo, se ingresará la sede, destino, motivo, se ingresa kilometraje de salida incorrecto y se ingresan los comentarios. </w:t>
      </w:r>
    </w:p>
    <w:p w14:paraId="1DD33CA2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1" w:name="_Toc49741749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1"/>
    </w:p>
    <w:p w14:paraId="2537FE86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El Almacenero estaba logueado al sistema.</w:t>
      </w:r>
    </w:p>
    <w:p w14:paraId="702C1D83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choferes estaba disponible.</w:t>
      </w:r>
    </w:p>
    <w:p w14:paraId="67752BB0" w14:textId="77777777" w:rsidR="00497A9A" w:rsidRPr="00D34E15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164BDBE1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42" w:name="_Toc49741749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2"/>
    </w:p>
    <w:p w14:paraId="4780B643" w14:textId="77777777" w:rsidR="00497A9A" w:rsidRPr="00E36679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Seleccione opción “Registrar </w:t>
      </w:r>
      <w:r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2FDD0CF8" w14:textId="77777777" w:rsidR="00497A9A" w:rsidRPr="00E36679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32D0C16A" w14:textId="77777777" w:rsidR="00FE31E8" w:rsidRDefault="00FE31E8" w:rsidP="00FE31E8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0D98D66E" w14:textId="77777777" w:rsidR="00FE31E8" w:rsidRPr="006C4303" w:rsidRDefault="00FE31E8" w:rsidP="00FE31E8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lastRenderedPageBreak/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3B66E20C" w14:textId="77777777" w:rsidR="00FE31E8" w:rsidRDefault="00FE31E8" w:rsidP="00FE31E8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74FAC704" w14:textId="77777777" w:rsidR="00FE31E8" w:rsidRDefault="00FE31E8" w:rsidP="00FE31E8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“47d-23s” y Modelo:”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5D5A641E" w14:textId="77777777" w:rsidR="00497A9A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el destino: Lima</w:t>
      </w:r>
    </w:p>
    <w:p w14:paraId="6FBFB4FA" w14:textId="77777777" w:rsidR="00497A9A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el motivo: Mantenimiento de postes.</w:t>
      </w:r>
    </w:p>
    <w:p w14:paraId="288ED21C" w14:textId="77777777" w:rsidR="00497A9A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kilometraje: 350d</w:t>
      </w:r>
    </w:p>
    <w:p w14:paraId="2E3AE735" w14:textId="77777777" w:rsidR="004B5B0E" w:rsidRPr="002D2DAF" w:rsidRDefault="004B5B0E" w:rsidP="004B5B0E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comentarios: Ok</w:t>
      </w:r>
    </w:p>
    <w:p w14:paraId="0A1F363F" w14:textId="16B91AC1" w:rsidR="00497A9A" w:rsidRPr="00225025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</w:t>
      </w:r>
      <w:r w:rsidR="004B5B0E">
        <w:rPr>
          <w:rFonts w:ascii="Arial" w:hAnsi="Arial" w:cs="Arial"/>
          <w:sz w:val="22"/>
          <w:szCs w:val="22"/>
          <w:lang w:val="es-PE"/>
        </w:rPr>
        <w:t>“</w:t>
      </w:r>
      <w:r w:rsidRPr="004B5B0E">
        <w:rPr>
          <w:rFonts w:ascii="Arial" w:hAnsi="Arial" w:cs="Arial"/>
          <w:b/>
          <w:sz w:val="22"/>
          <w:szCs w:val="22"/>
          <w:lang w:val="es-PE"/>
        </w:rPr>
        <w:t>Registrar salida</w:t>
      </w:r>
      <w:r w:rsidR="004B5B0E">
        <w:rPr>
          <w:rFonts w:ascii="Arial" w:hAnsi="Arial" w:cs="Arial"/>
          <w:sz w:val="22"/>
          <w:szCs w:val="22"/>
          <w:lang w:val="es-PE"/>
        </w:rPr>
        <w:t>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6A70B998" w14:textId="70DFB712" w:rsidR="00497A9A" w:rsidRPr="00D34E15" w:rsidRDefault="00497A9A" w:rsidP="00497A9A">
      <w:pPr>
        <w:pStyle w:val="Prrafodelista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>
        <w:rPr>
          <w:rFonts w:ascii="Arial" w:hAnsi="Arial" w:cs="Arial"/>
          <w:sz w:val="22"/>
          <w:szCs w:val="22"/>
          <w:lang w:val="es-MX"/>
        </w:rPr>
        <w:t>“</w:t>
      </w:r>
      <w:r w:rsidRPr="00497A9A">
        <w:rPr>
          <w:rFonts w:ascii="Arial" w:hAnsi="Arial" w:cs="Arial"/>
          <w:sz w:val="22"/>
          <w:szCs w:val="22"/>
          <w:lang w:val="es-MX"/>
        </w:rPr>
        <w:t>Está introduciendo un valor no numérico en kilometraje. Por favor, revise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</w:p>
    <w:p w14:paraId="6452C0E3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3" w:name="_Toc49741749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3"/>
    </w:p>
    <w:p w14:paraId="75CEBF35" w14:textId="72DBB312" w:rsidR="004F6D72" w:rsidRDefault="00A32368" w:rsidP="00BD4669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 xml:space="preserve">Registro de </w:t>
      </w:r>
      <w:r w:rsidR="00225025">
        <w:rPr>
          <w:rFonts w:ascii="Arial" w:hAnsi="Arial" w:cs="Arial"/>
          <w:sz w:val="22"/>
          <w:szCs w:val="22"/>
          <w:lang w:val="es-PE"/>
        </w:rPr>
        <w:t>salida de vehículo no será satisfactorio</w:t>
      </w:r>
      <w:r w:rsidR="004B5B0E">
        <w:rPr>
          <w:rFonts w:ascii="Arial" w:hAnsi="Arial" w:cs="Arial"/>
          <w:sz w:val="22"/>
          <w:szCs w:val="22"/>
          <w:lang w:val="es-PE"/>
        </w:rPr>
        <w:t xml:space="preserve"> y </w:t>
      </w:r>
      <w:r w:rsidR="004B5B0E" w:rsidRPr="00D34E15">
        <w:rPr>
          <w:rFonts w:ascii="Arial" w:hAnsi="Arial" w:cs="Arial"/>
          <w:sz w:val="22"/>
          <w:szCs w:val="22"/>
          <w:lang w:val="es-MX"/>
        </w:rPr>
        <w:t xml:space="preserve">muestra mensaje </w:t>
      </w:r>
      <w:r w:rsidR="004B5B0E">
        <w:rPr>
          <w:rFonts w:ascii="Arial" w:hAnsi="Arial" w:cs="Arial"/>
          <w:sz w:val="22"/>
          <w:szCs w:val="22"/>
          <w:lang w:val="es-MX"/>
        </w:rPr>
        <w:t>“</w:t>
      </w:r>
      <w:r w:rsidR="004B5B0E" w:rsidRPr="00497A9A">
        <w:rPr>
          <w:rFonts w:ascii="Arial" w:hAnsi="Arial" w:cs="Arial"/>
          <w:sz w:val="22"/>
          <w:szCs w:val="22"/>
          <w:lang w:val="es-MX"/>
        </w:rPr>
        <w:t>Está introduciendo un valor no numérico en kilometraje. Por favor, revise</w:t>
      </w:r>
      <w:r w:rsidR="004B5B0E" w:rsidRPr="00D34E15">
        <w:rPr>
          <w:rFonts w:ascii="Arial" w:hAnsi="Arial" w:cs="Arial"/>
          <w:sz w:val="22"/>
          <w:szCs w:val="22"/>
          <w:lang w:val="es-MX"/>
        </w:rPr>
        <w:t>”</w:t>
      </w:r>
      <w:r w:rsidR="00D13965">
        <w:rPr>
          <w:rFonts w:ascii="Arial" w:hAnsi="Arial" w:cs="Arial"/>
          <w:sz w:val="22"/>
          <w:szCs w:val="22"/>
          <w:lang w:val="es-PE"/>
        </w:rPr>
        <w:t>.</w:t>
      </w:r>
    </w:p>
    <w:p w14:paraId="7171A489" w14:textId="77777777" w:rsidR="00BD4669" w:rsidRDefault="00BD4669" w:rsidP="00BD4669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0120B949" w14:textId="0CF28E61" w:rsidR="00BD4669" w:rsidRPr="004F6D72" w:rsidRDefault="00BD4669" w:rsidP="00BD4669">
      <w:pPr>
        <w:pStyle w:val="Ttulo2"/>
        <w:rPr>
          <w:sz w:val="22"/>
          <w:lang w:val="es-PE"/>
        </w:rPr>
      </w:pPr>
      <w:r w:rsidRPr="004F6D72">
        <w:rPr>
          <w:sz w:val="22"/>
          <w:lang w:val="es-PE"/>
        </w:rPr>
        <w:tab/>
      </w:r>
      <w:bookmarkStart w:id="44" w:name="_Toc497417498"/>
      <w:r>
        <w:rPr>
          <w:sz w:val="22"/>
          <w:lang w:val="es-PE"/>
        </w:rPr>
        <w:t>Datos de</w:t>
      </w:r>
      <w:r w:rsidR="004B75B7">
        <w:rPr>
          <w:sz w:val="22"/>
          <w:lang w:val="es-PE"/>
        </w:rPr>
        <w:t xml:space="preserve"> estado de vehículo</w:t>
      </w:r>
      <w:r>
        <w:rPr>
          <w:sz w:val="22"/>
          <w:lang w:val="es-PE"/>
        </w:rPr>
        <w:t xml:space="preserve"> incompletos</w:t>
      </w:r>
      <w:bookmarkEnd w:id="44"/>
    </w:p>
    <w:p w14:paraId="5F70CB95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5" w:name="_Toc497417499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5"/>
    </w:p>
    <w:p w14:paraId="053EF777" w14:textId="77777777" w:rsidR="00BD4669" w:rsidRPr="00D34E15" w:rsidRDefault="00BD4669" w:rsidP="00BD4669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buscará el chofer, se buscará el vehículo, no se ingresarán el destino, motivo, kilometraje de salida y comentarios.</w:t>
      </w:r>
    </w:p>
    <w:p w14:paraId="5BA8311F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6" w:name="_Toc497417500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6"/>
    </w:p>
    <w:p w14:paraId="5E71687F" w14:textId="77777777" w:rsidR="00BD4669" w:rsidRPr="000E257D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 xml:space="preserve">El Almacenero estaba </w:t>
      </w:r>
      <w:proofErr w:type="spellStart"/>
      <w:r w:rsidRPr="000E257D">
        <w:rPr>
          <w:rFonts w:ascii="Arial" w:hAnsi="Arial" w:cs="Arial"/>
          <w:sz w:val="22"/>
          <w:szCs w:val="22"/>
          <w:lang w:val="es-PE"/>
        </w:rPr>
        <w:t>logueado</w:t>
      </w:r>
      <w:proofErr w:type="spellEnd"/>
      <w:r w:rsidRPr="000E257D">
        <w:rPr>
          <w:rFonts w:ascii="Arial" w:hAnsi="Arial" w:cs="Arial"/>
          <w:sz w:val="22"/>
          <w:szCs w:val="22"/>
          <w:lang w:val="es-PE"/>
        </w:rPr>
        <w:t xml:space="preserve"> al sistema.</w:t>
      </w:r>
    </w:p>
    <w:p w14:paraId="3FC2C21A" w14:textId="77777777" w:rsidR="00BD4669" w:rsidRPr="000E257D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choferes estaba disponible.</w:t>
      </w:r>
    </w:p>
    <w:p w14:paraId="2D9D43DA" w14:textId="77777777" w:rsidR="00BD4669" w:rsidRPr="00D34E15" w:rsidRDefault="00BD4669" w:rsidP="00BD4669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0540C4F6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</w:t>
      </w:r>
      <w:bookmarkStart w:id="47" w:name="_Toc497417501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7"/>
    </w:p>
    <w:p w14:paraId="20D0BEC7" w14:textId="77777777" w:rsidR="00BD4669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03338E9F" w14:textId="77777777" w:rsidR="00BD4669" w:rsidRPr="00E36679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6BF31152" w14:textId="77777777" w:rsidR="00BD4669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66EC7365" w14:textId="77777777" w:rsidR="00BD4669" w:rsidRPr="006C4303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1813DD29" w14:textId="77777777" w:rsidR="00BD4669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4D181DD9" w14:textId="77777777" w:rsidR="00BD4669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“47d-23s” y Modelo:”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313DF143" w14:textId="77777777" w:rsidR="00BD4669" w:rsidRPr="00681D9C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</w:t>
      </w:r>
      <w:r w:rsidRPr="004B5B0E">
        <w:rPr>
          <w:rFonts w:ascii="Arial" w:hAnsi="Arial" w:cs="Arial"/>
          <w:b/>
          <w:sz w:val="22"/>
          <w:szCs w:val="22"/>
          <w:lang w:val="es-MX"/>
        </w:rPr>
        <w:t>Registrar salida</w:t>
      </w:r>
      <w:r>
        <w:rPr>
          <w:rFonts w:ascii="Arial" w:hAnsi="Arial" w:cs="Arial"/>
          <w:sz w:val="22"/>
          <w:szCs w:val="22"/>
          <w:lang w:val="es-MX"/>
        </w:rPr>
        <w:t>”</w:t>
      </w:r>
    </w:p>
    <w:p w14:paraId="305D729B" w14:textId="77777777" w:rsidR="00BD4669" w:rsidRPr="00681D9C" w:rsidRDefault="00BD4669" w:rsidP="00BD4669">
      <w:pPr>
        <w:pStyle w:val="Prrafodelista"/>
        <w:widowControl/>
        <w:numPr>
          <w:ilvl w:val="0"/>
          <w:numId w:val="49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9042DF">
        <w:rPr>
          <w:rFonts w:ascii="Arial" w:hAnsi="Arial" w:cs="Arial"/>
          <w:sz w:val="22"/>
          <w:szCs w:val="22"/>
          <w:lang w:val="es-PE"/>
        </w:rPr>
        <w:t>Datos incompletos. Por favor revise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0C0260EE" w14:textId="77777777" w:rsidR="00BD4669" w:rsidRPr="00D34E15" w:rsidRDefault="00BD4669" w:rsidP="00BD4669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8" w:name="_Toc497417502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8"/>
    </w:p>
    <w:p w14:paraId="524D3BEA" w14:textId="77777777" w:rsidR="00BD4669" w:rsidRPr="00D34E15" w:rsidRDefault="00BD4669" w:rsidP="00BD4669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 xml:space="preserve">Registro de salida de vehículo no será satisfactorio y se mostrará el mensaje </w:t>
      </w:r>
      <w:r>
        <w:rPr>
          <w:rFonts w:ascii="Arial" w:hAnsi="Arial" w:cs="Arial"/>
          <w:sz w:val="22"/>
          <w:szCs w:val="22"/>
          <w:lang w:val="es-MX"/>
        </w:rPr>
        <w:t>“</w:t>
      </w:r>
      <w:r w:rsidRPr="009042DF">
        <w:rPr>
          <w:rFonts w:ascii="Arial" w:hAnsi="Arial" w:cs="Arial"/>
          <w:sz w:val="22"/>
          <w:szCs w:val="22"/>
          <w:lang w:val="es-PE"/>
        </w:rPr>
        <w:t>Datos incompletos y/o incompleto. Por favor revise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14:paraId="78005559" w14:textId="77777777" w:rsidR="00BD4669" w:rsidRPr="00A1731C" w:rsidRDefault="00BD4669" w:rsidP="00BD4669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14:paraId="40C282CD" w14:textId="77777777" w:rsidR="00BD4669" w:rsidRDefault="00BD4669" w:rsidP="00BD4669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178A4A58" w14:textId="3FD73344" w:rsidR="004F6D72" w:rsidRPr="004F6D72" w:rsidRDefault="004F6D72" w:rsidP="004F6D72">
      <w:pPr>
        <w:pStyle w:val="Ttulo2"/>
        <w:rPr>
          <w:sz w:val="22"/>
          <w:lang w:val="es-PE"/>
        </w:rPr>
      </w:pPr>
      <w:bookmarkStart w:id="49" w:name="_Toc497417503"/>
      <w:r>
        <w:rPr>
          <w:sz w:val="22"/>
          <w:lang w:val="es-PE"/>
        </w:rPr>
        <w:lastRenderedPageBreak/>
        <w:t>Salida no registrada</w:t>
      </w:r>
      <w:bookmarkEnd w:id="49"/>
    </w:p>
    <w:p w14:paraId="27DC7F40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0" w:name="_Toc49741750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50"/>
    </w:p>
    <w:p w14:paraId="196B785C" w14:textId="5230D1E9" w:rsidR="002B320D" w:rsidRPr="00681D9C" w:rsidRDefault="002B320D" w:rsidP="002B320D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 xml:space="preserve">, se buscará el vehículo, se ingresará la sede, destino, motivo, kilometraje de salida y comentarios. </w:t>
      </w:r>
      <w:r>
        <w:rPr>
          <w:rFonts w:ascii="Arial" w:hAnsi="Arial" w:cs="Arial"/>
          <w:sz w:val="22"/>
          <w:szCs w:val="22"/>
        </w:rPr>
        <w:t>Y</w:t>
      </w:r>
      <w:r w:rsidRPr="00D34E15">
        <w:rPr>
          <w:rFonts w:ascii="Arial" w:hAnsi="Arial" w:cs="Arial"/>
          <w:sz w:val="22"/>
          <w:szCs w:val="22"/>
        </w:rPr>
        <w:t xml:space="preserve"> se mostrará el mensaje </w:t>
      </w:r>
      <w:r w:rsidRPr="00D34E15">
        <w:rPr>
          <w:rFonts w:ascii="Arial" w:hAnsi="Arial" w:cs="Arial"/>
          <w:sz w:val="22"/>
          <w:szCs w:val="22"/>
          <w:lang w:val="es-MX"/>
        </w:rPr>
        <w:t>“</w:t>
      </w:r>
      <w:r w:rsidRPr="002B320D">
        <w:rPr>
          <w:rFonts w:ascii="Arial" w:hAnsi="Arial" w:cs="Arial"/>
          <w:sz w:val="22"/>
          <w:szCs w:val="22"/>
        </w:rPr>
        <w:t>Salida de vehículo no registrada</w:t>
      </w:r>
      <w:r w:rsidRPr="00D519A8">
        <w:rPr>
          <w:rFonts w:ascii="Arial" w:hAnsi="Arial" w:cs="Arial"/>
          <w:sz w:val="22"/>
          <w:szCs w:val="22"/>
        </w:rPr>
        <w:t>.”</w:t>
      </w:r>
    </w:p>
    <w:p w14:paraId="1DB4E9F8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1" w:name="_Toc49741750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51"/>
    </w:p>
    <w:p w14:paraId="1E386E3C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El Almacenero estaba logueado al sistema.</w:t>
      </w:r>
    </w:p>
    <w:p w14:paraId="75E9C53B" w14:textId="77777777" w:rsidR="00497A9A" w:rsidRPr="000E257D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choferes estaba disponible.</w:t>
      </w:r>
    </w:p>
    <w:p w14:paraId="24406A66" w14:textId="77777777" w:rsidR="00497A9A" w:rsidRPr="00D34E15" w:rsidRDefault="00497A9A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0E257D">
        <w:rPr>
          <w:rFonts w:ascii="Arial" w:hAnsi="Arial" w:cs="Arial"/>
          <w:sz w:val="22"/>
          <w:szCs w:val="22"/>
          <w:lang w:val="es-PE"/>
        </w:rPr>
        <w:t>La lista de vehículos estaba disponible.</w:t>
      </w:r>
    </w:p>
    <w:p w14:paraId="20906503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52" w:name="_Toc49741750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52"/>
    </w:p>
    <w:p w14:paraId="0B562DBA" w14:textId="77777777" w:rsidR="00497A9A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Salida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0424F3B1" w14:textId="77777777" w:rsidR="00497A9A" w:rsidRPr="00E36679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23F570FC" w14:textId="77777777" w:rsidR="00FE31E8" w:rsidRDefault="00FE31E8" w:rsidP="00FE31E8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19FC4286" w14:textId="77777777" w:rsidR="00FE31E8" w:rsidRPr="006C4303" w:rsidRDefault="00FE31E8" w:rsidP="00FE31E8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7D90D363" w14:textId="77777777" w:rsidR="00FE31E8" w:rsidRDefault="00FE31E8" w:rsidP="00FE31E8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380A6C75" w14:textId="77777777" w:rsidR="00FE31E8" w:rsidRDefault="00FE31E8" w:rsidP="00FE31E8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Vehículo con Placa “47d-23s” y Modelo:”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Caldina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25C9F493" w14:textId="77777777" w:rsidR="00497A9A" w:rsidRPr="00E36679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>destino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Lima</w:t>
      </w:r>
    </w:p>
    <w:p w14:paraId="4FB8652C" w14:textId="77777777" w:rsidR="00497A9A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motivo: Mantenimiento de poste</w:t>
      </w:r>
    </w:p>
    <w:p w14:paraId="700E248B" w14:textId="77777777" w:rsidR="00497A9A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Kilometraje de salida: </w:t>
      </w:r>
      <w:r w:rsidRPr="005F374D">
        <w:rPr>
          <w:rFonts w:ascii="Arial" w:hAnsi="Arial" w:cs="Arial"/>
          <w:sz w:val="22"/>
          <w:szCs w:val="22"/>
          <w:lang w:val="es-MX"/>
        </w:rPr>
        <w:t>3500</w:t>
      </w:r>
    </w:p>
    <w:p w14:paraId="699CE759" w14:textId="77777777" w:rsidR="00497A9A" w:rsidRPr="002D2DAF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comentarios: Ok</w:t>
      </w:r>
    </w:p>
    <w:p w14:paraId="43642F1A" w14:textId="77777777" w:rsidR="00497A9A" w:rsidRPr="00681D9C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salida”</w:t>
      </w:r>
    </w:p>
    <w:p w14:paraId="756FD641" w14:textId="30C24A8F" w:rsidR="00497A9A" w:rsidRPr="00681D9C" w:rsidRDefault="00497A9A" w:rsidP="004B5B0E">
      <w:pPr>
        <w:pStyle w:val="Prrafodelista"/>
        <w:widowControl/>
        <w:numPr>
          <w:ilvl w:val="0"/>
          <w:numId w:val="4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497A9A">
        <w:rPr>
          <w:rFonts w:ascii="Arial" w:hAnsi="Arial" w:cs="Arial"/>
          <w:sz w:val="22"/>
          <w:szCs w:val="22"/>
          <w:lang w:val="es-PE"/>
        </w:rPr>
        <w:t>Salida de vehículo no registrada.”</w:t>
      </w:r>
    </w:p>
    <w:p w14:paraId="30E07A6E" w14:textId="77777777" w:rsidR="001B1D5F" w:rsidRDefault="001B1D5F" w:rsidP="001B1D5F">
      <w:pPr>
        <w:pStyle w:val="Prrafodelista"/>
        <w:widowControl/>
        <w:spacing w:after="160" w:line="259" w:lineRule="auto"/>
        <w:ind w:left="2160"/>
        <w:rPr>
          <w:rFonts w:ascii="Arial" w:hAnsi="Arial" w:cs="Arial"/>
          <w:sz w:val="22"/>
          <w:szCs w:val="22"/>
          <w:lang w:val="es-MX"/>
        </w:rPr>
      </w:pPr>
    </w:p>
    <w:p w14:paraId="3731A62E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3" w:name="_Toc49741750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53"/>
    </w:p>
    <w:p w14:paraId="3492EB59" w14:textId="5EC3F210" w:rsidR="009900F4" w:rsidRDefault="002B320D" w:rsidP="00D13965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>Registro de salida de vehículo no será satisfactorio</w:t>
      </w:r>
      <w:r w:rsidR="004B5B0E">
        <w:rPr>
          <w:rFonts w:ascii="Arial" w:hAnsi="Arial" w:cs="Arial"/>
          <w:sz w:val="22"/>
          <w:szCs w:val="22"/>
          <w:lang w:val="es-PE"/>
        </w:rPr>
        <w:t xml:space="preserve"> y </w:t>
      </w:r>
      <w:r w:rsidR="004B5B0E" w:rsidRPr="00681D9C">
        <w:rPr>
          <w:rFonts w:ascii="Arial" w:hAnsi="Arial" w:cs="Arial"/>
          <w:sz w:val="22"/>
          <w:szCs w:val="22"/>
          <w:lang w:val="es-MX"/>
        </w:rPr>
        <w:t>muestra mensaje “</w:t>
      </w:r>
      <w:r w:rsidR="004B5B0E" w:rsidRPr="00497A9A">
        <w:rPr>
          <w:rFonts w:ascii="Arial" w:hAnsi="Arial" w:cs="Arial"/>
          <w:sz w:val="22"/>
          <w:szCs w:val="22"/>
          <w:lang w:val="es-PE"/>
        </w:rPr>
        <w:t>Salida de vehículo no registrada.”</w:t>
      </w:r>
      <w:r w:rsidR="00D13965">
        <w:rPr>
          <w:rFonts w:ascii="Arial" w:hAnsi="Arial" w:cs="Arial"/>
          <w:sz w:val="22"/>
          <w:szCs w:val="22"/>
          <w:lang w:val="es-PE"/>
        </w:rPr>
        <w:t>.</w:t>
      </w:r>
    </w:p>
    <w:p w14:paraId="07686408" w14:textId="77777777" w:rsidR="00A1731C" w:rsidRPr="00F30C1F" w:rsidRDefault="00A1731C" w:rsidP="00A1731C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433F046A" w14:textId="05EDB45D" w:rsidR="004B5AA1" w:rsidRDefault="004B5AA1" w:rsidP="004B5AA1">
      <w:pPr>
        <w:rPr>
          <w:rFonts w:ascii="Arial" w:hAnsi="Arial" w:cs="Arial"/>
          <w:sz w:val="22"/>
          <w:szCs w:val="22"/>
          <w:lang w:val="es-PE"/>
        </w:rPr>
      </w:pPr>
    </w:p>
    <w:p w14:paraId="0B2CFBF3" w14:textId="082538CA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7ADB7009" w14:textId="2F9D1D03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396EBB41" w14:textId="46E98B31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088DB823" w14:textId="0A02E4F9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2C16EA84" w14:textId="52113DCA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7A7C53E8" w14:textId="5A14417B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63959A0C" w14:textId="77777777" w:rsidR="00FE31E8" w:rsidRDefault="00FE31E8" w:rsidP="004B5AA1">
      <w:pPr>
        <w:rPr>
          <w:rFonts w:ascii="Arial" w:hAnsi="Arial" w:cs="Arial"/>
          <w:sz w:val="22"/>
          <w:szCs w:val="22"/>
          <w:lang w:val="es-PE"/>
        </w:rPr>
      </w:pPr>
    </w:p>
    <w:p w14:paraId="7D43AB4D" w14:textId="77777777" w:rsidR="00FE31E8" w:rsidRDefault="00FE31E8" w:rsidP="004B5AA1">
      <w:pPr>
        <w:rPr>
          <w:rFonts w:ascii="Arial" w:hAnsi="Arial" w:cs="Arial"/>
          <w:sz w:val="22"/>
          <w:szCs w:val="22"/>
          <w:lang w:val="es-PE"/>
        </w:rPr>
      </w:pPr>
    </w:p>
    <w:p w14:paraId="280FAD39" w14:textId="77777777" w:rsidR="00FE31E8" w:rsidRDefault="00FE31E8" w:rsidP="004B5AA1">
      <w:pPr>
        <w:rPr>
          <w:rFonts w:ascii="Arial" w:hAnsi="Arial" w:cs="Arial"/>
          <w:sz w:val="22"/>
          <w:szCs w:val="22"/>
          <w:lang w:val="es-PE"/>
        </w:rPr>
      </w:pPr>
    </w:p>
    <w:p w14:paraId="3DD67BF7" w14:textId="77777777" w:rsidR="00BD4669" w:rsidRDefault="00BD4669" w:rsidP="004B5AA1">
      <w:pPr>
        <w:rPr>
          <w:rFonts w:ascii="Arial" w:hAnsi="Arial" w:cs="Arial"/>
          <w:sz w:val="22"/>
          <w:szCs w:val="22"/>
          <w:lang w:val="es-PE"/>
        </w:rPr>
      </w:pPr>
    </w:p>
    <w:p w14:paraId="7C752E1C" w14:textId="77777777" w:rsidR="00FE31E8" w:rsidRDefault="00FE31E8" w:rsidP="004B5AA1">
      <w:pPr>
        <w:rPr>
          <w:rFonts w:ascii="Arial" w:hAnsi="Arial" w:cs="Arial"/>
          <w:sz w:val="22"/>
          <w:szCs w:val="22"/>
          <w:lang w:val="es-PE"/>
        </w:rPr>
      </w:pPr>
    </w:p>
    <w:p w14:paraId="3676D02C" w14:textId="77777777" w:rsidR="00FE31E8" w:rsidRDefault="00FE31E8" w:rsidP="004B5AA1">
      <w:pPr>
        <w:rPr>
          <w:rFonts w:ascii="Arial" w:hAnsi="Arial" w:cs="Arial"/>
          <w:sz w:val="22"/>
          <w:szCs w:val="22"/>
          <w:lang w:val="es-PE"/>
        </w:rPr>
      </w:pPr>
    </w:p>
    <w:p w14:paraId="5620F7BB" w14:textId="77777777" w:rsidR="00D13965" w:rsidRPr="00A1731C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5CF2AEE1" w14:textId="77777777" w:rsidR="005801DC" w:rsidRPr="00EB1014" w:rsidRDefault="005801DC" w:rsidP="005801DC">
      <w:pPr>
        <w:jc w:val="center"/>
        <w:rPr>
          <w:b/>
        </w:rPr>
      </w:pPr>
      <w:bookmarkStart w:id="54" w:name="_Toc381110442"/>
      <w:proofErr w:type="spellStart"/>
      <w:r w:rsidRPr="00EB1014">
        <w:rPr>
          <w:b/>
          <w:sz w:val="36"/>
          <w:szCs w:val="36"/>
        </w:rPr>
        <w:lastRenderedPageBreak/>
        <w:t>H</w:t>
      </w:r>
      <w:r w:rsidRPr="00EB1014">
        <w:rPr>
          <w:b/>
        </w:rPr>
        <w:t>istorial</w:t>
      </w:r>
      <w:proofErr w:type="spellEnd"/>
      <w:r w:rsidRPr="00EB1014">
        <w:rPr>
          <w:b/>
        </w:rPr>
        <w:t xml:space="preserve"> de las </w:t>
      </w:r>
      <w:proofErr w:type="spellStart"/>
      <w:r w:rsidRPr="00EB1014">
        <w:rPr>
          <w:b/>
        </w:rPr>
        <w:t>revisiones</w:t>
      </w:r>
      <w:bookmarkEnd w:id="54"/>
      <w:proofErr w:type="spellEnd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5801DC" w:rsidRPr="004B75B7" w14:paraId="0DBB5EB6" w14:textId="77777777" w:rsidTr="006B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14:paraId="652BD703" w14:textId="77777777"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2" w:type="dxa"/>
            <w:shd w:val="clear" w:color="auto" w:fill="DDD9C3" w:themeFill="background2" w:themeFillShade="E6"/>
          </w:tcPr>
          <w:p w14:paraId="5DE46FCB" w14:textId="77777777"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14:paraId="1FA1B98E" w14:textId="77777777"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5" w:type="dxa"/>
            <w:shd w:val="clear" w:color="auto" w:fill="DDD9C3" w:themeFill="background2" w:themeFillShade="E6"/>
          </w:tcPr>
          <w:p w14:paraId="1A584B43" w14:textId="77777777"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14:paraId="484C188A" w14:textId="77777777"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B1014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4" w:type="dxa"/>
            <w:shd w:val="clear" w:color="auto" w:fill="DDD9C3" w:themeFill="background2" w:themeFillShade="E6"/>
          </w:tcPr>
          <w:p w14:paraId="2A563FC0" w14:textId="77777777"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14:paraId="49D86584" w14:textId="77777777"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B1014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5801DC" w:rsidRPr="00EB1014" w14:paraId="1DFAD806" w14:textId="77777777" w:rsidTr="006B3D9F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14:paraId="682D12DA" w14:textId="77777777"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14:paraId="243931E1" w14:textId="77777777" w:rsidR="005801DC" w:rsidRPr="00EB1014" w:rsidRDefault="005801DC" w:rsidP="006B3D9F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r w:rsidRPr="00EB1014">
              <w:rPr>
                <w:rFonts w:ascii="Verdana" w:hAnsi="Verdana" w:cs="Arial"/>
                <w:szCs w:val="1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14:paraId="413B41CE" w14:textId="40868528" w:rsidR="005801DC" w:rsidRPr="00EB1014" w:rsidRDefault="005801DC" w:rsidP="005801DC">
            <w:pPr>
              <w:pStyle w:val="TableText0"/>
              <w:jc w:val="center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22/10</w:t>
            </w:r>
            <w:r w:rsidRPr="00EB1014">
              <w:rPr>
                <w:rFonts w:ascii="Verdana" w:hAnsi="Verdana" w:cs="Arial"/>
                <w:szCs w:val="16"/>
              </w:rPr>
              <w:t>/1</w:t>
            </w:r>
            <w:r w:rsidR="009042DF">
              <w:rPr>
                <w:rFonts w:ascii="Verdana" w:hAnsi="Verdana" w:cs="Arial"/>
                <w:szCs w:val="16"/>
              </w:rPr>
              <w:t>7</w:t>
            </w:r>
          </w:p>
        </w:tc>
        <w:tc>
          <w:tcPr>
            <w:tcW w:w="1135" w:type="dxa"/>
            <w:shd w:val="clear" w:color="auto" w:fill="FFFFFF" w:themeFill="background1"/>
          </w:tcPr>
          <w:p w14:paraId="1958571A" w14:textId="3E12EBF0" w:rsidR="005801DC" w:rsidRPr="00EB1014" w:rsidRDefault="009042DF" w:rsidP="006B3D9F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proofErr w:type="spellStart"/>
            <w:r>
              <w:rPr>
                <w:rFonts w:ascii="Verdana" w:hAnsi="Verdana" w:cs="Arial"/>
                <w:szCs w:val="16"/>
              </w:rPr>
              <w:t>DCarlin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14:paraId="6D123D0F" w14:textId="3F4DB344" w:rsidR="005801DC" w:rsidRPr="00EB1014" w:rsidRDefault="005801DC" w:rsidP="005801DC">
            <w:pPr>
              <w:pStyle w:val="TableText0"/>
              <w:rPr>
                <w:rFonts w:ascii="Verdana" w:hAnsi="Verdana" w:cs="Arial"/>
                <w:i/>
                <w:color w:val="17365D"/>
                <w:szCs w:val="16"/>
              </w:rPr>
            </w:pPr>
            <w:r w:rsidRPr="00EB1014">
              <w:rPr>
                <w:rFonts w:ascii="Verdana" w:hAnsi="Verdana" w:cs="Arial"/>
                <w:i/>
                <w:color w:val="17365D"/>
                <w:szCs w:val="16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Cs w:val="16"/>
              </w:rPr>
              <w:t xml:space="preserve">Especificación Diseño Componente Prueba – Registrar Datos de </w:t>
            </w:r>
            <w:proofErr w:type="spellStart"/>
            <w:r>
              <w:rPr>
                <w:rFonts w:ascii="Verdana" w:hAnsi="Verdana" w:cs="Arial"/>
                <w:i/>
                <w:color w:val="17365D"/>
                <w:szCs w:val="16"/>
              </w:rPr>
              <w:t>Afiliacion</w:t>
            </w:r>
            <w:proofErr w:type="spellEnd"/>
          </w:p>
        </w:tc>
        <w:tc>
          <w:tcPr>
            <w:tcW w:w="994" w:type="dxa"/>
            <w:shd w:val="clear" w:color="auto" w:fill="FFFFFF" w:themeFill="background1"/>
          </w:tcPr>
          <w:p w14:paraId="6FBD66A0" w14:textId="22E31A50" w:rsidR="005801DC" w:rsidRPr="00EB1014" w:rsidRDefault="005801DC" w:rsidP="005801DC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16"/>
              </w:rPr>
            </w:pPr>
            <w:r>
              <w:rPr>
                <w:rFonts w:ascii="Verdana" w:hAnsi="Verdana" w:cs="Arial"/>
                <w:color w:val="000000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501703D5" w14:textId="77777777"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proofErr w:type="spellStart"/>
            <w:r w:rsidRPr="00EB1014">
              <w:rPr>
                <w:rFonts w:ascii="Verdana" w:hAnsi="Verdana" w:cs="Arial"/>
                <w:color w:val="000000"/>
                <w:szCs w:val="16"/>
              </w:rPr>
              <w:t>LPalacios</w:t>
            </w:r>
            <w:proofErr w:type="spellEnd"/>
          </w:p>
        </w:tc>
      </w:tr>
    </w:tbl>
    <w:p w14:paraId="41A720F1" w14:textId="77777777"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14:paraId="0C147115" w14:textId="77777777" w:rsidR="009042DF" w:rsidRPr="002F3AA6" w:rsidRDefault="009042DF" w:rsidP="009042D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14:paraId="0742EE47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14:paraId="2DBBBD63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14:paraId="165D3D28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14:paraId="11FFF83B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14:paraId="23E2BAF7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>
        <w:rPr>
          <w:rFonts w:cs="Arial"/>
          <w:sz w:val="22"/>
          <w:szCs w:val="22"/>
          <w:lang w:val="es-US"/>
        </w:rPr>
        <w:t>Minaya</w:t>
      </w:r>
      <w:proofErr w:type="spellEnd"/>
      <w:r>
        <w:rPr>
          <w:rFonts w:cs="Arial"/>
          <w:sz w:val="22"/>
          <w:szCs w:val="22"/>
          <w:lang w:val="es-US"/>
        </w:rPr>
        <w:t>, Herná</w:t>
      </w:r>
      <w:r w:rsidRPr="002F3AA6">
        <w:rPr>
          <w:rFonts w:cs="Arial"/>
          <w:sz w:val="22"/>
          <w:szCs w:val="22"/>
          <w:lang w:val="es-US"/>
        </w:rPr>
        <w:t xml:space="preserve">n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14:paraId="4C2B4CCD" w14:textId="77777777" w:rsidR="009042DF" w:rsidRPr="002F3AA6" w:rsidRDefault="009042DF" w:rsidP="009042D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14:paraId="342E41B8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14:paraId="6D9C033D" w14:textId="77777777" w:rsidR="009042DF" w:rsidRPr="002F3AA6" w:rsidRDefault="009042DF" w:rsidP="009042DF">
      <w:pPr>
        <w:spacing w:after="200" w:line="276" w:lineRule="auto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 xml:space="preserve">Palacios </w:t>
      </w:r>
      <w:proofErr w:type="spellStart"/>
      <w:r>
        <w:rPr>
          <w:rFonts w:cs="Arial"/>
          <w:sz w:val="22"/>
          <w:szCs w:val="22"/>
          <w:lang w:val="es-US"/>
        </w:rPr>
        <w:t>Quichiz</w:t>
      </w:r>
      <w:proofErr w:type="spellEnd"/>
      <w:r>
        <w:rPr>
          <w:rFonts w:cs="Arial"/>
          <w:sz w:val="22"/>
          <w:szCs w:val="22"/>
          <w:lang w:val="es-US"/>
        </w:rPr>
        <w:t>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14:paraId="6399409B" w14:textId="3A43FAA0" w:rsidR="004B5AA1" w:rsidRPr="006F73FF" w:rsidRDefault="004B5AA1" w:rsidP="004B5AA1">
      <w:pPr>
        <w:pStyle w:val="Puesto"/>
        <w:rPr>
          <w:lang w:val="es-PE"/>
        </w:rPr>
      </w:pPr>
    </w:p>
    <w:p w14:paraId="40A295A5" w14:textId="4A3D1E64" w:rsidR="00AA1428" w:rsidRPr="0054460F" w:rsidRDefault="00AA1428" w:rsidP="007E447D">
      <w:pPr>
        <w:rPr>
          <w:lang w:val="es-PE"/>
        </w:rPr>
      </w:pPr>
    </w:p>
    <w:sectPr w:rsidR="00AA1428" w:rsidRPr="0054460F" w:rsidSect="002D42D3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A8E0E" w14:textId="77777777" w:rsidR="007E2108" w:rsidRDefault="007E2108">
      <w:r>
        <w:separator/>
      </w:r>
    </w:p>
  </w:endnote>
  <w:endnote w:type="continuationSeparator" w:id="0">
    <w:p w14:paraId="7825520E" w14:textId="77777777" w:rsidR="007E2108" w:rsidRDefault="007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C0E" w14:textId="77777777" w:rsidR="007E2108" w:rsidRDefault="007E21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0091DB8" w14:textId="77777777" w:rsidR="007E2108" w:rsidRDefault="007E21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7E2108" w14:paraId="228CA0D3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14:paraId="492E4F98" w14:textId="77777777" w:rsidR="007E2108" w:rsidRPr="006F73FF" w:rsidRDefault="007E2108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B051E3" w14:textId="77777777" w:rsidR="007E2108" w:rsidRPr="006F73FF" w:rsidRDefault="007E2108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14:paraId="574238DF" w14:textId="483441E3" w:rsidR="007E2108" w:rsidRPr="006F73FF" w:rsidRDefault="007E2108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B2038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B2038">
            <w:rPr>
              <w:rStyle w:val="Nmerodepgina"/>
              <w:rFonts w:ascii="Arial" w:hAnsi="Arial" w:cs="Arial"/>
              <w:noProof/>
              <w:sz w:val="18"/>
              <w:szCs w:val="18"/>
            </w:rPr>
            <w:t>14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8028204" w14:textId="77777777" w:rsidR="007E2108" w:rsidRDefault="007E210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11CDF" w14:textId="77777777" w:rsidR="007E2108" w:rsidRDefault="007E21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0B3EF" w14:textId="77777777" w:rsidR="007E2108" w:rsidRDefault="007E2108">
      <w:r>
        <w:separator/>
      </w:r>
    </w:p>
  </w:footnote>
  <w:footnote w:type="continuationSeparator" w:id="0">
    <w:p w14:paraId="3DB06370" w14:textId="77777777" w:rsidR="007E2108" w:rsidRDefault="007E2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D3D99" w14:textId="4D60FE6B" w:rsidR="007E2108" w:rsidRPr="004D403E" w:rsidRDefault="007E2108">
    <w:pPr>
      <w:rPr>
        <w:sz w:val="24"/>
        <w:lang w:val="es-PE"/>
      </w:rPr>
    </w:pPr>
    <w:r w:rsidRPr="004D403E">
      <w:rPr>
        <w:sz w:val="24"/>
        <w:lang w:val="es-PE"/>
      </w:rPr>
      <w:t>A</w:t>
    </w:r>
    <w:r>
      <w:rPr>
        <w:sz w:val="24"/>
        <w:lang w:val="es-PE"/>
      </w:rPr>
      <w:t>nexo 16</w:t>
    </w:r>
  </w:p>
  <w:p w14:paraId="1D40EE07" w14:textId="77777777" w:rsidR="007E2108" w:rsidRPr="004D403E" w:rsidRDefault="007E2108">
    <w:pPr>
      <w:pBdr>
        <w:top w:val="single" w:sz="6" w:space="1" w:color="auto"/>
      </w:pBdr>
      <w:rPr>
        <w:sz w:val="24"/>
        <w:lang w:val="es-PE"/>
      </w:rPr>
    </w:pPr>
  </w:p>
  <w:p w14:paraId="5EF8350B" w14:textId="1A78413C" w:rsidR="007E2108" w:rsidRPr="00F648C1" w:rsidRDefault="007E2108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 xml:space="preserve">C &amp; M </w:t>
    </w:r>
    <w:proofErr w:type="spellStart"/>
    <w:r>
      <w:rPr>
        <w:rFonts w:ascii="Arial" w:hAnsi="Arial" w:cs="Arial"/>
        <w:b/>
        <w:sz w:val="36"/>
        <w:szCs w:val="36"/>
        <w:lang w:val="es-MX"/>
      </w:rPr>
      <w:t>Engineering</w:t>
    </w:r>
    <w:proofErr w:type="spellEnd"/>
    <w:r>
      <w:rPr>
        <w:rFonts w:ascii="Arial" w:hAnsi="Arial" w:cs="Arial"/>
        <w:b/>
        <w:sz w:val="36"/>
        <w:szCs w:val="36"/>
        <w:lang w:val="es-MX"/>
      </w:rPr>
      <w:t xml:space="preserve"> SAC</w:t>
    </w:r>
  </w:p>
  <w:p w14:paraId="7317D12B" w14:textId="77777777" w:rsidR="007E2108" w:rsidRPr="00F648C1" w:rsidRDefault="007E2108">
    <w:pPr>
      <w:pBdr>
        <w:top w:val="single" w:sz="6" w:space="1" w:color="auto"/>
      </w:pBdr>
      <w:rPr>
        <w:sz w:val="24"/>
        <w:lang w:val="es-MX"/>
      </w:rPr>
    </w:pPr>
  </w:p>
  <w:p w14:paraId="73C04738" w14:textId="77777777" w:rsidR="007E2108" w:rsidRPr="00F648C1" w:rsidRDefault="007E2108">
    <w:pPr>
      <w:pBdr>
        <w:bottom w:val="single" w:sz="6" w:space="1" w:color="auto"/>
      </w:pBdr>
      <w:jc w:val="right"/>
      <w:rPr>
        <w:rFonts w:ascii="Arial" w:hAnsi="Arial" w:cs="Arial"/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42EE9" w14:textId="4DE8862C" w:rsidR="007E2108" w:rsidRDefault="007E2108">
    <w:r>
      <w:t>Anexo 16</w:t>
    </w:r>
  </w:p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7E2108" w14:paraId="5D302E3F" w14:textId="77777777" w:rsidTr="00EF1CBA">
      <w:tc>
        <w:tcPr>
          <w:tcW w:w="6379" w:type="dxa"/>
        </w:tcPr>
        <w:p w14:paraId="3FFE6EC3" w14:textId="331763B0" w:rsidR="007E2108" w:rsidRPr="006F73FF" w:rsidRDefault="007E2108" w:rsidP="000F2DD8">
          <w:pPr>
            <w:pBdr>
              <w:top w:val="single" w:sz="6" w:space="1" w:color="auto"/>
            </w:pBdr>
            <w:rPr>
              <w:lang w:val="es-MX"/>
            </w:rPr>
          </w:pPr>
          <w:r w:rsidRPr="00627B72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Sistema de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gestión de vehículos pesados</w:t>
          </w:r>
        </w:p>
      </w:tc>
      <w:tc>
        <w:tcPr>
          <w:tcW w:w="2801" w:type="dxa"/>
        </w:tcPr>
        <w:p w14:paraId="1EEBF55A" w14:textId="77777777" w:rsidR="007E2108" w:rsidRPr="006F73FF" w:rsidRDefault="007E2108" w:rsidP="004543C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0.1</w:t>
          </w:r>
        </w:p>
      </w:tc>
    </w:tr>
    <w:tr w:rsidR="007E2108" w14:paraId="652C598D" w14:textId="77777777" w:rsidTr="00EF1CBA">
      <w:tc>
        <w:tcPr>
          <w:tcW w:w="6379" w:type="dxa"/>
        </w:tcPr>
        <w:p w14:paraId="1C6B1BB4" w14:textId="77777777" w:rsidR="007E2108" w:rsidRPr="006F73FF" w:rsidRDefault="007E2108" w:rsidP="004B0453">
          <w:pPr>
            <w:rPr>
              <w:lang w:val="es-MX"/>
            </w:rPr>
          </w:pPr>
          <w:r>
            <w:rPr>
              <w:lang w:val="es-MX"/>
            </w:rPr>
            <w:t xml:space="preserve">&lt;EDCP&gt;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TITLE   \* MERGEFORMAT </w:instrText>
          </w:r>
          <w:r>
            <w:rPr>
              <w:lang w:val="es-MX"/>
            </w:rPr>
            <w:fldChar w:fldCharType="separate"/>
          </w:r>
          <w:r>
            <w:rPr>
              <w:lang w:val="es-MX"/>
            </w:rPr>
            <w:t>Especificación de Diseño del Caso de Prueba</w:t>
          </w:r>
          <w:r>
            <w:rPr>
              <w:lang w:val="es-MX"/>
            </w:rPr>
            <w:fldChar w:fldCharType="end"/>
          </w:r>
        </w:p>
      </w:tc>
      <w:tc>
        <w:tcPr>
          <w:tcW w:w="2801" w:type="dxa"/>
        </w:tcPr>
        <w:p w14:paraId="541282AF" w14:textId="292C566A" w:rsidR="007E2108" w:rsidRPr="006F73FF" w:rsidRDefault="007E2108" w:rsidP="00BE58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22/10/2017</w:t>
          </w:r>
        </w:p>
      </w:tc>
    </w:tr>
  </w:tbl>
  <w:p w14:paraId="7174583A" w14:textId="77777777" w:rsidR="007E2108" w:rsidRDefault="007E210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1369C" w14:textId="77777777" w:rsidR="007E2108" w:rsidRDefault="007E21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45pt;height:33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5E6C75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084596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06795B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51C22F4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6D309A9"/>
    <w:multiLevelType w:val="hybridMultilevel"/>
    <w:tmpl w:val="6B5C395E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77A099E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7865C91"/>
    <w:multiLevelType w:val="hybridMultilevel"/>
    <w:tmpl w:val="ECD413B0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B9D2BF0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0CAF4F44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0DE11BDC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CD23B3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2557129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2557F2F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294774C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4C56E4E"/>
    <w:multiLevelType w:val="hybridMultilevel"/>
    <w:tmpl w:val="021EA13A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71377A2"/>
    <w:multiLevelType w:val="hybridMultilevel"/>
    <w:tmpl w:val="982EA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C854C3B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5BE305C"/>
    <w:multiLevelType w:val="hybridMultilevel"/>
    <w:tmpl w:val="986E4E14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CAE51AC"/>
    <w:multiLevelType w:val="hybridMultilevel"/>
    <w:tmpl w:val="92BE265A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ED83F8E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1567CC4"/>
    <w:multiLevelType w:val="hybridMultilevel"/>
    <w:tmpl w:val="70B8C770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773786A"/>
    <w:multiLevelType w:val="hybridMultilevel"/>
    <w:tmpl w:val="20A48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E1F6B7A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ED646A8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0216A2D"/>
    <w:multiLevelType w:val="hybridMultilevel"/>
    <w:tmpl w:val="F0184DA0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4052B36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47B7077"/>
    <w:multiLevelType w:val="hybridMultilevel"/>
    <w:tmpl w:val="20A48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6FB586D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7F2410D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9894CE4"/>
    <w:multiLevelType w:val="hybridMultilevel"/>
    <w:tmpl w:val="986E4E14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4F552E81"/>
    <w:multiLevelType w:val="hybridMultilevel"/>
    <w:tmpl w:val="6B5C395E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21F3AC5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3A63C45"/>
    <w:multiLevelType w:val="hybridMultilevel"/>
    <w:tmpl w:val="EEAE1114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3DC53AE"/>
    <w:multiLevelType w:val="hybridMultilevel"/>
    <w:tmpl w:val="443C3336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8DF3B3C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9C11B2D"/>
    <w:multiLevelType w:val="hybridMultilevel"/>
    <w:tmpl w:val="986E4E14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AF40A0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B662EAA"/>
    <w:multiLevelType w:val="hybridMultilevel"/>
    <w:tmpl w:val="EBD86A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BD41DB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E331CD4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50E2119"/>
    <w:multiLevelType w:val="hybridMultilevel"/>
    <w:tmpl w:val="DE608548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86362F9"/>
    <w:multiLevelType w:val="hybridMultilevel"/>
    <w:tmpl w:val="8FCE47FE"/>
    <w:lvl w:ilvl="0" w:tplc="4580B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2F7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40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C0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21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61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A07D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84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8E1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5" w15:restartNumberingAfterBreak="0">
    <w:nsid w:val="72E92D7B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811514"/>
    <w:multiLevelType w:val="hybridMultilevel"/>
    <w:tmpl w:val="C4CC4A1A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FBE73F9"/>
    <w:multiLevelType w:val="hybridMultilevel"/>
    <w:tmpl w:val="BB22A98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44"/>
  </w:num>
  <w:num w:numId="5">
    <w:abstractNumId w:val="9"/>
  </w:num>
  <w:num w:numId="6">
    <w:abstractNumId w:val="40"/>
  </w:num>
  <w:num w:numId="7">
    <w:abstractNumId w:val="10"/>
  </w:num>
  <w:num w:numId="8">
    <w:abstractNumId w:val="5"/>
  </w:num>
  <w:num w:numId="9">
    <w:abstractNumId w:val="32"/>
  </w:num>
  <w:num w:numId="10">
    <w:abstractNumId w:val="41"/>
  </w:num>
  <w:num w:numId="11">
    <w:abstractNumId w:val="2"/>
  </w:num>
  <w:num w:numId="12">
    <w:abstractNumId w:val="20"/>
  </w:num>
  <w:num w:numId="13">
    <w:abstractNumId w:val="48"/>
  </w:num>
  <w:num w:numId="14">
    <w:abstractNumId w:val="38"/>
  </w:num>
  <w:num w:numId="15">
    <w:abstractNumId w:val="29"/>
  </w:num>
  <w:num w:numId="16">
    <w:abstractNumId w:val="6"/>
  </w:num>
  <w:num w:numId="17">
    <w:abstractNumId w:val="21"/>
  </w:num>
  <w:num w:numId="18">
    <w:abstractNumId w:val="45"/>
  </w:num>
  <w:num w:numId="19">
    <w:abstractNumId w:val="4"/>
  </w:num>
  <w:num w:numId="20">
    <w:abstractNumId w:val="13"/>
  </w:num>
  <w:num w:numId="21">
    <w:abstractNumId w:val="11"/>
  </w:num>
  <w:num w:numId="22">
    <w:abstractNumId w:val="35"/>
  </w:num>
  <w:num w:numId="23">
    <w:abstractNumId w:val="33"/>
  </w:num>
  <w:num w:numId="24">
    <w:abstractNumId w:val="12"/>
  </w:num>
  <w:num w:numId="25">
    <w:abstractNumId w:val="25"/>
  </w:num>
  <w:num w:numId="26">
    <w:abstractNumId w:val="42"/>
  </w:num>
  <w:num w:numId="27">
    <w:abstractNumId w:val="3"/>
  </w:num>
  <w:num w:numId="28">
    <w:abstractNumId w:val="36"/>
  </w:num>
  <w:num w:numId="29">
    <w:abstractNumId w:val="18"/>
  </w:num>
  <w:num w:numId="30">
    <w:abstractNumId w:val="24"/>
  </w:num>
  <w:num w:numId="31">
    <w:abstractNumId w:val="7"/>
  </w:num>
  <w:num w:numId="32">
    <w:abstractNumId w:val="23"/>
  </w:num>
  <w:num w:numId="33">
    <w:abstractNumId w:val="27"/>
  </w:num>
  <w:num w:numId="34">
    <w:abstractNumId w:val="47"/>
  </w:num>
  <w:num w:numId="35">
    <w:abstractNumId w:val="19"/>
  </w:num>
  <w:num w:numId="36">
    <w:abstractNumId w:val="37"/>
  </w:num>
  <w:num w:numId="37">
    <w:abstractNumId w:val="31"/>
  </w:num>
  <w:num w:numId="38">
    <w:abstractNumId w:val="15"/>
  </w:num>
  <w:num w:numId="39">
    <w:abstractNumId w:val="28"/>
  </w:num>
  <w:num w:numId="40">
    <w:abstractNumId w:val="34"/>
  </w:num>
  <w:num w:numId="41">
    <w:abstractNumId w:val="22"/>
  </w:num>
  <w:num w:numId="42">
    <w:abstractNumId w:val="43"/>
  </w:num>
  <w:num w:numId="43">
    <w:abstractNumId w:val="30"/>
  </w:num>
  <w:num w:numId="44">
    <w:abstractNumId w:val="26"/>
  </w:num>
  <w:num w:numId="45">
    <w:abstractNumId w:val="14"/>
  </w:num>
  <w:num w:numId="46">
    <w:abstractNumId w:val="1"/>
  </w:num>
  <w:num w:numId="47">
    <w:abstractNumId w:val="16"/>
  </w:num>
  <w:num w:numId="48">
    <w:abstractNumId w:val="8"/>
  </w:num>
  <w:num w:numId="49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CF"/>
    <w:rsid w:val="000103E8"/>
    <w:rsid w:val="0001242B"/>
    <w:rsid w:val="000156BD"/>
    <w:rsid w:val="00017519"/>
    <w:rsid w:val="00020554"/>
    <w:rsid w:val="00022DE0"/>
    <w:rsid w:val="00032EA8"/>
    <w:rsid w:val="0003324D"/>
    <w:rsid w:val="0004002D"/>
    <w:rsid w:val="00053BED"/>
    <w:rsid w:val="000602E7"/>
    <w:rsid w:val="0008410E"/>
    <w:rsid w:val="00086C49"/>
    <w:rsid w:val="00093387"/>
    <w:rsid w:val="000955FB"/>
    <w:rsid w:val="00097ACE"/>
    <w:rsid w:val="000A0FBD"/>
    <w:rsid w:val="000A3834"/>
    <w:rsid w:val="000A6559"/>
    <w:rsid w:val="000B7A5E"/>
    <w:rsid w:val="000D2FB0"/>
    <w:rsid w:val="000D4CE6"/>
    <w:rsid w:val="000D5F96"/>
    <w:rsid w:val="000D6F43"/>
    <w:rsid w:val="000E2ABF"/>
    <w:rsid w:val="000E63FE"/>
    <w:rsid w:val="000F04FC"/>
    <w:rsid w:val="000F2D14"/>
    <w:rsid w:val="000F2DD8"/>
    <w:rsid w:val="001079A7"/>
    <w:rsid w:val="001156B9"/>
    <w:rsid w:val="00127275"/>
    <w:rsid w:val="00130C75"/>
    <w:rsid w:val="0013326F"/>
    <w:rsid w:val="00150A77"/>
    <w:rsid w:val="0015400D"/>
    <w:rsid w:val="00155202"/>
    <w:rsid w:val="00171086"/>
    <w:rsid w:val="00182A3B"/>
    <w:rsid w:val="00185372"/>
    <w:rsid w:val="00195274"/>
    <w:rsid w:val="001A463C"/>
    <w:rsid w:val="001A70F4"/>
    <w:rsid w:val="001A78EF"/>
    <w:rsid w:val="001B1D5F"/>
    <w:rsid w:val="001C6D5E"/>
    <w:rsid w:val="001D03BB"/>
    <w:rsid w:val="001D04DF"/>
    <w:rsid w:val="001E73E4"/>
    <w:rsid w:val="001F2FA8"/>
    <w:rsid w:val="001F4171"/>
    <w:rsid w:val="0020106D"/>
    <w:rsid w:val="00203D4B"/>
    <w:rsid w:val="002074D5"/>
    <w:rsid w:val="002114D9"/>
    <w:rsid w:val="00222E97"/>
    <w:rsid w:val="00225025"/>
    <w:rsid w:val="002253CF"/>
    <w:rsid w:val="00243B9F"/>
    <w:rsid w:val="00245A5C"/>
    <w:rsid w:val="002531C5"/>
    <w:rsid w:val="0025492F"/>
    <w:rsid w:val="00254C21"/>
    <w:rsid w:val="0025617F"/>
    <w:rsid w:val="00262388"/>
    <w:rsid w:val="002741AC"/>
    <w:rsid w:val="002742C3"/>
    <w:rsid w:val="00281206"/>
    <w:rsid w:val="0028139A"/>
    <w:rsid w:val="00285025"/>
    <w:rsid w:val="002921F9"/>
    <w:rsid w:val="00292A7B"/>
    <w:rsid w:val="002938B7"/>
    <w:rsid w:val="00293B5E"/>
    <w:rsid w:val="00295508"/>
    <w:rsid w:val="002A7748"/>
    <w:rsid w:val="002B320D"/>
    <w:rsid w:val="002B4F84"/>
    <w:rsid w:val="002C3014"/>
    <w:rsid w:val="002C6274"/>
    <w:rsid w:val="002D2BCD"/>
    <w:rsid w:val="002D2DAF"/>
    <w:rsid w:val="002D42D3"/>
    <w:rsid w:val="002D7CCC"/>
    <w:rsid w:val="002E078A"/>
    <w:rsid w:val="002E0C79"/>
    <w:rsid w:val="002E162B"/>
    <w:rsid w:val="002E418D"/>
    <w:rsid w:val="002E4701"/>
    <w:rsid w:val="002E6FFF"/>
    <w:rsid w:val="002F3054"/>
    <w:rsid w:val="002F4840"/>
    <w:rsid w:val="002F77A1"/>
    <w:rsid w:val="00305513"/>
    <w:rsid w:val="00310337"/>
    <w:rsid w:val="003236BC"/>
    <w:rsid w:val="00324F22"/>
    <w:rsid w:val="0032635D"/>
    <w:rsid w:val="00334131"/>
    <w:rsid w:val="003353C8"/>
    <w:rsid w:val="00344A04"/>
    <w:rsid w:val="0035496F"/>
    <w:rsid w:val="00365583"/>
    <w:rsid w:val="0037235B"/>
    <w:rsid w:val="003822A9"/>
    <w:rsid w:val="003830EE"/>
    <w:rsid w:val="00390034"/>
    <w:rsid w:val="00390B00"/>
    <w:rsid w:val="00396691"/>
    <w:rsid w:val="0039762C"/>
    <w:rsid w:val="003A3C3C"/>
    <w:rsid w:val="003B0EC8"/>
    <w:rsid w:val="003B2038"/>
    <w:rsid w:val="003B4CF6"/>
    <w:rsid w:val="003C2E73"/>
    <w:rsid w:val="003D2D0E"/>
    <w:rsid w:val="003D5822"/>
    <w:rsid w:val="003D791B"/>
    <w:rsid w:val="003D7AF6"/>
    <w:rsid w:val="003F55A9"/>
    <w:rsid w:val="0041715E"/>
    <w:rsid w:val="004226B2"/>
    <w:rsid w:val="00424C6F"/>
    <w:rsid w:val="00426D50"/>
    <w:rsid w:val="0043403F"/>
    <w:rsid w:val="004340DF"/>
    <w:rsid w:val="004344E2"/>
    <w:rsid w:val="00436577"/>
    <w:rsid w:val="00446252"/>
    <w:rsid w:val="00450563"/>
    <w:rsid w:val="004543CA"/>
    <w:rsid w:val="00465AB6"/>
    <w:rsid w:val="0046754C"/>
    <w:rsid w:val="004760DC"/>
    <w:rsid w:val="00481209"/>
    <w:rsid w:val="004830D2"/>
    <w:rsid w:val="00492D0C"/>
    <w:rsid w:val="00495500"/>
    <w:rsid w:val="00495CB4"/>
    <w:rsid w:val="00497A9A"/>
    <w:rsid w:val="004A6A11"/>
    <w:rsid w:val="004A75B3"/>
    <w:rsid w:val="004B0453"/>
    <w:rsid w:val="004B5AA1"/>
    <w:rsid w:val="004B5B0E"/>
    <w:rsid w:val="004B649D"/>
    <w:rsid w:val="004B75B7"/>
    <w:rsid w:val="004C3916"/>
    <w:rsid w:val="004C4AEB"/>
    <w:rsid w:val="004C79BF"/>
    <w:rsid w:val="004D0973"/>
    <w:rsid w:val="004D1351"/>
    <w:rsid w:val="004D403E"/>
    <w:rsid w:val="004D6D1D"/>
    <w:rsid w:val="004E004E"/>
    <w:rsid w:val="004E1133"/>
    <w:rsid w:val="004E2FB5"/>
    <w:rsid w:val="004F2DB0"/>
    <w:rsid w:val="004F6D72"/>
    <w:rsid w:val="00500D24"/>
    <w:rsid w:val="0050230E"/>
    <w:rsid w:val="00503CC1"/>
    <w:rsid w:val="00513AE9"/>
    <w:rsid w:val="00520C12"/>
    <w:rsid w:val="00521354"/>
    <w:rsid w:val="00524158"/>
    <w:rsid w:val="00530213"/>
    <w:rsid w:val="0054460F"/>
    <w:rsid w:val="0056429B"/>
    <w:rsid w:val="0057064E"/>
    <w:rsid w:val="0057524F"/>
    <w:rsid w:val="005801DC"/>
    <w:rsid w:val="00594581"/>
    <w:rsid w:val="00595708"/>
    <w:rsid w:val="005A00DE"/>
    <w:rsid w:val="005A70CE"/>
    <w:rsid w:val="005B0419"/>
    <w:rsid w:val="005B4EAF"/>
    <w:rsid w:val="005C29D9"/>
    <w:rsid w:val="005C3D12"/>
    <w:rsid w:val="005C4D2F"/>
    <w:rsid w:val="005D1E04"/>
    <w:rsid w:val="005E68E8"/>
    <w:rsid w:val="005F1F42"/>
    <w:rsid w:val="005F374D"/>
    <w:rsid w:val="005F505F"/>
    <w:rsid w:val="005F770A"/>
    <w:rsid w:val="00612362"/>
    <w:rsid w:val="006179C7"/>
    <w:rsid w:val="00617DD9"/>
    <w:rsid w:val="00624E40"/>
    <w:rsid w:val="00627B72"/>
    <w:rsid w:val="0063156B"/>
    <w:rsid w:val="00632D3A"/>
    <w:rsid w:val="00633197"/>
    <w:rsid w:val="00642D66"/>
    <w:rsid w:val="006439E2"/>
    <w:rsid w:val="0064403B"/>
    <w:rsid w:val="00646DBC"/>
    <w:rsid w:val="00651DB6"/>
    <w:rsid w:val="00656B73"/>
    <w:rsid w:val="00664ECC"/>
    <w:rsid w:val="006667B3"/>
    <w:rsid w:val="0066684D"/>
    <w:rsid w:val="006672AA"/>
    <w:rsid w:val="0067565D"/>
    <w:rsid w:val="00680CA0"/>
    <w:rsid w:val="00681D9C"/>
    <w:rsid w:val="00683EA6"/>
    <w:rsid w:val="006847F5"/>
    <w:rsid w:val="0069725B"/>
    <w:rsid w:val="006A787C"/>
    <w:rsid w:val="006B3D9F"/>
    <w:rsid w:val="006B603A"/>
    <w:rsid w:val="006B649D"/>
    <w:rsid w:val="006C19A7"/>
    <w:rsid w:val="006C4B18"/>
    <w:rsid w:val="006D0A98"/>
    <w:rsid w:val="006D3498"/>
    <w:rsid w:val="006D3DA4"/>
    <w:rsid w:val="006D522B"/>
    <w:rsid w:val="006E6041"/>
    <w:rsid w:val="006E776B"/>
    <w:rsid w:val="006F4086"/>
    <w:rsid w:val="006F73FF"/>
    <w:rsid w:val="006F77D7"/>
    <w:rsid w:val="00700E7F"/>
    <w:rsid w:val="00701433"/>
    <w:rsid w:val="00704EAE"/>
    <w:rsid w:val="00710390"/>
    <w:rsid w:val="00713915"/>
    <w:rsid w:val="0071392B"/>
    <w:rsid w:val="00721024"/>
    <w:rsid w:val="007220D7"/>
    <w:rsid w:val="007309CE"/>
    <w:rsid w:val="0073555F"/>
    <w:rsid w:val="00736184"/>
    <w:rsid w:val="00741B2D"/>
    <w:rsid w:val="007421CE"/>
    <w:rsid w:val="00750077"/>
    <w:rsid w:val="0075643B"/>
    <w:rsid w:val="0076368E"/>
    <w:rsid w:val="00764242"/>
    <w:rsid w:val="007716A6"/>
    <w:rsid w:val="007747A2"/>
    <w:rsid w:val="0077547C"/>
    <w:rsid w:val="0078034C"/>
    <w:rsid w:val="007846B4"/>
    <w:rsid w:val="00785206"/>
    <w:rsid w:val="00790AF9"/>
    <w:rsid w:val="00797B72"/>
    <w:rsid w:val="00797D8D"/>
    <w:rsid w:val="007B13B0"/>
    <w:rsid w:val="007B3BE9"/>
    <w:rsid w:val="007B6493"/>
    <w:rsid w:val="007B7655"/>
    <w:rsid w:val="007D2ADF"/>
    <w:rsid w:val="007D608D"/>
    <w:rsid w:val="007E0AF4"/>
    <w:rsid w:val="007E2108"/>
    <w:rsid w:val="007E447D"/>
    <w:rsid w:val="007E632B"/>
    <w:rsid w:val="007E7DF6"/>
    <w:rsid w:val="007F08FF"/>
    <w:rsid w:val="007F70F6"/>
    <w:rsid w:val="00802095"/>
    <w:rsid w:val="008040A7"/>
    <w:rsid w:val="00806CFA"/>
    <w:rsid w:val="008116FD"/>
    <w:rsid w:val="00813C4C"/>
    <w:rsid w:val="00816D74"/>
    <w:rsid w:val="00817310"/>
    <w:rsid w:val="008222E6"/>
    <w:rsid w:val="00831247"/>
    <w:rsid w:val="00832155"/>
    <w:rsid w:val="008351C1"/>
    <w:rsid w:val="008375B7"/>
    <w:rsid w:val="0084160D"/>
    <w:rsid w:val="00841F7D"/>
    <w:rsid w:val="00843085"/>
    <w:rsid w:val="008465E8"/>
    <w:rsid w:val="00852E86"/>
    <w:rsid w:val="00853BE6"/>
    <w:rsid w:val="008645B2"/>
    <w:rsid w:val="00882A44"/>
    <w:rsid w:val="00886A12"/>
    <w:rsid w:val="0089671C"/>
    <w:rsid w:val="008B1925"/>
    <w:rsid w:val="008B34C6"/>
    <w:rsid w:val="008B695D"/>
    <w:rsid w:val="008C154F"/>
    <w:rsid w:val="008C2862"/>
    <w:rsid w:val="008C53AC"/>
    <w:rsid w:val="008C69A8"/>
    <w:rsid w:val="008C6ADB"/>
    <w:rsid w:val="008D13FF"/>
    <w:rsid w:val="008D4ACE"/>
    <w:rsid w:val="008D65A9"/>
    <w:rsid w:val="008E4147"/>
    <w:rsid w:val="008E492D"/>
    <w:rsid w:val="008E59E9"/>
    <w:rsid w:val="008F3C1B"/>
    <w:rsid w:val="008F4120"/>
    <w:rsid w:val="008F4D73"/>
    <w:rsid w:val="008F547F"/>
    <w:rsid w:val="009008E5"/>
    <w:rsid w:val="009042DF"/>
    <w:rsid w:val="009129B7"/>
    <w:rsid w:val="00924809"/>
    <w:rsid w:val="00924AF4"/>
    <w:rsid w:val="00925F9C"/>
    <w:rsid w:val="009305C6"/>
    <w:rsid w:val="009372DB"/>
    <w:rsid w:val="00950ECD"/>
    <w:rsid w:val="009628E6"/>
    <w:rsid w:val="00964699"/>
    <w:rsid w:val="00976C31"/>
    <w:rsid w:val="00983705"/>
    <w:rsid w:val="00986D36"/>
    <w:rsid w:val="009900F4"/>
    <w:rsid w:val="009B2E54"/>
    <w:rsid w:val="009C433F"/>
    <w:rsid w:val="009C7C2D"/>
    <w:rsid w:val="009D384E"/>
    <w:rsid w:val="009E383C"/>
    <w:rsid w:val="009E3990"/>
    <w:rsid w:val="009E4526"/>
    <w:rsid w:val="009E540D"/>
    <w:rsid w:val="009E79F2"/>
    <w:rsid w:val="009F509D"/>
    <w:rsid w:val="009F530B"/>
    <w:rsid w:val="00A03A47"/>
    <w:rsid w:val="00A05012"/>
    <w:rsid w:val="00A07A9F"/>
    <w:rsid w:val="00A135A5"/>
    <w:rsid w:val="00A1731C"/>
    <w:rsid w:val="00A2328A"/>
    <w:rsid w:val="00A237D4"/>
    <w:rsid w:val="00A23A53"/>
    <w:rsid w:val="00A25236"/>
    <w:rsid w:val="00A32368"/>
    <w:rsid w:val="00A33A73"/>
    <w:rsid w:val="00A40821"/>
    <w:rsid w:val="00A428C5"/>
    <w:rsid w:val="00A42F57"/>
    <w:rsid w:val="00A46E1A"/>
    <w:rsid w:val="00A474B6"/>
    <w:rsid w:val="00A4766B"/>
    <w:rsid w:val="00A47AAA"/>
    <w:rsid w:val="00A527A0"/>
    <w:rsid w:val="00A54344"/>
    <w:rsid w:val="00A55701"/>
    <w:rsid w:val="00A629B9"/>
    <w:rsid w:val="00A66F37"/>
    <w:rsid w:val="00A733D8"/>
    <w:rsid w:val="00A7446C"/>
    <w:rsid w:val="00A816C8"/>
    <w:rsid w:val="00A84E88"/>
    <w:rsid w:val="00A8783A"/>
    <w:rsid w:val="00A9180C"/>
    <w:rsid w:val="00A961E0"/>
    <w:rsid w:val="00AA046F"/>
    <w:rsid w:val="00AA1428"/>
    <w:rsid w:val="00AA3200"/>
    <w:rsid w:val="00AA480A"/>
    <w:rsid w:val="00AB51C0"/>
    <w:rsid w:val="00AC08A0"/>
    <w:rsid w:val="00AD52F0"/>
    <w:rsid w:val="00AD651A"/>
    <w:rsid w:val="00AD7CC1"/>
    <w:rsid w:val="00AE4353"/>
    <w:rsid w:val="00AE4A49"/>
    <w:rsid w:val="00AF24EB"/>
    <w:rsid w:val="00AF6E15"/>
    <w:rsid w:val="00B01A9C"/>
    <w:rsid w:val="00B01DEB"/>
    <w:rsid w:val="00B06D9A"/>
    <w:rsid w:val="00B126F6"/>
    <w:rsid w:val="00B13CED"/>
    <w:rsid w:val="00B210A3"/>
    <w:rsid w:val="00B21238"/>
    <w:rsid w:val="00B25A98"/>
    <w:rsid w:val="00B33286"/>
    <w:rsid w:val="00B34B9A"/>
    <w:rsid w:val="00B36E97"/>
    <w:rsid w:val="00B44CAA"/>
    <w:rsid w:val="00B52173"/>
    <w:rsid w:val="00B53159"/>
    <w:rsid w:val="00B540BE"/>
    <w:rsid w:val="00B568B8"/>
    <w:rsid w:val="00B56FB4"/>
    <w:rsid w:val="00B75CFC"/>
    <w:rsid w:val="00B827D1"/>
    <w:rsid w:val="00B9688E"/>
    <w:rsid w:val="00B978E0"/>
    <w:rsid w:val="00BA1540"/>
    <w:rsid w:val="00BC12D7"/>
    <w:rsid w:val="00BC2819"/>
    <w:rsid w:val="00BC2975"/>
    <w:rsid w:val="00BC32AE"/>
    <w:rsid w:val="00BC42EB"/>
    <w:rsid w:val="00BD4669"/>
    <w:rsid w:val="00BD53A7"/>
    <w:rsid w:val="00BD6542"/>
    <w:rsid w:val="00BE31F5"/>
    <w:rsid w:val="00BE584C"/>
    <w:rsid w:val="00BE69CA"/>
    <w:rsid w:val="00BE6AED"/>
    <w:rsid w:val="00BE6D0C"/>
    <w:rsid w:val="00BF40C7"/>
    <w:rsid w:val="00BF5D27"/>
    <w:rsid w:val="00C00E80"/>
    <w:rsid w:val="00C02D7C"/>
    <w:rsid w:val="00C059BA"/>
    <w:rsid w:val="00C229E5"/>
    <w:rsid w:val="00C23E33"/>
    <w:rsid w:val="00C37F71"/>
    <w:rsid w:val="00C43055"/>
    <w:rsid w:val="00C51382"/>
    <w:rsid w:val="00C51E06"/>
    <w:rsid w:val="00C613C6"/>
    <w:rsid w:val="00C62BE5"/>
    <w:rsid w:val="00C6349F"/>
    <w:rsid w:val="00C6483D"/>
    <w:rsid w:val="00C72242"/>
    <w:rsid w:val="00C751E4"/>
    <w:rsid w:val="00C80335"/>
    <w:rsid w:val="00C91231"/>
    <w:rsid w:val="00C931F2"/>
    <w:rsid w:val="00C94E72"/>
    <w:rsid w:val="00C96B4E"/>
    <w:rsid w:val="00CA1B42"/>
    <w:rsid w:val="00CA5E62"/>
    <w:rsid w:val="00CC12EE"/>
    <w:rsid w:val="00CC5EEC"/>
    <w:rsid w:val="00CC6F30"/>
    <w:rsid w:val="00CC710A"/>
    <w:rsid w:val="00CD3BD9"/>
    <w:rsid w:val="00CD3CA0"/>
    <w:rsid w:val="00CD41E5"/>
    <w:rsid w:val="00CE1D30"/>
    <w:rsid w:val="00CE268D"/>
    <w:rsid w:val="00CE7B3D"/>
    <w:rsid w:val="00CF00D4"/>
    <w:rsid w:val="00D013E5"/>
    <w:rsid w:val="00D02529"/>
    <w:rsid w:val="00D0661B"/>
    <w:rsid w:val="00D11A6A"/>
    <w:rsid w:val="00D125A9"/>
    <w:rsid w:val="00D13965"/>
    <w:rsid w:val="00D15107"/>
    <w:rsid w:val="00D30663"/>
    <w:rsid w:val="00D34E15"/>
    <w:rsid w:val="00D457D4"/>
    <w:rsid w:val="00D519A8"/>
    <w:rsid w:val="00D57452"/>
    <w:rsid w:val="00D60AE6"/>
    <w:rsid w:val="00D6160B"/>
    <w:rsid w:val="00D61B27"/>
    <w:rsid w:val="00D7084C"/>
    <w:rsid w:val="00D71CB7"/>
    <w:rsid w:val="00D725CE"/>
    <w:rsid w:val="00D7420B"/>
    <w:rsid w:val="00D76CAB"/>
    <w:rsid w:val="00D774CA"/>
    <w:rsid w:val="00D7751D"/>
    <w:rsid w:val="00D80020"/>
    <w:rsid w:val="00D82268"/>
    <w:rsid w:val="00D822A2"/>
    <w:rsid w:val="00D86271"/>
    <w:rsid w:val="00D875F9"/>
    <w:rsid w:val="00DA0F40"/>
    <w:rsid w:val="00DA488D"/>
    <w:rsid w:val="00DB4365"/>
    <w:rsid w:val="00DC483F"/>
    <w:rsid w:val="00DC5ADF"/>
    <w:rsid w:val="00DC639D"/>
    <w:rsid w:val="00DD08A1"/>
    <w:rsid w:val="00DD613A"/>
    <w:rsid w:val="00DE3A02"/>
    <w:rsid w:val="00DF0665"/>
    <w:rsid w:val="00DF286B"/>
    <w:rsid w:val="00DF798C"/>
    <w:rsid w:val="00E05403"/>
    <w:rsid w:val="00E10272"/>
    <w:rsid w:val="00E12BA0"/>
    <w:rsid w:val="00E1594A"/>
    <w:rsid w:val="00E25E74"/>
    <w:rsid w:val="00E2796A"/>
    <w:rsid w:val="00E30954"/>
    <w:rsid w:val="00E335F0"/>
    <w:rsid w:val="00E3399F"/>
    <w:rsid w:val="00E36679"/>
    <w:rsid w:val="00E40BAF"/>
    <w:rsid w:val="00E44F5A"/>
    <w:rsid w:val="00E52F2A"/>
    <w:rsid w:val="00E554BF"/>
    <w:rsid w:val="00E55B83"/>
    <w:rsid w:val="00E6595F"/>
    <w:rsid w:val="00E672B9"/>
    <w:rsid w:val="00E72EE7"/>
    <w:rsid w:val="00E74F30"/>
    <w:rsid w:val="00E82441"/>
    <w:rsid w:val="00E87B05"/>
    <w:rsid w:val="00E90D93"/>
    <w:rsid w:val="00E90FBE"/>
    <w:rsid w:val="00E92C79"/>
    <w:rsid w:val="00E95670"/>
    <w:rsid w:val="00EA6612"/>
    <w:rsid w:val="00EB1BF9"/>
    <w:rsid w:val="00EC3E5D"/>
    <w:rsid w:val="00ED3459"/>
    <w:rsid w:val="00EE3D55"/>
    <w:rsid w:val="00EF1CBA"/>
    <w:rsid w:val="00F03FCF"/>
    <w:rsid w:val="00F06652"/>
    <w:rsid w:val="00F11308"/>
    <w:rsid w:val="00F21251"/>
    <w:rsid w:val="00F30C1F"/>
    <w:rsid w:val="00F30C5E"/>
    <w:rsid w:val="00F34A96"/>
    <w:rsid w:val="00F41E40"/>
    <w:rsid w:val="00F525F0"/>
    <w:rsid w:val="00F64305"/>
    <w:rsid w:val="00F644CB"/>
    <w:rsid w:val="00F648C1"/>
    <w:rsid w:val="00F66B6F"/>
    <w:rsid w:val="00F67C3E"/>
    <w:rsid w:val="00F731C6"/>
    <w:rsid w:val="00F7460A"/>
    <w:rsid w:val="00F820AA"/>
    <w:rsid w:val="00F842E1"/>
    <w:rsid w:val="00F86679"/>
    <w:rsid w:val="00F92694"/>
    <w:rsid w:val="00F965F3"/>
    <w:rsid w:val="00FA5A13"/>
    <w:rsid w:val="00FA7F09"/>
    <w:rsid w:val="00FB4A92"/>
    <w:rsid w:val="00FB5640"/>
    <w:rsid w:val="00FC3331"/>
    <w:rsid w:val="00FC410C"/>
    <w:rsid w:val="00FD2AB9"/>
    <w:rsid w:val="00FD320B"/>
    <w:rsid w:val="00FD5429"/>
    <w:rsid w:val="00FE00D7"/>
    <w:rsid w:val="00FE31E8"/>
    <w:rsid w:val="00FE75EA"/>
    <w:rsid w:val="00FF4EBE"/>
    <w:rsid w:val="00FF5B80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3B4F7"/>
  <w15:docId w15:val="{FF59927F-1267-4292-9B99-08C301FA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pPr>
      <w:ind w:left="600"/>
    </w:pPr>
  </w:style>
  <w:style w:type="paragraph" w:styleId="TDC5">
    <w:name w:val="toc 5"/>
    <w:basedOn w:val="Normal"/>
    <w:next w:val="Normal"/>
    <w:autoRedefine/>
    <w:uiPriority w:val="39"/>
    <w:pPr>
      <w:ind w:left="800"/>
    </w:pPr>
  </w:style>
  <w:style w:type="paragraph" w:styleId="TDC6">
    <w:name w:val="toc 6"/>
    <w:basedOn w:val="Normal"/>
    <w:next w:val="Normal"/>
    <w:autoRedefine/>
    <w:uiPriority w:val="39"/>
    <w:pPr>
      <w:ind w:left="100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00"/>
    </w:pPr>
  </w:style>
  <w:style w:type="paragraph" w:styleId="TDC9">
    <w:name w:val="toc 9"/>
    <w:basedOn w:val="Normal"/>
    <w:next w:val="Normal"/>
    <w:autoRedefine/>
    <w:uiPriority w:val="39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E383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character" w:styleId="Refdecomentario">
    <w:name w:val="annotation reference"/>
    <w:basedOn w:val="Fuentedeprrafopredeter"/>
    <w:semiHidden/>
    <w:unhideWhenUsed/>
    <w:rsid w:val="00D1510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1510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D1510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15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15107"/>
    <w:rPr>
      <w:b/>
      <w:bCs/>
      <w:lang w:val="en-US" w:eastAsia="en-US"/>
    </w:rPr>
  </w:style>
  <w:style w:type="paragraph" w:customStyle="1" w:styleId="Normal1">
    <w:name w:val="Normal1"/>
    <w:rsid w:val="00C6483D"/>
    <w:rPr>
      <w:color w:val="000000"/>
      <w:sz w:val="24"/>
    </w:rPr>
  </w:style>
  <w:style w:type="paragraph" w:customStyle="1" w:styleId="TableText0">
    <w:name w:val="Table Text"/>
    <w:basedOn w:val="Textoindependiente"/>
    <w:rsid w:val="005801DC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customStyle="1" w:styleId="Tabladecuadrcula2-nfasis21">
    <w:name w:val="Tabla de cuadrícula 2 - Énfasis 21"/>
    <w:basedOn w:val="Tablanormal"/>
    <w:uiPriority w:val="47"/>
    <w:rsid w:val="005801D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nfasis">
    <w:name w:val="Emphasis"/>
    <w:basedOn w:val="Fuentedeprrafopredeter"/>
    <w:qFormat/>
    <w:rsid w:val="006A787C"/>
    <w:rPr>
      <w:i/>
      <w:iCs/>
    </w:rPr>
  </w:style>
  <w:style w:type="paragraph" w:styleId="Sinespaciado">
    <w:name w:val="No Spacing"/>
    <w:uiPriority w:val="1"/>
    <w:qFormat/>
    <w:rsid w:val="00FC410C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81158-970D-4F1F-8D89-CCAFDDE1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258</TotalTime>
  <Pages>14</Pages>
  <Words>2343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Cajas</cp:lastModifiedBy>
  <cp:revision>20</cp:revision>
  <cp:lastPrinted>2016-11-05T08:14:00Z</cp:lastPrinted>
  <dcterms:created xsi:type="dcterms:W3CDTF">2017-11-01T01:27:00Z</dcterms:created>
  <dcterms:modified xsi:type="dcterms:W3CDTF">2017-11-03T01:21:00Z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
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AE6" w:rsidRPr="00D60AE6" w:rsidRDefault="00D60AE6" w:rsidP="00D60AE6">
      <w:pPr>
        <w:rPr>
          <w:lang w:val="es-PE"/>
        </w:rPr>
      </w:pPr>
    </w:p>
    <w:p w:rsidR="006F73FF" w:rsidRDefault="00EA7CFF">
      <w:pPr>
        <w:pStyle w:val="Puesto"/>
        <w:jc w:val="right"/>
        <w:rPr>
          <w:lang w:val="es-PE"/>
        </w:rPr>
      </w:pPr>
      <w:r>
        <w:fldChar w:fldCharType="begin"/>
      </w:r>
      <w:r w:rsidRPr="00EA7CFF">
        <w:rPr>
          <w:lang w:val="es-PE"/>
        </w:rPr>
        <w:instrText xml:space="preserve"> TITLE   \* MERGEFORMAT </w:instrText>
      </w:r>
      <w:r>
        <w:fldChar w:fldCharType="separate"/>
      </w:r>
      <w:r w:rsidR="00F03FCF">
        <w:rPr>
          <w:lang w:val="es-PE"/>
        </w:rPr>
        <w:t>Especificación de</w:t>
      </w:r>
      <w:r w:rsidR="004B0453">
        <w:rPr>
          <w:lang w:val="es-PE"/>
        </w:rPr>
        <w:t xml:space="preserve">l Diseño de </w:t>
      </w:r>
      <w:r w:rsidR="00F03FCF">
        <w:rPr>
          <w:lang w:val="es-PE"/>
        </w:rPr>
        <w:t>Caso de Prueba</w:t>
      </w:r>
      <w:r>
        <w:rPr>
          <w:lang w:val="es-PE"/>
        </w:rPr>
        <w:fldChar w:fldCharType="end"/>
      </w:r>
    </w:p>
    <w:p w:rsidR="00986D36" w:rsidRPr="00986D36" w:rsidRDefault="00E554BF" w:rsidP="00986D36">
      <w:pPr>
        <w:jc w:val="right"/>
        <w:rPr>
          <w:rFonts w:ascii="Arial" w:hAnsi="Arial" w:cs="Arial"/>
          <w:b/>
          <w:sz w:val="36"/>
          <w:szCs w:val="36"/>
          <w:lang w:val="es-PE"/>
        </w:rPr>
      </w:pPr>
      <w:r>
        <w:rPr>
          <w:rFonts w:ascii="Arial" w:hAnsi="Arial" w:cs="Arial"/>
          <w:b/>
          <w:sz w:val="36"/>
          <w:szCs w:val="36"/>
          <w:lang w:val="es-PE"/>
        </w:rPr>
        <w:t xml:space="preserve">Caso de Uso 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“</w:t>
      </w:r>
      <w:r w:rsidR="001E014D">
        <w:rPr>
          <w:rFonts w:ascii="Arial" w:hAnsi="Arial" w:cs="Arial"/>
          <w:b/>
          <w:sz w:val="36"/>
          <w:szCs w:val="36"/>
          <w:lang w:val="es-PE"/>
        </w:rPr>
        <w:t>Registrar</w:t>
      </w:r>
      <w:r w:rsidR="00FE3378">
        <w:rPr>
          <w:rFonts w:ascii="Arial" w:hAnsi="Arial" w:cs="Arial"/>
          <w:b/>
          <w:sz w:val="36"/>
          <w:szCs w:val="36"/>
          <w:lang w:val="es-PE"/>
        </w:rPr>
        <w:t xml:space="preserve"> Revisiones Técnicas</w:t>
      </w:r>
      <w:r w:rsidR="001E014D">
        <w:rPr>
          <w:rFonts w:ascii="Arial" w:hAnsi="Arial" w:cs="Arial"/>
          <w:b/>
          <w:sz w:val="36"/>
          <w:szCs w:val="36"/>
          <w:lang w:val="es-PE"/>
        </w:rPr>
        <w:t xml:space="preserve"> realizadas a</w:t>
      </w:r>
      <w:r w:rsidR="001E73E4">
        <w:rPr>
          <w:rFonts w:ascii="Arial" w:hAnsi="Arial" w:cs="Arial"/>
          <w:b/>
          <w:sz w:val="36"/>
          <w:szCs w:val="36"/>
          <w:lang w:val="es-PE"/>
        </w:rPr>
        <w:t xml:space="preserve"> Vehículo</w:t>
      </w:r>
      <w:r w:rsidR="00FE3378">
        <w:rPr>
          <w:rFonts w:ascii="Arial" w:hAnsi="Arial" w:cs="Arial"/>
          <w:b/>
          <w:sz w:val="36"/>
          <w:szCs w:val="36"/>
          <w:lang w:val="es-PE"/>
        </w:rPr>
        <w:t>s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”</w:t>
      </w:r>
    </w:p>
    <w:p w:rsidR="00986D36" w:rsidRPr="00986D36" w:rsidRDefault="00986D36" w:rsidP="00986D36">
      <w:pPr>
        <w:spacing w:line="480" w:lineRule="auto"/>
        <w:rPr>
          <w:lang w:val="es-PE"/>
        </w:rPr>
      </w:pPr>
    </w:p>
    <w:p w:rsidR="007220D7" w:rsidRPr="007220D7" w:rsidRDefault="007220D7" w:rsidP="007220D7">
      <w:pPr>
        <w:rPr>
          <w:lang w:val="es-PE"/>
        </w:rPr>
      </w:pPr>
    </w:p>
    <w:p w:rsidR="006F73FF" w:rsidRPr="006F73FF" w:rsidRDefault="00E74F30">
      <w:pPr>
        <w:pStyle w:val="Puesto"/>
        <w:jc w:val="right"/>
        <w:rPr>
          <w:sz w:val="28"/>
          <w:lang w:val="es-PE"/>
        </w:rPr>
      </w:pPr>
      <w:r w:rsidRPr="006F73FF">
        <w:rPr>
          <w:sz w:val="28"/>
          <w:lang w:val="es-PE"/>
        </w:rPr>
        <w:t xml:space="preserve">Versión </w:t>
      </w:r>
      <w:r w:rsidR="0013326F">
        <w:rPr>
          <w:sz w:val="28"/>
          <w:lang w:val="es-PE"/>
        </w:rPr>
        <w:t>0.1</w:t>
      </w: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Pr="00CD3CA0" w:rsidRDefault="00CD3CA0" w:rsidP="00CD3CA0">
      <w:pPr>
        <w:jc w:val="center"/>
        <w:rPr>
          <w:lang w:val="es-PE"/>
        </w:rPr>
      </w:pPr>
      <w:r>
        <w:rPr>
          <w:lang w:val="es-PE"/>
        </w:rPr>
        <w:t xml:space="preserve">Lima, </w:t>
      </w:r>
      <w:r w:rsidR="002212BF">
        <w:rPr>
          <w:lang w:val="es-PE"/>
        </w:rPr>
        <w:fldChar w:fldCharType="begin"/>
      </w:r>
      <w:r w:rsidR="004C3916">
        <w:rPr>
          <w:lang w:val="es-PE"/>
        </w:rPr>
        <w:instrText xml:space="preserve"> DATE  \@ "yyyy"  \* MERGEFORMAT </w:instrText>
      </w:r>
      <w:r w:rsidR="002212BF">
        <w:rPr>
          <w:lang w:val="es-PE"/>
        </w:rPr>
        <w:fldChar w:fldCharType="separate"/>
      </w:r>
      <w:r w:rsidR="002D0F0B">
        <w:rPr>
          <w:noProof/>
          <w:lang w:val="es-PE"/>
        </w:rPr>
        <w:t>2017</w:t>
      </w:r>
      <w:r w:rsidR="002212BF">
        <w:rPr>
          <w:lang w:val="es-PE"/>
        </w:rPr>
        <w:fldChar w:fldCharType="end"/>
      </w:r>
    </w:p>
    <w:p w:rsidR="006F73FF" w:rsidRPr="006F73FF" w:rsidRDefault="006F73FF">
      <w:pPr>
        <w:rPr>
          <w:lang w:val="es-PE"/>
        </w:rPr>
      </w:pPr>
    </w:p>
    <w:p w:rsidR="006F73FF" w:rsidRPr="006F73FF" w:rsidRDefault="006F73FF">
      <w:pPr>
        <w:rPr>
          <w:lang w:val="es-PE"/>
        </w:rPr>
        <w:sectPr w:rsidR="006F73FF" w:rsidRPr="006F73FF" w:rsidSect="004B5AA1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2142721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383C" w:rsidRDefault="009E383C" w:rsidP="00F64305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976470" w:rsidRDefault="002212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9E383C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76470" w:rsidRPr="00EA72A8">
            <w:rPr>
              <w:rStyle w:val="Hipervnculo"/>
              <w:noProof/>
            </w:rPr>
            <w:fldChar w:fldCharType="begin"/>
          </w:r>
          <w:r w:rsidR="00976470" w:rsidRPr="00EA72A8">
            <w:rPr>
              <w:rStyle w:val="Hipervnculo"/>
              <w:noProof/>
            </w:rPr>
            <w:instrText xml:space="preserve"> </w:instrText>
          </w:r>
          <w:r w:rsidR="00976470">
            <w:rPr>
              <w:noProof/>
            </w:rPr>
            <w:instrText>HYPERLINK \l "_Toc497412526"</w:instrText>
          </w:r>
          <w:r w:rsidR="00976470" w:rsidRPr="00EA72A8">
            <w:rPr>
              <w:rStyle w:val="Hipervnculo"/>
              <w:noProof/>
            </w:rPr>
            <w:instrText xml:space="preserve"> </w:instrText>
          </w:r>
          <w:r w:rsidR="00976470" w:rsidRPr="00EA72A8">
            <w:rPr>
              <w:rStyle w:val="Hipervnculo"/>
              <w:noProof/>
            </w:rPr>
          </w:r>
          <w:r w:rsidR="00976470" w:rsidRPr="00EA72A8">
            <w:rPr>
              <w:rStyle w:val="Hipervnculo"/>
              <w:noProof/>
            </w:rPr>
            <w:fldChar w:fldCharType="separate"/>
          </w:r>
          <w:r w:rsidR="00976470" w:rsidRPr="00EA72A8">
            <w:rPr>
              <w:rStyle w:val="Hipervnculo"/>
              <w:noProof/>
              <w:lang w:val="es-PE"/>
            </w:rPr>
            <w:t>1.</w:t>
          </w:r>
          <w:r w:rsidR="00976470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  <w:tab/>
          </w:r>
          <w:r w:rsidR="00976470" w:rsidRPr="00EA72A8">
            <w:rPr>
              <w:rStyle w:val="Hipervnculo"/>
              <w:noProof/>
              <w:lang w:val="es-PE"/>
            </w:rPr>
            <w:t>Casos de Prueba para el CU “Registrar Revisiones Técnicas realizadas a Vehículos”</w:t>
          </w:r>
          <w:r w:rsidR="00976470">
            <w:rPr>
              <w:noProof/>
              <w:webHidden/>
            </w:rPr>
            <w:tab/>
          </w:r>
          <w:r w:rsidR="00976470">
            <w:rPr>
              <w:noProof/>
              <w:webHidden/>
            </w:rPr>
            <w:fldChar w:fldCharType="begin"/>
          </w:r>
          <w:r w:rsidR="00976470">
            <w:rPr>
              <w:noProof/>
              <w:webHidden/>
            </w:rPr>
            <w:instrText xml:space="preserve"> PAGEREF _Toc497412526 \h </w:instrText>
          </w:r>
          <w:r w:rsidR="00976470">
            <w:rPr>
              <w:noProof/>
              <w:webHidden/>
            </w:rPr>
          </w:r>
          <w:r w:rsidR="00976470">
            <w:rPr>
              <w:noProof/>
              <w:webHidden/>
            </w:rPr>
            <w:fldChar w:fldCharType="separate"/>
          </w:r>
          <w:r w:rsidR="00976470">
            <w:rPr>
              <w:noProof/>
              <w:webHidden/>
            </w:rPr>
            <w:t>3</w:t>
          </w:r>
          <w:r w:rsidR="00976470">
            <w:rPr>
              <w:noProof/>
              <w:webHidden/>
            </w:rPr>
            <w:fldChar w:fldCharType="end"/>
          </w:r>
          <w:r w:rsidR="00976470" w:rsidRPr="00EA72A8">
            <w:rPr>
              <w:rStyle w:val="Hipervnculo"/>
              <w:noProof/>
            </w:rPr>
            <w:fldChar w:fldCharType="end"/>
          </w:r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27" w:history="1">
            <w:r w:rsidRPr="00EA72A8">
              <w:rPr>
                <w:rStyle w:val="Hipervnculo"/>
                <w:noProof/>
                <w:lang w:val="es-PE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noProof/>
                <w:lang w:val="es-PE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28" w:history="1">
            <w:r w:rsidRPr="00EA72A8">
              <w:rPr>
                <w:rStyle w:val="Hipervnculo"/>
                <w:noProof/>
                <w:lang w:val="es-P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noProof/>
                <w:lang w:val="es-PE"/>
              </w:rPr>
              <w:t>Diagrama de flujos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29" w:history="1">
            <w:r w:rsidRPr="00EA72A8">
              <w:rPr>
                <w:rStyle w:val="Hipervnculo"/>
                <w:noProof/>
                <w:lang w:val="es-P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noProof/>
                <w:lang w:val="es-PE"/>
              </w:rPr>
              <w:t>Tabla de Casos de Prueba (Escenarios)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30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  <w:lang w:val="es-PE"/>
              </w:rPr>
              <w:t>Información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31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  <w:lang w:val="es-PE"/>
              </w:rPr>
              <w:t>FB – Registrar Revisiones Técnicas realizadas a Vehículos Satisfactoriamente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32" w:history="1">
            <w:r w:rsidRPr="00EA72A8">
              <w:rPr>
                <w:rStyle w:val="Hipervnculo"/>
                <w:rFonts w:cs="Arial"/>
                <w:b/>
                <w:lang w:val="es-PE"/>
              </w:rPr>
              <w:t>2.1.1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33" w:history="1">
            <w:r w:rsidRPr="00EA72A8">
              <w:rPr>
                <w:rStyle w:val="Hipervnculo"/>
                <w:rFonts w:cs="Arial"/>
                <w:b/>
                <w:lang w:val="es-PE"/>
              </w:rPr>
              <w:t>2.1.2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34" w:history="1">
            <w:r w:rsidRPr="00EA72A8">
              <w:rPr>
                <w:rStyle w:val="Hipervnculo"/>
                <w:rFonts w:cs="Arial"/>
                <w:b/>
                <w:lang w:val="es-PE"/>
              </w:rPr>
              <w:t>2.1.3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35" w:history="1">
            <w:r w:rsidRPr="00EA72A8">
              <w:rPr>
                <w:rStyle w:val="Hipervnculo"/>
                <w:rFonts w:cs="Arial"/>
                <w:b/>
                <w:lang w:val="es-PE"/>
              </w:rPr>
              <w:t>2.1.4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36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</w:rPr>
              <w:t>Vehículo no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37" w:history="1">
            <w:r w:rsidRPr="00EA72A8">
              <w:rPr>
                <w:rStyle w:val="Hipervnculo"/>
                <w:rFonts w:cs="Arial"/>
                <w:b/>
                <w:lang w:val="es-PE"/>
              </w:rPr>
              <w:t>2.2.1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38" w:history="1">
            <w:r w:rsidRPr="00EA72A8">
              <w:rPr>
                <w:rStyle w:val="Hipervnculo"/>
                <w:rFonts w:cs="Arial"/>
                <w:b/>
                <w:lang w:val="es-PE"/>
              </w:rPr>
              <w:t>2.2.2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39" w:history="1">
            <w:r w:rsidRPr="00EA72A8">
              <w:rPr>
                <w:rStyle w:val="Hipervnculo"/>
                <w:rFonts w:cs="Arial"/>
                <w:b/>
                <w:lang w:val="es-PE"/>
              </w:rPr>
              <w:t>2.2.3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0" w:history="1">
            <w:r w:rsidRPr="00EA72A8">
              <w:rPr>
                <w:rStyle w:val="Hipervnculo"/>
                <w:rFonts w:cs="Arial"/>
                <w:b/>
                <w:lang w:val="es-PE"/>
              </w:rPr>
              <w:t>2.2.4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41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  <w:lang w:val="es-PE"/>
              </w:rPr>
              <w:t>Formato de fecha incorrecta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2" w:history="1">
            <w:r w:rsidRPr="00EA72A8">
              <w:rPr>
                <w:rStyle w:val="Hipervnculo"/>
                <w:rFonts w:cs="Arial"/>
                <w:b/>
                <w:lang w:val="es-PE"/>
              </w:rPr>
              <w:t>2.3.1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3" w:history="1">
            <w:r w:rsidRPr="00EA72A8">
              <w:rPr>
                <w:rStyle w:val="Hipervnculo"/>
                <w:rFonts w:cs="Arial"/>
                <w:b/>
                <w:lang w:val="es-PE"/>
              </w:rPr>
              <w:t>2.3.2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4" w:history="1">
            <w:r w:rsidRPr="00EA72A8">
              <w:rPr>
                <w:rStyle w:val="Hipervnculo"/>
                <w:rFonts w:cs="Arial"/>
                <w:b/>
                <w:lang w:val="es-PE"/>
              </w:rPr>
              <w:t>2.3.3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5" w:history="1">
            <w:r w:rsidRPr="00EA72A8">
              <w:rPr>
                <w:rStyle w:val="Hipervnculo"/>
                <w:rFonts w:cs="Arial"/>
                <w:b/>
                <w:lang w:val="es-PE"/>
              </w:rPr>
              <w:t>2.3.4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46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  <w:lang w:val="es-PE"/>
              </w:rPr>
              <w:t>Monto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7" w:history="1">
            <w:r w:rsidRPr="00EA72A8">
              <w:rPr>
                <w:rStyle w:val="Hipervnculo"/>
                <w:rFonts w:cs="Arial"/>
                <w:b/>
                <w:lang w:val="es-PE"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8" w:history="1">
            <w:r w:rsidRPr="00EA72A8">
              <w:rPr>
                <w:rStyle w:val="Hipervnculo"/>
                <w:rFonts w:cs="Arial"/>
                <w:b/>
                <w:lang w:val="es-PE"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49" w:history="1">
            <w:r w:rsidRPr="00EA72A8">
              <w:rPr>
                <w:rStyle w:val="Hipervnculo"/>
                <w:rFonts w:cs="Arial"/>
                <w:b/>
                <w:lang w:val="es-PE"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0" w:history="1">
            <w:r w:rsidRPr="00EA72A8">
              <w:rPr>
                <w:rStyle w:val="Hipervnculo"/>
                <w:rFonts w:cs="Arial"/>
                <w:b/>
                <w:lang w:val="es-PE"/>
              </w:rPr>
              <w:t>2.4.4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1" w:history="1">
            <w:r w:rsidRPr="00EA72A8">
              <w:rPr>
                <w:rStyle w:val="Hipervnculo"/>
                <w:rFonts w:cs="Arial"/>
                <w:b/>
                <w:lang w:val="es-PE"/>
              </w:rPr>
              <w:t>2.4.5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52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  <w:lang w:val="es-PE"/>
              </w:rPr>
              <w:t>Datos de la revisión incompletos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3" w:history="1">
            <w:r w:rsidRPr="00EA72A8">
              <w:rPr>
                <w:rStyle w:val="Hipervnculo"/>
                <w:rFonts w:cs="Arial"/>
                <w:b/>
                <w:lang w:val="es-PE"/>
              </w:rPr>
              <w:t>2.5.1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4" w:history="1">
            <w:r w:rsidRPr="00EA72A8">
              <w:rPr>
                <w:rStyle w:val="Hipervnculo"/>
                <w:rFonts w:cs="Arial"/>
                <w:b/>
                <w:lang w:val="es-PE"/>
              </w:rPr>
              <w:t>2.5.2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5" w:history="1">
            <w:r w:rsidRPr="00EA72A8">
              <w:rPr>
                <w:rStyle w:val="Hipervnculo"/>
                <w:rFonts w:cs="Arial"/>
                <w:b/>
                <w:lang w:val="es-PE"/>
              </w:rPr>
              <w:t>2.5.3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6" w:history="1">
            <w:r w:rsidRPr="00EA72A8">
              <w:rPr>
                <w:rStyle w:val="Hipervnculo"/>
                <w:rFonts w:cs="Arial"/>
                <w:b/>
                <w:lang w:val="es-PE"/>
              </w:rPr>
              <w:t>2.5.4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57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  <w:lang w:val="es-PE"/>
              </w:rPr>
              <w:t>Grilla vacía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8" w:history="1">
            <w:r w:rsidRPr="00EA72A8">
              <w:rPr>
                <w:rStyle w:val="Hipervnculo"/>
                <w:rFonts w:cs="Arial"/>
                <w:b/>
                <w:lang w:val="es-PE"/>
              </w:rPr>
              <w:t>2.6.1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59" w:history="1">
            <w:r w:rsidRPr="00EA72A8">
              <w:rPr>
                <w:rStyle w:val="Hipervnculo"/>
                <w:rFonts w:cs="Arial"/>
                <w:b/>
                <w:lang w:val="es-PE"/>
              </w:rPr>
              <w:t>2.6.2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60" w:history="1">
            <w:r w:rsidRPr="00EA72A8">
              <w:rPr>
                <w:rStyle w:val="Hipervnculo"/>
                <w:rFonts w:cs="Arial"/>
                <w:b/>
                <w:lang w:val="es-PE"/>
              </w:rPr>
              <w:t>2.6.3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61" w:history="1">
            <w:r w:rsidRPr="00EA72A8">
              <w:rPr>
                <w:rStyle w:val="Hipervnculo"/>
                <w:rFonts w:cs="Arial"/>
                <w:b/>
                <w:lang w:val="es-PE"/>
              </w:rPr>
              <w:t>2.6.4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2562" w:history="1">
            <w:r w:rsidRPr="00EA72A8">
              <w:rPr>
                <w:rStyle w:val="Hipervnculo"/>
                <w:rFonts w:cs="Arial"/>
                <w:noProof/>
                <w:lang w:val="es-PE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noProof/>
                <w:lang w:val="es-PE"/>
              </w:rPr>
              <w:t>Solicitudes no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63" w:history="1">
            <w:r w:rsidRPr="00EA72A8">
              <w:rPr>
                <w:rStyle w:val="Hipervnculo"/>
                <w:rFonts w:cs="Arial"/>
                <w:b/>
                <w:lang w:val="es-PE"/>
              </w:rPr>
              <w:t>2.7.1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64" w:history="1">
            <w:r w:rsidRPr="00EA72A8">
              <w:rPr>
                <w:rStyle w:val="Hipervnculo"/>
                <w:rFonts w:cs="Arial"/>
                <w:b/>
                <w:lang w:val="es-PE"/>
              </w:rPr>
              <w:t>2.7.2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65" w:history="1">
            <w:r w:rsidRPr="00EA72A8">
              <w:rPr>
                <w:rStyle w:val="Hipervnculo"/>
                <w:rFonts w:cs="Arial"/>
                <w:b/>
                <w:lang w:val="es-PE"/>
              </w:rPr>
              <w:t>2.7.3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76470" w:rsidRDefault="00976470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2566" w:history="1">
            <w:r w:rsidRPr="00EA72A8">
              <w:rPr>
                <w:rStyle w:val="Hipervnculo"/>
                <w:rFonts w:cs="Arial"/>
                <w:b/>
                <w:lang w:val="es-PE"/>
              </w:rPr>
              <w:t>2.7.4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EA72A8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_Toc497412566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E383C" w:rsidRDefault="002212BF">
          <w:r>
            <w:rPr>
              <w:b/>
              <w:bCs/>
              <w:lang w:val="es-ES"/>
            </w:rPr>
            <w:fldChar w:fldCharType="end"/>
          </w:r>
        </w:p>
      </w:sdtContent>
    </w:sdt>
    <w:p w:rsidR="006F73FF" w:rsidRPr="006F73FF" w:rsidRDefault="006F73FF" w:rsidP="004B5AA1">
      <w:pPr>
        <w:pStyle w:val="Puesto"/>
        <w:tabs>
          <w:tab w:val="right" w:pos="8789"/>
        </w:tabs>
        <w:rPr>
          <w:lang w:val="es-PE"/>
        </w:rPr>
      </w:pPr>
      <w:r w:rsidRPr="00A816C8">
        <w:rPr>
          <w:rFonts w:cs="Arial"/>
          <w:b w:val="0"/>
          <w:lang w:val="es-PE"/>
        </w:rPr>
        <w:br w:type="page"/>
      </w:r>
      <w:r w:rsidR="00EA7CFF">
        <w:lastRenderedPageBreak/>
        <w:fldChar w:fldCharType="begin"/>
      </w:r>
      <w:r w:rsidR="00EA7CFF" w:rsidRPr="00EA7CFF">
        <w:rPr>
          <w:lang w:val="es-PE"/>
        </w:rPr>
        <w:instrText xml:space="preserve"> TITLE  \* MERGEFORMAT </w:instrText>
      </w:r>
      <w:r w:rsidR="00EA7CFF">
        <w:fldChar w:fldCharType="separate"/>
      </w:r>
      <w:r w:rsidR="00F03FCF">
        <w:rPr>
          <w:lang w:val="es-PE"/>
        </w:rPr>
        <w:t>Especificación de Diseño del Caso de Prueba</w:t>
      </w:r>
      <w:r w:rsidR="00EA7CFF">
        <w:rPr>
          <w:lang w:val="es-PE"/>
        </w:rPr>
        <w:fldChar w:fldCharType="end"/>
      </w:r>
    </w:p>
    <w:p w:rsidR="00624E40" w:rsidRPr="007220D7" w:rsidRDefault="004F2DB0" w:rsidP="007220D7">
      <w:pPr>
        <w:ind w:left="720"/>
        <w:jc w:val="both"/>
        <w:rPr>
          <w:lang w:val="es-PE"/>
        </w:rPr>
      </w:pPr>
      <w:r>
        <w:rPr>
          <w:lang w:val="es-PE"/>
        </w:rPr>
        <w:tab/>
      </w:r>
    </w:p>
    <w:p w:rsidR="008D13FF" w:rsidRPr="008D13FF" w:rsidRDefault="008D13FF">
      <w:pPr>
        <w:pStyle w:val="Ttulo1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389476701"/>
      <w:bookmarkStart w:id="2" w:name="_Toc497412526"/>
      <w:r w:rsidR="00617DD9">
        <w:rPr>
          <w:lang w:val="es-PE"/>
        </w:rPr>
        <w:t xml:space="preserve">Casos de Prueba para el CU </w:t>
      </w:r>
      <w:bookmarkEnd w:id="1"/>
      <w:r w:rsidR="002E078A">
        <w:rPr>
          <w:lang w:val="es-PE"/>
        </w:rPr>
        <w:t>“</w:t>
      </w:r>
      <w:r w:rsidR="007472A4">
        <w:rPr>
          <w:lang w:val="es-PE"/>
        </w:rPr>
        <w:t>Registrar</w:t>
      </w:r>
      <w:r w:rsidR="00FE3378">
        <w:rPr>
          <w:lang w:val="es-PE"/>
        </w:rPr>
        <w:t xml:space="preserve"> Revisiones Técnicas</w:t>
      </w:r>
      <w:r w:rsidR="007472A4">
        <w:rPr>
          <w:lang w:val="es-PE"/>
        </w:rPr>
        <w:t xml:space="preserve"> realizadas a</w:t>
      </w:r>
      <w:r w:rsidR="001E73E4">
        <w:rPr>
          <w:lang w:val="es-PE"/>
        </w:rPr>
        <w:t xml:space="preserve"> Vehículo</w:t>
      </w:r>
      <w:r w:rsidR="00FE3378">
        <w:rPr>
          <w:lang w:val="es-PE"/>
        </w:rPr>
        <w:t>s</w:t>
      </w:r>
      <w:r w:rsidR="002E078A">
        <w:rPr>
          <w:lang w:val="es-PE"/>
        </w:rPr>
        <w:t>”</w:t>
      </w:r>
      <w:bookmarkEnd w:id="2"/>
      <w:r w:rsidR="004F2DB0" w:rsidRPr="002E078A">
        <w:rPr>
          <w:lang w:val="es-PE"/>
        </w:rPr>
        <w:tab/>
      </w:r>
    </w:p>
    <w:p w:rsidR="002E162B" w:rsidRDefault="0004002D" w:rsidP="008D13FF">
      <w:pPr>
        <w:pStyle w:val="Ttulo2"/>
        <w:rPr>
          <w:lang w:val="es-PE"/>
        </w:rPr>
      </w:pPr>
      <w:bookmarkStart w:id="3" w:name="_Toc389476702"/>
      <w:bookmarkStart w:id="4" w:name="_Toc497412527"/>
      <w:r w:rsidRPr="00FF5B80">
        <w:rPr>
          <w:sz w:val="24"/>
          <w:lang w:val="es-PE"/>
        </w:rPr>
        <w:t>Descripción</w:t>
      </w:r>
      <w:bookmarkEnd w:id="3"/>
      <w:bookmarkEnd w:id="4"/>
    </w:p>
    <w:p w:rsidR="0004002D" w:rsidRPr="00AE4353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AE4353">
        <w:rPr>
          <w:rFonts w:ascii="Arial" w:hAnsi="Arial" w:cs="Arial"/>
          <w:lang w:val="es-PE"/>
        </w:rPr>
        <w:t xml:space="preserve">Este artefacto cubre el conjunto de pruebas realizadas sobre el Caso de Uso </w:t>
      </w:r>
    </w:p>
    <w:p w:rsidR="0004002D" w:rsidRPr="00AE4353" w:rsidRDefault="00B13CED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AE4353">
        <w:rPr>
          <w:rFonts w:ascii="Arial" w:hAnsi="Arial" w:cs="Arial"/>
          <w:lang w:val="es-PE"/>
        </w:rPr>
        <w:t>“</w:t>
      </w:r>
      <w:r w:rsidR="007472A4">
        <w:rPr>
          <w:rFonts w:ascii="Arial" w:hAnsi="Arial" w:cs="Arial"/>
          <w:lang w:val="es-PE"/>
        </w:rPr>
        <w:t>Registrar</w:t>
      </w:r>
      <w:r w:rsidR="00FE3378">
        <w:rPr>
          <w:rFonts w:ascii="Arial" w:hAnsi="Arial" w:cs="Arial"/>
          <w:lang w:val="es-PE"/>
        </w:rPr>
        <w:t xml:space="preserve"> Revisiones Técnicas</w:t>
      </w:r>
      <w:r w:rsidR="007472A4">
        <w:rPr>
          <w:rFonts w:ascii="Arial" w:hAnsi="Arial" w:cs="Arial"/>
          <w:lang w:val="es-PE"/>
        </w:rPr>
        <w:t xml:space="preserve"> realizadas a</w:t>
      </w:r>
      <w:r w:rsidR="001E73E4">
        <w:rPr>
          <w:rFonts w:ascii="Arial" w:hAnsi="Arial" w:cs="Arial"/>
          <w:lang w:val="es-PE"/>
        </w:rPr>
        <w:t xml:space="preserve"> Vehículo</w:t>
      </w:r>
      <w:r w:rsidR="00FE3378">
        <w:rPr>
          <w:rFonts w:ascii="Arial" w:hAnsi="Arial" w:cs="Arial"/>
          <w:lang w:val="es-PE"/>
        </w:rPr>
        <w:t>s</w:t>
      </w:r>
      <w:r w:rsidRPr="00AE4353">
        <w:rPr>
          <w:rFonts w:ascii="Arial" w:hAnsi="Arial" w:cs="Arial"/>
          <w:lang w:val="es-PE"/>
        </w:rPr>
        <w:t>”</w:t>
      </w:r>
      <w:r w:rsidR="001E73E4">
        <w:rPr>
          <w:rFonts w:ascii="Arial" w:hAnsi="Arial" w:cs="Arial"/>
          <w:lang w:val="es-PE"/>
        </w:rPr>
        <w:t>.</w:t>
      </w:r>
      <w:r w:rsidRPr="00AE4353">
        <w:rPr>
          <w:rFonts w:ascii="Arial" w:hAnsi="Arial" w:cs="Arial"/>
          <w:lang w:val="es-PE"/>
        </w:rPr>
        <w:tab/>
      </w:r>
    </w:p>
    <w:p w:rsidR="00680CA0" w:rsidRPr="0037235B" w:rsidRDefault="00680CA0" w:rsidP="00680CA0">
      <w:pPr>
        <w:pStyle w:val="Ttulo2"/>
        <w:rPr>
          <w:lang w:val="es-PE"/>
        </w:rPr>
      </w:pPr>
      <w:bookmarkStart w:id="5" w:name="_Toc389476703"/>
      <w:bookmarkStart w:id="6" w:name="_Toc497412528"/>
      <w:r w:rsidRPr="0037235B">
        <w:rPr>
          <w:sz w:val="24"/>
          <w:lang w:val="es-PE"/>
        </w:rPr>
        <w:t>Diagrama de flujos</w:t>
      </w:r>
      <w:bookmarkEnd w:id="5"/>
      <w:bookmarkEnd w:id="6"/>
    </w:p>
    <w:p w:rsidR="0004002D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El diagrama de </w:t>
      </w:r>
      <w:r w:rsidR="004226B2">
        <w:rPr>
          <w:rFonts w:ascii="Arial" w:hAnsi="Arial" w:cs="Arial"/>
          <w:lang w:val="es-PE"/>
        </w:rPr>
        <w:t>flujo para la</w:t>
      </w:r>
      <w:r w:rsidRPr="0004002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identificación de Caso</w:t>
      </w:r>
      <w:r w:rsidR="000E63FE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 xml:space="preserve"> de </w:t>
      </w:r>
      <w:r w:rsidR="000E63FE">
        <w:rPr>
          <w:rFonts w:ascii="Arial" w:hAnsi="Arial" w:cs="Arial"/>
          <w:lang w:val="es-PE"/>
        </w:rPr>
        <w:t>Prueba</w:t>
      </w:r>
      <w:r>
        <w:rPr>
          <w:rFonts w:ascii="Arial" w:hAnsi="Arial" w:cs="Arial"/>
          <w:lang w:val="es-PE"/>
        </w:rPr>
        <w:t xml:space="preserve"> es el </w:t>
      </w:r>
      <w:r w:rsidRPr="0004002D">
        <w:rPr>
          <w:rFonts w:ascii="Arial" w:hAnsi="Arial" w:cs="Arial"/>
          <w:lang w:val="es-PE"/>
        </w:rPr>
        <w:t>siguiente</w:t>
      </w:r>
      <w:r>
        <w:rPr>
          <w:rFonts w:ascii="Arial" w:hAnsi="Arial" w:cs="Arial"/>
          <w:lang w:val="es-PE"/>
        </w:rPr>
        <w:t>:</w: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32" o:spid="_x0000_s1026" type="#_x0000_t202" style="position:absolute;left:0;text-align:left;margin-left:215.55pt;margin-top:15.85pt;width:277.2pt;height:141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" fillcolor="white [3201]" stroked="f" strokeweight=".5pt">
            <v:textbox>
              <w:txbxContent>
                <w:p w:rsidR="002D0F0B" w:rsidRDefault="002D0F0B" w:rsidP="00E11C09">
                  <w:pPr>
                    <w:ind w:left="720" w:firstLine="72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Definir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escenarios</w:t>
                  </w:r>
                  <w:proofErr w:type="spellEnd"/>
                  <w:r>
                    <w:rPr>
                      <w:rFonts w:ascii="Arial" w:hAnsi="Arial" w:cs="Arial"/>
                    </w:rPr>
                    <w:t>:</w:t>
                  </w:r>
                </w:p>
                <w:p w:rsidR="002D0F0B" w:rsidRDefault="002D0F0B" w:rsidP="00E11C09">
                  <w:pPr>
                    <w:pStyle w:val="Prrafodelista"/>
                    <w:widowControl/>
                    <w:numPr>
                      <w:ilvl w:val="0"/>
                      <w:numId w:val="15"/>
                    </w:numPr>
                    <w:spacing w:after="160" w:line="256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Según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aristas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</w:rPr>
                    <w:t>nodos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2D0F0B" w:rsidRDefault="002D0F0B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 (G) = a - n + 2 -&gt; </w:t>
                  </w:r>
                  <w:proofErr w:type="gramStart"/>
                  <w:r>
                    <w:rPr>
                      <w:rFonts w:ascii="Arial" w:hAnsi="Arial" w:cs="Arial"/>
                    </w:rPr>
                    <w:t>V(</w:t>
                  </w:r>
                  <w:proofErr w:type="gramEnd"/>
                  <w:r>
                    <w:rPr>
                      <w:rFonts w:ascii="Arial" w:hAnsi="Arial" w:cs="Arial"/>
                    </w:rPr>
                    <w:t>G) = 19-14 +2 = 7</w:t>
                  </w:r>
                </w:p>
                <w:p w:rsidR="002D0F0B" w:rsidRDefault="002D0F0B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2D0F0B" w:rsidRDefault="002D0F0B" w:rsidP="00E11C09">
                  <w:pPr>
                    <w:pStyle w:val="Prrafodelista"/>
                    <w:widowControl/>
                    <w:numPr>
                      <w:ilvl w:val="0"/>
                      <w:numId w:val="15"/>
                    </w:numPr>
                    <w:spacing w:after="160" w:line="256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Según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número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</w:rPr>
                    <w:t>regiones</w:t>
                  </w:r>
                  <w:proofErr w:type="spellEnd"/>
                </w:p>
                <w:p w:rsidR="002D0F0B" w:rsidRDefault="002D0F0B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 (G) = r + 1 -&gt; </w:t>
                  </w:r>
                  <w:proofErr w:type="gramStart"/>
                  <w:r>
                    <w:rPr>
                      <w:rFonts w:ascii="Arial" w:hAnsi="Arial" w:cs="Arial"/>
                    </w:rPr>
                    <w:t>V(</w:t>
                  </w:r>
                  <w:proofErr w:type="gramEnd"/>
                  <w:r>
                    <w:rPr>
                      <w:rFonts w:ascii="Arial" w:hAnsi="Arial" w:cs="Arial"/>
                    </w:rPr>
                    <w:t>G) = 6 + 1 = 7</w:t>
                  </w:r>
                </w:p>
                <w:p w:rsidR="002D0F0B" w:rsidRDefault="002D0F0B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2D0F0B" w:rsidRDefault="002D0F0B" w:rsidP="00E11C09">
                  <w:pPr>
                    <w:pStyle w:val="Prrafodelista"/>
                    <w:widowControl/>
                    <w:numPr>
                      <w:ilvl w:val="0"/>
                      <w:numId w:val="15"/>
                    </w:numPr>
                    <w:spacing w:after="160" w:line="256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Según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nodos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predicados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2D0F0B" w:rsidRDefault="002D0F0B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 (G) = c + 1-&gt; </w:t>
                  </w:r>
                  <w:proofErr w:type="gramStart"/>
                  <w:r>
                    <w:rPr>
                      <w:rFonts w:ascii="Arial" w:hAnsi="Arial" w:cs="Arial"/>
                    </w:rPr>
                    <w:t>V(</w:t>
                  </w:r>
                  <w:proofErr w:type="gramEnd"/>
                  <w:r>
                    <w:rPr>
                      <w:rFonts w:ascii="Arial" w:hAnsi="Arial" w:cs="Arial"/>
                    </w:rPr>
                    <w:t>G) = 6+ 1 = 7</w:t>
                  </w:r>
                </w:p>
                <w:p w:rsidR="002D0F0B" w:rsidRDefault="002D0F0B" w:rsidP="00E11C09"/>
              </w:txbxContent>
            </v:textbox>
            <w10:wrap type="square"/>
          </v:shape>
        </w:pict>
      </w:r>
      <w:r>
        <w:rPr>
          <w:noProof/>
          <w:lang w:val="es-PE" w:eastAsia="es-PE"/>
        </w:rPr>
        <w:pict>
          <v:oval id="Elipse 131" o:spid="_x0000_s1027" style="position:absolute;left:0;text-align:left;margin-left:11.55pt;margin-top:206.05pt;width:26.4pt;height:28.8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" filled="f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30" o:spid="_x0000_s1081" type="#_x0000_t32" style="position:absolute;left:0;text-align:left;margin-left:24.15pt;margin-top:144.85pt;width:0;height:16.2pt;z-index: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" strokecolor="black [3040]">
            <v:stroke endarrow="block"/>
          </v:shape>
        </w:pict>
      </w:r>
      <w:r>
        <w:rPr>
          <w:noProof/>
          <w:lang w:val="es-PE" w:eastAsia="es-PE"/>
        </w:rPr>
        <w:pict>
          <v:oval id="Elipse 129" o:spid="_x0000_s1028" style="position:absolute;left:0;text-align:left;margin-left:11.4pt;margin-top:120.55pt;width:26.4pt;height:24.6pt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" filled="f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Conector recto de flecha 128" o:spid="_x0000_s1080" type="#_x0000_t32" style="position:absolute;left:0;text-align:left;margin-left:24pt;margin-top:63.55pt;width:0;height:16.2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" strokecolor="black [3040]">
            <v:stroke endarrow="block"/>
          </v:shape>
        </w:pict>
      </w:r>
      <w:r>
        <w:rPr>
          <w:noProof/>
          <w:lang w:val="es-PE" w:eastAsia="es-PE"/>
        </w:rPr>
        <w:pict>
          <v:shape id="Conector recto de flecha 1023" o:spid="_x0000_s1079" type="#_x0000_t32" style="position:absolute;left:0;text-align:left;margin-left:24.75pt;margin-top:189.85pt;width:0;height:16.2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" strokecolor="black [3040]">
            <v:stroke endarrow="block"/>
          </v:shape>
        </w:pict>
      </w:r>
      <w:r>
        <w:rPr>
          <w:noProof/>
          <w:lang w:val="es-PE" w:eastAsia="es-PE"/>
        </w:rPr>
        <w:pict>
          <v:shape id="Conector recto de flecha 1022" o:spid="_x0000_s1078" type="#_x0000_t32" style="position:absolute;left:0;text-align:left;margin-left:24pt;margin-top:104.35pt;width:0;height:16.2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" strokecolor="black [3040]">
            <v:stroke endarrow="block"/>
          </v:shape>
        </w:pict>
      </w:r>
      <w:r>
        <w:rPr>
          <w:noProof/>
          <w:lang w:val="es-PE" w:eastAsia="es-PE"/>
        </w:rPr>
        <w:pict>
          <v:oval id="Elipse 1021" o:spid="_x0000_s1029" style="position:absolute;left:0;text-align:left;margin-left:10.95pt;margin-top:161.05pt;width:26.4pt;height:28.8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" filled="f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Conector recto de flecha 1020" o:spid="_x0000_s1077" type="#_x0000_t32" style="position:absolute;left:0;text-align:left;margin-left:24.75pt;margin-top:23.05pt;width:0;height:16.2pt;z-index: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" strokecolor="black [3040]">
            <v:stroke endarrow="block"/>
          </v:shape>
        </w:pict>
      </w:r>
      <w:r>
        <w:rPr>
          <w:noProof/>
          <w:lang w:val="es-PE" w:eastAsia="es-PE"/>
        </w:rPr>
        <w:pict>
          <v:oval id="Elipse 1019" o:spid="_x0000_s1076" style="position:absolute;left:0;text-align:left;margin-left:18.15pt;margin-top:11.05pt;width:12.6pt;height:12pt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" fillcolor="black [3200]" strokecolor="black [1600]" strokeweight="2pt"/>
        </w:pict>
      </w:r>
      <w:r>
        <w:rPr>
          <w:noProof/>
          <w:lang w:val="es-PE" w:eastAsia="es-PE"/>
        </w:rPr>
        <w:pict>
          <v:shape id="Cuadro de texto 1018" o:spid="_x0000_s1030" type="#_x0000_t202" style="position:absolute;left:0;text-align:left;margin-left:27.15pt;margin-top:6.25pt;width:71.4pt;height:24pt;z-index: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" filled="f" stroked="f" strokeweight=".5pt">
            <v:textbox>
              <w:txbxContent>
                <w:p w:rsidR="002D0F0B" w:rsidRDefault="002D0F0B" w:rsidP="00E11C09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Inicia el CU</w:t>
                  </w:r>
                </w:p>
              </w:txbxContent>
            </v:textbox>
          </v:shape>
        </w:pict>
      </w:r>
      <w:r>
        <w:rPr>
          <w:noProof/>
          <w:lang w:val="es-PE" w:eastAsia="es-PE"/>
        </w:rPr>
        <w:pict>
          <v:oval id="Elipse 1017" o:spid="_x0000_s1031" style="position:absolute;left:0;text-align:left;margin-left:11.4pt;margin-top:79.75pt;width:26.4pt;height:24.6pt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" fillcolor="white [3201]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2</w:t>
                  </w:r>
                </w:p>
              </w:txbxContent>
            </v:textbox>
          </v:oval>
        </w:pict>
      </w:r>
      <w:r w:rsidR="00E11C09">
        <w:rPr>
          <w:rFonts w:ascii="Arial" w:hAnsi="Arial" w:cs="Arial"/>
          <w:i/>
          <w:color w:val="0000FF"/>
          <w:lang w:val="es-PE"/>
        </w:rPr>
        <w:br/>
        <w:t xml:space="preserve">         </w: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oval id="Elipse 1016" o:spid="_x0000_s1032" style="position:absolute;left:0;text-align:left;margin-left:11.55pt;margin-top:3.25pt;width:26.4pt;height:24.6pt;z-index:2513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" fillcolor="white [3201]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Conector recto de flecha 1015" o:spid="_x0000_s1075" type="#_x0000_t32" style="position:absolute;left:0;text-align:left;margin-left:24.15pt;margin-top:198.85pt;width:0;height:16.2pt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" strokecolor="black [3040]">
            <v:stroke endarrow="block"/>
          </v:shape>
        </w:pict>
      </w:r>
      <w:r>
        <w:rPr>
          <w:noProof/>
          <w:lang w:val="es-PE" w:eastAsia="es-PE"/>
        </w:rPr>
        <w:pict>
          <v:oval id="Elipse 1014" o:spid="_x0000_s1033" style="position:absolute;left:0;text-align:left;margin-left:10.95pt;margin-top:215.05pt;width:26.4pt;height:28.8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" fillcolor="white [3201]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Conector recto de flecha 1012" o:spid="_x0000_s1074" type="#_x0000_t32" style="position:absolute;left:0;text-align:left;margin-left:24.15pt;margin-top:243.85pt;width:0;height:16.2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" strokecolor="black [3040]">
            <v:stroke endarrow="block"/>
          </v:shape>
        </w:pict>
      </w:r>
      <w:r>
        <w:rPr>
          <w:noProof/>
          <w:lang w:val="es-PE" w:eastAsia="es-PE"/>
        </w:rPr>
        <w:pict>
          <v:oval id="Elipse 1011" o:spid="_x0000_s1035" style="position:absolute;left:0;text-align:left;margin-left:11.55pt;margin-top:303.25pt;width:30.6pt;height:28.8pt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" filled="f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Conector recto de flecha 1010" o:spid="_x0000_s1073" type="#_x0000_t32" style="position:absolute;left:0;text-align:left;margin-left:24pt;margin-top:287.95pt;width:0;height:16.2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" strokecolor="black [3040]">
            <v:stroke endarrow="block"/>
          </v:shape>
        </w:pict>
      </w:r>
      <w:r>
        <w:rPr>
          <w:noProof/>
          <w:lang w:val="es-PE" w:eastAsia="es-PE"/>
        </w:rPr>
        <w:pict>
          <v:shape id="Conector recto de flecha 1009" o:spid="_x0000_s1072" type="#_x0000_t32" style="position:absolute;left:0;text-align:left;margin-left:24.15pt;margin-top:332.65pt;width:0;height:16.2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" strokecolor="black [3040]">
            <v:stroke endarrow="block"/>
          </v:shape>
        </w:pict>
      </w:r>
      <w:r>
        <w:rPr>
          <w:noProof/>
          <w:lang w:val="es-PE" w:eastAsia="es-PE"/>
        </w:rPr>
        <w:pict>
          <v:oval id="Elipse 1008" o:spid="_x0000_s1036" style="position:absolute;left:0;text-align:left;margin-left:10.95pt;margin-top:348.85pt;width:26.4pt;height:28.8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" fillcolor="white [3201]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9</w:t>
                  </w:r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oval id="Elipse 1006" o:spid="_x0000_s1037" style="position:absolute;left:0;text-align:left;margin-left:6.15pt;margin-top:393.85pt;width:39pt;height:28.8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" fillcolor="white [3201]" strokecolor="black [3200]">
            <v:textbox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0</w:t>
                  </w:r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Conector recto de flecha 1004" o:spid="_x0000_s1071" type="#_x0000_t32" style="position:absolute;left:0;text-align:left;margin-left:25.85pt;margin-top:377.05pt;width:0;height:16.2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" strokecolor="black [3040]">
            <v:stroke endarrow="block"/>
          </v:shape>
        </w:pict>
      </w:r>
      <w:r>
        <w:rPr>
          <w:noProof/>
          <w:lang w:val="es-PE" w:eastAsia="es-PE"/>
        </w:rPr>
        <w:pict>
          <v:oval id="Elipse 997" o:spid="_x0000_s1038" style="position:absolute;left:0;text-align:left;margin-left:153.15pt;margin-top:396.85pt;width:39pt;height:28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" fillcolor="white [3201]" strokecolor="black [3200]">
            <v:textbox style="mso-next-textbox:#Elipse 997"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3</w:t>
                  </w:r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42" name="Imagen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oval id="Elipse 995" o:spid="_x0000_s1039" style="position:absolute;left:0;text-align:left;margin-left:54.15pt;margin-top:396.85pt;width:39pt;height:28.8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" fillcolor="white [3201]" strokecolor="black [3200]">
            <v:textbox style="mso-next-textbox:#Elipse 995"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1</w:t>
                  </w:r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43" name="Imagen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oval id="Elipse 993" o:spid="_x0000_s1040" style="position:absolute;left:0;text-align:left;margin-left:103.35pt;margin-top:396.85pt;width:39pt;height:28.8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" fillcolor="white [3201]" strokecolor="black [3200]">
            <v:textbox style="mso-next-textbox:#Elipse 993"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2</w:t>
                  </w:r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44" name="Imagen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Conector recto de flecha 978" o:spid="_x0000_s1070" type="#_x0000_t32" style="position:absolute;left:0;text-align:left;margin-left:45.75pt;margin-top:407.05pt;width:8.4pt;height:.6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" strokecolor="black [3040]">
            <v:stroke endarrow="block"/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Arco 1" o:spid="_x0000_s1069" style="position:absolute;left:0;text-align:left;margin-left:-79.9pt;margin-top:11.3pt;width:215.15pt;height:218.85pt;rotation:-6536835fd;flip:x;z-index:2517442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coordsize="2439035,27794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" adj="0,,0" path="m49599,997410nsc232280,289948,868073,-131716,1498103,36746v583617,156053,981163,772324,937728,1453657l1219518,1389711,49599,997410xem49599,997410nfc232280,289948,868073,-131716,1498103,36746v583617,156053,981163,772324,937728,1453657e" filled="f" strokecolor="black [3200]">
            <v:stroke endarrow="open" joinstyle="round"/>
            <v:formulas/>
            <v:path arrowok="t" o:connecttype="custom" o:connectlocs="49599,997410;1498103,36746;2435831,1490403" o:connectangles="0,0,0"/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tbl>
      <w:tblPr>
        <w:tblStyle w:val="Tablaconcuadrcula"/>
        <w:tblpPr w:leftFromText="141" w:rightFromText="141" w:vertAnchor="text" w:horzAnchor="page" w:tblpX="6745" w:tblpY="163"/>
        <w:tblW w:w="0" w:type="auto"/>
        <w:tblLook w:val="01E0" w:firstRow="1" w:lastRow="1" w:firstColumn="1" w:lastColumn="1" w:noHBand="0" w:noVBand="0"/>
      </w:tblPr>
      <w:tblGrid>
        <w:gridCol w:w="3789"/>
        <w:gridCol w:w="747"/>
      </w:tblGrid>
      <w:tr w:rsidR="00E11C09" w:rsidRPr="005B0419" w:rsidTr="00E11C09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E11C09" w:rsidRPr="008F4D73" w:rsidRDefault="00E11C09" w:rsidP="00E11C09">
            <w:pPr>
              <w:rPr>
                <w:rFonts w:ascii="Arial" w:hAnsi="Arial" w:cs="Arial"/>
                <w:b/>
                <w:lang w:val="es-PE"/>
              </w:rPr>
            </w:pPr>
            <w:bookmarkStart w:id="7" w:name="_Hlk496908044"/>
            <w:r w:rsidRPr="008F4D73">
              <w:rPr>
                <w:rFonts w:ascii="Arial" w:hAnsi="Arial" w:cs="Arial"/>
                <w:b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E11C09" w:rsidRPr="000D2FB0" w:rsidRDefault="00EA7CFF" w:rsidP="00E11C09">
            <w:pPr>
              <w:jc w:val="center"/>
              <w:rPr>
                <w:rFonts w:ascii="Arial" w:hAnsi="Arial" w:cs="Arial"/>
                <w:b/>
                <w:i/>
                <w:color w:val="0000FF"/>
                <w:lang w:val="es-PE"/>
              </w:rPr>
            </w:pPr>
            <w:r>
              <w:rPr>
                <w:rFonts w:ascii="Arial" w:hAnsi="Arial" w:cs="Arial"/>
                <w:b/>
                <w:i/>
                <w:color w:val="0000FF"/>
                <w:lang w:val="es-PE"/>
              </w:rPr>
              <w:t>7</w:t>
            </w:r>
          </w:p>
        </w:tc>
      </w:tr>
      <w:bookmarkEnd w:id="7"/>
    </w:tbl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1003" o:spid="_x0000_s1041" type="#_x0000_t202" style="position:absolute;left:0;text-align:left;margin-left:130.35pt;margin-top:11.05pt;width:28.2pt;height:19.8pt;z-index:2513920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" filled="f" stroked="f" strokeweight=".5pt">
            <v:textbox style="mso-next-textbox:#Cuadro de texto 1003">
              <w:txbxContent>
                <w:p w:rsidR="002D0F0B" w:rsidRDefault="002D0F0B" w:rsidP="00E11C09">
                  <w:pPr>
                    <w:rPr>
                      <w:rFonts w:ascii="Verdana" w:hAnsi="Verdana"/>
                      <w:b/>
                      <w:sz w:val="14"/>
                      <w:lang w:val="es-PE"/>
                    </w:rPr>
                  </w:pPr>
                  <w:bookmarkStart w:id="8" w:name="_Hlk496453987"/>
                  <w:r>
                    <w:rPr>
                      <w:rFonts w:ascii="Verdana" w:hAnsi="Verdana"/>
                      <w:b/>
                      <w:sz w:val="14"/>
                      <w:lang w:val="es-PE"/>
                    </w:rPr>
                    <w:t>8.1 Datos Incompletos</w:t>
                  </w:r>
                </w:p>
                <w:bookmarkEnd w:id="8"/>
                <w:p w:rsidR="002D0F0B" w:rsidRDefault="002D0F0B" w:rsidP="00E11C0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2" o:spid="_x0000_s1043" type="#_x0000_t202" style="position:absolute;left:0;text-align:left;margin-left:69.9pt;margin-top:2.15pt;width:28.8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" filled="f" stroked="f" strokeweight=".5pt">
            <v:textbox style="mso-next-textbox:#Cuadro de texto 2">
              <w:txbxContent>
                <w:p w:rsidR="002D0F0B" w:rsidRDefault="002D0F0B" w:rsidP="007472A4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R17</w:t>
                  </w:r>
                </w:p>
                <w:p w:rsidR="002D0F0B" w:rsidRDefault="002D0F0B" w:rsidP="007472A4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968" o:spid="_x0000_s1044" type="#_x0000_t202" style="position:absolute;left:0;text-align:left;margin-left:-49.25pt;margin-top:19.3pt;width:30.6pt;height:16.2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" filled="f" stroked="f" strokeweight=".5pt">
            <v:textbox style="mso-next-textbox:#Cuadro de texto 968">
              <w:txbxContent>
                <w:p w:rsidR="002D0F0B" w:rsidRDefault="002D0F0B" w:rsidP="00E11C09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 xml:space="preserve">8.3 </w:t>
                  </w:r>
                  <w:proofErr w:type="spellStart"/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Vehiculo</w:t>
                  </w:r>
                  <w:proofErr w:type="spellEnd"/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 xml:space="preserve"> no seleccionado</w:t>
                  </w:r>
                </w:p>
                <w:p w:rsidR="002D0F0B" w:rsidRDefault="002D0F0B" w:rsidP="00E11C09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  <w:r>
        <w:rPr>
          <w:noProof/>
          <w:lang w:val="es-PE" w:eastAsia="es-PE"/>
        </w:rPr>
        <w:pict>
          <v:shape id="Arco 3" o:spid="_x0000_s1066" style="position:absolute;left:0;text-align:left;margin-left:-33.7pt;margin-top:8.7pt;width:87.75pt;height:101.55pt;rotation:-5719668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1289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" adj="0,,0" path="m4896,730137nsc-20487,510013,53791,290263,201498,148494,383900,-26576,642030,-48984,844960,92634v168963,117914,271444,330442,269437,558767l557213,644843,4896,730137xem4896,730137nfc-20487,510013,53791,290263,201498,148494,383900,-26576,642030,-48984,844960,92634v168963,117914,271444,330442,269437,558767e" filled="f" strokecolor="black [3200]">
            <v:stroke endarrow="open" joinstyle="round"/>
            <v:formulas/>
            <v:path arrowok="t" o:connecttype="custom" o:connectlocs="4896,730137;201498,148494;844960,92634;1114397,651401" o:connectangles="0,0,0,0"/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Arco 975" o:spid="_x0000_s1065" style="position:absolute;left:0;text-align:left;margin-left:-33.4pt;margin-top:19.85pt;width:77.05pt;height:54.25pt;rotation:-90;z-index:25166643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coordsize="978535,607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" adj="0,,0" path="m14489,376851nsc-42873,233895,73512,86026,290499,26177,400668,-4210,525043,-8291,639764,14716,844969,55869,982539,175522,978447,309289l489268,303530,14489,376851xem14489,376851nfc-42873,233895,73512,86026,290499,26177,400668,-4210,525043,-8291,639764,14716,844969,55869,982539,175522,978447,309289e" filled="f" strokecolor="black [3200]">
            <v:stroke endarrow="open" joinstyle="round"/>
            <v:formulas/>
            <v:path arrowok="t" o:connecttype="custom" o:connectlocs="14489,376851;290499,26177;639764,14716;978447,309289" o:connectangles="0,0,0,0"/>
          </v:shape>
        </w:pict>
      </w:r>
      <w:r>
        <w:rPr>
          <w:noProof/>
          <w:lang w:val="es-PE" w:eastAsia="es-PE"/>
        </w:rPr>
        <w:pict>
          <v:shape id="Cuadro de texto 11" o:spid="_x0000_s1045" type="#_x0000_t202" style="position:absolute;left:0;text-align:left;margin-left:46.2pt;margin-top:8.45pt;width:28.2pt;height:19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" filled="f" stroked="f" strokeweight=".5pt">
            <v:textbox style="mso-next-textbox:#Cuadro de texto 11">
              <w:txbxContent>
                <w:p w:rsidR="002D0F0B" w:rsidRDefault="002D0F0B" w:rsidP="00DB1AF0">
                  <w:pPr>
                    <w:rPr>
                      <w:rFonts w:ascii="Verdana" w:hAnsi="Verdana"/>
                      <w:b/>
                      <w:sz w:val="14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lang w:val="es-PE"/>
                    </w:rPr>
                    <w:t>8.4</w:t>
                  </w:r>
                </w:p>
                <w:p w:rsidR="002D0F0B" w:rsidRDefault="002D0F0B" w:rsidP="00DB1AF0">
                  <w:pPr>
                    <w:rPr>
                      <w:rFonts w:ascii="Verdana" w:hAnsi="Verdana"/>
                      <w:b/>
                      <w:sz w:val="14"/>
                      <w:lang w:val="es-PE"/>
                    </w:rPr>
                  </w:pPr>
                </w:p>
                <w:p w:rsidR="002D0F0B" w:rsidRDefault="002D0F0B" w:rsidP="00DB1AF0">
                  <w:pPr>
                    <w:rPr>
                      <w:rFonts w:ascii="Verdana" w:hAnsi="Verdana"/>
                      <w:b/>
                      <w:sz w:val="14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lang w:val="es-PE"/>
                    </w:rPr>
                    <w:t>4 Datos Incompletos</w:t>
                  </w:r>
                </w:p>
                <w:p w:rsidR="002D0F0B" w:rsidRDefault="002D0F0B" w:rsidP="00DB1AF0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1002" o:spid="_x0000_s1046" type="#_x0000_t202" style="position:absolute;left:0;text-align:left;margin-left:-26.55pt;margin-top:16.9pt;width:30pt;height:19.8pt;z-index:251433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" filled="f" stroked="f" strokeweight=".5pt">
            <v:textbox style="mso-next-textbox:#Cuadro de texto 1002">
              <w:txbxContent>
                <w:p w:rsidR="002D0F0B" w:rsidRDefault="002D0F0B" w:rsidP="00E11C09">
                  <w:pPr>
                    <w:rPr>
                      <w:rFonts w:ascii="Verdana" w:hAnsi="Verdana"/>
                      <w:b/>
                      <w:sz w:val="14"/>
                    </w:rPr>
                  </w:pPr>
                  <w:r>
                    <w:rPr>
                      <w:rFonts w:ascii="Verdana" w:hAnsi="Verdana"/>
                      <w:b/>
                      <w:sz w:val="14"/>
                    </w:rPr>
                    <w:t xml:space="preserve">8.2 </w:t>
                  </w:r>
                  <w:proofErr w:type="spellStart"/>
                  <w:r>
                    <w:rPr>
                      <w:rFonts w:ascii="Verdana" w:hAnsi="Verdana"/>
                      <w:b/>
                      <w:sz w:val="14"/>
                    </w:rPr>
                    <w:t>Formato</w:t>
                  </w:r>
                  <w:proofErr w:type="spellEnd"/>
                  <w:r>
                    <w:rPr>
                      <w:rFonts w:ascii="Verdana" w:hAnsi="Verdana"/>
                      <w:b/>
                      <w:sz w:val="14"/>
                    </w:rPr>
                    <w:t xml:space="preserve"> de </w:t>
                  </w:r>
                  <w:proofErr w:type="spellStart"/>
                  <w:r>
                    <w:rPr>
                      <w:rFonts w:ascii="Verdana" w:hAnsi="Verdana"/>
                      <w:b/>
                      <w:sz w:val="14"/>
                    </w:rPr>
                    <w:t>fecha</w:t>
                  </w:r>
                  <w:proofErr w:type="spellEnd"/>
                  <w:r>
                    <w:rPr>
                      <w:rFonts w:ascii="Verdana" w:hAnsi="Verdana"/>
                      <w:b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sz w:val="14"/>
                    </w:rPr>
                    <w:t>Incorrecta</w:t>
                  </w:r>
                  <w:proofErr w:type="spellEnd"/>
                </w:p>
                <w:p w:rsidR="002D0F0B" w:rsidRDefault="002D0F0B" w:rsidP="00E11C09">
                  <w:pPr>
                    <w:rPr>
                      <w:sz w:val="14"/>
                      <w:lang w:val="es-PE"/>
                    </w:rPr>
                  </w:pPr>
                </w:p>
              </w:txbxContent>
            </v:textbox>
          </v:shape>
        </w:pict>
      </w:r>
      <w:r>
        <w:rPr>
          <w:noProof/>
          <w:lang w:val="es-PE" w:eastAsia="es-PE"/>
        </w:rPr>
        <w:pict>
          <v:shape id="Cuadro de texto 999" o:spid="_x0000_s1048" type="#_x0000_t202" style="position:absolute;left:0;text-align:left;margin-left:-47pt;margin-top:19.9pt;width:28.8pt;height:24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" filled="f" stroked="f" strokeweight=".5pt">
            <v:textbox style="mso-next-textbox:#Cuadro de texto 999">
              <w:txbxContent>
                <w:p w:rsidR="002D0F0B" w:rsidRDefault="002D0F0B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R3</w:t>
                  </w:r>
                </w:p>
                <w:p w:rsidR="002D0F0B" w:rsidRDefault="002D0F0B" w:rsidP="00E11C09">
                  <w:pPr>
                    <w:rPr>
                      <w:lang w:val="es-PE"/>
                    </w:rPr>
                  </w:pPr>
                </w:p>
              </w:txbxContent>
            </v:textbox>
            <w10:wrap anchorx="margin"/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oval id="Elipse 1013" o:spid="_x0000_s1034" style="position:absolute;left:0;text-align:left;margin-left:11.55pt;margin-top:7.15pt;width:26.4pt;height:28.8pt;z-index:251368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" fillcolor="white [3201]" strokecolor="black [3200]">
            <v:textbox style="mso-next-textbox:#Elipse 1013">
              <w:txbxContent>
                <w:p w:rsidR="002D0F0B" w:rsidRDefault="002D0F0B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shape id="Arco 9" o:spid="_x0000_s1064" style="position:absolute;left:0;text-align:left;margin-left:-.9pt;margin-top:2.3pt;width:84.65pt;height:36.65pt;rotation:6262178fd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5055,465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" adj="0,,0" path="m31242,310914nsc-71450,186263,86291,49674,378232,10454,468204,-1633,563932,-3270,655825,5706v250477,24466,426011,122217,419032,233347l537528,232728,31242,310914xem31242,310914nfc-71450,186263,86291,49674,378232,10454,468204,-1633,563932,-3270,655825,5706v250477,24466,426011,122217,419032,233347e" filled="f" strokecolor="black [3200]">
            <v:stroke endarrow="open" joinstyle="round"/>
            <v:formulas/>
            <v:path arrowok="t" o:connecttype="custom" o:connectlocs="31242,310914;378232,10454;655825,5706;1074857,239053" o:connectangles="0,0,0,0"/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969" o:spid="_x0000_s1051" type="#_x0000_t202" style="position:absolute;left:0;text-align:left;margin-left:-11.25pt;margin-top:5.05pt;width:29.4pt;height:19.8pt;z-index:251481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" filled="f" stroked="f" strokeweight=".5pt">
            <v:textbox style="mso-next-textbox:#Cuadro de texto 969">
              <w:txbxContent>
                <w:p w:rsidR="002D0F0B" w:rsidRDefault="002D0F0B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R2</w:t>
                  </w:r>
                </w:p>
                <w:p w:rsidR="002D0F0B" w:rsidRDefault="002D0F0B" w:rsidP="00E11C0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  <w:r>
        <w:rPr>
          <w:noProof/>
          <w:lang w:val="es-PE" w:eastAsia="es-PE"/>
        </w:rPr>
        <w:pict>
          <v:shape id="Cuadro de texto 10" o:spid="_x0000_s1052" type="#_x0000_t202" style="position:absolute;left:0;text-align:left;margin-left:30.25pt;margin-top:5.05pt;width:29.4pt;height:19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" filled="f" stroked="f" strokeweight=".5pt">
            <v:textbox style="mso-next-textbox:#Cuadro de texto 10">
              <w:txbxContent>
                <w:p w:rsidR="002D0F0B" w:rsidRDefault="002D0F0B" w:rsidP="00DB1AF0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R4</w:t>
                  </w:r>
                </w:p>
                <w:p w:rsidR="002D0F0B" w:rsidRDefault="002D0F0B" w:rsidP="00DB1AF0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Pr="00F32431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n-IN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1001" o:spid="_x0000_s1053" type="#_x0000_t202" style="position:absolute;left:0;text-align:left;margin-left:176.7pt;margin-top:.85pt;width:33pt;height:15pt;z-index:251439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" filled="f" stroked="f" strokeweight=".5pt">
            <v:textbox style="mso-next-textbox:#Cuadro de texto 1001">
              <w:txbxContent>
                <w:p w:rsidR="002D0F0B" w:rsidRDefault="002D0F0B" w:rsidP="00E11C09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12.1 Solicitudes no guardadas</w:t>
                  </w:r>
                </w:p>
                <w:p w:rsidR="002D0F0B" w:rsidRDefault="002D0F0B" w:rsidP="00E11C09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  <w:r>
        <w:rPr>
          <w:noProof/>
          <w:lang w:val="es-PE" w:eastAsia="es-PE"/>
        </w:rPr>
        <w:pict>
          <v:shape id="Arco 973" o:spid="_x0000_s1063" style="position:absolute;left:0;text-align:left;margin-left:115.4pt;margin-top:8.6pt;width:149.95pt;height:116.6pt;rotation:11122614fd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coordsize="1633855,1480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" adj="0,,0" path="m114469,362432nsc297055,83693,658469,-54990,1006381,20186v374710,80966,636097,388172,627260,737210l816928,740410,114469,362432xem114469,362432nfc297055,83693,658469,-54990,1006381,20186v374710,80966,636097,388172,627260,737210e" filled="f" strokecolor="black [3200]">
            <v:stroke endarrow="open" joinstyle="round"/>
            <v:formulas/>
            <v:path arrowok="t" o:connecttype="custom" o:connectlocs="114469,362432;1006381,20186;1633641,757396" o:connectangles="0,0,0"/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Arco 133" o:spid="_x0000_s1062" style="position:absolute;left:0;text-align:left;margin-left:115.75pt;margin-top:1.35pt;width:150.2pt;height:82.4pt;rotation:11256328fd;flip:x 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coordsize="1774992,1046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" adj="0,,0" path="m116048,264556nsc292934,81198,639270,-21607,994449,3814v493024,35286,840980,302223,771921,592184l887496,523240,116048,264556xem116048,264556nfc292934,81198,639270,-21607,994449,3814v493024,35286,840980,302223,771921,592184e" filled="f" strokecolor="black [3200]">
            <v:stroke endarrow="open" joinstyle="round"/>
            <v:formulas/>
            <v:path arrowok="t" o:connecttype="custom" o:connectlocs="116048,264556;994449,3814;1766370,595998" o:connectangles="0,0,0"/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1000" o:spid="_x0000_s1054" type="#_x0000_t202" style="position:absolute;left:0;text-align:left;margin-left:265.95pt;margin-top:.85pt;width:28.8pt;height:24pt;z-index:2514503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" filled="f" stroked="f" strokeweight=".5pt">
            <v:textbox style="mso-next-textbox:#Cuadro de texto 1000">
              <w:txbxContent>
                <w:p w:rsidR="002D0F0B" w:rsidRDefault="002D0F0B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R5</w:t>
                  </w:r>
                </w:p>
                <w:p w:rsidR="002D0F0B" w:rsidRDefault="002D0F0B" w:rsidP="00E11C09">
                  <w:pPr>
                    <w:rPr>
                      <w:lang w:val="es-PE"/>
                    </w:rPr>
                  </w:pPr>
                </w:p>
              </w:txbxContent>
            </v:textbox>
            <w10:wrap anchorx="margin"/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oval id="_x0000_s1084" style="position:absolute;left:0;text-align:left;margin-left:202.35pt;margin-top:.85pt;width:39pt;height:28.8pt;z-index:252006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" fillcolor="white [3201]" strokecolor="black [3200]">
            <v:textbox>
              <w:txbxContent>
                <w:p w:rsidR="002D0F0B" w:rsidRDefault="002D0F0B" w:rsidP="00EA7CFF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4</w:t>
                  </w:r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 wp14:anchorId="39BEEC15" wp14:editId="6C73BBFD">
                        <wp:extent cx="45720" cy="83820"/>
                        <wp:effectExtent l="0" t="0" r="0" b="0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val="es-PE" w:eastAsia="es-PE"/>
        </w:rPr>
        <w:pict>
          <v:oval id="Elipse 972" o:spid="_x0000_s1060" style="position:absolute;left:0;text-align:left;margin-left:261.7pt;margin-top:11.65pt;width:12.6pt;height:12pt;z-index:25133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" fillcolor="black [3200]" strokecolor="black [1600]" strokeweight="2pt">
            <w10:wrap type="square"/>
          </v:oval>
        </w:pict>
      </w:r>
      <w:r>
        <w:rPr>
          <w:noProof/>
          <w:lang w:val="es-PE" w:eastAsia="es-PE"/>
        </w:rPr>
        <w:pict>
          <v:shape id="Cuadro de texto 971" o:spid="_x0000_s1055" type="#_x0000_t202" style="position:absolute;left:0;text-align:left;margin-left:274.3pt;margin-top:9.85pt;width:71.4pt;height:23.4pt;z-index:251358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" filled="f" stroked="f" strokeweight=".5pt">
            <v:textbox>
              <w:txbxContent>
                <w:p w:rsidR="002D0F0B" w:rsidRDefault="002D0F0B" w:rsidP="00E11C09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Fin el CU</w:t>
                  </w:r>
                </w:p>
              </w:txbxContent>
            </v:textbox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5" type="#_x0000_t34" style="position:absolute;left:0;text-align:left;margin-left:241.35pt;margin-top:3.85pt;width:20.35pt;height:.6pt;z-index:25200742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" adj="10773,-24624000,-346449" strokecolor="black [3040]">
            <v:stroke endarrow="block"/>
          </v:shape>
        </w:pict>
      </w:r>
      <w:r>
        <w:rPr>
          <w:noProof/>
          <w:lang w:val="es-PE" w:eastAsia="es-PE"/>
        </w:rPr>
        <w:pict>
          <v:shape id="Conector recto de flecha 966" o:spid="_x0000_s1061" type="#_x0000_t32" style="position:absolute;left:0;text-align:left;margin-left:192.15pt;margin-top:2.05pt;width:8.4pt;height:.6pt;z-index:251614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" strokecolor="black [3040]">
            <v:stroke endarrow="block"/>
          </v:shape>
        </w:pict>
      </w:r>
      <w:r>
        <w:rPr>
          <w:noProof/>
          <w:lang w:val="es-PE" w:eastAsia="es-PE"/>
        </w:rPr>
        <w:pict>
          <v:shape id="Conector recto de flecha 967" o:spid="_x0000_s1059" type="#_x0000_t32" style="position:absolute;left:0;text-align:left;margin-left:143.25pt;margin-top:2.65pt;width:8.4pt;height:.6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" strokecolor="black [3040]">
            <v:stroke endarrow="block"/>
          </v:shape>
        </w:pict>
      </w:r>
      <w:r>
        <w:rPr>
          <w:noProof/>
          <w:lang w:val="es-PE" w:eastAsia="es-PE"/>
        </w:rPr>
        <w:pict>
          <v:shape id="Conector recto de flecha 947" o:spid="_x0000_s1058" type="#_x0000_t32" style="position:absolute;left:0;text-align:left;margin-left:94.35pt;margin-top:3.25pt;width:8.4pt;height:.6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" strokecolor="black [3040]">
            <v:stroke endarrow="block"/>
          </v:shape>
        </w:pict>
      </w: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998" o:spid="_x0000_s1056" type="#_x0000_t202" style="position:absolute;left:0;text-align:left;margin-left:180.9pt;margin-top:2.65pt;width:28.8pt;height:20.4pt;z-index:251540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" filled="f" stroked="f" strokeweight=".5pt">
            <v:textbox>
              <w:txbxContent>
                <w:p w:rsidR="002D0F0B" w:rsidRDefault="002D0F0B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R67</w:t>
                  </w:r>
                </w:p>
                <w:p w:rsidR="002D0F0B" w:rsidRDefault="002D0F0B" w:rsidP="00E11C0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2D0F0B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  <w:lang w:val="es-PE" w:eastAsia="es-PE"/>
        </w:rPr>
        <w:pict>
          <v:shape id="Cuadro de texto 946" o:spid="_x0000_s1057" type="#_x0000_t202" style="position:absolute;left:0;text-align:left;margin-left:177.3pt;margin-top:1pt;width:32.4pt;height:16.2pt;z-index:251542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" filled="f" stroked="f" strokeweight=".5pt">
            <v:textbox>
              <w:txbxContent>
                <w:p w:rsidR="002D0F0B" w:rsidRDefault="002D0F0B" w:rsidP="00E11C09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 xml:space="preserve">12.2 Grilla </w:t>
                  </w:r>
                  <w:proofErr w:type="spellStart"/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Vacia</w:t>
                  </w:r>
                  <w:proofErr w:type="spellEnd"/>
                </w:p>
                <w:p w:rsidR="002D0F0B" w:rsidRDefault="002D0F0B" w:rsidP="00E11C09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</w:p>
    <w:p w:rsidR="00BE584C" w:rsidRDefault="00BE584C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BE584C" w:rsidRDefault="00BE584C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04002D" w:rsidRDefault="0004002D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F1CBA" w:rsidRPr="00E10272" w:rsidRDefault="00EF1CBA" w:rsidP="00E11C09">
      <w:pPr>
        <w:jc w:val="both"/>
        <w:rPr>
          <w:rFonts w:ascii="Arial" w:hAnsi="Arial" w:cs="Arial"/>
          <w:i/>
          <w:color w:val="0000FF"/>
        </w:rPr>
      </w:pPr>
    </w:p>
    <w:p w:rsidR="00680CA0" w:rsidRDefault="00680CA0" w:rsidP="00680CA0">
      <w:pPr>
        <w:pStyle w:val="Ttulo2"/>
        <w:rPr>
          <w:sz w:val="24"/>
          <w:lang w:val="es-PE"/>
        </w:rPr>
      </w:pPr>
      <w:bookmarkStart w:id="9" w:name="_Toc389476704"/>
      <w:bookmarkStart w:id="10" w:name="_Toc497412529"/>
      <w:r>
        <w:rPr>
          <w:sz w:val="24"/>
          <w:lang w:val="es-PE"/>
        </w:rPr>
        <w:t>Tabla de Casos de Prueba (Escenarios)</w:t>
      </w:r>
      <w:bookmarkEnd w:id="9"/>
      <w:bookmarkEnd w:id="10"/>
    </w:p>
    <w:p w:rsidR="00886A12" w:rsidRPr="00886A12" w:rsidRDefault="00886A12" w:rsidP="00886A1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231"/>
        <w:gridCol w:w="4394"/>
        <w:gridCol w:w="2835"/>
      </w:tblGrid>
      <w:tr w:rsidR="004226B2" w:rsidRPr="004226B2" w:rsidTr="00817310">
        <w:trPr>
          <w:trHeight w:val="249"/>
        </w:trPr>
        <w:tc>
          <w:tcPr>
            <w:tcW w:w="1231" w:type="dxa"/>
            <w:shd w:val="clear" w:color="auto" w:fill="E6E6E6"/>
          </w:tcPr>
          <w:p w:rsidR="004226B2" w:rsidRPr="004226B2" w:rsidRDefault="00C51E06" w:rsidP="004226B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Caso de</w:t>
            </w:r>
            <w:r w:rsidR="004226B2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prueba</w:t>
            </w: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No.</w:t>
            </w:r>
          </w:p>
        </w:tc>
        <w:tc>
          <w:tcPr>
            <w:tcW w:w="4394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Secuencia de eventos</w:t>
            </w:r>
          </w:p>
        </w:tc>
      </w:tr>
      <w:tr w:rsidR="005801DC" w:rsidRPr="004226B2" w:rsidTr="007B13B0">
        <w:trPr>
          <w:trHeight w:val="722"/>
        </w:trPr>
        <w:tc>
          <w:tcPr>
            <w:tcW w:w="1231" w:type="dxa"/>
          </w:tcPr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</w:p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</w:t>
            </w:r>
          </w:p>
        </w:tc>
        <w:tc>
          <w:tcPr>
            <w:tcW w:w="4394" w:type="dxa"/>
          </w:tcPr>
          <w:p w:rsidR="005801DC" w:rsidRPr="007B13B0" w:rsidRDefault="005801DC" w:rsidP="008C152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 w:rsidR="002D3D23">
              <w:rPr>
                <w:rFonts w:ascii="Calibri" w:hAnsi="Calibri" w:cs="Calibri"/>
                <w:color w:val="000000"/>
                <w:lang w:val="es-PE"/>
              </w:rPr>
              <w:t>Registrar Revisiones Técnicas realizadas a</w:t>
            </w:r>
            <w:r w:rsidR="008C152A">
              <w:rPr>
                <w:rFonts w:ascii="Calibri" w:hAnsi="Calibri" w:cs="Calibri"/>
                <w:color w:val="000000"/>
                <w:lang w:val="es-PE"/>
              </w:rPr>
              <w:t xml:space="preserve"> Vehículos </w:t>
            </w:r>
            <w:r w:rsidRPr="00E36679">
              <w:rPr>
                <w:rFonts w:ascii="Calibri" w:hAnsi="Calibri" w:cs="Calibri"/>
                <w:color w:val="000000"/>
                <w:lang w:val="es-PE"/>
              </w:rPr>
              <w:t>Satisfactoriamente</w:t>
            </w:r>
          </w:p>
        </w:tc>
        <w:tc>
          <w:tcPr>
            <w:tcW w:w="2835" w:type="dxa"/>
          </w:tcPr>
          <w:p w:rsidR="00E10272" w:rsidRPr="006847F5" w:rsidRDefault="005801DC" w:rsidP="00A051BA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1-2-3-4-5-6-7-8-9-10-11-12</w:t>
            </w:r>
            <w:r w:rsidR="002D3D23">
              <w:rPr>
                <w:rFonts w:ascii="Arial" w:hAnsi="Arial" w:cs="Arial"/>
                <w:lang w:val="es-PE"/>
              </w:rPr>
              <w:t>-13</w:t>
            </w:r>
          </w:p>
        </w:tc>
      </w:tr>
      <w:tr w:rsidR="005801DC" w:rsidRPr="007B13B0" w:rsidTr="007B13B0">
        <w:trPr>
          <w:trHeight w:val="700"/>
        </w:trPr>
        <w:tc>
          <w:tcPr>
            <w:tcW w:w="1231" w:type="dxa"/>
          </w:tcPr>
          <w:p w:rsidR="005801DC" w:rsidRPr="006847F5" w:rsidRDefault="008C152A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</w:t>
            </w:r>
          </w:p>
        </w:tc>
        <w:tc>
          <w:tcPr>
            <w:tcW w:w="4394" w:type="dxa"/>
          </w:tcPr>
          <w:p w:rsidR="005801DC" w:rsidRPr="0056429B" w:rsidRDefault="007B13B0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2835" w:type="dxa"/>
          </w:tcPr>
          <w:p w:rsidR="005801DC" w:rsidRPr="006847F5" w:rsidRDefault="00A23A53" w:rsidP="00A051B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</w:t>
            </w:r>
            <w:r w:rsidR="00DE4E16">
              <w:rPr>
                <w:rFonts w:ascii="Arial" w:hAnsi="Arial" w:cs="Arial"/>
                <w:lang w:val="es-PE"/>
              </w:rPr>
              <w:t>6-7-8-</w:t>
            </w:r>
            <w:r w:rsidR="00DE4E16" w:rsidRPr="00DE4E16">
              <w:rPr>
                <w:rFonts w:ascii="Arial" w:hAnsi="Arial" w:cs="Arial"/>
                <w:b/>
                <w:lang w:val="es-PE"/>
              </w:rPr>
              <w:t>8.1</w:t>
            </w:r>
            <w:r w:rsidR="002D3D23">
              <w:rPr>
                <w:rFonts w:ascii="Arial" w:hAnsi="Arial" w:cs="Arial"/>
                <w:lang w:val="es-PE"/>
              </w:rPr>
              <w:t>-4-5-6-7-8-9-10-11-12-13</w:t>
            </w:r>
          </w:p>
        </w:tc>
      </w:tr>
      <w:tr w:rsidR="005801DC" w:rsidRPr="00A051BA" w:rsidTr="007B13B0">
        <w:trPr>
          <w:trHeight w:val="696"/>
        </w:trPr>
        <w:tc>
          <w:tcPr>
            <w:tcW w:w="1231" w:type="dxa"/>
          </w:tcPr>
          <w:p w:rsidR="005801DC" w:rsidRPr="006847F5" w:rsidRDefault="008C152A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4394" w:type="dxa"/>
          </w:tcPr>
          <w:p w:rsidR="005801DC" w:rsidRPr="0056429B" w:rsidRDefault="00A051BA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</w:t>
            </w:r>
            <w:r w:rsidR="008C152A">
              <w:rPr>
                <w:rFonts w:ascii="Calibri" w:hAnsi="Calibri" w:cs="Calibri"/>
                <w:color w:val="000000"/>
                <w:lang w:val="es-PE"/>
              </w:rPr>
              <w:t>o de fecha incorrecta</w:t>
            </w:r>
          </w:p>
        </w:tc>
        <w:tc>
          <w:tcPr>
            <w:tcW w:w="2835" w:type="dxa"/>
          </w:tcPr>
          <w:p w:rsidR="005801DC" w:rsidRPr="006847F5" w:rsidRDefault="00A051BA" w:rsidP="00A051B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</w:t>
            </w:r>
            <w:r w:rsidR="00A23A53">
              <w:rPr>
                <w:rFonts w:ascii="Arial" w:hAnsi="Arial" w:cs="Arial"/>
                <w:lang w:val="es-PE"/>
              </w:rPr>
              <w:t>-3-4-5-6-7-8</w:t>
            </w:r>
            <w:r>
              <w:rPr>
                <w:rFonts w:ascii="Arial" w:hAnsi="Arial" w:cs="Arial"/>
                <w:lang w:val="es-PE"/>
              </w:rPr>
              <w:t>-</w:t>
            </w:r>
            <w:r w:rsidRPr="00A051BA">
              <w:rPr>
                <w:rFonts w:ascii="Arial" w:hAnsi="Arial" w:cs="Arial"/>
                <w:b/>
                <w:lang w:val="es-PE"/>
              </w:rPr>
              <w:t>8.</w:t>
            </w:r>
            <w:r w:rsidR="00DE4E16">
              <w:rPr>
                <w:rFonts w:ascii="Arial" w:hAnsi="Arial" w:cs="Arial"/>
                <w:b/>
                <w:lang w:val="es-PE"/>
              </w:rPr>
              <w:t>2</w:t>
            </w:r>
            <w:r w:rsidR="00861AF8" w:rsidRPr="00861AF8">
              <w:rPr>
                <w:rFonts w:ascii="Arial" w:hAnsi="Arial" w:cs="Arial"/>
                <w:lang w:val="es-PE"/>
              </w:rPr>
              <w:t>-6</w:t>
            </w:r>
            <w:r w:rsidR="002D3D23">
              <w:rPr>
                <w:rFonts w:ascii="Arial" w:hAnsi="Arial" w:cs="Arial"/>
                <w:lang w:val="es-PE"/>
              </w:rPr>
              <w:t>-7-8-9-10-11-12-13</w:t>
            </w:r>
          </w:p>
        </w:tc>
      </w:tr>
      <w:tr w:rsidR="00EA7CFF" w:rsidRPr="00861AF8" w:rsidTr="007B13B0">
        <w:trPr>
          <w:trHeight w:val="706"/>
        </w:trPr>
        <w:tc>
          <w:tcPr>
            <w:tcW w:w="1231" w:type="dxa"/>
          </w:tcPr>
          <w:p w:rsidR="00EA7CFF" w:rsidRPr="006847F5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4</w:t>
            </w:r>
          </w:p>
        </w:tc>
        <w:tc>
          <w:tcPr>
            <w:tcW w:w="4394" w:type="dxa"/>
          </w:tcPr>
          <w:p w:rsidR="00EA7CFF" w:rsidRPr="00A23A53" w:rsidRDefault="00EA7CFF" w:rsidP="00EA7CFF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Monto incorrecto</w:t>
            </w:r>
          </w:p>
          <w:p w:rsidR="00EA7CFF" w:rsidRPr="0056429B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2835" w:type="dxa"/>
          </w:tcPr>
          <w:p w:rsidR="00EA7CFF" w:rsidRPr="006847F5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</w:t>
            </w:r>
            <w:r w:rsidRPr="00A051BA">
              <w:rPr>
                <w:rFonts w:ascii="Arial" w:hAnsi="Arial" w:cs="Arial"/>
                <w:b/>
                <w:lang w:val="es-PE"/>
              </w:rPr>
              <w:t>8.</w:t>
            </w:r>
            <w:r w:rsidR="00861AF8">
              <w:rPr>
                <w:rFonts w:ascii="Arial" w:hAnsi="Arial" w:cs="Arial"/>
                <w:b/>
                <w:lang w:val="es-PE"/>
              </w:rPr>
              <w:t>3</w:t>
            </w:r>
            <w:r w:rsidR="00861AF8">
              <w:rPr>
                <w:rFonts w:ascii="Arial" w:hAnsi="Arial" w:cs="Arial"/>
                <w:lang w:val="es-PE"/>
              </w:rPr>
              <w:t>-</w:t>
            </w:r>
            <w:r>
              <w:rPr>
                <w:rFonts w:ascii="Arial" w:hAnsi="Arial" w:cs="Arial"/>
                <w:lang w:val="es-PE"/>
              </w:rPr>
              <w:t>6-7-8-9-10-11-12-13</w:t>
            </w:r>
          </w:p>
        </w:tc>
      </w:tr>
      <w:tr w:rsidR="00EA7CFF" w:rsidRPr="00861AF8" w:rsidTr="007B13B0">
        <w:trPr>
          <w:trHeight w:val="689"/>
        </w:trPr>
        <w:tc>
          <w:tcPr>
            <w:tcW w:w="1231" w:type="dxa"/>
          </w:tcPr>
          <w:p w:rsidR="00EA7CFF" w:rsidRPr="006847F5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5</w:t>
            </w:r>
          </w:p>
        </w:tc>
        <w:tc>
          <w:tcPr>
            <w:tcW w:w="4394" w:type="dxa"/>
          </w:tcPr>
          <w:p w:rsidR="00EA7CFF" w:rsidRDefault="00EA7CFF" w:rsidP="00EA7CF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Datos de la revisión incompletos</w:t>
            </w:r>
          </w:p>
        </w:tc>
        <w:tc>
          <w:tcPr>
            <w:tcW w:w="2835" w:type="dxa"/>
          </w:tcPr>
          <w:p w:rsidR="00EA7CFF" w:rsidRDefault="00EA7CFF" w:rsidP="00861AF8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</w:t>
            </w:r>
            <w:r w:rsidRPr="00A051BA">
              <w:rPr>
                <w:rFonts w:ascii="Arial" w:hAnsi="Arial" w:cs="Arial"/>
                <w:b/>
                <w:lang w:val="es-PE"/>
              </w:rPr>
              <w:t>8.</w:t>
            </w:r>
            <w:r w:rsidR="00861AF8">
              <w:rPr>
                <w:rFonts w:ascii="Arial" w:hAnsi="Arial" w:cs="Arial"/>
                <w:b/>
                <w:lang w:val="es-PE"/>
              </w:rPr>
              <w:t>4</w:t>
            </w:r>
            <w:r>
              <w:rPr>
                <w:rFonts w:ascii="Arial" w:hAnsi="Arial" w:cs="Arial"/>
                <w:lang w:val="es-PE"/>
              </w:rPr>
              <w:t>-6-7-8-9-10-11-12-13</w:t>
            </w:r>
          </w:p>
        </w:tc>
      </w:tr>
      <w:tr w:rsidR="00EA7CFF" w:rsidRPr="00861AF8" w:rsidTr="007B13B0">
        <w:trPr>
          <w:trHeight w:val="854"/>
        </w:trPr>
        <w:tc>
          <w:tcPr>
            <w:tcW w:w="1231" w:type="dxa"/>
          </w:tcPr>
          <w:p w:rsidR="00EA7CFF" w:rsidRPr="006847F5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6</w:t>
            </w:r>
          </w:p>
        </w:tc>
        <w:tc>
          <w:tcPr>
            <w:tcW w:w="4394" w:type="dxa"/>
          </w:tcPr>
          <w:p w:rsidR="00EA7CFF" w:rsidRDefault="00EA7CFF" w:rsidP="00EA7CF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Grilla vacía</w:t>
            </w:r>
          </w:p>
        </w:tc>
        <w:tc>
          <w:tcPr>
            <w:tcW w:w="2835" w:type="dxa"/>
          </w:tcPr>
          <w:p w:rsidR="00EA7CFF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1-2-3-4-5-6-7-8-9-10-11</w:t>
            </w:r>
            <w:r w:rsidR="00861AF8">
              <w:rPr>
                <w:rFonts w:ascii="Arial" w:hAnsi="Arial" w:cs="Arial"/>
                <w:lang w:val="es-PE"/>
              </w:rPr>
              <w:t>-12-</w:t>
            </w:r>
            <w:r w:rsidR="00861AF8">
              <w:rPr>
                <w:rFonts w:ascii="Arial" w:hAnsi="Arial" w:cs="Arial"/>
                <w:b/>
                <w:lang w:val="es-PE"/>
              </w:rPr>
              <w:t>12</w:t>
            </w:r>
            <w:r w:rsidRPr="003E57BF">
              <w:rPr>
                <w:rFonts w:ascii="Arial" w:hAnsi="Arial" w:cs="Arial"/>
                <w:b/>
                <w:lang w:val="es-PE"/>
              </w:rPr>
              <w:t>.1</w:t>
            </w:r>
          </w:p>
        </w:tc>
      </w:tr>
      <w:tr w:rsidR="00EA7CFF" w:rsidRPr="002D3D23" w:rsidTr="007B13B0">
        <w:trPr>
          <w:trHeight w:val="854"/>
        </w:trPr>
        <w:tc>
          <w:tcPr>
            <w:tcW w:w="1231" w:type="dxa"/>
          </w:tcPr>
          <w:p w:rsidR="00EA7CFF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7</w:t>
            </w:r>
          </w:p>
        </w:tc>
        <w:tc>
          <w:tcPr>
            <w:tcW w:w="4394" w:type="dxa"/>
          </w:tcPr>
          <w:p w:rsidR="00EA7CFF" w:rsidRDefault="00EA7CFF" w:rsidP="00EA7CF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Revisión técnica no guardada</w:t>
            </w:r>
          </w:p>
        </w:tc>
        <w:tc>
          <w:tcPr>
            <w:tcW w:w="2835" w:type="dxa"/>
          </w:tcPr>
          <w:p w:rsidR="00EA7CFF" w:rsidRDefault="00EA7CFF" w:rsidP="00EA7CF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1-2-3-4-5-6-7-8-9-10-11-</w:t>
            </w:r>
            <w:r w:rsidR="00861AF8">
              <w:rPr>
                <w:rFonts w:ascii="Arial" w:hAnsi="Arial" w:cs="Arial"/>
                <w:lang w:val="es-PE"/>
              </w:rPr>
              <w:t>12-</w:t>
            </w:r>
            <w:r w:rsidR="00861AF8">
              <w:rPr>
                <w:rFonts w:ascii="Arial" w:hAnsi="Arial" w:cs="Arial"/>
                <w:b/>
                <w:lang w:val="es-PE"/>
              </w:rPr>
              <w:t>12</w:t>
            </w:r>
            <w:r w:rsidRPr="003E57BF">
              <w:rPr>
                <w:rFonts w:ascii="Arial" w:hAnsi="Arial" w:cs="Arial"/>
                <w:b/>
                <w:lang w:val="es-PE"/>
              </w:rPr>
              <w:t>.2</w:t>
            </w:r>
          </w:p>
        </w:tc>
      </w:tr>
    </w:tbl>
    <w:p w:rsidR="00FB4A92" w:rsidRDefault="00FB4A92" w:rsidP="00FB4A92">
      <w:pPr>
        <w:jc w:val="both"/>
        <w:rPr>
          <w:rFonts w:ascii="Arial" w:hAnsi="Arial" w:cs="Arial"/>
          <w:lang w:val="es-PE"/>
        </w:rPr>
      </w:pPr>
    </w:p>
    <w:p w:rsidR="00093387" w:rsidRDefault="00093387" w:rsidP="00FB4A92">
      <w:pPr>
        <w:widowControl/>
        <w:spacing w:line="240" w:lineRule="auto"/>
        <w:rPr>
          <w:rFonts w:ascii="Arial" w:hAnsi="Arial" w:cs="Arial"/>
          <w:lang w:val="es-PE"/>
        </w:rPr>
      </w:pPr>
    </w:p>
    <w:p w:rsidR="002D42D3" w:rsidRDefault="002D42D3" w:rsidP="002E4701">
      <w:pPr>
        <w:jc w:val="both"/>
        <w:rPr>
          <w:rFonts w:ascii="Arial" w:hAnsi="Arial" w:cs="Arial"/>
          <w:lang w:val="es-PE"/>
        </w:rPr>
        <w:sectPr w:rsidR="002D42D3" w:rsidSect="004B5AA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20" w:footer="720" w:gutter="0"/>
          <w:cols w:space="720"/>
        </w:sectPr>
      </w:pPr>
    </w:p>
    <w:p w:rsidR="00093387" w:rsidRDefault="00CC3672" w:rsidP="002E470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ab/>
      </w:r>
    </w:p>
    <w:p w:rsidR="00093387" w:rsidRDefault="00093387" w:rsidP="00436577">
      <w:pPr>
        <w:ind w:left="720"/>
        <w:jc w:val="both"/>
        <w:rPr>
          <w:rFonts w:ascii="Arial" w:hAnsi="Arial" w:cs="Arial"/>
          <w:lang w:val="es-PE"/>
        </w:rPr>
      </w:pPr>
    </w:p>
    <w:p w:rsid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W w:w="15857" w:type="dxa"/>
        <w:tblInd w:w="-9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7"/>
        <w:gridCol w:w="1277"/>
        <w:gridCol w:w="709"/>
        <w:gridCol w:w="850"/>
        <w:gridCol w:w="992"/>
        <w:gridCol w:w="709"/>
        <w:gridCol w:w="851"/>
        <w:gridCol w:w="992"/>
        <w:gridCol w:w="709"/>
        <w:gridCol w:w="850"/>
        <w:gridCol w:w="992"/>
        <w:gridCol w:w="851"/>
        <w:gridCol w:w="850"/>
        <w:gridCol w:w="851"/>
        <w:gridCol w:w="850"/>
        <w:gridCol w:w="851"/>
        <w:gridCol w:w="850"/>
        <w:gridCol w:w="1276"/>
      </w:tblGrid>
      <w:tr w:rsidR="00B64890" w:rsidRPr="00A051BA" w:rsidTr="00B64890">
        <w:trPr>
          <w:trHeight w:val="3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8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6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B64890" w:rsidRPr="00D0661B" w:rsidRDefault="00B64890" w:rsidP="00CC367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64890" w:rsidRPr="00D0661B" w:rsidTr="00B64890">
        <w:trPr>
          <w:trHeight w:val="72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de revisión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Mantenimiento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de factura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Concesionaria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Monto total de la revisión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Kilometraje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(Detalle)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 (Detalle)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revisión (Detalle)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de revisión (Detalle)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 (Detalle)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Concesionaria (Detalle)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64890" w:rsidRPr="00D0661B" w:rsidRDefault="00B64890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tr w:rsidR="00B64890" w:rsidRPr="00CC3672" w:rsidTr="00B64890">
        <w:trPr>
          <w:trHeight w:val="102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4890" w:rsidRPr="00EA7CFF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A7CFF">
              <w:rPr>
                <w:rFonts w:ascii="Calibri" w:hAnsi="Calibri" w:cs="Calibri"/>
                <w:color w:val="000000"/>
                <w:sz w:val="18"/>
                <w:lang w:val="es-PE"/>
              </w:rPr>
              <w:t>FB – Registrar Revisiones Técnicas realizadas a Vehículos Satisfactoriamente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4890" w:rsidRPr="00EC7D8C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890" w:rsidRPr="00EC7D8C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4890" w:rsidRDefault="00B64890" w:rsidP="00B64890">
            <w:pPr>
              <w:jc w:val="center"/>
            </w:pPr>
            <w:r w:rsidRPr="00787F73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890" w:rsidRDefault="00B64890" w:rsidP="00B64890">
            <w:pPr>
              <w:jc w:val="center"/>
            </w:pPr>
            <w:r w:rsidRPr="00787F73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890" w:rsidRPr="00D0661B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890" w:rsidRPr="00594581" w:rsidRDefault="00B64890" w:rsidP="00B6489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DE01A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Los registros de la grilla se grabaron correctamente. Presione Ok para continuar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D81A46" w:rsidRPr="002D0F0B" w:rsidTr="00B64890">
        <w:trPr>
          <w:trHeight w:val="102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EA7CF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lang w:val="es-PE"/>
              </w:rPr>
            </w:pPr>
            <w:r w:rsidRPr="00EA7CFF">
              <w:rPr>
                <w:rFonts w:ascii="Calibri" w:hAnsi="Calibri" w:cs="Calibri"/>
                <w:color w:val="000000"/>
                <w:sz w:val="18"/>
                <w:lang w:val="es-PE"/>
              </w:rPr>
              <w:t>Vehículo no seleccionado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594581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vehículo. Por favor, revise”</w:t>
            </w:r>
          </w:p>
        </w:tc>
      </w:tr>
      <w:tr w:rsidR="00D81A46" w:rsidRPr="00DB3BEF" w:rsidTr="00B64890">
        <w:trPr>
          <w:trHeight w:val="102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EA7CF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lang w:val="es-PE"/>
              </w:rPr>
            </w:pPr>
            <w:r w:rsidRPr="00EA7CFF">
              <w:rPr>
                <w:rFonts w:ascii="Calibri" w:hAnsi="Calibri" w:cs="Calibri"/>
                <w:color w:val="000000"/>
                <w:sz w:val="18"/>
                <w:lang w:val="es-PE"/>
              </w:rPr>
              <w:t>Formato de fecha incorrecta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594581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“Se ingresó un formato de fecha incorrecta. Por favor, revise”</w:t>
            </w:r>
          </w:p>
        </w:tc>
      </w:tr>
      <w:tr w:rsidR="00D81A46" w:rsidRPr="00DB3BEF" w:rsidTr="00B64890">
        <w:trPr>
          <w:trHeight w:val="102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EA7CF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lang w:val="es-PE"/>
              </w:rPr>
            </w:pPr>
            <w:r w:rsidRPr="00EA7CFF">
              <w:rPr>
                <w:rFonts w:ascii="Calibri" w:hAnsi="Calibri" w:cs="Calibri"/>
                <w:color w:val="000000"/>
                <w:sz w:val="18"/>
                <w:lang w:val="es-PE"/>
              </w:rPr>
              <w:t>Monto incorrecto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594581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DE01A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ingresó un formato de monto incorrecto. Por favor, revise”</w:t>
            </w:r>
          </w:p>
        </w:tc>
      </w:tr>
      <w:tr w:rsidR="00D81A46" w:rsidRPr="002D0F0B" w:rsidTr="00030D20">
        <w:trPr>
          <w:trHeight w:val="93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A46" w:rsidRPr="00EA7CF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lang w:val="es-PE"/>
              </w:rPr>
            </w:pPr>
            <w:r w:rsidRPr="00EA7CFF">
              <w:rPr>
                <w:rFonts w:ascii="Calibri" w:hAnsi="Calibri" w:cs="Calibri"/>
                <w:color w:val="000000"/>
                <w:sz w:val="18"/>
                <w:lang w:val="es-PE"/>
              </w:rPr>
              <w:t>Datos de la revisión incompletos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B3BE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DB3BEF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“Datos de la revisión incompletos.”</w:t>
            </w:r>
          </w:p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61AF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Además de un mensaje debajo de cada campo en </w:t>
            </w:r>
            <w:r w:rsidRPr="00C61AF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blanco indicando que es requerido que se llene.</w:t>
            </w:r>
          </w:p>
        </w:tc>
      </w:tr>
      <w:tr w:rsidR="00D81A46" w:rsidRPr="002D0F0B" w:rsidTr="006B7A64">
        <w:trPr>
          <w:trHeight w:val="6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CP6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EA7CF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lang w:val="es-PE"/>
              </w:rPr>
            </w:pPr>
            <w:r w:rsidRPr="00EA7CFF">
              <w:rPr>
                <w:rFonts w:ascii="Calibri" w:hAnsi="Calibri" w:cs="Calibri"/>
                <w:color w:val="000000"/>
                <w:sz w:val="18"/>
                <w:lang w:val="es-PE"/>
              </w:rPr>
              <w:t>Grilla vacía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EC7D8C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EC7D8C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594581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No se han añadido revisiones a la grilla. Presione OK para salir de la vista, de lo contario, cancelar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D81A46" w:rsidRPr="002D0F0B" w:rsidTr="00837284">
        <w:trPr>
          <w:trHeight w:val="75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CP7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81A46" w:rsidRPr="00EA7CFF" w:rsidRDefault="00D81A46" w:rsidP="00D81A46">
            <w:pPr>
              <w:jc w:val="center"/>
              <w:rPr>
                <w:rFonts w:ascii="Calibri" w:hAnsi="Calibri" w:cs="Calibri"/>
                <w:color w:val="000000"/>
                <w:sz w:val="18"/>
                <w:lang w:val="es-PE"/>
              </w:rPr>
            </w:pPr>
            <w:r w:rsidRPr="00EA7CFF">
              <w:rPr>
                <w:rFonts w:ascii="Calibri" w:hAnsi="Calibri" w:cs="Calibri"/>
                <w:color w:val="000000"/>
                <w:sz w:val="18"/>
                <w:lang w:val="es-PE"/>
              </w:rPr>
              <w:t>Solicitudes no guardadas</w:t>
            </w:r>
          </w:p>
          <w:p w:rsidR="00D81A46" w:rsidRPr="00EA7CFF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EC7D8C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EC7D8C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EC7D8C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46" w:rsidRPr="00D0661B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46" w:rsidRPr="00594581" w:rsidRDefault="00D81A46" w:rsidP="00D81A4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Revisión(es) técnica(s) no registrada(s).”</w:t>
            </w:r>
          </w:p>
        </w:tc>
      </w:tr>
    </w:tbl>
    <w:p w:rsidR="00247638" w:rsidRDefault="00247638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247638" w:rsidRDefault="00247638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2E4701" w:rsidRPr="000602E7" w:rsidRDefault="002E4701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tab/>
      </w:r>
      <w:r>
        <w:rPr>
          <w:rFonts w:ascii="Arial" w:hAnsi="Arial" w:cs="Arial"/>
          <w:b/>
          <w:bCs/>
          <w:lang w:val="es-ES_tradnl" w:eastAsia="es-ES"/>
        </w:rPr>
        <w:tab/>
      </w:r>
      <w:r w:rsidR="000602E7"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:rsidR="000602E7" w:rsidRP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1.3.2.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Definir clases de equivalencia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29"/>
        <w:gridCol w:w="2827"/>
        <w:gridCol w:w="3639"/>
        <w:gridCol w:w="1008"/>
        <w:gridCol w:w="2909"/>
        <w:gridCol w:w="1308"/>
      </w:tblGrid>
      <w:tr w:rsidR="00CC7B1E" w:rsidRPr="00B540BE" w:rsidTr="002754AB">
        <w:trPr>
          <w:trHeight w:val="300"/>
        </w:trPr>
        <w:tc>
          <w:tcPr>
            <w:tcW w:w="889" w:type="pct"/>
            <w:vMerge w:val="restart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CONDICION DE ENTRADA</w:t>
            </w:r>
          </w:p>
        </w:tc>
        <w:tc>
          <w:tcPr>
            <w:tcW w:w="994" w:type="pct"/>
            <w:vMerge w:val="restart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1634" w:type="pct"/>
            <w:gridSpan w:val="2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VALIDAS (CEV)</w:t>
            </w:r>
          </w:p>
        </w:tc>
        <w:tc>
          <w:tcPr>
            <w:tcW w:w="1483" w:type="pct"/>
            <w:gridSpan w:val="2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NO VALIDAS</w:t>
            </w:r>
          </w:p>
        </w:tc>
      </w:tr>
      <w:tr w:rsidR="00CC7B1E" w:rsidRPr="00B540BE" w:rsidTr="00FA214F">
        <w:trPr>
          <w:trHeight w:val="300"/>
        </w:trPr>
        <w:tc>
          <w:tcPr>
            <w:tcW w:w="889" w:type="pct"/>
            <w:vMerge/>
            <w:shd w:val="clear" w:color="auto" w:fill="DAEEF3" w:themeFill="accent5" w:themeFillTint="33"/>
            <w:hideMark/>
          </w:tcPr>
          <w:p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4" w:type="pct"/>
            <w:vMerge/>
            <w:shd w:val="clear" w:color="auto" w:fill="DAEEF3" w:themeFill="accent5" w:themeFillTint="33"/>
            <w:hideMark/>
          </w:tcPr>
          <w:p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80" w:type="pct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354" w:type="pct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  <w:tc>
          <w:tcPr>
            <w:tcW w:w="1023" w:type="pct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460" w:type="pct"/>
            <w:shd w:val="clear" w:color="auto" w:fill="DAEEF3" w:themeFill="accent5" w:themeFillTint="33"/>
            <w:noWrap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</w:tr>
      <w:tr w:rsidR="00A36204" w:rsidRPr="00B540BE" w:rsidTr="00FA214F">
        <w:trPr>
          <w:trHeight w:val="253"/>
        </w:trPr>
        <w:tc>
          <w:tcPr>
            <w:tcW w:w="889" w:type="pct"/>
            <w:noWrap/>
            <w:vAlign w:val="center"/>
            <w:hideMark/>
          </w:tcPr>
          <w:p w:rsidR="00A36204" w:rsidRPr="00B540BE" w:rsidRDefault="00A36204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Placa</w:t>
            </w:r>
          </w:p>
        </w:tc>
        <w:tc>
          <w:tcPr>
            <w:tcW w:w="994" w:type="pct"/>
            <w:vAlign w:val="center"/>
            <w:hideMark/>
          </w:tcPr>
          <w:p w:rsidR="00A36204" w:rsidRPr="00B540BE" w:rsidRDefault="00A36204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280" w:type="pct"/>
            <w:noWrap/>
            <w:vAlign w:val="center"/>
            <w:hideMark/>
          </w:tcPr>
          <w:p w:rsidR="00A36204" w:rsidRPr="00B540BE" w:rsidRDefault="00A36204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EVJ-382</w:t>
            </w:r>
          </w:p>
        </w:tc>
        <w:tc>
          <w:tcPr>
            <w:tcW w:w="354" w:type="pct"/>
            <w:shd w:val="clear" w:color="auto" w:fill="F2F2F2" w:themeFill="background1" w:themeFillShade="F2"/>
            <w:noWrap/>
            <w:vAlign w:val="center"/>
            <w:hideMark/>
          </w:tcPr>
          <w:p w:rsidR="00A36204" w:rsidRPr="00B540BE" w:rsidRDefault="00A36204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CEV&lt;01&gt;</w:t>
            </w:r>
          </w:p>
        </w:tc>
        <w:tc>
          <w:tcPr>
            <w:tcW w:w="1023" w:type="pct"/>
            <w:noWrap/>
            <w:vAlign w:val="center"/>
            <w:hideMark/>
          </w:tcPr>
          <w:p w:rsidR="00A36204" w:rsidRPr="00092B02" w:rsidRDefault="00A36204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MX" w:eastAsia="es-MX"/>
              </w:rPr>
            </w:pPr>
            <w:r w:rsidRPr="00092B02">
              <w:rPr>
                <w:rFonts w:ascii="Calibri" w:hAnsi="Calibri" w:cs="Calibri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60" w:type="pct"/>
            <w:shd w:val="clear" w:color="auto" w:fill="F2F2F2" w:themeFill="background1" w:themeFillShade="F2"/>
            <w:noWrap/>
            <w:vAlign w:val="center"/>
            <w:hideMark/>
          </w:tcPr>
          <w:p w:rsidR="00A36204" w:rsidRPr="00B540BE" w:rsidRDefault="00A36204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CENV&lt;01&gt;</w:t>
            </w:r>
          </w:p>
        </w:tc>
      </w:tr>
      <w:tr w:rsidR="00092B02" w:rsidRPr="00832155" w:rsidTr="00FA214F">
        <w:trPr>
          <w:trHeight w:val="300"/>
        </w:trPr>
        <w:tc>
          <w:tcPr>
            <w:tcW w:w="889" w:type="pct"/>
            <w:vMerge w:val="restart"/>
            <w:noWrap/>
            <w:vAlign w:val="center"/>
          </w:tcPr>
          <w:p w:rsidR="00092B02" w:rsidRPr="00B540BE" w:rsidRDefault="00E50341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 de revisión</w:t>
            </w:r>
          </w:p>
        </w:tc>
        <w:tc>
          <w:tcPr>
            <w:tcW w:w="994" w:type="pct"/>
            <w:vMerge w:val="restart"/>
            <w:noWrap/>
            <w:vAlign w:val="center"/>
          </w:tcPr>
          <w:p w:rsidR="00092B02" w:rsidRPr="00B540BE" w:rsidRDefault="00092B02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1280" w:type="pct"/>
            <w:vMerge w:val="restart"/>
            <w:noWrap/>
            <w:vAlign w:val="center"/>
          </w:tcPr>
          <w:p w:rsidR="00092B02" w:rsidRPr="00B540BE" w:rsidRDefault="00FA214F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05/10/</w:t>
            </w:r>
            <w:r w:rsidR="00092B0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17</w:t>
            </w:r>
          </w:p>
        </w:tc>
        <w:tc>
          <w:tcPr>
            <w:tcW w:w="354" w:type="pct"/>
            <w:vMerge w:val="restart"/>
            <w:shd w:val="clear" w:color="auto" w:fill="F2F2F2" w:themeFill="background1" w:themeFillShade="F2"/>
            <w:noWrap/>
            <w:vAlign w:val="center"/>
          </w:tcPr>
          <w:p w:rsidR="00092B02" w:rsidRPr="00B540BE" w:rsidRDefault="00092B02" w:rsidP="00A362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023" w:type="pct"/>
            <w:noWrap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</w:t>
            </w:r>
            <w:r w:rsidR="00A3620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092B02" w:rsidRPr="00832155" w:rsidTr="00FA214F">
        <w:trPr>
          <w:trHeight w:val="150"/>
        </w:trPr>
        <w:tc>
          <w:tcPr>
            <w:tcW w:w="889" w:type="pct"/>
            <w:vMerge/>
            <w:noWrap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4" w:type="pct"/>
            <w:vMerge/>
            <w:noWrap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80" w:type="pct"/>
            <w:vMerge/>
            <w:noWrap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54" w:type="pct"/>
            <w:vMerge/>
            <w:shd w:val="clear" w:color="auto" w:fill="F2F2F2" w:themeFill="background1" w:themeFillShade="F2"/>
            <w:noWrap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23" w:type="pct"/>
            <w:noWrap/>
          </w:tcPr>
          <w:p w:rsidR="00092B02" w:rsidRPr="00701AFF" w:rsidRDefault="00FA214F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  <w:t>Kk9/01</w:t>
            </w:r>
            <w:r w:rsidR="00092B02" w:rsidRPr="00701AFF"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  <w:t>/17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:rsidR="00092B02" w:rsidRPr="0049574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</w:t>
            </w:r>
            <w:r w:rsidR="00A3620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092B02" w:rsidRPr="00832155" w:rsidTr="00FA214F">
        <w:trPr>
          <w:trHeight w:val="150"/>
        </w:trPr>
        <w:tc>
          <w:tcPr>
            <w:tcW w:w="889" w:type="pct"/>
            <w:vMerge/>
            <w:noWrap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4" w:type="pct"/>
            <w:vMerge/>
            <w:noWrap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80" w:type="pct"/>
            <w:vMerge/>
            <w:noWrap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54" w:type="pct"/>
            <w:vMerge/>
            <w:shd w:val="clear" w:color="auto" w:fill="F2F2F2" w:themeFill="background1" w:themeFillShade="F2"/>
            <w:noWrap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23" w:type="pct"/>
            <w:noWrap/>
          </w:tcPr>
          <w:p w:rsidR="00092B02" w:rsidRPr="00701AFF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</w:pPr>
            <w:r w:rsidRPr="00701AFF"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  <w:t>09/2017/10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:rsidR="00092B02" w:rsidRPr="0049574E" w:rsidRDefault="00A36204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CENV&lt;04</w:t>
            </w:r>
            <w:r w:rsidR="00092B02"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FA214F" w:rsidRPr="00E50341" w:rsidTr="00FA214F">
        <w:trPr>
          <w:trHeight w:val="336"/>
        </w:trPr>
        <w:tc>
          <w:tcPr>
            <w:tcW w:w="889" w:type="pct"/>
            <w:noWrap/>
            <w:vAlign w:val="center"/>
          </w:tcPr>
          <w:p w:rsidR="00FA214F" w:rsidRDefault="00FA214F" w:rsidP="002754A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N° de factura</w:t>
            </w:r>
          </w:p>
        </w:tc>
        <w:tc>
          <w:tcPr>
            <w:tcW w:w="994" w:type="pct"/>
            <w:noWrap/>
            <w:vAlign w:val="center"/>
          </w:tcPr>
          <w:p w:rsidR="00FA214F" w:rsidRDefault="00FA214F" w:rsidP="002754A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280" w:type="pct"/>
            <w:noWrap/>
            <w:vAlign w:val="center"/>
          </w:tcPr>
          <w:p w:rsidR="00FA214F" w:rsidRDefault="00FA214F" w:rsidP="002754A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89342752</w:t>
            </w:r>
          </w:p>
        </w:tc>
        <w:tc>
          <w:tcPr>
            <w:tcW w:w="354" w:type="pct"/>
            <w:shd w:val="clear" w:color="auto" w:fill="F2F2F2" w:themeFill="background1" w:themeFillShade="F2"/>
            <w:noWrap/>
            <w:vAlign w:val="center"/>
          </w:tcPr>
          <w:p w:rsidR="00FA214F" w:rsidRDefault="00FA214F" w:rsidP="002754A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CEV&lt;03&gt;</w:t>
            </w:r>
          </w:p>
        </w:tc>
        <w:tc>
          <w:tcPr>
            <w:tcW w:w="1023" w:type="pc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CENV&lt;05&gt;</w:t>
            </w:r>
          </w:p>
        </w:tc>
      </w:tr>
      <w:tr w:rsidR="002754AB" w:rsidRPr="00E50341" w:rsidTr="00FA214F">
        <w:trPr>
          <w:trHeight w:val="257"/>
        </w:trPr>
        <w:tc>
          <w:tcPr>
            <w:tcW w:w="889" w:type="pct"/>
            <w:noWrap/>
            <w:vAlign w:val="center"/>
          </w:tcPr>
          <w:p w:rsidR="002754AB" w:rsidRPr="009068AF" w:rsidRDefault="002754AB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Concesionaria</w:t>
            </w:r>
          </w:p>
        </w:tc>
        <w:tc>
          <w:tcPr>
            <w:tcW w:w="994" w:type="pct"/>
            <w:noWrap/>
            <w:vAlign w:val="center"/>
          </w:tcPr>
          <w:p w:rsidR="002754AB" w:rsidRPr="009068AF" w:rsidRDefault="002754AB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280" w:type="pct"/>
            <w:noWrap/>
            <w:vAlign w:val="center"/>
          </w:tcPr>
          <w:p w:rsidR="002754AB" w:rsidRPr="009068AF" w:rsidRDefault="002754AB" w:rsidP="002754A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Toyota</w:t>
            </w:r>
          </w:p>
        </w:tc>
        <w:tc>
          <w:tcPr>
            <w:tcW w:w="354" w:type="pct"/>
            <w:shd w:val="clear" w:color="auto" w:fill="F2F2F2" w:themeFill="background1" w:themeFillShade="F2"/>
            <w:noWrap/>
            <w:vAlign w:val="center"/>
          </w:tcPr>
          <w:p w:rsidR="002754AB" w:rsidRDefault="002754AB" w:rsidP="002754A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CEV&lt;04&gt;</w:t>
            </w:r>
          </w:p>
        </w:tc>
        <w:tc>
          <w:tcPr>
            <w:tcW w:w="1023" w:type="pct"/>
            <w:noWrap/>
            <w:vAlign w:val="center"/>
          </w:tcPr>
          <w:p w:rsidR="002754AB" w:rsidRPr="00B540BE" w:rsidRDefault="002754AB" w:rsidP="002754A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60" w:type="pct"/>
            <w:shd w:val="clear" w:color="auto" w:fill="F2F2F2" w:themeFill="background1" w:themeFillShade="F2"/>
            <w:noWrap/>
            <w:vAlign w:val="center"/>
          </w:tcPr>
          <w:p w:rsidR="002754AB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FA214F" w:rsidRPr="00E50341" w:rsidTr="008D79F7">
        <w:trPr>
          <w:trHeight w:val="300"/>
        </w:trPr>
        <w:tc>
          <w:tcPr>
            <w:tcW w:w="889" w:type="pct"/>
            <w:vMerge w:val="restar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Monto total de la revisión</w:t>
            </w:r>
          </w:p>
        </w:tc>
        <w:tc>
          <w:tcPr>
            <w:tcW w:w="994" w:type="pct"/>
            <w:vMerge w:val="restar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 (Decimal)</w:t>
            </w:r>
          </w:p>
        </w:tc>
        <w:tc>
          <w:tcPr>
            <w:tcW w:w="1280" w:type="pct"/>
            <w:vMerge w:val="restar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1528</w:t>
            </w:r>
          </w:p>
        </w:tc>
        <w:tc>
          <w:tcPr>
            <w:tcW w:w="354" w:type="pct"/>
            <w:vMerge w:val="restart"/>
            <w:shd w:val="clear" w:color="auto" w:fill="F2F2F2" w:themeFill="background1" w:themeFillShade="F2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CEV&lt;05&gt;</w:t>
            </w:r>
          </w:p>
        </w:tc>
        <w:tc>
          <w:tcPr>
            <w:tcW w:w="1023" w:type="pct"/>
            <w:noWrap/>
          </w:tcPr>
          <w:p w:rsidR="00FA214F" w:rsidRPr="00B540BE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CENV&lt;07&gt;</w:t>
            </w:r>
          </w:p>
        </w:tc>
      </w:tr>
      <w:tr w:rsidR="00FA214F" w:rsidRPr="00E50341" w:rsidTr="00FA214F">
        <w:trPr>
          <w:trHeight w:val="150"/>
        </w:trPr>
        <w:tc>
          <w:tcPr>
            <w:tcW w:w="889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4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80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54" w:type="pct"/>
            <w:vMerge/>
            <w:shd w:val="clear" w:color="auto" w:fill="F2F2F2" w:themeFill="background1" w:themeFillShade="F2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23" w:type="pct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13L5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CENV&lt;08&gt;</w:t>
            </w:r>
          </w:p>
        </w:tc>
      </w:tr>
      <w:tr w:rsidR="00FA214F" w:rsidRPr="00E50341" w:rsidTr="00FA214F">
        <w:trPr>
          <w:trHeight w:val="135"/>
        </w:trPr>
        <w:tc>
          <w:tcPr>
            <w:tcW w:w="889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4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80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54" w:type="pct"/>
            <w:vMerge/>
            <w:shd w:val="clear" w:color="auto" w:fill="F2F2F2" w:themeFill="background1" w:themeFillShade="F2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23" w:type="pct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12,12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CENV&lt;09&gt;</w:t>
            </w:r>
          </w:p>
        </w:tc>
      </w:tr>
      <w:tr w:rsidR="00FA214F" w:rsidRPr="00E50341" w:rsidTr="00FA214F">
        <w:trPr>
          <w:trHeight w:val="135"/>
        </w:trPr>
        <w:tc>
          <w:tcPr>
            <w:tcW w:w="889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4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80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54" w:type="pct"/>
            <w:vMerge/>
            <w:shd w:val="clear" w:color="auto" w:fill="F2F2F2" w:themeFill="background1" w:themeFillShade="F2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23" w:type="pct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Más de 2 decimales “12.236”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FA214F" w:rsidRPr="00E50341" w:rsidTr="00FA214F">
        <w:trPr>
          <w:trHeight w:val="281"/>
        </w:trPr>
        <w:tc>
          <w:tcPr>
            <w:tcW w:w="889" w:type="pct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Motivo</w:t>
            </w:r>
          </w:p>
        </w:tc>
        <w:tc>
          <w:tcPr>
            <w:tcW w:w="994" w:type="pct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280" w:type="pct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Llanta reventada</w:t>
            </w:r>
          </w:p>
        </w:tc>
        <w:tc>
          <w:tcPr>
            <w:tcW w:w="354" w:type="pct"/>
            <w:shd w:val="clear" w:color="auto" w:fill="F2F2F2" w:themeFill="background1" w:themeFillShade="F2"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CEV&lt;06&gt;</w:t>
            </w:r>
          </w:p>
        </w:tc>
        <w:tc>
          <w:tcPr>
            <w:tcW w:w="1023" w:type="pct"/>
            <w:noWrap/>
            <w:vAlign w:val="center"/>
          </w:tcPr>
          <w:p w:rsidR="00FA214F" w:rsidRPr="00B540BE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CENV&lt;11&gt;</w:t>
            </w:r>
          </w:p>
        </w:tc>
      </w:tr>
      <w:tr w:rsidR="00FA214F" w:rsidRPr="00A36204" w:rsidTr="00FA214F">
        <w:trPr>
          <w:trHeight w:val="300"/>
        </w:trPr>
        <w:tc>
          <w:tcPr>
            <w:tcW w:w="889" w:type="pct"/>
            <w:vMerge w:val="restar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 de Mantenimiento</w:t>
            </w:r>
          </w:p>
        </w:tc>
        <w:tc>
          <w:tcPr>
            <w:tcW w:w="994" w:type="pct"/>
            <w:vMerge w:val="restar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Miembro de un conjunto con</w:t>
            </w:r>
          </w:p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Comportamiento distinto</w:t>
            </w:r>
          </w:p>
        </w:tc>
        <w:tc>
          <w:tcPr>
            <w:tcW w:w="1280" w:type="pc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 de mantenimiento = “Correctivo”</w:t>
            </w:r>
          </w:p>
        </w:tc>
        <w:tc>
          <w:tcPr>
            <w:tcW w:w="354" w:type="pct"/>
            <w:shd w:val="clear" w:color="auto" w:fill="F2F2F2" w:themeFill="background1" w:themeFillShade="F2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CEV&lt;07&gt;</w:t>
            </w:r>
          </w:p>
        </w:tc>
        <w:tc>
          <w:tcPr>
            <w:tcW w:w="1023" w:type="pct"/>
            <w:vMerge w:val="restar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60" w:type="pct"/>
            <w:vMerge w:val="restart"/>
            <w:shd w:val="clear" w:color="auto" w:fill="F2F2F2" w:themeFill="background1" w:themeFillShade="F2"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FA214F" w:rsidRPr="00A36204" w:rsidTr="00FA214F">
        <w:trPr>
          <w:trHeight w:val="300"/>
        </w:trPr>
        <w:tc>
          <w:tcPr>
            <w:tcW w:w="889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4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80" w:type="pct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 de mantenimiento= “Preventivo”</w:t>
            </w:r>
          </w:p>
        </w:tc>
        <w:tc>
          <w:tcPr>
            <w:tcW w:w="354" w:type="pct"/>
            <w:shd w:val="clear" w:color="auto" w:fill="F2F2F2" w:themeFill="background1" w:themeFillShade="F2"/>
            <w:noWrap/>
            <w:vAlign w:val="center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CEV&lt;08&gt;</w:t>
            </w:r>
          </w:p>
        </w:tc>
        <w:tc>
          <w:tcPr>
            <w:tcW w:w="1023" w:type="pct"/>
            <w:vMerge/>
            <w:noWrap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60" w:type="pct"/>
            <w:vMerge/>
            <w:shd w:val="clear" w:color="auto" w:fill="F2F2F2" w:themeFill="background1" w:themeFillShade="F2"/>
          </w:tcPr>
          <w:p w:rsidR="00FA214F" w:rsidRDefault="00FA214F" w:rsidP="00FA214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</w:tbl>
    <w:p w:rsidR="000602E7" w:rsidRDefault="007747A2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7747A2">
        <w:rPr>
          <w:rFonts w:ascii="Arial" w:hAnsi="Arial" w:cs="Arial"/>
          <w:b/>
          <w:sz w:val="22"/>
          <w:szCs w:val="24"/>
          <w:lang w:val="es-ES_tradnl" w:eastAsia="es-ES_tradnl"/>
        </w:rPr>
        <w:t>1.3.3. Realizar los casos de prueba.</w:t>
      </w:r>
    </w:p>
    <w:p w:rsidR="00365583" w:rsidRDefault="00365583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tbl>
      <w:tblPr>
        <w:tblW w:w="16141" w:type="dxa"/>
        <w:tblInd w:w="-9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979"/>
        <w:gridCol w:w="993"/>
        <w:gridCol w:w="567"/>
        <w:gridCol w:w="850"/>
        <w:gridCol w:w="851"/>
        <w:gridCol w:w="567"/>
        <w:gridCol w:w="850"/>
        <w:gridCol w:w="851"/>
        <w:gridCol w:w="708"/>
        <w:gridCol w:w="851"/>
        <w:gridCol w:w="850"/>
        <w:gridCol w:w="851"/>
        <w:gridCol w:w="850"/>
        <w:gridCol w:w="851"/>
        <w:gridCol w:w="850"/>
        <w:gridCol w:w="851"/>
        <w:gridCol w:w="992"/>
        <w:gridCol w:w="1418"/>
      </w:tblGrid>
      <w:tr w:rsidR="00225F48" w:rsidRPr="00E50341" w:rsidTr="00225F48">
        <w:trPr>
          <w:trHeight w:val="30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25F48" w:rsidRPr="00D0661B" w:rsidRDefault="00225F48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2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225F48" w:rsidRPr="00D0661B" w:rsidTr="00225F48">
        <w:trPr>
          <w:trHeight w:val="7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Clases de equivalencia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de revisión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Mantenimiento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de factura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Concesionaria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Monto total de la revisión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Kilometraje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(Detalle)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 (Detalle)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revisión (Detalle)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de revisión (Detalle)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 (Detalle)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Concesionaria (Detalle)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25F48" w:rsidRPr="00D0661B" w:rsidRDefault="00225F48" w:rsidP="0086550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tr w:rsidR="00225F48" w:rsidRPr="00DB3BEF" w:rsidTr="00225F48">
        <w:trPr>
          <w:trHeight w:val="10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Registrar Revisiones Técnicas realizadas a Vehículos </w:t>
            </w:r>
            <w:r w:rsidRPr="00E36679">
              <w:rPr>
                <w:rFonts w:ascii="Calibri" w:hAnsi="Calibri" w:cs="Calibri"/>
                <w:color w:val="000000"/>
                <w:lang w:val="es-PE"/>
              </w:rPr>
              <w:t>Satisfactoriamente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7F4F52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18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CEV&lt;01,02,03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,04,05,06,07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E7F17"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89342752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1528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Caldina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5000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594581" w:rsidRDefault="00225F48" w:rsidP="003E7F1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DE01A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Los registros de la grilla se grabaron correctamente. Presione Ok para continuar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225F48" w:rsidRPr="002D0F0B" w:rsidTr="00225F48">
        <w:trPr>
          <w:trHeight w:val="7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25F48" w:rsidRPr="00C6483D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02,03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,04,05,06,07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  <w:p w:rsidR="00225F48" w:rsidRPr="007F4F52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18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CENV&lt;01&gt;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89342752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1528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36376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36376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vehículo. Por favor, revise”</w:t>
            </w:r>
          </w:p>
        </w:tc>
      </w:tr>
      <w:tr w:rsidR="00225F48" w:rsidRPr="00DB3BEF" w:rsidTr="00225F48">
        <w:trPr>
          <w:trHeight w:val="7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Formato de fecha incorrecta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CEV&lt;01,04,05,06,07&gt;</w:t>
            </w:r>
          </w:p>
          <w:p w:rsidR="00225F48" w:rsidRPr="007F4F52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CENV&lt;03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Kk9/01</w:t>
            </w:r>
            <w:r w:rsidRPr="003E7F17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/17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89342752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1528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152A40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152A40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“Se ingresó un formato de fecha incorrecta. Por favor, revise”</w:t>
            </w:r>
          </w:p>
        </w:tc>
      </w:tr>
      <w:tr w:rsidR="00225F48" w:rsidRPr="00DB3BEF" w:rsidTr="00225F48">
        <w:trPr>
          <w:trHeight w:val="7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Monto incorrecto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CEV&lt;01,02,03,04,06,07&gt;</w:t>
            </w:r>
          </w:p>
          <w:p w:rsidR="00225F48" w:rsidRPr="007F4F52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lastRenderedPageBreak/>
              <w:t>CENV&lt;08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EVJ-382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02/10/17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89342752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13L5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152A40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152A40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DE01A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Se ingresó un formato de monto </w:t>
            </w:r>
            <w:r w:rsidRPr="00DE01A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incorrecto. Por favor, revise”</w:t>
            </w:r>
          </w:p>
        </w:tc>
      </w:tr>
      <w:tr w:rsidR="00225F48" w:rsidRPr="002D0F0B" w:rsidTr="00225F48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CP5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25F48" w:rsidRPr="00865501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Datos de la revisión incompletos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CEV&lt;01&gt;</w:t>
            </w:r>
          </w:p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CENV&lt;02,05,06,07,11&gt;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372A53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372A53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Pr="00C61AF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“Datos incompletos. Por favor, revise”</w:t>
            </w:r>
            <w:r w:rsidRPr="00C61AF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Además de un mensaje debajo de cada campo en blanco indicando que es requerido que se llene.</w:t>
            </w:r>
          </w:p>
        </w:tc>
      </w:tr>
      <w:tr w:rsidR="00225F48" w:rsidRPr="002D0F0B" w:rsidTr="00225F48">
        <w:trPr>
          <w:trHeight w:val="75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25F48" w:rsidRPr="00594581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Grilla vacía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CEV&lt;01,02,03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,04,05,06,07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E7F17"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89342752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1528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612DB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jc w:val="center"/>
            </w:pPr>
            <w:r w:rsidRPr="00612DB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Pr="00594581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No se han añadido revisiones a la grilla. Presione OK para salir de la vista, de lo contario, cancelar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225F48" w:rsidRPr="002D0F0B" w:rsidTr="00970242">
        <w:trPr>
          <w:trHeight w:val="519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25F48" w:rsidRPr="00A23A53" w:rsidRDefault="00225F48" w:rsidP="00225F48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Solicitudes no guardadas</w:t>
            </w:r>
          </w:p>
          <w:p w:rsidR="00225F48" w:rsidRPr="002E4701" w:rsidRDefault="00225F48" w:rsidP="00225F48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V&lt;0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1,02,03,04,05,06,07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E7F17"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89342752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EC7D8C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1528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Caldina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5000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D0661B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594581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F48" w:rsidRPr="00594581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Toyota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F48" w:rsidRPr="002E4701" w:rsidRDefault="00225F48" w:rsidP="00225F4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Revisión(es) técnica(s) no registrada(s).”</w:t>
            </w:r>
          </w:p>
        </w:tc>
      </w:tr>
    </w:tbl>
    <w:p w:rsidR="00365583" w:rsidRPr="007747A2" w:rsidRDefault="00365583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p w:rsidR="007747A2" w:rsidRPr="00F648C1" w:rsidRDefault="007747A2" w:rsidP="00EA6612">
      <w:pPr>
        <w:pStyle w:val="Ttulo1"/>
        <w:numPr>
          <w:ilvl w:val="0"/>
          <w:numId w:val="0"/>
        </w:numPr>
        <w:rPr>
          <w:lang w:val="es-PE"/>
        </w:rPr>
        <w:sectPr w:rsidR="007747A2" w:rsidRPr="00F648C1" w:rsidSect="002D42D3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D34E15" w:rsidRDefault="007B7655" w:rsidP="004F2DB0">
      <w:pPr>
        <w:pStyle w:val="Ttulo1"/>
        <w:rPr>
          <w:rFonts w:cs="Arial"/>
          <w:sz w:val="22"/>
          <w:szCs w:val="22"/>
          <w:lang w:val="es-PE"/>
        </w:rPr>
      </w:pPr>
      <w:bookmarkStart w:id="11" w:name="_Toc389476705"/>
      <w:bookmarkStart w:id="12" w:name="_Toc497412530"/>
      <w:r w:rsidRPr="00D34E15">
        <w:rPr>
          <w:rFonts w:cs="Arial"/>
          <w:sz w:val="22"/>
          <w:szCs w:val="22"/>
          <w:lang w:val="es-PE"/>
        </w:rPr>
        <w:lastRenderedPageBreak/>
        <w:t>Información de</w:t>
      </w:r>
      <w:r w:rsidR="00C51E06" w:rsidRPr="00D34E15">
        <w:rPr>
          <w:rFonts w:cs="Arial"/>
          <w:sz w:val="22"/>
          <w:szCs w:val="22"/>
          <w:lang w:val="es-PE"/>
        </w:rPr>
        <w:t xml:space="preserve"> </w:t>
      </w:r>
      <w:r w:rsidRPr="00D34E15">
        <w:rPr>
          <w:rFonts w:cs="Arial"/>
          <w:sz w:val="22"/>
          <w:szCs w:val="22"/>
          <w:lang w:val="es-PE"/>
        </w:rPr>
        <w:t>Caso</w:t>
      </w:r>
      <w:r w:rsidR="00C51E06" w:rsidRPr="00D34E15">
        <w:rPr>
          <w:rFonts w:cs="Arial"/>
          <w:sz w:val="22"/>
          <w:szCs w:val="22"/>
          <w:lang w:val="es-PE"/>
        </w:rPr>
        <w:t>s</w:t>
      </w:r>
      <w:r w:rsidRPr="00D34E15">
        <w:rPr>
          <w:rFonts w:cs="Arial"/>
          <w:sz w:val="22"/>
          <w:szCs w:val="22"/>
          <w:lang w:val="es-PE"/>
        </w:rPr>
        <w:t xml:space="preserve"> de Prueba</w:t>
      </w:r>
      <w:bookmarkEnd w:id="11"/>
      <w:bookmarkEnd w:id="12"/>
    </w:p>
    <w:p w:rsidR="004F2DB0" w:rsidRPr="00D34E15" w:rsidRDefault="004F2DB0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13" w:name="_Toc497412531"/>
      <w:r w:rsidR="005E68E8" w:rsidRPr="00D34E15">
        <w:rPr>
          <w:rFonts w:cs="Arial"/>
          <w:sz w:val="22"/>
          <w:szCs w:val="22"/>
          <w:lang w:val="es-PE"/>
        </w:rPr>
        <w:t xml:space="preserve">FB </w:t>
      </w:r>
      <w:r w:rsidR="00387EEA">
        <w:rPr>
          <w:rFonts w:cs="Arial"/>
          <w:sz w:val="22"/>
          <w:szCs w:val="22"/>
          <w:lang w:val="es-PE"/>
        </w:rPr>
        <w:t>–</w:t>
      </w:r>
      <w:r w:rsidR="005E68E8" w:rsidRPr="00D34E15">
        <w:rPr>
          <w:rFonts w:cs="Arial"/>
          <w:sz w:val="22"/>
          <w:szCs w:val="22"/>
          <w:lang w:val="es-PE"/>
        </w:rPr>
        <w:t xml:space="preserve"> </w:t>
      </w:r>
      <w:r w:rsidR="002061E9">
        <w:rPr>
          <w:rFonts w:cs="Arial"/>
          <w:sz w:val="22"/>
          <w:szCs w:val="22"/>
          <w:lang w:val="es-PE"/>
        </w:rPr>
        <w:t>Registrar Revisiones Técnicas realizadas a</w:t>
      </w:r>
      <w:r w:rsidR="00387EEA">
        <w:rPr>
          <w:rFonts w:cs="Arial"/>
          <w:sz w:val="22"/>
          <w:szCs w:val="22"/>
          <w:lang w:val="es-PE"/>
        </w:rPr>
        <w:t xml:space="preserve"> Vehículos </w:t>
      </w:r>
      <w:r w:rsidR="00AC08A0" w:rsidRPr="00AC08A0">
        <w:rPr>
          <w:rFonts w:cs="Arial"/>
          <w:sz w:val="22"/>
          <w:szCs w:val="22"/>
          <w:lang w:val="es-PE"/>
        </w:rPr>
        <w:t>Satisfactoriamente</w:t>
      </w:r>
      <w:bookmarkEnd w:id="13"/>
    </w:p>
    <w:p w:rsidR="009D384E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4" w:name="_Toc389476707"/>
      <w:bookmarkStart w:id="15" w:name="_Toc497412532"/>
      <w:r w:rsidR="003236BC"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14"/>
      <w:bookmarkEnd w:id="15"/>
    </w:p>
    <w:p w:rsidR="002E418D" w:rsidRPr="00681D9C" w:rsidRDefault="00F86679" w:rsidP="00681D9C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 w:rsidR="00387EEA">
        <w:rPr>
          <w:rFonts w:ascii="Arial" w:hAnsi="Arial" w:cs="Arial"/>
          <w:sz w:val="22"/>
          <w:szCs w:val="22"/>
        </w:rPr>
        <w:t xml:space="preserve">buscará un vehículo, se ingresará </w:t>
      </w:r>
      <w:r w:rsidR="002061E9">
        <w:rPr>
          <w:rFonts w:ascii="Arial" w:hAnsi="Arial" w:cs="Arial"/>
          <w:sz w:val="22"/>
          <w:szCs w:val="22"/>
        </w:rPr>
        <w:t>la fecha de revisión</w:t>
      </w:r>
      <w:r w:rsidR="00E16ABB">
        <w:rPr>
          <w:rFonts w:ascii="Arial" w:hAnsi="Arial" w:cs="Arial"/>
          <w:sz w:val="22"/>
          <w:szCs w:val="22"/>
        </w:rPr>
        <w:t>,</w:t>
      </w:r>
      <w:r w:rsidR="002061E9">
        <w:rPr>
          <w:rFonts w:ascii="Arial" w:hAnsi="Arial" w:cs="Arial"/>
          <w:sz w:val="22"/>
          <w:szCs w:val="22"/>
        </w:rPr>
        <w:t xml:space="preserve"> N° de factura, concesionaria, monto total de la revisión,</w:t>
      </w:r>
      <w:r w:rsidR="00E16ABB">
        <w:rPr>
          <w:rFonts w:ascii="Arial" w:hAnsi="Arial" w:cs="Arial"/>
          <w:sz w:val="22"/>
          <w:szCs w:val="22"/>
        </w:rPr>
        <w:t xml:space="preserve"> motivo y se seleccionará el tipo de mantenimiento</w:t>
      </w:r>
      <w:r w:rsidR="00681D9C" w:rsidRPr="002061E9">
        <w:rPr>
          <w:rFonts w:ascii="Arial" w:hAnsi="Arial" w:cs="Arial"/>
          <w:sz w:val="22"/>
          <w:szCs w:val="22"/>
        </w:rPr>
        <w:t xml:space="preserve">. </w:t>
      </w:r>
      <w:r w:rsidR="00681D9C">
        <w:rPr>
          <w:rFonts w:ascii="Arial" w:hAnsi="Arial" w:cs="Arial"/>
          <w:sz w:val="22"/>
          <w:szCs w:val="22"/>
        </w:rPr>
        <w:t>Y</w:t>
      </w:r>
      <w:r w:rsidR="00305513" w:rsidRPr="00D34E15">
        <w:rPr>
          <w:rFonts w:ascii="Arial" w:hAnsi="Arial" w:cs="Arial"/>
          <w:sz w:val="22"/>
          <w:szCs w:val="22"/>
        </w:rPr>
        <w:t xml:space="preserve"> se mostrará el </w:t>
      </w:r>
      <w:r w:rsidR="00037B83">
        <w:rPr>
          <w:rFonts w:ascii="Arial" w:hAnsi="Arial" w:cs="Arial"/>
          <w:sz w:val="22"/>
          <w:szCs w:val="22"/>
        </w:rPr>
        <w:t xml:space="preserve">mensaje </w:t>
      </w:r>
      <w:r w:rsidR="002061E9" w:rsidRPr="002061E9">
        <w:rPr>
          <w:rFonts w:ascii="Arial" w:hAnsi="Arial" w:cs="Arial"/>
          <w:sz w:val="22"/>
          <w:szCs w:val="22"/>
        </w:rPr>
        <w:t>“</w:t>
      </w:r>
      <w:r w:rsidR="00DE01AF">
        <w:rPr>
          <w:rFonts w:ascii="Verdana" w:hAnsi="Verdana"/>
          <w:sz w:val="20"/>
        </w:rPr>
        <w:t>Los registros de la grilla se grabaron correctamente. Presione Ok para continuar</w:t>
      </w:r>
      <w:r w:rsidR="002061E9" w:rsidRPr="002061E9">
        <w:rPr>
          <w:rFonts w:ascii="Arial" w:hAnsi="Arial" w:cs="Arial"/>
          <w:sz w:val="22"/>
          <w:szCs w:val="22"/>
        </w:rPr>
        <w:t>”.</w:t>
      </w:r>
    </w:p>
    <w:p w:rsidR="009628E6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6" w:name="_Toc30445438"/>
      <w:bookmarkStart w:id="17" w:name="_Toc389476708"/>
      <w:bookmarkStart w:id="18" w:name="_Toc497412533"/>
      <w:r w:rsidR="009628E6"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16"/>
      <w:bookmarkEnd w:id="17"/>
      <w:bookmarkEnd w:id="18"/>
    </w:p>
    <w:p w:rsidR="004A52C9" w:rsidRPr="004A52C9" w:rsidRDefault="004A52C9" w:rsidP="004A53FA">
      <w:pPr>
        <w:pStyle w:val="Prrafodelista"/>
        <w:numPr>
          <w:ilvl w:val="0"/>
          <w:numId w:val="10"/>
        </w:numPr>
        <w:ind w:left="2127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9628E6" w:rsidRPr="004A52C9" w:rsidRDefault="004A52C9" w:rsidP="004A53FA">
      <w:pPr>
        <w:pStyle w:val="Prrafodelista"/>
        <w:numPr>
          <w:ilvl w:val="0"/>
          <w:numId w:val="10"/>
        </w:numPr>
        <w:ind w:left="2127"/>
        <w:rPr>
          <w:lang w:val="es-PE"/>
        </w:rPr>
      </w:pPr>
      <w:r w:rsidRPr="004A52C9">
        <w:rPr>
          <w:rFonts w:ascii="Arial" w:hAnsi="Arial" w:cs="Arial"/>
          <w:sz w:val="22"/>
          <w:lang w:val="es-PE"/>
        </w:rPr>
        <w:t xml:space="preserve">El Jefe de Logística estaba </w:t>
      </w:r>
      <w:proofErr w:type="spellStart"/>
      <w:r w:rsidRPr="004A52C9">
        <w:rPr>
          <w:rFonts w:ascii="Arial" w:hAnsi="Arial" w:cs="Arial"/>
          <w:sz w:val="22"/>
          <w:lang w:val="es-PE"/>
        </w:rPr>
        <w:t>logueado</w:t>
      </w:r>
      <w:proofErr w:type="spellEnd"/>
      <w:r w:rsidRPr="004A52C9">
        <w:rPr>
          <w:rFonts w:ascii="Arial" w:hAnsi="Arial" w:cs="Arial"/>
          <w:sz w:val="22"/>
          <w:lang w:val="es-PE"/>
        </w:rPr>
        <w:t xml:space="preserve"> al sistema</w:t>
      </w:r>
      <w:r w:rsidRPr="004A52C9">
        <w:rPr>
          <w:lang w:val="es-PE"/>
        </w:rPr>
        <w:t>.</w:t>
      </w:r>
    </w:p>
    <w:p w:rsidR="009D384E" w:rsidRPr="00D34E15" w:rsidRDefault="005F505F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19" w:name="_Toc389476709"/>
      <w:bookmarkStart w:id="20" w:name="_Toc497412534"/>
      <w:r w:rsidR="009D384E"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19"/>
      <w:bookmarkEnd w:id="20"/>
    </w:p>
    <w:p w:rsidR="00BC12D7" w:rsidRPr="00E36679" w:rsidRDefault="00D413BE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="00BC12D7"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="002061E9">
        <w:rPr>
          <w:rFonts w:ascii="Arial" w:hAnsi="Arial" w:cs="Arial"/>
          <w:sz w:val="22"/>
          <w:szCs w:val="22"/>
          <w:lang w:val="es-PE"/>
        </w:rPr>
        <w:t>Registrar Revisiones Técnicas realizadas a</w:t>
      </w:r>
      <w:r w:rsidR="00E16ABB">
        <w:rPr>
          <w:rFonts w:ascii="Arial" w:hAnsi="Arial" w:cs="Arial"/>
          <w:sz w:val="22"/>
          <w:szCs w:val="22"/>
          <w:lang w:val="es-PE"/>
        </w:rPr>
        <w:t xml:space="preserve"> Vehículos</w:t>
      </w:r>
      <w:r w:rsidR="00BC12D7" w:rsidRPr="00E36679">
        <w:rPr>
          <w:rFonts w:ascii="Arial" w:hAnsi="Arial" w:cs="Arial"/>
          <w:sz w:val="22"/>
          <w:szCs w:val="22"/>
          <w:lang w:val="es-PE"/>
        </w:rPr>
        <w:t>”</w:t>
      </w:r>
      <w:r w:rsidR="00E16ABB">
        <w:rPr>
          <w:rFonts w:ascii="Arial" w:hAnsi="Arial" w:cs="Arial"/>
          <w:sz w:val="22"/>
          <w:szCs w:val="22"/>
          <w:lang w:val="es-PE"/>
        </w:rPr>
        <w:t>.</w:t>
      </w:r>
    </w:p>
    <w:p w:rsidR="00B17D89" w:rsidRDefault="00B64890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 xml:space="preserve">” se abrirá una ventana “Vehículo”, seleccione la opción “seleccionar” del vehículo con </w:t>
      </w:r>
      <w:r>
        <w:rPr>
          <w:rFonts w:ascii="Arial" w:hAnsi="Arial" w:cs="Arial"/>
          <w:sz w:val="22"/>
          <w:szCs w:val="22"/>
          <w:lang w:val="es-PE"/>
        </w:rPr>
        <w:t>placa</w:t>
      </w:r>
      <w:r w:rsidRPr="000E257D">
        <w:rPr>
          <w:lang w:val="es-PE"/>
        </w:rPr>
        <w:t>:</w:t>
      </w:r>
      <w:r w:rsidRPr="006C4303">
        <w:rPr>
          <w:lang w:val="es-PE"/>
        </w:rPr>
        <w:t xml:space="preserve"> </w:t>
      </w:r>
      <w:r w:rsidR="00B17D89">
        <w:rPr>
          <w:rFonts w:ascii="Arial" w:hAnsi="Arial" w:cs="Arial"/>
          <w:sz w:val="22"/>
          <w:szCs w:val="22"/>
          <w:lang w:val="es-PE"/>
        </w:rPr>
        <w:t>EVJ-382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B64890" w:rsidRDefault="00B64890" w:rsidP="00B64890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</w:t>
      </w:r>
      <w:r>
        <w:rPr>
          <w:rFonts w:ascii="Arial" w:hAnsi="Arial" w:cs="Arial"/>
          <w:sz w:val="22"/>
          <w:szCs w:val="22"/>
          <w:lang w:val="es-PE"/>
        </w:rPr>
        <w:t>EVJ-382</w:t>
      </w:r>
      <w:r w:rsidR="00225F48">
        <w:rPr>
          <w:rFonts w:ascii="Arial" w:hAnsi="Arial" w:cs="Arial"/>
          <w:sz w:val="22"/>
          <w:szCs w:val="22"/>
          <w:lang w:val="es-PE"/>
        </w:rPr>
        <w:t>”, Modelo:”</w:t>
      </w:r>
      <w:proofErr w:type="spellStart"/>
      <w:r w:rsidR="00225F48"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 w:rsidR="00225F48">
        <w:rPr>
          <w:rFonts w:ascii="Arial" w:hAnsi="Arial" w:cs="Arial"/>
          <w:sz w:val="22"/>
          <w:szCs w:val="22"/>
          <w:lang w:val="es-PE"/>
        </w:rPr>
        <w:t xml:space="preserve">” y </w:t>
      </w:r>
      <w:proofErr w:type="spellStart"/>
      <w:r w:rsidR="00225F48">
        <w:rPr>
          <w:rFonts w:ascii="Arial" w:hAnsi="Arial" w:cs="Arial"/>
          <w:sz w:val="22"/>
          <w:szCs w:val="22"/>
          <w:lang w:val="es-PE"/>
        </w:rPr>
        <w:t>kilmetraje</w:t>
      </w:r>
      <w:proofErr w:type="spellEnd"/>
      <w:r w:rsidR="00225F48">
        <w:rPr>
          <w:rFonts w:ascii="Arial" w:hAnsi="Arial" w:cs="Arial"/>
          <w:sz w:val="22"/>
          <w:szCs w:val="22"/>
          <w:lang w:val="es-PE"/>
        </w:rPr>
        <w:t>: “5000”</w:t>
      </w:r>
    </w:p>
    <w:p w:rsidR="00681D9C" w:rsidRPr="002061E9" w:rsidRDefault="00681D9C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 xml:space="preserve">Ingresar </w:t>
      </w:r>
      <w:r w:rsidR="002061E9">
        <w:rPr>
          <w:rFonts w:ascii="Arial" w:eastAsia="Arial" w:hAnsi="Arial" w:cs="Arial"/>
          <w:sz w:val="22"/>
          <w:szCs w:val="22"/>
          <w:lang w:val="es-PE"/>
        </w:rPr>
        <w:t xml:space="preserve">la fecha </w:t>
      </w:r>
      <w:r w:rsidR="002061E9" w:rsidRPr="00037B83">
        <w:rPr>
          <w:rFonts w:ascii="Arial" w:hAnsi="Arial" w:cs="Arial"/>
          <w:sz w:val="22"/>
          <w:szCs w:val="22"/>
          <w:lang w:val="es-PE"/>
        </w:rPr>
        <w:t>de revisión</w:t>
      </w:r>
      <w:r w:rsidRPr="00E16ABB">
        <w:rPr>
          <w:rFonts w:ascii="Arial" w:hAnsi="Arial" w:cs="Arial"/>
          <w:sz w:val="22"/>
          <w:szCs w:val="22"/>
          <w:lang w:val="es-PE"/>
        </w:rPr>
        <w:t>:</w:t>
      </w:r>
      <w:r w:rsidR="002D2DAF" w:rsidRPr="00E16ABB">
        <w:rPr>
          <w:rFonts w:ascii="Arial" w:hAnsi="Arial" w:cs="Arial"/>
          <w:sz w:val="22"/>
          <w:szCs w:val="22"/>
          <w:lang w:val="es-PE"/>
        </w:rPr>
        <w:t xml:space="preserve"> </w:t>
      </w:r>
      <w:r w:rsidR="00225F48">
        <w:rPr>
          <w:rFonts w:ascii="Arial" w:hAnsi="Arial" w:cs="Arial"/>
          <w:sz w:val="22"/>
          <w:szCs w:val="22"/>
          <w:lang w:val="es-PE"/>
        </w:rPr>
        <w:t>05/10/</w:t>
      </w:r>
      <w:r w:rsidR="00B17D89" w:rsidRPr="00037B83">
        <w:rPr>
          <w:rFonts w:ascii="Arial" w:hAnsi="Arial" w:cs="Arial"/>
          <w:sz w:val="22"/>
          <w:szCs w:val="22"/>
          <w:lang w:val="es-PE"/>
        </w:rPr>
        <w:t>17</w:t>
      </w:r>
    </w:p>
    <w:p w:rsidR="002061E9" w:rsidRPr="002061E9" w:rsidRDefault="002061E9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N° de factura: 89342752</w:t>
      </w:r>
    </w:p>
    <w:p w:rsidR="002061E9" w:rsidRPr="002061E9" w:rsidRDefault="002061E9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concesionaria: Toyota</w:t>
      </w:r>
    </w:p>
    <w:p w:rsidR="002061E9" w:rsidRPr="00E16ABB" w:rsidRDefault="002061E9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monto total de la revisión: 1528</w:t>
      </w:r>
    </w:p>
    <w:p w:rsidR="00681D9C" w:rsidRPr="00E36679" w:rsidRDefault="00681D9C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="00E16ABB" w:rsidRPr="00037B83">
        <w:rPr>
          <w:rFonts w:ascii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>:</w:t>
      </w:r>
      <w:r w:rsidR="002D2DAF" w:rsidRPr="00E36679">
        <w:rPr>
          <w:rFonts w:ascii="Arial" w:hAnsi="Arial" w:cs="Arial"/>
          <w:sz w:val="22"/>
          <w:szCs w:val="22"/>
          <w:lang w:val="es-PE"/>
        </w:rPr>
        <w:t xml:space="preserve"> </w:t>
      </w:r>
      <w:r w:rsidR="00B17D89" w:rsidRPr="00037B83">
        <w:rPr>
          <w:rFonts w:ascii="Arial" w:hAnsi="Arial" w:cs="Arial"/>
          <w:sz w:val="22"/>
          <w:szCs w:val="22"/>
          <w:lang w:val="es-PE"/>
        </w:rPr>
        <w:t>Llanta reventada</w:t>
      </w:r>
    </w:p>
    <w:p w:rsidR="00BC12D7" w:rsidRPr="00037B83" w:rsidRDefault="00E16ABB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Seleccionar el tipo de Mantenimiento</w:t>
      </w:r>
      <w:r w:rsidR="00681D9C" w:rsidRPr="00037B83">
        <w:rPr>
          <w:rFonts w:ascii="Arial" w:hAnsi="Arial" w:cs="Arial"/>
          <w:sz w:val="22"/>
          <w:szCs w:val="22"/>
          <w:lang w:val="es-PE"/>
        </w:rPr>
        <w:t>:</w:t>
      </w:r>
      <w:r w:rsidR="00B17D89" w:rsidRPr="00037B83">
        <w:rPr>
          <w:rFonts w:ascii="Arial" w:hAnsi="Arial" w:cs="Arial"/>
          <w:sz w:val="22"/>
          <w:szCs w:val="22"/>
          <w:lang w:val="es-PE"/>
        </w:rPr>
        <w:t xml:space="preserve"> Correctivo</w:t>
      </w:r>
    </w:p>
    <w:p w:rsidR="00BC12D7" w:rsidRDefault="00BC12D7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</w:t>
      </w:r>
      <w:r w:rsidR="00E16ABB" w:rsidRPr="00E16ABB">
        <w:rPr>
          <w:rFonts w:ascii="Arial" w:hAnsi="Arial" w:cs="Arial"/>
          <w:sz w:val="22"/>
          <w:szCs w:val="22"/>
          <w:lang w:val="es-PE"/>
        </w:rPr>
        <w:t>Agregar</w:t>
      </w:r>
      <w:r w:rsidR="002061E9">
        <w:rPr>
          <w:rFonts w:ascii="Arial" w:hAnsi="Arial" w:cs="Arial"/>
          <w:sz w:val="22"/>
          <w:szCs w:val="22"/>
          <w:lang w:val="es-PE"/>
        </w:rPr>
        <w:t xml:space="preserve"> Revisión Técnica</w:t>
      </w:r>
      <w:r w:rsidR="00E16ABB" w:rsidRPr="00E16ABB">
        <w:rPr>
          <w:rFonts w:ascii="Arial" w:hAnsi="Arial" w:cs="Arial"/>
          <w:sz w:val="22"/>
          <w:szCs w:val="22"/>
          <w:lang w:val="es-PE"/>
        </w:rPr>
        <w:t xml:space="preserve"> a la grilla</w:t>
      </w:r>
      <w:r w:rsidRPr="00E16ABB">
        <w:rPr>
          <w:rFonts w:ascii="Arial" w:hAnsi="Arial" w:cs="Arial"/>
          <w:sz w:val="22"/>
          <w:szCs w:val="22"/>
          <w:lang w:val="es-PE"/>
        </w:rPr>
        <w:t>”</w:t>
      </w:r>
      <w:r w:rsidR="00E16ABB">
        <w:rPr>
          <w:rFonts w:ascii="Arial" w:hAnsi="Arial" w:cs="Arial"/>
          <w:sz w:val="22"/>
          <w:szCs w:val="22"/>
          <w:lang w:val="es-PE"/>
        </w:rPr>
        <w:t>.</w:t>
      </w:r>
    </w:p>
    <w:p w:rsidR="00E16ABB" w:rsidRDefault="00E16ABB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Verificar que grabe en la grilla los campos (N</w:t>
      </w:r>
      <w:proofErr w:type="gramStart"/>
      <w:r>
        <w:rPr>
          <w:rFonts w:ascii="Arial" w:hAnsi="Arial" w:cs="Arial"/>
          <w:sz w:val="22"/>
          <w:szCs w:val="22"/>
          <w:lang w:val="es-PE"/>
        </w:rPr>
        <w:t>°(</w:t>
      </w:r>
      <w:proofErr w:type="gramEnd"/>
      <w:r>
        <w:rPr>
          <w:rFonts w:ascii="Arial" w:hAnsi="Arial" w:cs="Arial"/>
          <w:sz w:val="22"/>
          <w:szCs w:val="22"/>
          <w:lang w:val="es-PE"/>
        </w:rPr>
        <w:t>Generado), Placa, T</w:t>
      </w:r>
      <w:r w:rsidR="00037B83">
        <w:rPr>
          <w:rFonts w:ascii="Arial" w:hAnsi="Arial" w:cs="Arial"/>
          <w:sz w:val="22"/>
          <w:szCs w:val="22"/>
          <w:lang w:val="es-PE"/>
        </w:rPr>
        <w:t>ipo de revisión, Fecha de revisión</w:t>
      </w:r>
      <w:r>
        <w:rPr>
          <w:rFonts w:ascii="Arial" w:hAnsi="Arial" w:cs="Arial"/>
          <w:sz w:val="22"/>
          <w:szCs w:val="22"/>
          <w:lang w:val="es-PE"/>
        </w:rPr>
        <w:t>, Motivo y</w:t>
      </w:r>
      <w:r w:rsidR="00037B83">
        <w:rPr>
          <w:rFonts w:ascii="Arial" w:hAnsi="Arial" w:cs="Arial"/>
          <w:sz w:val="22"/>
          <w:szCs w:val="22"/>
          <w:lang w:val="es-PE"/>
        </w:rPr>
        <w:t xml:space="preserve"> Concesionaria</w:t>
      </w:r>
      <w:r>
        <w:rPr>
          <w:rFonts w:ascii="Arial" w:hAnsi="Arial" w:cs="Arial"/>
          <w:sz w:val="22"/>
          <w:szCs w:val="22"/>
          <w:lang w:val="es-PE"/>
        </w:rPr>
        <w:t>) que se ingresó anteriormente.</w:t>
      </w:r>
    </w:p>
    <w:p w:rsidR="00E16ABB" w:rsidRPr="00E16ABB" w:rsidRDefault="00E16ABB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</w:t>
      </w:r>
      <w:r w:rsidR="00037B83">
        <w:rPr>
          <w:rFonts w:ascii="Arial" w:hAnsi="Arial" w:cs="Arial"/>
          <w:sz w:val="22"/>
          <w:szCs w:val="22"/>
          <w:lang w:val="es-PE"/>
        </w:rPr>
        <w:t>Registrar Revisión Técnica</w:t>
      </w:r>
      <w:r>
        <w:rPr>
          <w:rFonts w:ascii="Arial" w:hAnsi="Arial" w:cs="Arial"/>
          <w:sz w:val="22"/>
          <w:szCs w:val="22"/>
          <w:lang w:val="es-PE"/>
        </w:rPr>
        <w:t>”.</w:t>
      </w:r>
    </w:p>
    <w:p w:rsidR="00BC12D7" w:rsidRPr="00037B83" w:rsidRDefault="00BC12D7" w:rsidP="00DE01AF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 xml:space="preserve">Se muestra mensaje </w:t>
      </w:r>
      <w:r w:rsidR="00037B83" w:rsidRPr="00037B83">
        <w:rPr>
          <w:rFonts w:ascii="Arial" w:hAnsi="Arial" w:cs="Arial"/>
          <w:sz w:val="22"/>
          <w:szCs w:val="22"/>
          <w:lang w:val="es-PE"/>
        </w:rPr>
        <w:t>“</w:t>
      </w:r>
      <w:r w:rsidR="00DE01AF" w:rsidRPr="00DE01AF">
        <w:rPr>
          <w:rFonts w:ascii="Arial" w:hAnsi="Arial" w:cs="Arial"/>
          <w:sz w:val="22"/>
          <w:szCs w:val="22"/>
          <w:lang w:val="es-PE"/>
        </w:rPr>
        <w:t>Los registros de la grilla se grabaron correctamente. Presione Ok para continuar</w:t>
      </w:r>
      <w:r w:rsidR="00DE01AF">
        <w:rPr>
          <w:rFonts w:ascii="Arial" w:hAnsi="Arial" w:cs="Arial"/>
          <w:sz w:val="22"/>
          <w:szCs w:val="22"/>
          <w:lang w:val="es-PE"/>
        </w:rPr>
        <w:t>”</w:t>
      </w:r>
    </w:p>
    <w:p w:rsidR="004F2DB0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1" w:name="_Toc389476710"/>
      <w:bookmarkStart w:id="22" w:name="_Toc497412535"/>
      <w:r w:rsidR="00785206" w:rsidRPr="00D34E15">
        <w:rPr>
          <w:rFonts w:cs="Arial"/>
          <w:b/>
          <w:i w:val="0"/>
          <w:sz w:val="22"/>
          <w:szCs w:val="22"/>
          <w:lang w:val="es-PE"/>
        </w:rPr>
        <w:t>Criterio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(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>s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)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 xml:space="preserve"> de Éxito / Fallo</w:t>
      </w:r>
      <w:bookmarkEnd w:id="21"/>
      <w:bookmarkEnd w:id="22"/>
    </w:p>
    <w:p w:rsidR="00A66F37" w:rsidRPr="00D34E15" w:rsidRDefault="002061E9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El Registro de Revisiones Técnicas realizadas a</w:t>
      </w:r>
      <w:r w:rsidR="00B17D89">
        <w:rPr>
          <w:rFonts w:ascii="Arial" w:hAnsi="Arial" w:cs="Arial"/>
          <w:sz w:val="22"/>
          <w:szCs w:val="22"/>
          <w:lang w:val="es-PE"/>
        </w:rPr>
        <w:t xml:space="preserve"> Vehículos</w:t>
      </w:r>
      <w:r w:rsidR="00681D9C">
        <w:rPr>
          <w:rFonts w:ascii="Arial" w:hAnsi="Arial" w:cs="Arial"/>
          <w:sz w:val="22"/>
          <w:szCs w:val="22"/>
          <w:lang w:val="es-PE"/>
        </w:rPr>
        <w:t xml:space="preserve"> Satisfactoriamente.</w:t>
      </w:r>
    </w:p>
    <w:p w:rsidR="00A66F37" w:rsidRPr="00D34E15" w:rsidRDefault="00A66F37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9900F4" w:rsidRPr="0020106D" w:rsidRDefault="00171086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23" w:name="_Toc497412536"/>
      <w:proofErr w:type="spellStart"/>
      <w:r w:rsidR="00B17D89">
        <w:rPr>
          <w:rFonts w:cs="Arial"/>
          <w:color w:val="000000"/>
          <w:sz w:val="22"/>
          <w:szCs w:val="22"/>
        </w:rPr>
        <w:t>Vehículo</w:t>
      </w:r>
      <w:proofErr w:type="spellEnd"/>
      <w:r w:rsidR="00B17D89">
        <w:rPr>
          <w:rFonts w:cs="Arial"/>
          <w:color w:val="000000"/>
          <w:sz w:val="22"/>
          <w:szCs w:val="22"/>
        </w:rPr>
        <w:t xml:space="preserve"> no </w:t>
      </w:r>
      <w:proofErr w:type="spellStart"/>
      <w:r w:rsidR="00B17D89">
        <w:rPr>
          <w:rFonts w:cs="Arial"/>
          <w:color w:val="000000"/>
          <w:sz w:val="22"/>
          <w:szCs w:val="22"/>
        </w:rPr>
        <w:t>seleccionado</w:t>
      </w:r>
      <w:bookmarkEnd w:id="23"/>
      <w:proofErr w:type="spellEnd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4" w:name="_Toc497412537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4"/>
    </w:p>
    <w:p w:rsidR="009900F4" w:rsidRPr="00113C73" w:rsidRDefault="00B17D89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No se </w:t>
      </w:r>
      <w:r>
        <w:rPr>
          <w:rFonts w:ascii="Arial" w:hAnsi="Arial" w:cs="Arial"/>
          <w:sz w:val="22"/>
          <w:szCs w:val="22"/>
          <w:lang w:val="es-PE"/>
        </w:rPr>
        <w:t>seleccionara un Vehículo al momento de Buscar</w:t>
      </w:r>
      <w:r w:rsidR="00113C73">
        <w:rPr>
          <w:rFonts w:ascii="Arial" w:hAnsi="Arial" w:cs="Arial"/>
          <w:sz w:val="22"/>
          <w:szCs w:val="22"/>
          <w:lang w:val="es-PE"/>
        </w:rPr>
        <w:t>,</w:t>
      </w:r>
      <w:r w:rsidR="00113C73" w:rsidRPr="00113C73">
        <w:rPr>
          <w:rFonts w:ascii="Arial" w:hAnsi="Arial" w:cs="Arial"/>
          <w:sz w:val="22"/>
          <w:szCs w:val="22"/>
          <w:lang w:val="es-MX"/>
        </w:rPr>
        <w:t xml:space="preserve"> se ingresará la fecha de revisión, N° de factura, concesionaria, monto total de la revisión, motivo y se seleccionará el tipo de mantenimiento.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5" w:name="_Toc497412538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25"/>
    </w:p>
    <w:p w:rsidR="004A52C9" w:rsidRPr="004A52C9" w:rsidRDefault="004A52C9" w:rsidP="004A53FA">
      <w:pPr>
        <w:pStyle w:val="Prrafodelista"/>
        <w:numPr>
          <w:ilvl w:val="0"/>
          <w:numId w:val="11"/>
        </w:numPr>
        <w:ind w:left="1843"/>
        <w:rPr>
          <w:rFonts w:ascii="Arial" w:hAnsi="Arial" w:cs="Arial"/>
          <w:sz w:val="22"/>
          <w:szCs w:val="22"/>
          <w:lang w:val="es-PE"/>
        </w:rPr>
      </w:pPr>
      <w:r w:rsidRPr="004A52C9">
        <w:rPr>
          <w:rFonts w:ascii="Arial" w:hAnsi="Arial" w:cs="Arial"/>
          <w:sz w:val="22"/>
          <w:szCs w:val="22"/>
          <w:lang w:val="es-PE"/>
        </w:rPr>
        <w:t>Lista de vehículos estaba disponible.</w:t>
      </w:r>
    </w:p>
    <w:p w:rsidR="009900F4" w:rsidRPr="004A52C9" w:rsidRDefault="004A52C9" w:rsidP="004A53FA">
      <w:pPr>
        <w:pStyle w:val="Prrafodelista"/>
        <w:numPr>
          <w:ilvl w:val="0"/>
          <w:numId w:val="11"/>
        </w:numPr>
        <w:ind w:left="1843"/>
        <w:rPr>
          <w:rFonts w:ascii="Arial" w:hAnsi="Arial" w:cs="Arial"/>
          <w:sz w:val="22"/>
          <w:szCs w:val="22"/>
          <w:lang w:val="es-PE"/>
        </w:rPr>
      </w:pPr>
      <w:r w:rsidRPr="004A52C9">
        <w:rPr>
          <w:rFonts w:ascii="Arial" w:hAnsi="Arial" w:cs="Arial"/>
          <w:sz w:val="22"/>
          <w:szCs w:val="22"/>
          <w:lang w:val="es-PE"/>
        </w:rPr>
        <w:t xml:space="preserve">El Jefe de Logística estaba </w:t>
      </w:r>
      <w:proofErr w:type="spellStart"/>
      <w:r w:rsidRPr="004A52C9">
        <w:rPr>
          <w:rFonts w:ascii="Arial" w:hAnsi="Arial" w:cs="Arial"/>
          <w:sz w:val="22"/>
          <w:szCs w:val="22"/>
          <w:lang w:val="es-PE"/>
        </w:rPr>
        <w:t>logueado</w:t>
      </w:r>
      <w:proofErr w:type="spellEnd"/>
      <w:r w:rsidRPr="004A52C9">
        <w:rPr>
          <w:rFonts w:ascii="Arial" w:hAnsi="Arial" w:cs="Arial"/>
          <w:sz w:val="22"/>
          <w:szCs w:val="22"/>
          <w:lang w:val="es-PE"/>
        </w:rPr>
        <w:t xml:space="preserve"> al sistema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lastRenderedPageBreak/>
        <w:t xml:space="preserve">  </w:t>
      </w:r>
      <w:bookmarkStart w:id="26" w:name="_Toc497412539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26"/>
    </w:p>
    <w:p w:rsidR="0020106D" w:rsidRDefault="00D413BE" w:rsidP="004A53FA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="0020106D"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="00037B83">
        <w:rPr>
          <w:rFonts w:ascii="Arial" w:hAnsi="Arial" w:cs="Arial"/>
          <w:sz w:val="22"/>
          <w:szCs w:val="22"/>
          <w:lang w:val="es-PE"/>
        </w:rPr>
        <w:t>Registrar Revisiones Técnicas realizadas a</w:t>
      </w:r>
      <w:r>
        <w:rPr>
          <w:rFonts w:ascii="Arial" w:hAnsi="Arial" w:cs="Arial"/>
          <w:sz w:val="22"/>
          <w:szCs w:val="22"/>
          <w:lang w:val="es-PE"/>
        </w:rPr>
        <w:t xml:space="preserve"> Vehículos</w:t>
      </w:r>
      <w:r w:rsidR="0020106D" w:rsidRPr="00E36679">
        <w:rPr>
          <w:rFonts w:ascii="Arial" w:hAnsi="Arial" w:cs="Arial"/>
          <w:sz w:val="22"/>
          <w:szCs w:val="22"/>
          <w:lang w:val="es-PE"/>
        </w:rPr>
        <w:t>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A308C5" w:rsidRPr="002061E9" w:rsidRDefault="00A308C5" w:rsidP="00A308C5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 xml:space="preserve">la fecha </w:t>
      </w:r>
      <w:r w:rsidRPr="00037B83">
        <w:rPr>
          <w:rFonts w:ascii="Arial" w:hAnsi="Arial" w:cs="Arial"/>
          <w:sz w:val="22"/>
          <w:szCs w:val="22"/>
          <w:lang w:val="es-PE"/>
        </w:rPr>
        <w:t>de revisión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: </w:t>
      </w:r>
      <w:r w:rsidR="00715D2A">
        <w:rPr>
          <w:rFonts w:ascii="Arial" w:hAnsi="Arial" w:cs="Arial"/>
          <w:sz w:val="22"/>
          <w:szCs w:val="22"/>
          <w:lang w:val="es-PE"/>
        </w:rPr>
        <w:t>05/10/</w:t>
      </w:r>
      <w:r w:rsidRPr="00037B83">
        <w:rPr>
          <w:rFonts w:ascii="Arial" w:hAnsi="Arial" w:cs="Arial"/>
          <w:sz w:val="22"/>
          <w:szCs w:val="22"/>
          <w:lang w:val="es-PE"/>
        </w:rPr>
        <w:t>17</w:t>
      </w:r>
    </w:p>
    <w:p w:rsidR="00A308C5" w:rsidRPr="002061E9" w:rsidRDefault="00A308C5" w:rsidP="00A308C5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N° de factura: 89342752</w:t>
      </w:r>
    </w:p>
    <w:p w:rsidR="00A308C5" w:rsidRPr="002061E9" w:rsidRDefault="00A308C5" w:rsidP="00A308C5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concesionaria: Toyota</w:t>
      </w:r>
    </w:p>
    <w:p w:rsidR="00A308C5" w:rsidRPr="00E16ABB" w:rsidRDefault="00A308C5" w:rsidP="00A308C5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monto total de la revisión: 1528</w:t>
      </w:r>
    </w:p>
    <w:p w:rsidR="00A308C5" w:rsidRPr="00E36679" w:rsidRDefault="00A308C5" w:rsidP="00A308C5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Pr="00037B83">
        <w:rPr>
          <w:rFonts w:ascii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 w:rsidRPr="00037B83">
        <w:rPr>
          <w:rFonts w:ascii="Arial" w:hAnsi="Arial" w:cs="Arial"/>
          <w:sz w:val="22"/>
          <w:szCs w:val="22"/>
          <w:lang w:val="es-PE"/>
        </w:rPr>
        <w:t>Llanta reventada</w:t>
      </w:r>
    </w:p>
    <w:p w:rsidR="00A308C5" w:rsidRPr="00037B83" w:rsidRDefault="00A308C5" w:rsidP="00A308C5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Seleccionar el tipo de Mantenimiento: Correctivo</w:t>
      </w:r>
    </w:p>
    <w:p w:rsidR="00A308C5" w:rsidRPr="00A308C5" w:rsidRDefault="00A308C5" w:rsidP="00A308C5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“Agregar</w:t>
      </w:r>
      <w:r>
        <w:rPr>
          <w:rFonts w:ascii="Arial" w:hAnsi="Arial" w:cs="Arial"/>
          <w:sz w:val="22"/>
          <w:szCs w:val="22"/>
          <w:lang w:val="es-PE"/>
        </w:rPr>
        <w:t xml:space="preserve"> Revisión Técnica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 a la grilla”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D34E15" w:rsidRDefault="009900F4" w:rsidP="004A53FA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>Se muestra mensaje</w:t>
      </w:r>
      <w:r w:rsidR="00D413BE">
        <w:rPr>
          <w:rFonts w:ascii="Arial" w:hAnsi="Arial" w:cs="Arial"/>
          <w:sz w:val="22"/>
          <w:szCs w:val="22"/>
          <w:lang w:val="es-MX"/>
        </w:rPr>
        <w:t xml:space="preserve"> </w:t>
      </w:r>
      <w:r w:rsidR="00037B83" w:rsidRPr="00037B83">
        <w:rPr>
          <w:rFonts w:ascii="Arial" w:hAnsi="Arial" w:cs="Arial"/>
          <w:sz w:val="22"/>
          <w:szCs w:val="22"/>
          <w:lang w:val="es-MX"/>
        </w:rPr>
        <w:t>“No se seleccionó vehículo. Por favor, revise.”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7" w:name="_Toc497412540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27"/>
    </w:p>
    <w:p w:rsidR="009900F4" w:rsidRDefault="00D413BE" w:rsidP="009900F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No se seleccionó vehíc</w:t>
      </w:r>
      <w:r w:rsidR="00037B83">
        <w:rPr>
          <w:rFonts w:ascii="Arial" w:hAnsi="Arial" w:cs="Arial"/>
          <w:sz w:val="22"/>
          <w:szCs w:val="22"/>
          <w:lang w:val="es-PE"/>
        </w:rPr>
        <w:t>ulo y no podrá agregar y registrar</w:t>
      </w:r>
      <w:r>
        <w:rPr>
          <w:rFonts w:ascii="Arial" w:hAnsi="Arial" w:cs="Arial"/>
          <w:sz w:val="22"/>
          <w:szCs w:val="22"/>
          <w:lang w:val="es-PE"/>
        </w:rPr>
        <w:t xml:space="preserve"> una revisión técnica de vehículo.</w:t>
      </w:r>
    </w:p>
    <w:p w:rsidR="00C61AFB" w:rsidRDefault="00D74BA8" w:rsidP="009900F4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>Se muestra mensaje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037B83">
        <w:rPr>
          <w:rFonts w:ascii="Arial" w:hAnsi="Arial" w:cs="Arial"/>
          <w:sz w:val="22"/>
          <w:szCs w:val="22"/>
          <w:lang w:val="es-MX"/>
        </w:rPr>
        <w:t>“No se seleccionó vehículo. Por favor, revise.”</w:t>
      </w:r>
    </w:p>
    <w:p w:rsidR="00D74BA8" w:rsidRPr="00D34E15" w:rsidRDefault="00D74BA8" w:rsidP="009900F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9900F4" w:rsidRPr="00D34E15" w:rsidRDefault="005E68E8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color w:val="000000"/>
          <w:sz w:val="22"/>
          <w:szCs w:val="22"/>
          <w:lang w:val="es-PE"/>
        </w:rPr>
        <w:t xml:space="preserve"> </w:t>
      </w:r>
      <w:bookmarkStart w:id="28" w:name="_Toc497412541"/>
      <w:r w:rsidR="00D413BE">
        <w:rPr>
          <w:rFonts w:cs="Arial"/>
          <w:color w:val="000000"/>
          <w:sz w:val="22"/>
          <w:szCs w:val="22"/>
          <w:lang w:val="es-PE"/>
        </w:rPr>
        <w:t>Formato de fecha incorrecta</w:t>
      </w:r>
      <w:bookmarkEnd w:id="28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9" w:name="_Toc497412542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9"/>
    </w:p>
    <w:p w:rsidR="009900F4" w:rsidRPr="00113C73" w:rsidRDefault="00F92694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Se ingresará </w:t>
      </w:r>
      <w:r w:rsidR="00D413BE">
        <w:rPr>
          <w:rFonts w:ascii="Arial" w:hAnsi="Arial" w:cs="Arial"/>
          <w:sz w:val="22"/>
          <w:szCs w:val="22"/>
          <w:lang w:val="es-PE"/>
        </w:rPr>
        <w:t>formato de fecha</w:t>
      </w:r>
      <w:r w:rsidR="00A32368">
        <w:rPr>
          <w:rFonts w:ascii="Arial" w:hAnsi="Arial" w:cs="Arial"/>
          <w:sz w:val="22"/>
          <w:szCs w:val="22"/>
          <w:lang w:val="es-PE"/>
        </w:rPr>
        <w:t xml:space="preserve"> de manera incorrecta</w:t>
      </w:r>
      <w:r w:rsidR="00113C73">
        <w:rPr>
          <w:rFonts w:ascii="Arial" w:hAnsi="Arial" w:cs="Arial"/>
          <w:sz w:val="22"/>
          <w:szCs w:val="22"/>
          <w:lang w:val="es-PE"/>
        </w:rPr>
        <w:t>, s</w:t>
      </w:r>
      <w:r w:rsidR="00113C73" w:rsidRPr="00113C73">
        <w:rPr>
          <w:rFonts w:ascii="Arial" w:hAnsi="Arial" w:cs="Arial"/>
          <w:sz w:val="22"/>
          <w:szCs w:val="22"/>
          <w:lang w:val="es-MX"/>
        </w:rPr>
        <w:t>e buscará un vehículo, se ingresará</w:t>
      </w:r>
      <w:r w:rsidR="00113C73">
        <w:rPr>
          <w:rFonts w:ascii="Arial" w:hAnsi="Arial" w:cs="Arial"/>
          <w:sz w:val="22"/>
          <w:szCs w:val="22"/>
          <w:lang w:val="es-MX"/>
        </w:rPr>
        <w:t xml:space="preserve"> </w:t>
      </w:r>
      <w:r w:rsidR="00113C73" w:rsidRPr="00113C73">
        <w:rPr>
          <w:rFonts w:ascii="Arial" w:hAnsi="Arial" w:cs="Arial"/>
          <w:sz w:val="22"/>
          <w:szCs w:val="22"/>
          <w:lang w:val="es-MX"/>
        </w:rPr>
        <w:t>N° de factura, concesionaria, monto total de la revisión, motivo y se seleccionará el tipo de mantenimiento.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0" w:name="_Toc497412543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0"/>
    </w:p>
    <w:p w:rsidR="004A52C9" w:rsidRPr="004A52C9" w:rsidRDefault="004A52C9" w:rsidP="004A53FA">
      <w:pPr>
        <w:pStyle w:val="Prrafodelista"/>
        <w:numPr>
          <w:ilvl w:val="0"/>
          <w:numId w:val="12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A32368" w:rsidRPr="004A52C9" w:rsidRDefault="004A52C9" w:rsidP="004A53FA">
      <w:pPr>
        <w:pStyle w:val="Prrafodelista"/>
        <w:numPr>
          <w:ilvl w:val="0"/>
          <w:numId w:val="12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 xml:space="preserve">El Jefe de Logística estaba </w:t>
      </w:r>
      <w:proofErr w:type="spellStart"/>
      <w:r w:rsidRPr="004A52C9">
        <w:rPr>
          <w:rFonts w:ascii="Arial" w:hAnsi="Arial" w:cs="Arial"/>
          <w:sz w:val="22"/>
          <w:lang w:val="es-PE"/>
        </w:rPr>
        <w:t>logueado</w:t>
      </w:r>
      <w:proofErr w:type="spellEnd"/>
      <w:r w:rsidRPr="004A52C9">
        <w:rPr>
          <w:rFonts w:ascii="Arial" w:hAnsi="Arial" w:cs="Arial"/>
          <w:sz w:val="22"/>
          <w:lang w:val="es-PE"/>
        </w:rPr>
        <w:t xml:space="preserve"> al sistema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1" w:name="_Toc497412544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1"/>
    </w:p>
    <w:p w:rsidR="00A32368" w:rsidRPr="00E36679" w:rsidRDefault="00D413BE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“Generar Revisiones Técnicas de Vehículos”.</w:t>
      </w:r>
    </w:p>
    <w:p w:rsidR="00715D2A" w:rsidRDefault="00715D2A" w:rsidP="00715D2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EVJ-382.</w:t>
      </w:r>
    </w:p>
    <w:p w:rsidR="00715D2A" w:rsidRDefault="00715D2A" w:rsidP="00715D2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</w:t>
      </w:r>
      <w:r>
        <w:rPr>
          <w:rFonts w:ascii="Arial" w:hAnsi="Arial" w:cs="Arial"/>
          <w:sz w:val="22"/>
          <w:szCs w:val="22"/>
          <w:lang w:val="es-PE"/>
        </w:rPr>
        <w:t>EVJ-382”, Modelo:”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” y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kilmetraje</w:t>
      </w:r>
      <w:proofErr w:type="spellEnd"/>
      <w:r>
        <w:rPr>
          <w:rFonts w:ascii="Arial" w:hAnsi="Arial" w:cs="Arial"/>
          <w:sz w:val="22"/>
          <w:szCs w:val="22"/>
          <w:lang w:val="es-PE"/>
        </w:rPr>
        <w:t>: “5000”</w:t>
      </w:r>
    </w:p>
    <w:p w:rsidR="00C7580D" w:rsidRPr="00A308C5" w:rsidRDefault="00037B83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PE"/>
        </w:rPr>
        <w:t>Ingresar la fecha de revisión</w:t>
      </w:r>
      <w:r w:rsidR="00354B6A" w:rsidRPr="00C7580D">
        <w:rPr>
          <w:rFonts w:ascii="Arial" w:hAnsi="Arial" w:cs="Arial"/>
          <w:sz w:val="22"/>
          <w:szCs w:val="22"/>
          <w:lang w:val="es-PE"/>
        </w:rPr>
        <w:t xml:space="preserve">: </w:t>
      </w:r>
      <w:r w:rsidR="00715D2A">
        <w:rPr>
          <w:rFonts w:ascii="Arial" w:hAnsi="Arial" w:cs="Arial"/>
          <w:sz w:val="22"/>
          <w:szCs w:val="22"/>
          <w:lang w:val="es-PE"/>
        </w:rPr>
        <w:t>Kk9/01</w:t>
      </w:r>
      <w:r>
        <w:rPr>
          <w:rFonts w:ascii="Arial" w:hAnsi="Arial" w:cs="Arial"/>
          <w:sz w:val="22"/>
          <w:szCs w:val="22"/>
          <w:lang w:val="es-PE"/>
        </w:rPr>
        <w:t>/17</w:t>
      </w:r>
    </w:p>
    <w:p w:rsidR="00A308C5" w:rsidRPr="002061E9" w:rsidRDefault="00A308C5" w:rsidP="00A308C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N° de factura: 89342752</w:t>
      </w:r>
    </w:p>
    <w:p w:rsidR="00A308C5" w:rsidRPr="002061E9" w:rsidRDefault="00A308C5" w:rsidP="00A308C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concesionaria: Toyota</w:t>
      </w:r>
    </w:p>
    <w:p w:rsidR="00A308C5" w:rsidRPr="00E16ABB" w:rsidRDefault="00A308C5" w:rsidP="00A308C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monto total de la revisión: 1528</w:t>
      </w:r>
    </w:p>
    <w:p w:rsidR="00A308C5" w:rsidRPr="00E36679" w:rsidRDefault="00A308C5" w:rsidP="00A308C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Pr="00037B83">
        <w:rPr>
          <w:rFonts w:ascii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 w:rsidRPr="00037B83">
        <w:rPr>
          <w:rFonts w:ascii="Arial" w:hAnsi="Arial" w:cs="Arial"/>
          <w:sz w:val="22"/>
          <w:szCs w:val="22"/>
          <w:lang w:val="es-PE"/>
        </w:rPr>
        <w:t>Llanta reventada</w:t>
      </w:r>
    </w:p>
    <w:p w:rsidR="00A308C5" w:rsidRPr="00037B83" w:rsidRDefault="00A308C5" w:rsidP="00A308C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Seleccionar el tipo de Mantenimiento: Correctivo</w:t>
      </w:r>
    </w:p>
    <w:p w:rsidR="00A308C5" w:rsidRPr="00A308C5" w:rsidRDefault="00A308C5" w:rsidP="00A308C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“Agregar</w:t>
      </w:r>
      <w:r>
        <w:rPr>
          <w:rFonts w:ascii="Arial" w:hAnsi="Arial" w:cs="Arial"/>
          <w:sz w:val="22"/>
          <w:szCs w:val="22"/>
          <w:lang w:val="es-PE"/>
        </w:rPr>
        <w:t xml:space="preserve"> Revisión Técnica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 a la grilla”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A32368" w:rsidRPr="00037B83" w:rsidRDefault="00A32368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C7580D">
        <w:rPr>
          <w:rFonts w:ascii="Arial" w:hAnsi="Arial" w:cs="Arial"/>
          <w:sz w:val="22"/>
          <w:szCs w:val="22"/>
          <w:lang w:val="es-MX"/>
        </w:rPr>
        <w:t xml:space="preserve">Se muestra </w:t>
      </w:r>
      <w:r w:rsidRPr="00037B83">
        <w:rPr>
          <w:rFonts w:ascii="Arial" w:hAnsi="Arial" w:cs="Arial"/>
          <w:sz w:val="22"/>
          <w:szCs w:val="22"/>
          <w:lang w:val="es-PE"/>
        </w:rPr>
        <w:t xml:space="preserve">mensaje </w:t>
      </w:r>
      <w:r w:rsidR="00037B83" w:rsidRPr="00037B83">
        <w:rPr>
          <w:rFonts w:ascii="Arial" w:hAnsi="Arial" w:cs="Arial"/>
          <w:sz w:val="22"/>
          <w:szCs w:val="22"/>
          <w:lang w:val="es-PE"/>
        </w:rPr>
        <w:t>“Se ingresó un formato de fecha incorrecta. Por favor, revise.”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2" w:name="_Toc497412545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2"/>
    </w:p>
    <w:p w:rsidR="00A32368" w:rsidRDefault="00A32368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 w:rsidR="00354B6A">
        <w:rPr>
          <w:rFonts w:ascii="Arial" w:hAnsi="Arial" w:cs="Arial"/>
          <w:sz w:val="22"/>
          <w:szCs w:val="22"/>
          <w:lang w:val="es-PE"/>
        </w:rPr>
        <w:t>formato de la fecha no es la corre</w:t>
      </w:r>
      <w:r w:rsidR="00037B83">
        <w:rPr>
          <w:rFonts w:ascii="Arial" w:hAnsi="Arial" w:cs="Arial"/>
          <w:sz w:val="22"/>
          <w:szCs w:val="22"/>
          <w:lang w:val="es-PE"/>
        </w:rPr>
        <w:t>cta y no podrá agregar y registrar</w:t>
      </w:r>
      <w:r w:rsidR="00354B6A">
        <w:rPr>
          <w:rFonts w:ascii="Arial" w:hAnsi="Arial" w:cs="Arial"/>
          <w:sz w:val="22"/>
          <w:szCs w:val="22"/>
          <w:lang w:val="es-PE"/>
        </w:rPr>
        <w:t xml:space="preserve"> una revisión técnica de vehículo.</w:t>
      </w:r>
    </w:p>
    <w:p w:rsidR="00037B83" w:rsidRDefault="00D74BA8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C7580D">
        <w:rPr>
          <w:rFonts w:ascii="Arial" w:hAnsi="Arial" w:cs="Arial"/>
          <w:sz w:val="22"/>
          <w:szCs w:val="22"/>
          <w:lang w:val="es-MX"/>
        </w:rPr>
        <w:t xml:space="preserve">Se muestra </w:t>
      </w:r>
      <w:r w:rsidRPr="00037B83">
        <w:rPr>
          <w:rFonts w:ascii="Arial" w:hAnsi="Arial" w:cs="Arial"/>
          <w:sz w:val="22"/>
          <w:szCs w:val="22"/>
          <w:lang w:val="es-PE"/>
        </w:rPr>
        <w:t>mensaje “Se ingresó un formato de fecha incorrecta. Por favor, revise.”</w:t>
      </w:r>
    </w:p>
    <w:p w:rsidR="00D74BA8" w:rsidRDefault="00D74BA8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0A3222" w:rsidRPr="00D34E15" w:rsidRDefault="000A3222" w:rsidP="000A3222">
      <w:pPr>
        <w:pStyle w:val="Ttulo2"/>
        <w:rPr>
          <w:rFonts w:cs="Arial"/>
          <w:sz w:val="22"/>
          <w:szCs w:val="22"/>
          <w:lang w:val="es-PE"/>
        </w:rPr>
      </w:pPr>
      <w:bookmarkStart w:id="33" w:name="_Toc497412546"/>
      <w:r>
        <w:rPr>
          <w:rFonts w:cs="Arial"/>
          <w:color w:val="000000"/>
          <w:sz w:val="22"/>
          <w:szCs w:val="22"/>
          <w:lang w:val="es-PE"/>
        </w:rPr>
        <w:lastRenderedPageBreak/>
        <w:t>Monto incorrecto</w:t>
      </w:r>
      <w:bookmarkEnd w:id="33"/>
    </w:p>
    <w:p w:rsidR="000A3222" w:rsidRPr="00D34E15" w:rsidRDefault="000A3222" w:rsidP="000A3222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4" w:name="_Toc497412547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34"/>
    </w:p>
    <w:p w:rsidR="000A3222" w:rsidRPr="00113C73" w:rsidRDefault="000A3222" w:rsidP="000A3222">
      <w:pPr>
        <w:ind w:left="1429" w:hanging="11"/>
        <w:jc w:val="both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Se ingresará </w:t>
      </w:r>
      <w:r>
        <w:rPr>
          <w:rFonts w:ascii="Arial" w:hAnsi="Arial" w:cs="Arial"/>
          <w:sz w:val="22"/>
          <w:szCs w:val="22"/>
          <w:lang w:val="es-PE"/>
        </w:rPr>
        <w:t>el monto de manera incorrecta</w:t>
      </w:r>
      <w:r w:rsidR="00113C73">
        <w:rPr>
          <w:rFonts w:ascii="Arial" w:hAnsi="Arial" w:cs="Arial"/>
          <w:sz w:val="22"/>
          <w:szCs w:val="22"/>
          <w:lang w:val="es-PE"/>
        </w:rPr>
        <w:t>, s</w:t>
      </w:r>
      <w:r w:rsidR="00113C73" w:rsidRPr="00113C73">
        <w:rPr>
          <w:rFonts w:ascii="Arial" w:hAnsi="Arial" w:cs="Arial"/>
          <w:sz w:val="22"/>
          <w:szCs w:val="22"/>
          <w:lang w:val="es-MX"/>
        </w:rPr>
        <w:t>e buscará un vehículo, se ingresará la fecha de revisión, N° de factura, concesionaria, motivo y se seleccionará el tipo de mantenimiento.</w:t>
      </w:r>
    </w:p>
    <w:p w:rsidR="000A3222" w:rsidRPr="00D34E15" w:rsidRDefault="000A3222" w:rsidP="000A3222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5" w:name="_Toc497412548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5"/>
    </w:p>
    <w:p w:rsidR="000A3222" w:rsidRPr="004A52C9" w:rsidRDefault="000A3222" w:rsidP="00C61AFB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0A3222" w:rsidRPr="004A52C9" w:rsidRDefault="000A3222" w:rsidP="00C61AFB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 xml:space="preserve">El Jefe de Logística estaba </w:t>
      </w:r>
      <w:proofErr w:type="spellStart"/>
      <w:r w:rsidRPr="004A52C9">
        <w:rPr>
          <w:rFonts w:ascii="Arial" w:hAnsi="Arial" w:cs="Arial"/>
          <w:sz w:val="22"/>
          <w:lang w:val="es-PE"/>
        </w:rPr>
        <w:t>logueado</w:t>
      </w:r>
      <w:proofErr w:type="spellEnd"/>
      <w:r w:rsidRPr="004A52C9">
        <w:rPr>
          <w:rFonts w:ascii="Arial" w:hAnsi="Arial" w:cs="Arial"/>
          <w:sz w:val="22"/>
          <w:lang w:val="es-PE"/>
        </w:rPr>
        <w:t xml:space="preserve"> al sistema</w:t>
      </w:r>
    </w:p>
    <w:p w:rsidR="000A3222" w:rsidRPr="00D34E15" w:rsidRDefault="000A3222" w:rsidP="000A3222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6" w:name="_Toc497412549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6"/>
    </w:p>
    <w:p w:rsidR="000A3222" w:rsidRPr="00E36679" w:rsidRDefault="000A3222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“Generar Revisiones Técnicas de Vehículos”.</w:t>
      </w:r>
    </w:p>
    <w:p w:rsidR="00715D2A" w:rsidRDefault="00715D2A" w:rsidP="00715D2A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EVJ-382.</w:t>
      </w:r>
    </w:p>
    <w:p w:rsidR="00715D2A" w:rsidRDefault="00715D2A" w:rsidP="00715D2A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</w:t>
      </w:r>
      <w:r>
        <w:rPr>
          <w:rFonts w:ascii="Arial" w:hAnsi="Arial" w:cs="Arial"/>
          <w:sz w:val="22"/>
          <w:szCs w:val="22"/>
          <w:lang w:val="es-PE"/>
        </w:rPr>
        <w:t>EVJ-382”, Modelo:”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” y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kilmetraje</w:t>
      </w:r>
      <w:proofErr w:type="spellEnd"/>
      <w:r>
        <w:rPr>
          <w:rFonts w:ascii="Arial" w:hAnsi="Arial" w:cs="Arial"/>
          <w:sz w:val="22"/>
          <w:szCs w:val="22"/>
          <w:lang w:val="es-PE"/>
        </w:rPr>
        <w:t>: “5000”</w:t>
      </w:r>
    </w:p>
    <w:p w:rsidR="000A3222" w:rsidRPr="00C7580D" w:rsidRDefault="000A3222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PE"/>
        </w:rPr>
        <w:t>Ingresar la fecha de revisión</w:t>
      </w:r>
      <w:r w:rsidRPr="00C7580D">
        <w:rPr>
          <w:rFonts w:ascii="Arial" w:hAnsi="Arial" w:cs="Arial"/>
          <w:sz w:val="22"/>
          <w:szCs w:val="22"/>
          <w:lang w:val="es-PE"/>
        </w:rPr>
        <w:t xml:space="preserve">: </w:t>
      </w:r>
      <w:r w:rsidR="00715D2A">
        <w:rPr>
          <w:rFonts w:ascii="Arial" w:hAnsi="Arial" w:cs="Arial"/>
          <w:sz w:val="22"/>
          <w:szCs w:val="22"/>
          <w:lang w:val="es-PE"/>
        </w:rPr>
        <w:t>05/10/</w:t>
      </w:r>
      <w:r>
        <w:rPr>
          <w:rFonts w:ascii="Arial" w:hAnsi="Arial" w:cs="Arial"/>
          <w:sz w:val="22"/>
          <w:szCs w:val="22"/>
          <w:lang w:val="es-PE"/>
        </w:rPr>
        <w:t>17</w:t>
      </w:r>
    </w:p>
    <w:p w:rsidR="000A3222" w:rsidRDefault="000A3222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Seleccionar el tipo de Mantenimiento: Correctivo</w:t>
      </w:r>
    </w:p>
    <w:p w:rsidR="000A3222" w:rsidRPr="002061E9" w:rsidRDefault="000A3222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N° de factura: 89342752</w:t>
      </w:r>
    </w:p>
    <w:p w:rsidR="000A3222" w:rsidRDefault="000A3222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concesionaria: Toyota</w:t>
      </w:r>
    </w:p>
    <w:p w:rsidR="00113C73" w:rsidRDefault="00113C73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motivo: Llanta reventada</w:t>
      </w:r>
    </w:p>
    <w:p w:rsidR="000A3222" w:rsidRDefault="000A3222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monto total de la revisión:</w:t>
      </w:r>
      <w:r>
        <w:rPr>
          <w:rFonts w:ascii="Arial" w:hAnsi="Arial" w:cs="Arial"/>
          <w:sz w:val="22"/>
          <w:szCs w:val="22"/>
          <w:lang w:val="es-PE"/>
        </w:rPr>
        <w:t>13L5</w:t>
      </w:r>
    </w:p>
    <w:p w:rsidR="00A308C5" w:rsidRDefault="00A308C5" w:rsidP="00C61AFB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“Agregar revisión técnica a la grilla”</w:t>
      </w:r>
    </w:p>
    <w:p w:rsidR="000A3222" w:rsidRPr="00037B83" w:rsidRDefault="000A3222" w:rsidP="00DE01AF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 muestra mensaje </w:t>
      </w:r>
      <w:r w:rsidRPr="000A3222">
        <w:rPr>
          <w:rFonts w:ascii="Arial" w:hAnsi="Arial" w:cs="Arial"/>
          <w:sz w:val="22"/>
          <w:szCs w:val="22"/>
          <w:lang w:val="es-PE"/>
        </w:rPr>
        <w:t>“</w:t>
      </w:r>
      <w:r w:rsidR="00DE01AF" w:rsidRPr="00DE01AF">
        <w:rPr>
          <w:rFonts w:ascii="Arial" w:hAnsi="Arial" w:cs="Arial"/>
          <w:sz w:val="22"/>
          <w:szCs w:val="22"/>
          <w:lang w:val="es-PE"/>
        </w:rPr>
        <w:t>Se ingresó un formato de monto incorrecto. Por favor, revise</w:t>
      </w:r>
      <w:r w:rsidRPr="000A3222">
        <w:rPr>
          <w:rFonts w:ascii="Arial" w:hAnsi="Arial" w:cs="Arial"/>
          <w:sz w:val="22"/>
          <w:szCs w:val="22"/>
          <w:lang w:val="es-PE"/>
        </w:rPr>
        <w:t>.”</w:t>
      </w:r>
    </w:p>
    <w:p w:rsidR="000A3222" w:rsidRPr="00D34E15" w:rsidRDefault="000A3222" w:rsidP="000A3222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7" w:name="_Toc497412550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7"/>
    </w:p>
    <w:p w:rsidR="000A3222" w:rsidRPr="00D34E15" w:rsidRDefault="000A3222" w:rsidP="000A3222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>monto no es el correcto y no podrá agregar y registrar una revisión técnica de vehículo.</w:t>
      </w:r>
    </w:p>
    <w:p w:rsidR="000A3222" w:rsidRDefault="00113C73" w:rsidP="000A3222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 muestra mensaje </w:t>
      </w:r>
      <w:r w:rsidRPr="000A3222">
        <w:rPr>
          <w:rFonts w:ascii="Arial" w:hAnsi="Arial" w:cs="Arial"/>
          <w:sz w:val="22"/>
          <w:szCs w:val="22"/>
          <w:lang w:val="es-PE"/>
        </w:rPr>
        <w:t>“Se ingresó un monto no valido. Por favor, revise.”</w:t>
      </w:r>
    </w:p>
    <w:p w:rsidR="00113C73" w:rsidRDefault="00113C73" w:rsidP="000A3222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0A3222" w:rsidRPr="00D34E15" w:rsidRDefault="000A3222" w:rsidP="000A3222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8" w:name="_Toc497412551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8"/>
    </w:p>
    <w:p w:rsidR="000A3222" w:rsidRPr="00D34E15" w:rsidRDefault="000A3222" w:rsidP="000A3222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 w:rsidR="00C61AFB">
        <w:rPr>
          <w:rFonts w:ascii="Arial" w:hAnsi="Arial" w:cs="Arial"/>
          <w:sz w:val="22"/>
          <w:szCs w:val="22"/>
          <w:lang w:val="es-PE"/>
        </w:rPr>
        <w:t>comentario</w:t>
      </w:r>
      <w:r>
        <w:rPr>
          <w:rFonts w:ascii="Arial" w:hAnsi="Arial" w:cs="Arial"/>
          <w:sz w:val="22"/>
          <w:szCs w:val="22"/>
          <w:lang w:val="es-PE"/>
        </w:rPr>
        <w:t xml:space="preserve"> no es el correcto y no podrá agregar y registrar una revisión técnica de vehículo.</w:t>
      </w:r>
    </w:p>
    <w:p w:rsidR="000A3222" w:rsidRDefault="00113C73" w:rsidP="000A3222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 muestra mensaje </w:t>
      </w:r>
      <w:r w:rsidRPr="00C61AFB">
        <w:rPr>
          <w:rFonts w:ascii="Arial" w:hAnsi="Arial" w:cs="Arial"/>
          <w:sz w:val="22"/>
          <w:szCs w:val="22"/>
          <w:lang w:val="es-PE"/>
        </w:rPr>
        <w:t>“Por favor, ingrese al menos 2 caracteres”</w:t>
      </w:r>
    </w:p>
    <w:p w:rsidR="00113C73" w:rsidRPr="00D34E15" w:rsidRDefault="00113C73" w:rsidP="000A3222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C61AFB" w:rsidRPr="00D34E15" w:rsidRDefault="00C61AFB" w:rsidP="00C61AFB">
      <w:pPr>
        <w:pStyle w:val="Ttulo2"/>
        <w:rPr>
          <w:rFonts w:cs="Arial"/>
          <w:sz w:val="22"/>
          <w:szCs w:val="22"/>
          <w:lang w:val="es-PE"/>
        </w:rPr>
      </w:pPr>
      <w:bookmarkStart w:id="39" w:name="_Toc497412552"/>
      <w:r>
        <w:rPr>
          <w:rFonts w:cs="Arial"/>
          <w:color w:val="000000"/>
          <w:sz w:val="22"/>
          <w:szCs w:val="22"/>
          <w:lang w:val="es-PE"/>
        </w:rPr>
        <w:t>Datos de la revisión incompletos</w:t>
      </w:r>
      <w:bookmarkEnd w:id="39"/>
    </w:p>
    <w:p w:rsidR="00C61AFB" w:rsidRPr="00D34E15" w:rsidRDefault="00C61AFB" w:rsidP="00C61AFB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0" w:name="_Toc497412553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40"/>
    </w:p>
    <w:p w:rsidR="00C61AFB" w:rsidRPr="00113C73" w:rsidRDefault="00113C73" w:rsidP="00C61AFB">
      <w:pPr>
        <w:ind w:left="1429" w:hanging="11"/>
        <w:jc w:val="both"/>
        <w:rPr>
          <w:rFonts w:ascii="Arial" w:hAnsi="Arial" w:cs="Arial"/>
          <w:sz w:val="22"/>
          <w:szCs w:val="22"/>
          <w:lang w:val="es-MX"/>
        </w:rPr>
      </w:pPr>
      <w:r w:rsidRPr="00113C73">
        <w:rPr>
          <w:rFonts w:ascii="Arial" w:hAnsi="Arial" w:cs="Arial"/>
          <w:sz w:val="22"/>
          <w:szCs w:val="22"/>
          <w:lang w:val="es-MX"/>
        </w:rPr>
        <w:t xml:space="preserve">Se buscará un vehículo, </w:t>
      </w:r>
      <w:r>
        <w:rPr>
          <w:rFonts w:ascii="Arial" w:hAnsi="Arial" w:cs="Arial"/>
          <w:sz w:val="22"/>
          <w:szCs w:val="22"/>
          <w:lang w:val="es-MX"/>
        </w:rPr>
        <w:t xml:space="preserve">no </w:t>
      </w:r>
      <w:r w:rsidRPr="00113C73">
        <w:rPr>
          <w:rFonts w:ascii="Arial" w:hAnsi="Arial" w:cs="Arial"/>
          <w:sz w:val="22"/>
          <w:szCs w:val="22"/>
          <w:lang w:val="es-MX"/>
        </w:rPr>
        <w:t>se ingresará la fecha de revisión, N° de factura, concesionaria, monto total de la revisión, motivo y se seleccionará el tipo de mantenimiento.</w:t>
      </w:r>
    </w:p>
    <w:p w:rsidR="00C61AFB" w:rsidRPr="00D34E15" w:rsidRDefault="00C61AFB" w:rsidP="00C61AFB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1" w:name="_Toc497412554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1"/>
    </w:p>
    <w:p w:rsidR="00C61AFB" w:rsidRPr="004A52C9" w:rsidRDefault="00C61AFB" w:rsidP="00C61AFB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C61AFB" w:rsidRPr="004A52C9" w:rsidRDefault="00C61AFB" w:rsidP="00C61AFB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 xml:space="preserve">El Jefe de Logística estaba </w:t>
      </w:r>
      <w:proofErr w:type="spellStart"/>
      <w:r w:rsidRPr="004A52C9">
        <w:rPr>
          <w:rFonts w:ascii="Arial" w:hAnsi="Arial" w:cs="Arial"/>
          <w:sz w:val="22"/>
          <w:lang w:val="es-PE"/>
        </w:rPr>
        <w:t>logueado</w:t>
      </w:r>
      <w:proofErr w:type="spellEnd"/>
      <w:r w:rsidRPr="004A52C9">
        <w:rPr>
          <w:rFonts w:ascii="Arial" w:hAnsi="Arial" w:cs="Arial"/>
          <w:sz w:val="22"/>
          <w:lang w:val="es-PE"/>
        </w:rPr>
        <w:t xml:space="preserve"> al sistema</w:t>
      </w:r>
    </w:p>
    <w:p w:rsidR="00C61AFB" w:rsidRPr="00D34E15" w:rsidRDefault="00C61AFB" w:rsidP="00C61AFB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42" w:name="_Toc497412555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42"/>
    </w:p>
    <w:p w:rsidR="00C61AFB" w:rsidRPr="00E36679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“Generar Revisiones Técnicas de Vehículos”.</w:t>
      </w:r>
    </w:p>
    <w:p w:rsidR="00715D2A" w:rsidRDefault="00715D2A" w:rsidP="00715D2A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lastRenderedPageBreak/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EVJ-382.</w:t>
      </w:r>
    </w:p>
    <w:p w:rsidR="00715D2A" w:rsidRDefault="00715D2A" w:rsidP="00715D2A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</w:t>
      </w:r>
      <w:r>
        <w:rPr>
          <w:rFonts w:ascii="Arial" w:hAnsi="Arial" w:cs="Arial"/>
          <w:sz w:val="22"/>
          <w:szCs w:val="22"/>
          <w:lang w:val="es-PE"/>
        </w:rPr>
        <w:t>EVJ-382”, Modelo:”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” y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kilmetraje</w:t>
      </w:r>
      <w:proofErr w:type="spellEnd"/>
      <w:r>
        <w:rPr>
          <w:rFonts w:ascii="Arial" w:hAnsi="Arial" w:cs="Arial"/>
          <w:sz w:val="22"/>
          <w:szCs w:val="22"/>
          <w:lang w:val="es-PE"/>
        </w:rPr>
        <w:t>: “5000”</w:t>
      </w:r>
    </w:p>
    <w:p w:rsidR="00C61AFB" w:rsidRPr="002061E9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 xml:space="preserve">la fecha </w:t>
      </w:r>
      <w:r w:rsidRPr="00037B83">
        <w:rPr>
          <w:rFonts w:ascii="Arial" w:hAnsi="Arial" w:cs="Arial"/>
          <w:sz w:val="22"/>
          <w:szCs w:val="22"/>
          <w:lang w:val="es-PE"/>
        </w:rPr>
        <w:t>de revisión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En blanco</w:t>
      </w:r>
    </w:p>
    <w:p w:rsidR="00C61AFB" w:rsidRPr="002061E9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 xml:space="preserve">Ingresar N° de factura: </w:t>
      </w:r>
      <w:r>
        <w:rPr>
          <w:rFonts w:ascii="Arial" w:hAnsi="Arial" w:cs="Arial"/>
          <w:sz w:val="22"/>
          <w:szCs w:val="22"/>
          <w:lang w:val="es-PE"/>
        </w:rPr>
        <w:t>En blanco</w:t>
      </w:r>
    </w:p>
    <w:p w:rsidR="00C61AFB" w:rsidRPr="002061E9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concesionaria: En blanco</w:t>
      </w:r>
    </w:p>
    <w:p w:rsidR="00C61AFB" w:rsidRPr="00E16ABB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 xml:space="preserve">Ingresar monto total de la revisión: </w:t>
      </w:r>
      <w:r>
        <w:rPr>
          <w:rFonts w:ascii="Arial" w:hAnsi="Arial" w:cs="Arial"/>
          <w:sz w:val="22"/>
          <w:szCs w:val="22"/>
          <w:lang w:val="es-PE"/>
        </w:rPr>
        <w:t>En blanco</w:t>
      </w:r>
    </w:p>
    <w:p w:rsidR="00C61AFB" w:rsidRPr="00E36679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Pr="00037B83">
        <w:rPr>
          <w:rFonts w:ascii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En blanco</w:t>
      </w:r>
    </w:p>
    <w:p w:rsidR="00C61AFB" w:rsidRPr="00037B83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Seleccionar el tipo de Mantenimiento: Correctivo</w:t>
      </w:r>
    </w:p>
    <w:p w:rsidR="00C61AFB" w:rsidRDefault="00C61AFB" w:rsidP="00C61AFB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“Agregar</w:t>
      </w:r>
      <w:r>
        <w:rPr>
          <w:rFonts w:ascii="Arial" w:hAnsi="Arial" w:cs="Arial"/>
          <w:sz w:val="22"/>
          <w:szCs w:val="22"/>
          <w:lang w:val="es-PE"/>
        </w:rPr>
        <w:t xml:space="preserve"> Revisión Técnica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 a la grilla”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C61AFB" w:rsidRPr="00037B83" w:rsidRDefault="00C61AFB" w:rsidP="00AC0B20">
      <w:pPr>
        <w:pStyle w:val="Prrafodelista"/>
        <w:widowControl/>
        <w:numPr>
          <w:ilvl w:val="0"/>
          <w:numId w:val="1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 muestra mensaje </w:t>
      </w:r>
      <w:r w:rsidRPr="00C61AFB">
        <w:rPr>
          <w:rFonts w:ascii="Arial" w:hAnsi="Arial" w:cs="Arial"/>
          <w:sz w:val="22"/>
          <w:szCs w:val="22"/>
          <w:lang w:val="es-PE"/>
        </w:rPr>
        <w:t>“Datos de la revisión incompletos.</w:t>
      </w:r>
      <w:r w:rsidR="00AC0B20" w:rsidRPr="00AC0B20">
        <w:rPr>
          <w:lang w:val="es-PE"/>
        </w:rPr>
        <w:t xml:space="preserve"> </w:t>
      </w:r>
      <w:r w:rsidR="00AC0B20" w:rsidRPr="00AC0B20">
        <w:rPr>
          <w:rFonts w:ascii="Arial" w:hAnsi="Arial" w:cs="Arial"/>
          <w:sz w:val="22"/>
          <w:szCs w:val="22"/>
          <w:lang w:val="es-PE"/>
        </w:rPr>
        <w:t>Por favor, Revise.</w:t>
      </w:r>
      <w:r w:rsidRPr="00C61AFB">
        <w:rPr>
          <w:rFonts w:ascii="Arial" w:hAnsi="Arial" w:cs="Arial"/>
          <w:sz w:val="22"/>
          <w:szCs w:val="22"/>
          <w:lang w:val="es-PE"/>
        </w:rPr>
        <w:t>”</w:t>
      </w:r>
      <w:r>
        <w:rPr>
          <w:rFonts w:ascii="Arial" w:hAnsi="Arial" w:cs="Arial"/>
          <w:sz w:val="22"/>
          <w:szCs w:val="22"/>
          <w:lang w:val="es-PE"/>
        </w:rPr>
        <w:t xml:space="preserve"> Además de un mensaje debajo de cada campo en blanco indicando que es requerido que se llene.</w:t>
      </w:r>
    </w:p>
    <w:p w:rsidR="00C61AFB" w:rsidRPr="00D34E15" w:rsidRDefault="00C61AFB" w:rsidP="00C61AFB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3" w:name="_Toc497412556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3"/>
    </w:p>
    <w:p w:rsidR="00C61AFB" w:rsidRPr="00D34E15" w:rsidRDefault="00C61AFB" w:rsidP="00C61AFB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Los campos de datos de revisión técnica están en blanco y no </w:t>
      </w:r>
      <w:r w:rsidR="00DE01AF">
        <w:rPr>
          <w:rFonts w:ascii="Arial" w:hAnsi="Arial" w:cs="Arial"/>
          <w:sz w:val="22"/>
          <w:szCs w:val="22"/>
          <w:lang w:val="es-PE"/>
        </w:rPr>
        <w:t>podrán</w:t>
      </w:r>
      <w:r>
        <w:rPr>
          <w:rFonts w:ascii="Arial" w:hAnsi="Arial" w:cs="Arial"/>
          <w:sz w:val="22"/>
          <w:szCs w:val="22"/>
          <w:lang w:val="es-PE"/>
        </w:rPr>
        <w:t xml:space="preserve"> agregar y registrar una revisión técnica de vehículo.</w:t>
      </w:r>
    </w:p>
    <w:p w:rsidR="000A3222" w:rsidRDefault="00113C73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 muestra mensaje </w:t>
      </w:r>
      <w:r w:rsidRPr="00C61AFB">
        <w:rPr>
          <w:rFonts w:ascii="Arial" w:hAnsi="Arial" w:cs="Arial"/>
          <w:sz w:val="22"/>
          <w:szCs w:val="22"/>
          <w:lang w:val="es-PE"/>
        </w:rPr>
        <w:t>“Datos de la revisión incompletos.”</w:t>
      </w:r>
      <w:r>
        <w:rPr>
          <w:rFonts w:ascii="Arial" w:hAnsi="Arial" w:cs="Arial"/>
          <w:sz w:val="22"/>
          <w:szCs w:val="22"/>
          <w:lang w:val="es-PE"/>
        </w:rPr>
        <w:t xml:space="preserve"> Además de un mensaje debajo de cada campo en blanco indicando que es requerido que se llene.</w:t>
      </w:r>
    </w:p>
    <w:p w:rsidR="00113C73" w:rsidRPr="00D34E15" w:rsidRDefault="00113C73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9900F4" w:rsidRPr="00D34E15" w:rsidRDefault="009900F4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44" w:name="_Toc497412557"/>
      <w:r w:rsidR="00354B6A">
        <w:rPr>
          <w:rFonts w:cs="Arial"/>
          <w:color w:val="000000"/>
          <w:sz w:val="22"/>
          <w:szCs w:val="22"/>
          <w:lang w:val="es-PE"/>
        </w:rPr>
        <w:t>Grilla vacía</w:t>
      </w:r>
      <w:bookmarkEnd w:id="44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5" w:name="_Toc497412558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45"/>
    </w:p>
    <w:p w:rsidR="009900F4" w:rsidRPr="00113C73" w:rsidRDefault="00354B6A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PE"/>
        </w:rPr>
        <w:t>El sistema no permitió agregar un</w:t>
      </w:r>
      <w:r w:rsidR="001E014D">
        <w:rPr>
          <w:rFonts w:ascii="Arial" w:hAnsi="Arial" w:cs="Arial"/>
          <w:sz w:val="22"/>
          <w:szCs w:val="22"/>
          <w:lang w:val="es-PE"/>
        </w:rPr>
        <w:t>a revisión técnica realizada a vehículo</w:t>
      </w:r>
      <w:r>
        <w:rPr>
          <w:rFonts w:ascii="Arial" w:hAnsi="Arial" w:cs="Arial"/>
          <w:sz w:val="22"/>
          <w:szCs w:val="22"/>
          <w:lang w:val="es-PE"/>
        </w:rPr>
        <w:t xml:space="preserve"> en la grilla para su posterior </w:t>
      </w:r>
      <w:r w:rsidR="001E014D">
        <w:rPr>
          <w:rFonts w:ascii="Arial" w:hAnsi="Arial" w:cs="Arial"/>
          <w:sz w:val="22"/>
          <w:szCs w:val="22"/>
          <w:lang w:val="es-PE"/>
        </w:rPr>
        <w:t>registro</w:t>
      </w:r>
      <w:r w:rsidR="00A32368">
        <w:rPr>
          <w:rFonts w:ascii="Arial" w:hAnsi="Arial" w:cs="Arial"/>
          <w:sz w:val="22"/>
          <w:szCs w:val="22"/>
          <w:lang w:val="es-PE"/>
        </w:rPr>
        <w:t>.</w:t>
      </w:r>
      <w:r w:rsidR="00113C73">
        <w:rPr>
          <w:rFonts w:ascii="Arial" w:hAnsi="Arial" w:cs="Arial"/>
          <w:sz w:val="22"/>
          <w:szCs w:val="22"/>
          <w:lang w:val="es-PE"/>
        </w:rPr>
        <w:t xml:space="preserve"> </w:t>
      </w:r>
      <w:r w:rsidR="00113C73" w:rsidRPr="00113C73">
        <w:rPr>
          <w:rFonts w:ascii="Arial" w:hAnsi="Arial" w:cs="Arial"/>
          <w:sz w:val="22"/>
          <w:szCs w:val="22"/>
          <w:lang w:val="es-MX"/>
        </w:rPr>
        <w:t>Se buscará un vehículo, se ingresará la fecha de revisión, N° de factura, concesionaria, monto total de la revisión, motivo y se seleccionará el tipo de mantenimiento.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6" w:name="_Toc497412559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6"/>
    </w:p>
    <w:p w:rsidR="004A52C9" w:rsidRPr="004A52C9" w:rsidRDefault="004A52C9" w:rsidP="004A53FA">
      <w:pPr>
        <w:pStyle w:val="Prrafodelista"/>
        <w:numPr>
          <w:ilvl w:val="0"/>
          <w:numId w:val="13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4A52C9" w:rsidRDefault="004A52C9" w:rsidP="004A53FA">
      <w:pPr>
        <w:pStyle w:val="Prrafodelista"/>
        <w:numPr>
          <w:ilvl w:val="0"/>
          <w:numId w:val="13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 xml:space="preserve">El Jefe de Logística estaba </w:t>
      </w:r>
      <w:proofErr w:type="spellStart"/>
      <w:r w:rsidRPr="004A52C9">
        <w:rPr>
          <w:rFonts w:ascii="Arial" w:hAnsi="Arial" w:cs="Arial"/>
          <w:sz w:val="22"/>
          <w:lang w:val="es-PE"/>
        </w:rPr>
        <w:t>logueado</w:t>
      </w:r>
      <w:proofErr w:type="spellEnd"/>
      <w:r w:rsidRPr="004A52C9">
        <w:rPr>
          <w:rFonts w:ascii="Arial" w:hAnsi="Arial" w:cs="Arial"/>
          <w:sz w:val="22"/>
          <w:lang w:val="es-PE"/>
        </w:rPr>
        <w:t xml:space="preserve"> al sistema</w:t>
      </w:r>
    </w:p>
    <w:p w:rsidR="001E014D" w:rsidRPr="004A52C9" w:rsidRDefault="001E014D" w:rsidP="004A53FA">
      <w:pPr>
        <w:pStyle w:val="Prrafodelista"/>
        <w:numPr>
          <w:ilvl w:val="0"/>
          <w:numId w:val="13"/>
        </w:numPr>
        <w:ind w:left="1843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Rellenar los campos</w:t>
      </w:r>
    </w:p>
    <w:p w:rsidR="009900F4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47" w:name="_Toc497412560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47"/>
    </w:p>
    <w:p w:rsidR="001E014D" w:rsidRPr="00E36679" w:rsidRDefault="001E014D" w:rsidP="001E014D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>
        <w:rPr>
          <w:rFonts w:ascii="Arial" w:hAnsi="Arial" w:cs="Arial"/>
          <w:sz w:val="22"/>
          <w:szCs w:val="22"/>
          <w:lang w:val="es-PE"/>
        </w:rPr>
        <w:t>Registrar Revisiones Técnicas realizadas a Vehículos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715D2A" w:rsidRDefault="00715D2A" w:rsidP="00715D2A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EVJ-382.</w:t>
      </w:r>
    </w:p>
    <w:p w:rsidR="00715D2A" w:rsidRDefault="00715D2A" w:rsidP="00715D2A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</w:t>
      </w:r>
      <w:r>
        <w:rPr>
          <w:rFonts w:ascii="Arial" w:hAnsi="Arial" w:cs="Arial"/>
          <w:sz w:val="22"/>
          <w:szCs w:val="22"/>
          <w:lang w:val="es-PE"/>
        </w:rPr>
        <w:t>EVJ-382”, Modelo:”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” y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kilmetraje</w:t>
      </w:r>
      <w:proofErr w:type="spellEnd"/>
      <w:r>
        <w:rPr>
          <w:rFonts w:ascii="Arial" w:hAnsi="Arial" w:cs="Arial"/>
          <w:sz w:val="22"/>
          <w:szCs w:val="22"/>
          <w:lang w:val="es-PE"/>
        </w:rPr>
        <w:t>: “5000”</w:t>
      </w:r>
    </w:p>
    <w:p w:rsidR="001E014D" w:rsidRPr="002061E9" w:rsidRDefault="001E014D" w:rsidP="001E014D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 xml:space="preserve">la fecha </w:t>
      </w:r>
      <w:r w:rsidRPr="00037B83">
        <w:rPr>
          <w:rFonts w:ascii="Arial" w:hAnsi="Arial" w:cs="Arial"/>
          <w:sz w:val="22"/>
          <w:szCs w:val="22"/>
          <w:lang w:val="es-PE"/>
        </w:rPr>
        <w:t>de revisión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: </w:t>
      </w:r>
      <w:r w:rsidRPr="00037B83">
        <w:rPr>
          <w:rFonts w:ascii="Arial" w:hAnsi="Arial" w:cs="Arial"/>
          <w:sz w:val="22"/>
          <w:szCs w:val="22"/>
          <w:lang w:val="es-PE"/>
        </w:rPr>
        <w:t>05/10/17</w:t>
      </w:r>
    </w:p>
    <w:p w:rsidR="001E014D" w:rsidRPr="002061E9" w:rsidRDefault="001E014D" w:rsidP="001E014D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N° de factura: 89342752</w:t>
      </w:r>
    </w:p>
    <w:p w:rsidR="001E014D" w:rsidRPr="002061E9" w:rsidRDefault="001E014D" w:rsidP="001E014D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concesionaria: Toyota</w:t>
      </w:r>
    </w:p>
    <w:p w:rsidR="001E014D" w:rsidRPr="00E16ABB" w:rsidRDefault="001E014D" w:rsidP="001E014D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monto total de la revisión: 1528</w:t>
      </w:r>
    </w:p>
    <w:p w:rsidR="001E014D" w:rsidRPr="00E36679" w:rsidRDefault="001E014D" w:rsidP="001E014D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Pr="00037B83">
        <w:rPr>
          <w:rFonts w:ascii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 w:rsidRPr="00037B83">
        <w:rPr>
          <w:rFonts w:ascii="Arial" w:hAnsi="Arial" w:cs="Arial"/>
          <w:sz w:val="22"/>
          <w:szCs w:val="22"/>
          <w:lang w:val="es-PE"/>
        </w:rPr>
        <w:t>Llanta reventada</w:t>
      </w:r>
    </w:p>
    <w:p w:rsidR="001E014D" w:rsidRPr="00037B83" w:rsidRDefault="001E014D" w:rsidP="001E014D">
      <w:pPr>
        <w:pStyle w:val="Prrafodelista"/>
        <w:widowControl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Seleccionar el tipo de Mantenimiento: Correctivo</w:t>
      </w:r>
    </w:p>
    <w:p w:rsidR="001E014D" w:rsidRPr="001E014D" w:rsidRDefault="001E014D" w:rsidP="001E014D">
      <w:pPr>
        <w:pStyle w:val="Prrafodelista"/>
        <w:numPr>
          <w:ilvl w:val="0"/>
          <w:numId w:val="24"/>
        </w:numPr>
        <w:rPr>
          <w:lang w:val="es-PE"/>
        </w:rPr>
      </w:pPr>
      <w:r w:rsidRPr="001E014D">
        <w:rPr>
          <w:rFonts w:ascii="Arial" w:hAnsi="Arial" w:cs="Arial"/>
          <w:sz w:val="22"/>
          <w:szCs w:val="22"/>
          <w:lang w:val="es-PE"/>
        </w:rPr>
        <w:t>Seleccionar “Agregar Revisión Técnica a la grilla”</w:t>
      </w:r>
    </w:p>
    <w:p w:rsidR="001E014D" w:rsidRPr="001E014D" w:rsidRDefault="001E014D" w:rsidP="001E014D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El sistema muestra el mensaje </w:t>
      </w:r>
      <w:r w:rsidRPr="001E014D">
        <w:rPr>
          <w:rFonts w:ascii="Arial" w:hAnsi="Arial" w:cs="Arial"/>
          <w:sz w:val="22"/>
          <w:szCs w:val="22"/>
          <w:lang w:val="es-PE"/>
        </w:rPr>
        <w:t xml:space="preserve">“No se han añadido Revisiones a la </w:t>
      </w:r>
      <w:r w:rsidRPr="001E014D">
        <w:rPr>
          <w:rFonts w:ascii="Arial" w:hAnsi="Arial" w:cs="Arial"/>
          <w:sz w:val="22"/>
          <w:szCs w:val="22"/>
          <w:lang w:val="es-PE"/>
        </w:rPr>
        <w:lastRenderedPageBreak/>
        <w:t>grilla. Presione OK para salir de la vista, de lo contrario, cancelar.”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8" w:name="_Toc497412561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8"/>
    </w:p>
    <w:p w:rsidR="00A32368" w:rsidRPr="00113C73" w:rsidRDefault="001E014D" w:rsidP="00A32368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PE"/>
        </w:rPr>
        <w:t>Las revisiones técnicas realizadas a</w:t>
      </w:r>
      <w:r w:rsidR="00354B6A">
        <w:rPr>
          <w:rFonts w:ascii="Arial" w:hAnsi="Arial" w:cs="Arial"/>
          <w:sz w:val="22"/>
          <w:szCs w:val="22"/>
          <w:lang w:val="es-PE"/>
        </w:rPr>
        <w:t xml:space="preserve"> vehículos no estarán añadidas a la grilla </w:t>
      </w:r>
      <w:r w:rsidR="00A32368" w:rsidRPr="00D34E15">
        <w:rPr>
          <w:rFonts w:ascii="Arial" w:hAnsi="Arial" w:cs="Arial"/>
          <w:sz w:val="22"/>
          <w:szCs w:val="22"/>
          <w:lang w:val="es-PE"/>
        </w:rPr>
        <w:t xml:space="preserve">satisfactoriamente y </w:t>
      </w:r>
      <w:r>
        <w:rPr>
          <w:rFonts w:ascii="Arial" w:hAnsi="Arial" w:cs="Arial"/>
          <w:sz w:val="22"/>
          <w:szCs w:val="22"/>
          <w:lang w:val="es-PE"/>
        </w:rPr>
        <w:t>no podrá registrarla</w:t>
      </w:r>
      <w:r w:rsidR="00FF014A">
        <w:rPr>
          <w:rFonts w:ascii="Arial" w:hAnsi="Arial" w:cs="Arial"/>
          <w:sz w:val="22"/>
          <w:szCs w:val="22"/>
          <w:lang w:val="es-PE"/>
        </w:rPr>
        <w:t>.</w:t>
      </w:r>
    </w:p>
    <w:p w:rsidR="001E014D" w:rsidRDefault="00113C73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El sistema muestra el mensaje </w:t>
      </w:r>
      <w:r w:rsidRPr="001E014D">
        <w:rPr>
          <w:rFonts w:ascii="Arial" w:hAnsi="Arial" w:cs="Arial"/>
          <w:sz w:val="22"/>
          <w:szCs w:val="22"/>
          <w:lang w:val="es-PE"/>
        </w:rPr>
        <w:t>“No se han añadido Revisiones a la grilla. Presione OK para salir de la vista, de lo contrario, cancelar.”</w:t>
      </w:r>
    </w:p>
    <w:p w:rsidR="00113C73" w:rsidRPr="00D34E15" w:rsidRDefault="00113C73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9900F4" w:rsidRPr="00D34E15" w:rsidRDefault="009900F4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49" w:name="_Toc497412562"/>
      <w:r w:rsidR="00354B6A">
        <w:rPr>
          <w:rFonts w:cs="Arial"/>
          <w:color w:val="000000"/>
          <w:sz w:val="22"/>
          <w:szCs w:val="22"/>
          <w:lang w:val="es-PE"/>
        </w:rPr>
        <w:t>Solicitudes no</w:t>
      </w:r>
      <w:r w:rsidR="00715D2A">
        <w:rPr>
          <w:rFonts w:cs="Arial"/>
          <w:color w:val="000000"/>
          <w:sz w:val="22"/>
          <w:szCs w:val="22"/>
          <w:lang w:val="es-PE"/>
        </w:rPr>
        <w:t xml:space="preserve"> registradas</w:t>
      </w:r>
      <w:bookmarkEnd w:id="49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0" w:name="_Toc497412563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50"/>
    </w:p>
    <w:p w:rsidR="009900F4" w:rsidRPr="00113C73" w:rsidRDefault="001E014D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PE"/>
        </w:rPr>
        <w:t>El sistema no permite registrar las revisiones técnicas realizadas a</w:t>
      </w:r>
      <w:r w:rsidR="00FF014A">
        <w:rPr>
          <w:rFonts w:ascii="Arial" w:hAnsi="Arial" w:cs="Arial"/>
          <w:sz w:val="22"/>
          <w:szCs w:val="22"/>
          <w:lang w:val="es-PE"/>
        </w:rPr>
        <w:t xml:space="preserve"> vehículos.</w:t>
      </w:r>
      <w:r w:rsidR="00113C73" w:rsidRPr="00113C73">
        <w:rPr>
          <w:rFonts w:ascii="Arial" w:hAnsi="Arial" w:cs="Arial"/>
          <w:sz w:val="22"/>
          <w:szCs w:val="22"/>
          <w:lang w:val="es-MX"/>
        </w:rPr>
        <w:t xml:space="preserve"> Se buscará un vehículo, se ingresará la fecha de revisión, N° de factura, concesionaria, monto total de la revisión, motivo y se seleccionará el tipo de mantenimiento.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1" w:name="_Toc497412564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51"/>
    </w:p>
    <w:p w:rsidR="001E014D" w:rsidRPr="004A52C9" w:rsidRDefault="001E014D" w:rsidP="001E014D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1E014D" w:rsidRDefault="001E014D" w:rsidP="001E014D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 xml:space="preserve">El Jefe de Logística estaba </w:t>
      </w:r>
      <w:proofErr w:type="spellStart"/>
      <w:r w:rsidRPr="004A52C9">
        <w:rPr>
          <w:rFonts w:ascii="Arial" w:hAnsi="Arial" w:cs="Arial"/>
          <w:sz w:val="22"/>
          <w:lang w:val="es-PE"/>
        </w:rPr>
        <w:t>logueado</w:t>
      </w:r>
      <w:proofErr w:type="spellEnd"/>
      <w:r w:rsidRPr="004A52C9">
        <w:rPr>
          <w:rFonts w:ascii="Arial" w:hAnsi="Arial" w:cs="Arial"/>
          <w:sz w:val="22"/>
          <w:lang w:val="es-PE"/>
        </w:rPr>
        <w:t xml:space="preserve"> al sistema</w:t>
      </w:r>
    </w:p>
    <w:p w:rsidR="001E014D" w:rsidRPr="004A52C9" w:rsidRDefault="001E014D" w:rsidP="001E014D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Rellenar los campos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52" w:name="_Toc497412565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52"/>
    </w:p>
    <w:p w:rsidR="001E014D" w:rsidRPr="00E36679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>
        <w:rPr>
          <w:rFonts w:ascii="Arial" w:hAnsi="Arial" w:cs="Arial"/>
          <w:sz w:val="22"/>
          <w:szCs w:val="22"/>
          <w:lang w:val="es-PE"/>
        </w:rPr>
        <w:t>Registrar Revisiones Técnicas realizadas a Vehículos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715D2A" w:rsidRDefault="00715D2A" w:rsidP="00715D2A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EVJ-382.</w:t>
      </w:r>
    </w:p>
    <w:p w:rsidR="00715D2A" w:rsidRDefault="00715D2A" w:rsidP="00715D2A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</w:t>
      </w:r>
      <w:r>
        <w:rPr>
          <w:rFonts w:ascii="Arial" w:hAnsi="Arial" w:cs="Arial"/>
          <w:sz w:val="22"/>
          <w:szCs w:val="22"/>
          <w:lang w:val="es-PE"/>
        </w:rPr>
        <w:t>EVJ-382”, Modelo:”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” y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kilmetraje</w:t>
      </w:r>
      <w:proofErr w:type="spellEnd"/>
      <w:r>
        <w:rPr>
          <w:rFonts w:ascii="Arial" w:hAnsi="Arial" w:cs="Arial"/>
          <w:sz w:val="22"/>
          <w:szCs w:val="22"/>
          <w:lang w:val="es-PE"/>
        </w:rPr>
        <w:t>: “5000”</w:t>
      </w:r>
    </w:p>
    <w:p w:rsidR="001E014D" w:rsidRPr="002061E9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 xml:space="preserve">la fecha </w:t>
      </w:r>
      <w:r w:rsidRPr="00037B83">
        <w:rPr>
          <w:rFonts w:ascii="Arial" w:hAnsi="Arial" w:cs="Arial"/>
          <w:sz w:val="22"/>
          <w:szCs w:val="22"/>
          <w:lang w:val="es-PE"/>
        </w:rPr>
        <w:t>de revisión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: </w:t>
      </w:r>
      <w:r w:rsidR="00715D2A">
        <w:rPr>
          <w:rFonts w:ascii="Arial" w:hAnsi="Arial" w:cs="Arial"/>
          <w:sz w:val="22"/>
          <w:szCs w:val="22"/>
          <w:lang w:val="es-PE"/>
        </w:rPr>
        <w:t>05/10/</w:t>
      </w:r>
      <w:r w:rsidRPr="00037B83">
        <w:rPr>
          <w:rFonts w:ascii="Arial" w:hAnsi="Arial" w:cs="Arial"/>
          <w:sz w:val="22"/>
          <w:szCs w:val="22"/>
          <w:lang w:val="es-PE"/>
        </w:rPr>
        <w:t>17</w:t>
      </w:r>
    </w:p>
    <w:p w:rsidR="001E014D" w:rsidRPr="002061E9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N° de factura: 89342752</w:t>
      </w:r>
    </w:p>
    <w:p w:rsidR="001E014D" w:rsidRPr="002061E9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concesionaria: Toyota</w:t>
      </w:r>
    </w:p>
    <w:p w:rsidR="001E014D" w:rsidRPr="00E16ABB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Ingresar monto total de la revisión: 1528</w:t>
      </w:r>
    </w:p>
    <w:p w:rsidR="001E014D" w:rsidRPr="00E36679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Pr="00037B83">
        <w:rPr>
          <w:rFonts w:ascii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 w:rsidRPr="00037B83">
        <w:rPr>
          <w:rFonts w:ascii="Arial" w:hAnsi="Arial" w:cs="Arial"/>
          <w:sz w:val="22"/>
          <w:szCs w:val="22"/>
          <w:lang w:val="es-PE"/>
        </w:rPr>
        <w:t>Llanta reventada</w:t>
      </w:r>
    </w:p>
    <w:p w:rsidR="001E014D" w:rsidRPr="00037B83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037B83">
        <w:rPr>
          <w:rFonts w:ascii="Arial" w:hAnsi="Arial" w:cs="Arial"/>
          <w:sz w:val="22"/>
          <w:szCs w:val="22"/>
          <w:lang w:val="es-PE"/>
        </w:rPr>
        <w:t>Seleccionar el tipo de Mantenimiento: Correctivo</w:t>
      </w:r>
    </w:p>
    <w:p w:rsidR="001E014D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“Agregar</w:t>
      </w:r>
      <w:r>
        <w:rPr>
          <w:rFonts w:ascii="Arial" w:hAnsi="Arial" w:cs="Arial"/>
          <w:sz w:val="22"/>
          <w:szCs w:val="22"/>
          <w:lang w:val="es-PE"/>
        </w:rPr>
        <w:t xml:space="preserve"> Revisión Técnica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 a la grilla”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1E014D" w:rsidRDefault="00113C73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Verificar que muestre</w:t>
      </w:r>
      <w:r w:rsidR="001E014D">
        <w:rPr>
          <w:rFonts w:ascii="Arial" w:hAnsi="Arial" w:cs="Arial"/>
          <w:sz w:val="22"/>
          <w:szCs w:val="22"/>
          <w:lang w:val="es-PE"/>
        </w:rPr>
        <w:t xml:space="preserve"> en la grilla los campos (N</w:t>
      </w:r>
      <w:proofErr w:type="gramStart"/>
      <w:r w:rsidR="001E014D">
        <w:rPr>
          <w:rFonts w:ascii="Arial" w:hAnsi="Arial" w:cs="Arial"/>
          <w:sz w:val="22"/>
          <w:szCs w:val="22"/>
          <w:lang w:val="es-PE"/>
        </w:rPr>
        <w:t>°(</w:t>
      </w:r>
      <w:proofErr w:type="gramEnd"/>
      <w:r w:rsidR="001E014D">
        <w:rPr>
          <w:rFonts w:ascii="Arial" w:hAnsi="Arial" w:cs="Arial"/>
          <w:sz w:val="22"/>
          <w:szCs w:val="22"/>
          <w:lang w:val="es-PE"/>
        </w:rPr>
        <w:t>Generado), Placa, Tipo de revisión, Fecha de revisión, Motivo y Concesionaria) que se ingresó anteriormente.</w:t>
      </w:r>
    </w:p>
    <w:p w:rsidR="001E014D" w:rsidRPr="00E16ABB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“Registrar Revisión Técnica”.</w:t>
      </w:r>
    </w:p>
    <w:p w:rsidR="00D6160B" w:rsidRPr="001E014D" w:rsidRDefault="001E014D" w:rsidP="001E014D">
      <w:pPr>
        <w:pStyle w:val="Prrafodelista"/>
        <w:widowControl/>
        <w:numPr>
          <w:ilvl w:val="0"/>
          <w:numId w:val="2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1E014D">
        <w:rPr>
          <w:rFonts w:ascii="Arial" w:hAnsi="Arial" w:cs="Arial"/>
          <w:sz w:val="22"/>
          <w:szCs w:val="22"/>
          <w:lang w:val="es-PE"/>
        </w:rPr>
        <w:t>Se muestra mensaje : “Revisión(es) técnica(s) no registrada(s)”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3" w:name="_Toc497412566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53"/>
    </w:p>
    <w:p w:rsidR="00113C73" w:rsidRDefault="00FF014A" w:rsidP="00D6160B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La generación de revisiones técnicas </w:t>
      </w:r>
      <w:r w:rsidR="00D6160B" w:rsidRPr="00D34E15">
        <w:rPr>
          <w:rFonts w:ascii="Arial" w:hAnsi="Arial" w:cs="Arial"/>
          <w:sz w:val="22"/>
          <w:szCs w:val="22"/>
          <w:lang w:val="es-PE"/>
        </w:rPr>
        <w:t>no estará registrado satisfactoriamente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113C73" w:rsidRDefault="00113C73" w:rsidP="00D6160B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1E014D">
        <w:rPr>
          <w:rFonts w:ascii="Arial" w:hAnsi="Arial" w:cs="Arial"/>
          <w:sz w:val="22"/>
          <w:szCs w:val="22"/>
          <w:lang w:val="es-PE"/>
        </w:rPr>
        <w:t xml:space="preserve">Se muestra </w:t>
      </w:r>
      <w:r w:rsidR="00AC0B20" w:rsidRPr="001E014D">
        <w:rPr>
          <w:rFonts w:ascii="Arial" w:hAnsi="Arial" w:cs="Arial"/>
          <w:sz w:val="22"/>
          <w:szCs w:val="22"/>
          <w:lang w:val="es-PE"/>
        </w:rPr>
        <w:t>mensaje:</w:t>
      </w:r>
      <w:r w:rsidRPr="001E014D">
        <w:rPr>
          <w:rFonts w:ascii="Arial" w:hAnsi="Arial" w:cs="Arial"/>
          <w:sz w:val="22"/>
          <w:szCs w:val="22"/>
          <w:lang w:val="es-PE"/>
        </w:rPr>
        <w:t xml:space="preserve"> “Revisión(es) técnica(s) no registrada(s)”</w:t>
      </w:r>
    </w:p>
    <w:p w:rsidR="00113C73" w:rsidRDefault="00113C73">
      <w:pPr>
        <w:widowControl/>
        <w:spacing w:line="240" w:lineRule="auto"/>
        <w:rPr>
          <w:rFonts w:ascii="Arial" w:hAnsi="Arial" w:cs="Arial"/>
          <w:sz w:val="22"/>
          <w:szCs w:val="22"/>
          <w:lang w:val="es-PE"/>
        </w:rPr>
      </w:pPr>
    </w:p>
    <w:p w:rsidR="00D6160B" w:rsidRPr="00D34E15" w:rsidRDefault="00D6160B" w:rsidP="00D6160B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387EEA" w:rsidRDefault="00387EE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387EEA" w:rsidRDefault="00387EEA" w:rsidP="00113C7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87EEA" w:rsidRDefault="00387EE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387EEA" w:rsidRDefault="00387EE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A1731C" w:rsidRPr="00F30C1F" w:rsidRDefault="00A1731C" w:rsidP="001D5384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4B5AA1" w:rsidRPr="00A1731C" w:rsidRDefault="004B5AA1" w:rsidP="004B5AA1">
      <w:pPr>
        <w:rPr>
          <w:rFonts w:ascii="Arial" w:hAnsi="Arial" w:cs="Arial"/>
          <w:sz w:val="22"/>
          <w:szCs w:val="22"/>
          <w:lang w:val="es-PE"/>
        </w:rPr>
      </w:pPr>
    </w:p>
    <w:p w:rsidR="005801DC" w:rsidRPr="00EB1014" w:rsidRDefault="005801DC" w:rsidP="005801DC">
      <w:pPr>
        <w:jc w:val="center"/>
        <w:rPr>
          <w:b/>
        </w:rPr>
      </w:pPr>
      <w:bookmarkStart w:id="54" w:name="_Toc381110442"/>
      <w:proofErr w:type="spellStart"/>
      <w:r w:rsidRPr="00EB1014">
        <w:rPr>
          <w:b/>
          <w:sz w:val="36"/>
          <w:szCs w:val="36"/>
        </w:rPr>
        <w:t>H</w:t>
      </w:r>
      <w:r w:rsidRPr="00EB1014">
        <w:rPr>
          <w:b/>
        </w:rPr>
        <w:t>istorial</w:t>
      </w:r>
      <w:proofErr w:type="spellEnd"/>
      <w:r w:rsidRPr="00EB1014">
        <w:rPr>
          <w:b/>
        </w:rPr>
        <w:t xml:space="preserve"> de las </w:t>
      </w:r>
      <w:proofErr w:type="spellStart"/>
      <w:r w:rsidRPr="00EB1014">
        <w:rPr>
          <w:b/>
        </w:rPr>
        <w:t>revisiones</w:t>
      </w:r>
      <w:bookmarkEnd w:id="54"/>
      <w:proofErr w:type="spellEnd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5801DC" w:rsidRPr="002D0F0B" w:rsidTr="006B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2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5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4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B1014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5801DC" w:rsidRPr="00EB1014" w:rsidTr="006B3D9F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r w:rsidRPr="00EB1014">
              <w:rPr>
                <w:rFonts w:ascii="Verdana" w:hAnsi="Verdana" w:cs="Arial"/>
                <w:szCs w:val="1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801DC" w:rsidRPr="00EB1014" w:rsidRDefault="001E014D" w:rsidP="005801DC">
            <w:pPr>
              <w:pStyle w:val="TableText0"/>
              <w:jc w:val="center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29</w:t>
            </w:r>
            <w:r w:rsidR="005801DC">
              <w:rPr>
                <w:rFonts w:ascii="Verdana" w:hAnsi="Verdana" w:cs="Arial"/>
                <w:szCs w:val="16"/>
              </w:rPr>
              <w:t>/10</w:t>
            </w:r>
            <w:r w:rsidR="00387EEA">
              <w:rPr>
                <w:rFonts w:ascii="Verdana" w:hAnsi="Verdana" w:cs="Arial"/>
                <w:szCs w:val="16"/>
              </w:rPr>
              <w:t>/2017</w:t>
            </w:r>
          </w:p>
        </w:tc>
        <w:tc>
          <w:tcPr>
            <w:tcW w:w="1135" w:type="dxa"/>
            <w:shd w:val="clear" w:color="auto" w:fill="FFFFFF" w:themeFill="background1"/>
          </w:tcPr>
          <w:p w:rsidR="005801DC" w:rsidRPr="00EB1014" w:rsidRDefault="00387EEA" w:rsidP="006B3D9F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proofErr w:type="spellStart"/>
            <w:r>
              <w:rPr>
                <w:rFonts w:ascii="Verdana" w:hAnsi="Verdana" w:cs="Arial"/>
                <w:szCs w:val="16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801DC" w:rsidRPr="00EB1014" w:rsidRDefault="005801DC" w:rsidP="001E014D">
            <w:pPr>
              <w:pStyle w:val="TableText0"/>
              <w:rPr>
                <w:rFonts w:ascii="Verdana" w:hAnsi="Verdana" w:cs="Arial"/>
                <w:i/>
                <w:color w:val="17365D"/>
                <w:szCs w:val="16"/>
              </w:rPr>
            </w:pPr>
            <w:r w:rsidRPr="00EB1014">
              <w:rPr>
                <w:rFonts w:ascii="Verdana" w:hAnsi="Verdana" w:cs="Arial"/>
                <w:i/>
                <w:color w:val="17365D"/>
                <w:szCs w:val="16"/>
              </w:rPr>
              <w:t xml:space="preserve">Realización del Documento </w:t>
            </w:r>
            <w:r>
              <w:rPr>
                <w:rFonts w:ascii="Verdana" w:hAnsi="Verdana" w:cs="Arial"/>
                <w:i/>
                <w:color w:val="17365D"/>
                <w:szCs w:val="16"/>
              </w:rPr>
              <w:t xml:space="preserve">Especificación Diseño Componente Prueba – </w:t>
            </w:r>
            <w:r w:rsidR="001E014D">
              <w:rPr>
                <w:rFonts w:ascii="Verdana" w:hAnsi="Verdana" w:cs="Arial"/>
                <w:i/>
                <w:color w:val="17365D"/>
                <w:szCs w:val="16"/>
              </w:rPr>
              <w:t>Registrar Revisiones Técnicas realizadas a</w:t>
            </w:r>
            <w:r w:rsidR="00387EEA">
              <w:rPr>
                <w:rFonts w:ascii="Verdana" w:hAnsi="Verdana" w:cs="Arial"/>
                <w:i/>
                <w:color w:val="17365D"/>
                <w:szCs w:val="16"/>
              </w:rPr>
              <w:t xml:space="preserve"> Vehículos</w:t>
            </w:r>
          </w:p>
        </w:tc>
        <w:tc>
          <w:tcPr>
            <w:tcW w:w="994" w:type="dxa"/>
            <w:shd w:val="clear" w:color="auto" w:fill="FFFFFF" w:themeFill="background1"/>
          </w:tcPr>
          <w:p w:rsidR="005801DC" w:rsidRPr="00EB1014" w:rsidRDefault="00387EEA" w:rsidP="005801DC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16"/>
              </w:rPr>
            </w:pPr>
            <w:r>
              <w:rPr>
                <w:rFonts w:ascii="Verdana" w:hAnsi="Verdana" w:cs="Arial"/>
                <w:color w:val="000000"/>
                <w:szCs w:val="16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proofErr w:type="spellStart"/>
            <w:r w:rsidRPr="00EB1014">
              <w:rPr>
                <w:rFonts w:ascii="Verdana" w:hAnsi="Verdana" w:cs="Arial"/>
                <w:color w:val="000000"/>
                <w:szCs w:val="16"/>
              </w:rPr>
              <w:t>LPalacios</w:t>
            </w:r>
            <w:proofErr w:type="spellEnd"/>
          </w:p>
        </w:tc>
      </w:tr>
    </w:tbl>
    <w:p w:rsidR="005801DC" w:rsidRPr="00C41B68" w:rsidRDefault="005801DC" w:rsidP="005801DC">
      <w:pPr>
        <w:spacing w:after="200" w:line="276" w:lineRule="auto"/>
        <w:rPr>
          <w:rFonts w:cs="Arial"/>
          <w:lang w:val="es-PE"/>
        </w:rPr>
      </w:pPr>
    </w:p>
    <w:p w:rsidR="005801DC" w:rsidRPr="00C41B68" w:rsidRDefault="005801DC" w:rsidP="005801DC">
      <w:pPr>
        <w:spacing w:after="200" w:line="276" w:lineRule="auto"/>
        <w:rPr>
          <w:rFonts w:cs="Arial"/>
          <w:lang w:val="es-PE"/>
        </w:rPr>
      </w:pPr>
    </w:p>
    <w:p w:rsidR="005801DC" w:rsidRPr="00EB1014" w:rsidRDefault="005801DC" w:rsidP="005801DC">
      <w:pPr>
        <w:spacing w:after="200" w:line="276" w:lineRule="auto"/>
        <w:rPr>
          <w:rFonts w:cs="Arial"/>
          <w:b/>
          <w:sz w:val="28"/>
          <w:szCs w:val="28"/>
          <w:lang w:val="es-PE"/>
        </w:rPr>
      </w:pPr>
      <w:r w:rsidRPr="00EB1014">
        <w:rPr>
          <w:rFonts w:cs="Arial"/>
          <w:b/>
          <w:sz w:val="28"/>
          <w:szCs w:val="28"/>
          <w:lang w:val="es-PE"/>
        </w:rPr>
        <w:t>Autores:</w:t>
      </w:r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 xml:space="preserve">Cajas </w:t>
      </w:r>
      <w:proofErr w:type="spellStart"/>
      <w:r>
        <w:rPr>
          <w:rFonts w:cs="Arial"/>
          <w:lang w:val="es-PE"/>
        </w:rPr>
        <w:t>Monier</w:t>
      </w:r>
      <w:proofErr w:type="spellEnd"/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Erick Diego</w:t>
      </w:r>
      <w:r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ECajas</w:t>
      </w:r>
      <w:proofErr w:type="spellEnd"/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>Carlín Mendoza</w:t>
      </w:r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Daniela del Carmen</w:t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DCarlín</w:t>
      </w:r>
      <w:proofErr w:type="spellEnd"/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proofErr w:type="spellStart"/>
      <w:r>
        <w:rPr>
          <w:rFonts w:cs="Arial"/>
          <w:lang w:val="es-PE"/>
        </w:rPr>
        <w:t>Percca</w:t>
      </w:r>
      <w:proofErr w:type="spellEnd"/>
      <w:r>
        <w:rPr>
          <w:rFonts w:cs="Arial"/>
          <w:lang w:val="es-PE"/>
        </w:rPr>
        <w:t xml:space="preserve"> </w:t>
      </w:r>
      <w:proofErr w:type="spellStart"/>
      <w:r>
        <w:rPr>
          <w:rFonts w:cs="Arial"/>
          <w:lang w:val="es-PE"/>
        </w:rPr>
        <w:t>Minaya</w:t>
      </w:r>
      <w:proofErr w:type="spellEnd"/>
      <w:r>
        <w:rPr>
          <w:rFonts w:cs="Arial"/>
          <w:lang w:val="es-PE"/>
        </w:rPr>
        <w:t xml:space="preserve">, Hernán </w:t>
      </w:r>
      <w:proofErr w:type="spellStart"/>
      <w:r>
        <w:rPr>
          <w:rFonts w:cs="Arial"/>
          <w:lang w:val="es-PE"/>
        </w:rPr>
        <w:t>Mijail</w:t>
      </w:r>
      <w:proofErr w:type="spellEnd"/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HPercca</w:t>
      </w:r>
      <w:proofErr w:type="spellEnd"/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 xml:space="preserve">Castillo </w:t>
      </w:r>
      <w:proofErr w:type="spellStart"/>
      <w:r>
        <w:rPr>
          <w:rFonts w:cs="Arial"/>
          <w:lang w:val="es-PE"/>
        </w:rPr>
        <w:t>Gomez</w:t>
      </w:r>
      <w:proofErr w:type="spellEnd"/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Flavio</w:t>
      </w:r>
      <w:r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FCastillo</w:t>
      </w:r>
      <w:proofErr w:type="spellEnd"/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proofErr w:type="spellStart"/>
      <w:r>
        <w:rPr>
          <w:rFonts w:cs="Arial"/>
          <w:lang w:val="es-PE"/>
        </w:rPr>
        <w:t>Bazalar</w:t>
      </w:r>
      <w:proofErr w:type="spellEnd"/>
      <w:r>
        <w:rPr>
          <w:rFonts w:cs="Arial"/>
          <w:lang w:val="es-PE"/>
        </w:rPr>
        <w:t xml:space="preserve"> Contreras</w:t>
      </w:r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Martín</w:t>
      </w:r>
      <w:r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MBazalar</w:t>
      </w:r>
      <w:proofErr w:type="spellEnd"/>
    </w:p>
    <w:p w:rsidR="005801DC" w:rsidRPr="00EB1014" w:rsidRDefault="005801DC" w:rsidP="005801DC">
      <w:pPr>
        <w:spacing w:after="200" w:line="276" w:lineRule="auto"/>
        <w:rPr>
          <w:rFonts w:cs="Arial"/>
          <w:b/>
          <w:sz w:val="28"/>
          <w:szCs w:val="28"/>
          <w:lang w:val="es-PE"/>
        </w:rPr>
      </w:pPr>
      <w:r w:rsidRPr="00EB1014">
        <w:rPr>
          <w:rFonts w:cs="Arial"/>
          <w:b/>
          <w:sz w:val="28"/>
          <w:szCs w:val="28"/>
          <w:lang w:val="es-PE"/>
        </w:rPr>
        <w:t>Revisión:</w:t>
      </w:r>
    </w:p>
    <w:p w:rsidR="005801DC" w:rsidRPr="00EB1014" w:rsidRDefault="005801DC" w:rsidP="005801DC">
      <w:pPr>
        <w:spacing w:after="200" w:line="276" w:lineRule="auto"/>
        <w:rPr>
          <w:rFonts w:cs="Arial"/>
          <w:lang w:val="es-PE"/>
        </w:rPr>
      </w:pPr>
      <w:r w:rsidRPr="00EB1014">
        <w:rPr>
          <w:rFonts w:cs="Arial"/>
          <w:lang w:val="es-PE"/>
        </w:rPr>
        <w:t>Teoría y Laboratorio:</w:t>
      </w:r>
    </w:p>
    <w:p w:rsidR="005801DC" w:rsidRPr="00EB1014" w:rsidRDefault="005801DC" w:rsidP="005801DC">
      <w:pPr>
        <w:spacing w:after="200" w:line="276" w:lineRule="auto"/>
        <w:rPr>
          <w:rFonts w:cs="Arial"/>
          <w:color w:val="000000"/>
          <w:szCs w:val="16"/>
          <w:lang w:val="es-PE"/>
        </w:rPr>
      </w:pPr>
      <w:r w:rsidRPr="00EB1014">
        <w:rPr>
          <w:rFonts w:cs="Arial"/>
          <w:lang w:val="es-PE"/>
        </w:rPr>
        <w:t xml:space="preserve">Palacios </w:t>
      </w:r>
      <w:proofErr w:type="spellStart"/>
      <w:r w:rsidRPr="00EB1014">
        <w:rPr>
          <w:rFonts w:cs="Arial"/>
          <w:lang w:val="es-PE"/>
        </w:rPr>
        <w:t>Quichiz</w:t>
      </w:r>
      <w:proofErr w:type="spellEnd"/>
      <w:r w:rsidRPr="00EB1014">
        <w:rPr>
          <w:rFonts w:cs="Arial"/>
          <w:lang w:val="es-PE"/>
        </w:rPr>
        <w:t>, Luis Estaban</w:t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proofErr w:type="spellStart"/>
      <w:r w:rsidRPr="00EB1014">
        <w:rPr>
          <w:rFonts w:cs="Arial"/>
          <w:color w:val="000000"/>
          <w:szCs w:val="16"/>
          <w:lang w:val="es-PE"/>
        </w:rPr>
        <w:t>LPalacios</w:t>
      </w:r>
      <w:proofErr w:type="spellEnd"/>
    </w:p>
    <w:p w:rsidR="005801DC" w:rsidRPr="00EB1014" w:rsidRDefault="005801DC" w:rsidP="005801DC">
      <w:pPr>
        <w:spacing w:after="200" w:line="276" w:lineRule="auto"/>
        <w:rPr>
          <w:rFonts w:cs="Arial"/>
          <w:color w:val="000000"/>
          <w:szCs w:val="16"/>
          <w:lang w:val="es-PE"/>
        </w:rPr>
      </w:pPr>
    </w:p>
    <w:p w:rsidR="004B5AA1" w:rsidRPr="006F73FF" w:rsidRDefault="004B5AA1" w:rsidP="004B5AA1">
      <w:pPr>
        <w:pStyle w:val="Puesto"/>
        <w:rPr>
          <w:lang w:val="es-PE"/>
        </w:rPr>
      </w:pPr>
    </w:p>
    <w:p w:rsidR="00AA1428" w:rsidRPr="0054460F" w:rsidRDefault="00AA1428" w:rsidP="007E447D">
      <w:pPr>
        <w:rPr>
          <w:lang w:val="es-PE"/>
        </w:rPr>
      </w:pPr>
    </w:p>
    <w:sectPr w:rsidR="00AA1428" w:rsidRPr="0054460F" w:rsidSect="002D42D3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F0B" w:rsidRDefault="002D0F0B">
      <w:r>
        <w:separator/>
      </w:r>
    </w:p>
  </w:endnote>
  <w:endnote w:type="continuationSeparator" w:id="0">
    <w:p w:rsidR="002D0F0B" w:rsidRDefault="002D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0B" w:rsidRDefault="002D0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D0F0B" w:rsidRDefault="002D0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2D0F0B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2D0F0B" w:rsidRPr="006F73FF" w:rsidRDefault="002D0F0B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2D0F0B" w:rsidRPr="006F73FF" w:rsidRDefault="002D0F0B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2D0F0B" w:rsidRPr="006F73FF" w:rsidRDefault="002D0F0B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76470">
            <w:rPr>
              <w:rStyle w:val="Nmerodepgina"/>
              <w:rFonts w:ascii="Arial" w:hAnsi="Arial" w:cs="Arial"/>
              <w:noProof/>
              <w:sz w:val="18"/>
              <w:szCs w:val="18"/>
            </w:rPr>
            <w:t>14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976470" w:rsidRPr="00976470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14</w:t>
            </w:r>
          </w:fldSimple>
        </w:p>
      </w:tc>
    </w:tr>
  </w:tbl>
  <w:p w:rsidR="002D0F0B" w:rsidRDefault="002D0F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0B" w:rsidRDefault="002D0F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F0B" w:rsidRDefault="002D0F0B">
      <w:r>
        <w:separator/>
      </w:r>
    </w:p>
  </w:footnote>
  <w:footnote w:type="continuationSeparator" w:id="0">
    <w:p w:rsidR="002D0F0B" w:rsidRDefault="002D0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0B" w:rsidRPr="004D403E" w:rsidRDefault="002D0F0B">
    <w:pPr>
      <w:rPr>
        <w:sz w:val="24"/>
        <w:lang w:val="es-PE"/>
      </w:rPr>
    </w:pPr>
    <w:r w:rsidRPr="004D403E">
      <w:rPr>
        <w:sz w:val="24"/>
        <w:lang w:val="es-PE"/>
      </w:rPr>
      <w:t>A</w:t>
    </w:r>
    <w:r>
      <w:rPr>
        <w:sz w:val="24"/>
        <w:lang w:val="es-PE"/>
      </w:rPr>
      <w:t>nexo 16</w:t>
    </w:r>
  </w:p>
  <w:p w:rsidR="002D0F0B" w:rsidRPr="004D403E" w:rsidRDefault="002D0F0B">
    <w:pPr>
      <w:pBdr>
        <w:top w:val="single" w:sz="6" w:space="1" w:color="auto"/>
      </w:pBdr>
      <w:rPr>
        <w:sz w:val="24"/>
        <w:lang w:val="es-PE"/>
      </w:rPr>
    </w:pPr>
  </w:p>
  <w:p w:rsidR="002D0F0B" w:rsidRPr="00F648C1" w:rsidRDefault="002D0F0B" w:rsidP="00EF1CBA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 xml:space="preserve">C &amp; M </w:t>
    </w:r>
    <w:proofErr w:type="spellStart"/>
    <w:r>
      <w:rPr>
        <w:rFonts w:ascii="Arial" w:hAnsi="Arial" w:cs="Arial"/>
        <w:b/>
        <w:sz w:val="36"/>
        <w:szCs w:val="36"/>
        <w:lang w:val="es-MX"/>
      </w:rPr>
      <w:t>Engineering</w:t>
    </w:r>
    <w:proofErr w:type="spellEnd"/>
    <w:r>
      <w:rPr>
        <w:rFonts w:ascii="Arial" w:hAnsi="Arial" w:cs="Arial"/>
        <w:b/>
        <w:sz w:val="36"/>
        <w:szCs w:val="36"/>
        <w:lang w:val="es-MX"/>
      </w:rPr>
      <w:t xml:space="preserve"> SAC</w:t>
    </w:r>
  </w:p>
  <w:p w:rsidR="002D0F0B" w:rsidRPr="00F648C1" w:rsidRDefault="002D0F0B">
    <w:pPr>
      <w:pBdr>
        <w:top w:val="single" w:sz="6" w:space="1" w:color="auto"/>
      </w:pBdr>
      <w:rPr>
        <w:sz w:val="24"/>
        <w:lang w:val="es-MX"/>
      </w:rPr>
    </w:pPr>
  </w:p>
  <w:p w:rsidR="002D0F0B" w:rsidRPr="00F648C1" w:rsidRDefault="002D0F0B">
    <w:pPr>
      <w:pBdr>
        <w:bottom w:val="single" w:sz="6" w:space="1" w:color="auto"/>
      </w:pBdr>
      <w:jc w:val="right"/>
      <w:rPr>
        <w:rFonts w:ascii="Arial" w:hAnsi="Arial" w:cs="Arial"/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0B" w:rsidRDefault="002D0F0B">
    <w:proofErr w:type="spellStart"/>
    <w:r>
      <w:t>Anexo</w:t>
    </w:r>
    <w:proofErr w:type="spellEnd"/>
    <w:r>
      <w:t xml:space="preserve"> 16</w:t>
    </w:r>
  </w:p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2D0F0B" w:rsidTr="00EF1CBA">
      <w:tc>
        <w:tcPr>
          <w:tcW w:w="6379" w:type="dxa"/>
        </w:tcPr>
        <w:p w:rsidR="002D0F0B" w:rsidRPr="006F73FF" w:rsidRDefault="002D0F0B" w:rsidP="00DB2B3E">
          <w:pPr>
            <w:pBdr>
              <w:top w:val="single" w:sz="6" w:space="1" w:color="auto"/>
            </w:pBdr>
            <w:rPr>
              <w:lang w:val="es-MX"/>
            </w:rPr>
          </w:pPr>
          <w:r w:rsidRPr="00627B72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Sistema de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t>Gestión de Vehículos Pesados</w:t>
          </w:r>
        </w:p>
      </w:tc>
      <w:tc>
        <w:tcPr>
          <w:tcW w:w="2801" w:type="dxa"/>
        </w:tcPr>
        <w:p w:rsidR="002D0F0B" w:rsidRPr="006F73FF" w:rsidRDefault="002D0F0B" w:rsidP="004543CA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>
            <w:rPr>
              <w:lang w:val="es-MX"/>
            </w:rPr>
            <w:t>0.1</w:t>
          </w:r>
        </w:p>
      </w:tc>
    </w:tr>
    <w:tr w:rsidR="002D0F0B" w:rsidTr="00EF1CBA">
      <w:tc>
        <w:tcPr>
          <w:tcW w:w="6379" w:type="dxa"/>
        </w:tcPr>
        <w:p w:rsidR="002D0F0B" w:rsidRPr="006F73FF" w:rsidRDefault="002D0F0B" w:rsidP="004B0453">
          <w:pPr>
            <w:rPr>
              <w:lang w:val="es-MX"/>
            </w:rPr>
          </w:pPr>
          <w:r>
            <w:rPr>
              <w:lang w:val="es-MX"/>
            </w:rPr>
            <w:t xml:space="preserve">&lt;EDCP&gt; </w:t>
          </w:r>
          <w:r>
            <w:fldChar w:fldCharType="begin"/>
          </w:r>
          <w:r w:rsidRPr="00EA7CFF">
            <w:rPr>
              <w:lang w:val="es-PE"/>
            </w:rPr>
            <w:instrText xml:space="preserve"> TITLE   \* MERGEFORMAT </w:instrText>
          </w:r>
          <w:r>
            <w:fldChar w:fldCharType="separate"/>
          </w:r>
          <w:r>
            <w:rPr>
              <w:lang w:val="es-MX"/>
            </w:rPr>
            <w:t>Especificación de Diseño del Caso de Prueba</w:t>
          </w:r>
          <w:r>
            <w:rPr>
              <w:lang w:val="es-MX"/>
            </w:rPr>
            <w:fldChar w:fldCharType="end"/>
          </w:r>
        </w:p>
      </w:tc>
      <w:tc>
        <w:tcPr>
          <w:tcW w:w="2801" w:type="dxa"/>
        </w:tcPr>
        <w:p w:rsidR="002D0F0B" w:rsidRPr="006F73FF" w:rsidRDefault="002D0F0B" w:rsidP="00BE58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22/10/2017</w:t>
          </w:r>
        </w:p>
      </w:tc>
    </w:tr>
  </w:tbl>
  <w:p w:rsidR="002D0F0B" w:rsidRDefault="002D0F0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0B" w:rsidRDefault="002D0F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45pt;height:33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F14EA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1843" w:hanging="360"/>
      </w:pPr>
    </w:lvl>
    <w:lvl w:ilvl="1" w:tplc="280A0019" w:tentative="1">
      <w:start w:val="1"/>
      <w:numFmt w:val="lowerLetter"/>
      <w:lvlText w:val="%2."/>
      <w:lvlJc w:val="left"/>
      <w:pPr>
        <w:ind w:left="2563" w:hanging="360"/>
      </w:pPr>
    </w:lvl>
    <w:lvl w:ilvl="2" w:tplc="280A001B" w:tentative="1">
      <w:start w:val="1"/>
      <w:numFmt w:val="lowerRoman"/>
      <w:lvlText w:val="%3."/>
      <w:lvlJc w:val="right"/>
      <w:pPr>
        <w:ind w:left="3283" w:hanging="180"/>
      </w:pPr>
    </w:lvl>
    <w:lvl w:ilvl="3" w:tplc="280A000F" w:tentative="1">
      <w:start w:val="1"/>
      <w:numFmt w:val="decimal"/>
      <w:lvlText w:val="%4."/>
      <w:lvlJc w:val="left"/>
      <w:pPr>
        <w:ind w:left="4003" w:hanging="360"/>
      </w:pPr>
    </w:lvl>
    <w:lvl w:ilvl="4" w:tplc="280A0019" w:tentative="1">
      <w:start w:val="1"/>
      <w:numFmt w:val="lowerLetter"/>
      <w:lvlText w:val="%5."/>
      <w:lvlJc w:val="left"/>
      <w:pPr>
        <w:ind w:left="4723" w:hanging="360"/>
      </w:pPr>
    </w:lvl>
    <w:lvl w:ilvl="5" w:tplc="280A001B" w:tentative="1">
      <w:start w:val="1"/>
      <w:numFmt w:val="lowerRoman"/>
      <w:lvlText w:val="%6."/>
      <w:lvlJc w:val="right"/>
      <w:pPr>
        <w:ind w:left="5443" w:hanging="180"/>
      </w:pPr>
    </w:lvl>
    <w:lvl w:ilvl="6" w:tplc="280A000F" w:tentative="1">
      <w:start w:val="1"/>
      <w:numFmt w:val="decimal"/>
      <w:lvlText w:val="%7."/>
      <w:lvlJc w:val="left"/>
      <w:pPr>
        <w:ind w:left="6163" w:hanging="360"/>
      </w:pPr>
    </w:lvl>
    <w:lvl w:ilvl="7" w:tplc="280A0019" w:tentative="1">
      <w:start w:val="1"/>
      <w:numFmt w:val="lowerLetter"/>
      <w:lvlText w:val="%8."/>
      <w:lvlJc w:val="left"/>
      <w:pPr>
        <w:ind w:left="6883" w:hanging="360"/>
      </w:pPr>
    </w:lvl>
    <w:lvl w:ilvl="8" w:tplc="280A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2" w15:restartNumberingAfterBreak="0">
    <w:nsid w:val="077A099E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4E4982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F4F44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1377A2"/>
    <w:multiLevelType w:val="hybridMultilevel"/>
    <w:tmpl w:val="982EA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02809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1843" w:hanging="360"/>
      </w:pPr>
    </w:lvl>
    <w:lvl w:ilvl="1" w:tplc="280A0019" w:tentative="1">
      <w:start w:val="1"/>
      <w:numFmt w:val="lowerLetter"/>
      <w:lvlText w:val="%2."/>
      <w:lvlJc w:val="left"/>
      <w:pPr>
        <w:ind w:left="2563" w:hanging="360"/>
      </w:pPr>
    </w:lvl>
    <w:lvl w:ilvl="2" w:tplc="280A001B" w:tentative="1">
      <w:start w:val="1"/>
      <w:numFmt w:val="lowerRoman"/>
      <w:lvlText w:val="%3."/>
      <w:lvlJc w:val="right"/>
      <w:pPr>
        <w:ind w:left="3283" w:hanging="180"/>
      </w:pPr>
    </w:lvl>
    <w:lvl w:ilvl="3" w:tplc="280A000F" w:tentative="1">
      <w:start w:val="1"/>
      <w:numFmt w:val="decimal"/>
      <w:lvlText w:val="%4."/>
      <w:lvlJc w:val="left"/>
      <w:pPr>
        <w:ind w:left="4003" w:hanging="360"/>
      </w:pPr>
    </w:lvl>
    <w:lvl w:ilvl="4" w:tplc="280A0019" w:tentative="1">
      <w:start w:val="1"/>
      <w:numFmt w:val="lowerLetter"/>
      <w:lvlText w:val="%5."/>
      <w:lvlJc w:val="left"/>
      <w:pPr>
        <w:ind w:left="4723" w:hanging="360"/>
      </w:pPr>
    </w:lvl>
    <w:lvl w:ilvl="5" w:tplc="280A001B" w:tentative="1">
      <w:start w:val="1"/>
      <w:numFmt w:val="lowerRoman"/>
      <w:lvlText w:val="%6."/>
      <w:lvlJc w:val="right"/>
      <w:pPr>
        <w:ind w:left="5443" w:hanging="180"/>
      </w:pPr>
    </w:lvl>
    <w:lvl w:ilvl="6" w:tplc="280A000F" w:tentative="1">
      <w:start w:val="1"/>
      <w:numFmt w:val="decimal"/>
      <w:lvlText w:val="%7."/>
      <w:lvlJc w:val="left"/>
      <w:pPr>
        <w:ind w:left="6163" w:hanging="360"/>
      </w:pPr>
    </w:lvl>
    <w:lvl w:ilvl="7" w:tplc="280A0019" w:tentative="1">
      <w:start w:val="1"/>
      <w:numFmt w:val="lowerLetter"/>
      <w:lvlText w:val="%8."/>
      <w:lvlJc w:val="left"/>
      <w:pPr>
        <w:ind w:left="6883" w:hanging="360"/>
      </w:pPr>
    </w:lvl>
    <w:lvl w:ilvl="8" w:tplc="280A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7" w15:restartNumberingAfterBreak="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D197108"/>
    <w:multiLevelType w:val="hybridMultilevel"/>
    <w:tmpl w:val="2194B5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71155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83F8E"/>
    <w:multiLevelType w:val="hybridMultilevel"/>
    <w:tmpl w:val="A184D39A"/>
    <w:lvl w:ilvl="0" w:tplc="72CEB976">
      <w:start w:val="1"/>
      <w:numFmt w:val="decimal"/>
      <w:lvlText w:val="%1."/>
      <w:lvlJc w:val="left"/>
      <w:pPr>
        <w:ind w:left="1800" w:hanging="360"/>
      </w:pPr>
      <w:rPr>
        <w:rFonts w:hint="default"/>
        <w:lang w:val="es-PE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8516CB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1843" w:hanging="360"/>
      </w:pPr>
    </w:lvl>
    <w:lvl w:ilvl="1" w:tplc="280A0019" w:tentative="1">
      <w:start w:val="1"/>
      <w:numFmt w:val="lowerLetter"/>
      <w:lvlText w:val="%2."/>
      <w:lvlJc w:val="left"/>
      <w:pPr>
        <w:ind w:left="2563" w:hanging="360"/>
      </w:pPr>
    </w:lvl>
    <w:lvl w:ilvl="2" w:tplc="280A001B" w:tentative="1">
      <w:start w:val="1"/>
      <w:numFmt w:val="lowerRoman"/>
      <w:lvlText w:val="%3."/>
      <w:lvlJc w:val="right"/>
      <w:pPr>
        <w:ind w:left="3283" w:hanging="180"/>
      </w:pPr>
    </w:lvl>
    <w:lvl w:ilvl="3" w:tplc="280A000F" w:tentative="1">
      <w:start w:val="1"/>
      <w:numFmt w:val="decimal"/>
      <w:lvlText w:val="%4."/>
      <w:lvlJc w:val="left"/>
      <w:pPr>
        <w:ind w:left="4003" w:hanging="360"/>
      </w:pPr>
    </w:lvl>
    <w:lvl w:ilvl="4" w:tplc="280A0019" w:tentative="1">
      <w:start w:val="1"/>
      <w:numFmt w:val="lowerLetter"/>
      <w:lvlText w:val="%5."/>
      <w:lvlJc w:val="left"/>
      <w:pPr>
        <w:ind w:left="4723" w:hanging="360"/>
      </w:pPr>
    </w:lvl>
    <w:lvl w:ilvl="5" w:tplc="280A001B" w:tentative="1">
      <w:start w:val="1"/>
      <w:numFmt w:val="lowerRoman"/>
      <w:lvlText w:val="%6."/>
      <w:lvlJc w:val="right"/>
      <w:pPr>
        <w:ind w:left="5443" w:hanging="180"/>
      </w:pPr>
    </w:lvl>
    <w:lvl w:ilvl="6" w:tplc="280A000F" w:tentative="1">
      <w:start w:val="1"/>
      <w:numFmt w:val="decimal"/>
      <w:lvlText w:val="%7."/>
      <w:lvlJc w:val="left"/>
      <w:pPr>
        <w:ind w:left="6163" w:hanging="360"/>
      </w:pPr>
    </w:lvl>
    <w:lvl w:ilvl="7" w:tplc="280A0019" w:tentative="1">
      <w:start w:val="1"/>
      <w:numFmt w:val="lowerLetter"/>
      <w:lvlText w:val="%8."/>
      <w:lvlJc w:val="left"/>
      <w:pPr>
        <w:ind w:left="6883" w:hanging="360"/>
      </w:pPr>
    </w:lvl>
    <w:lvl w:ilvl="8" w:tplc="280A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2" w15:restartNumberingAfterBreak="0">
    <w:nsid w:val="33BC71C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AA0D01"/>
    <w:multiLevelType w:val="hybridMultilevel"/>
    <w:tmpl w:val="0172ACFA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A37973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D67D32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36207"/>
    <w:multiLevelType w:val="hybridMultilevel"/>
    <w:tmpl w:val="C67E802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83019B2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F40A0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BD41DB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6D0A78"/>
    <w:multiLevelType w:val="hybridMultilevel"/>
    <w:tmpl w:val="A18869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6151A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6362F9"/>
    <w:multiLevelType w:val="hybridMultilevel"/>
    <w:tmpl w:val="8FCE47FE"/>
    <w:lvl w:ilvl="0" w:tplc="4580B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2F7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40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C0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21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61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A07D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84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8E1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2E92D7B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39208CE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274BC9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1843" w:hanging="360"/>
      </w:pPr>
    </w:lvl>
    <w:lvl w:ilvl="1" w:tplc="280A0019" w:tentative="1">
      <w:start w:val="1"/>
      <w:numFmt w:val="lowerLetter"/>
      <w:lvlText w:val="%2."/>
      <w:lvlJc w:val="left"/>
      <w:pPr>
        <w:ind w:left="2563" w:hanging="360"/>
      </w:pPr>
    </w:lvl>
    <w:lvl w:ilvl="2" w:tplc="280A001B" w:tentative="1">
      <w:start w:val="1"/>
      <w:numFmt w:val="lowerRoman"/>
      <w:lvlText w:val="%3."/>
      <w:lvlJc w:val="right"/>
      <w:pPr>
        <w:ind w:left="3283" w:hanging="180"/>
      </w:pPr>
    </w:lvl>
    <w:lvl w:ilvl="3" w:tplc="280A000F" w:tentative="1">
      <w:start w:val="1"/>
      <w:numFmt w:val="decimal"/>
      <w:lvlText w:val="%4."/>
      <w:lvlJc w:val="left"/>
      <w:pPr>
        <w:ind w:left="4003" w:hanging="360"/>
      </w:pPr>
    </w:lvl>
    <w:lvl w:ilvl="4" w:tplc="280A0019" w:tentative="1">
      <w:start w:val="1"/>
      <w:numFmt w:val="lowerLetter"/>
      <w:lvlText w:val="%5."/>
      <w:lvlJc w:val="left"/>
      <w:pPr>
        <w:ind w:left="4723" w:hanging="360"/>
      </w:pPr>
    </w:lvl>
    <w:lvl w:ilvl="5" w:tplc="280A001B" w:tentative="1">
      <w:start w:val="1"/>
      <w:numFmt w:val="lowerRoman"/>
      <w:lvlText w:val="%6."/>
      <w:lvlJc w:val="right"/>
      <w:pPr>
        <w:ind w:left="5443" w:hanging="180"/>
      </w:pPr>
    </w:lvl>
    <w:lvl w:ilvl="6" w:tplc="280A000F" w:tentative="1">
      <w:start w:val="1"/>
      <w:numFmt w:val="decimal"/>
      <w:lvlText w:val="%7."/>
      <w:lvlJc w:val="left"/>
      <w:pPr>
        <w:ind w:left="6163" w:hanging="360"/>
      </w:pPr>
    </w:lvl>
    <w:lvl w:ilvl="7" w:tplc="280A0019" w:tentative="1">
      <w:start w:val="1"/>
      <w:numFmt w:val="lowerLetter"/>
      <w:lvlText w:val="%8."/>
      <w:lvlJc w:val="left"/>
      <w:pPr>
        <w:ind w:left="6883" w:hanging="360"/>
      </w:pPr>
    </w:lvl>
    <w:lvl w:ilvl="8" w:tplc="280A001B" w:tentative="1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9"/>
  </w:num>
  <w:num w:numId="5">
    <w:abstractNumId w:val="18"/>
  </w:num>
  <w:num w:numId="6">
    <w:abstractNumId w:val="2"/>
  </w:num>
  <w:num w:numId="7">
    <w:abstractNumId w:val="10"/>
  </w:num>
  <w:num w:numId="8">
    <w:abstractNumId w:val="23"/>
  </w:num>
  <w:num w:numId="9">
    <w:abstractNumId w:val="22"/>
  </w:num>
  <w:num w:numId="10">
    <w:abstractNumId w:val="20"/>
  </w:num>
  <w:num w:numId="11">
    <w:abstractNumId w:val="8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24"/>
  </w:num>
  <w:num w:numId="17">
    <w:abstractNumId w:val="21"/>
  </w:num>
  <w:num w:numId="18">
    <w:abstractNumId w:val="12"/>
  </w:num>
  <w:num w:numId="19">
    <w:abstractNumId w:val="14"/>
  </w:num>
  <w:num w:numId="20">
    <w:abstractNumId w:val="17"/>
  </w:num>
  <w:num w:numId="21">
    <w:abstractNumId w:val="1"/>
  </w:num>
  <w:num w:numId="22">
    <w:abstractNumId w:val="25"/>
  </w:num>
  <w:num w:numId="23">
    <w:abstractNumId w:val="11"/>
  </w:num>
  <w:num w:numId="24">
    <w:abstractNumId w:val="13"/>
  </w:num>
  <w:num w:numId="25">
    <w:abstractNumId w:val="16"/>
  </w:num>
  <w:num w:numId="2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F"/>
    <w:rsid w:val="0001242B"/>
    <w:rsid w:val="000156BD"/>
    <w:rsid w:val="00020554"/>
    <w:rsid w:val="00022DE0"/>
    <w:rsid w:val="0003324D"/>
    <w:rsid w:val="00037B83"/>
    <w:rsid w:val="0004002D"/>
    <w:rsid w:val="000602E7"/>
    <w:rsid w:val="0008410E"/>
    <w:rsid w:val="00086C49"/>
    <w:rsid w:val="00092B02"/>
    <w:rsid w:val="00093387"/>
    <w:rsid w:val="000955FB"/>
    <w:rsid w:val="00097ACE"/>
    <w:rsid w:val="000A0FBD"/>
    <w:rsid w:val="000A3222"/>
    <w:rsid w:val="000A3834"/>
    <w:rsid w:val="000B7A5E"/>
    <w:rsid w:val="000D2FB0"/>
    <w:rsid w:val="000D4CE6"/>
    <w:rsid w:val="000D5F96"/>
    <w:rsid w:val="000D6F43"/>
    <w:rsid w:val="000E2ABF"/>
    <w:rsid w:val="000E63FE"/>
    <w:rsid w:val="000F2D14"/>
    <w:rsid w:val="000F2DD8"/>
    <w:rsid w:val="001079A7"/>
    <w:rsid w:val="00113C73"/>
    <w:rsid w:val="00130C75"/>
    <w:rsid w:val="0013326F"/>
    <w:rsid w:val="00150A77"/>
    <w:rsid w:val="00171086"/>
    <w:rsid w:val="0018051D"/>
    <w:rsid w:val="00182A3B"/>
    <w:rsid w:val="00185372"/>
    <w:rsid w:val="00195274"/>
    <w:rsid w:val="001A463C"/>
    <w:rsid w:val="001A70F4"/>
    <w:rsid w:val="001A78EF"/>
    <w:rsid w:val="001B1D5F"/>
    <w:rsid w:val="001D03BB"/>
    <w:rsid w:val="001D5384"/>
    <w:rsid w:val="001E014D"/>
    <w:rsid w:val="001E73E4"/>
    <w:rsid w:val="001F2FA8"/>
    <w:rsid w:val="001F4171"/>
    <w:rsid w:val="0020106D"/>
    <w:rsid w:val="00203D4B"/>
    <w:rsid w:val="002061E9"/>
    <w:rsid w:val="002074D5"/>
    <w:rsid w:val="002114D9"/>
    <w:rsid w:val="002212BF"/>
    <w:rsid w:val="00222E97"/>
    <w:rsid w:val="00225F48"/>
    <w:rsid w:val="00243B9F"/>
    <w:rsid w:val="00245A5C"/>
    <w:rsid w:val="00247638"/>
    <w:rsid w:val="002531C5"/>
    <w:rsid w:val="0025492F"/>
    <w:rsid w:val="00254C21"/>
    <w:rsid w:val="00262388"/>
    <w:rsid w:val="002741AC"/>
    <w:rsid w:val="002742C3"/>
    <w:rsid w:val="002754AB"/>
    <w:rsid w:val="00281206"/>
    <w:rsid w:val="00285025"/>
    <w:rsid w:val="002921F9"/>
    <w:rsid w:val="00292A7B"/>
    <w:rsid w:val="002938B7"/>
    <w:rsid w:val="00293B5E"/>
    <w:rsid w:val="00295508"/>
    <w:rsid w:val="002A7748"/>
    <w:rsid w:val="002B4F84"/>
    <w:rsid w:val="002C3014"/>
    <w:rsid w:val="002D0F0B"/>
    <w:rsid w:val="002D2BCD"/>
    <w:rsid w:val="002D2DAF"/>
    <w:rsid w:val="002D3D23"/>
    <w:rsid w:val="002D42D3"/>
    <w:rsid w:val="002D7CCC"/>
    <w:rsid w:val="002E078A"/>
    <w:rsid w:val="002E0C79"/>
    <w:rsid w:val="002E162B"/>
    <w:rsid w:val="002E418D"/>
    <w:rsid w:val="002E4701"/>
    <w:rsid w:val="002E6FFF"/>
    <w:rsid w:val="002F3054"/>
    <w:rsid w:val="002F4840"/>
    <w:rsid w:val="002F77A1"/>
    <w:rsid w:val="00305513"/>
    <w:rsid w:val="00310337"/>
    <w:rsid w:val="003236BC"/>
    <w:rsid w:val="0032635D"/>
    <w:rsid w:val="00334131"/>
    <w:rsid w:val="003353C8"/>
    <w:rsid w:val="00344A04"/>
    <w:rsid w:val="00354B6A"/>
    <w:rsid w:val="00365583"/>
    <w:rsid w:val="0037235B"/>
    <w:rsid w:val="003822A9"/>
    <w:rsid w:val="003830EE"/>
    <w:rsid w:val="003863BF"/>
    <w:rsid w:val="00387EEA"/>
    <w:rsid w:val="00390034"/>
    <w:rsid w:val="00390B00"/>
    <w:rsid w:val="0039762C"/>
    <w:rsid w:val="003A3C3C"/>
    <w:rsid w:val="003B4CF6"/>
    <w:rsid w:val="003B5A90"/>
    <w:rsid w:val="003C2E73"/>
    <w:rsid w:val="003D791B"/>
    <w:rsid w:val="003D7AF6"/>
    <w:rsid w:val="003E57BF"/>
    <w:rsid w:val="003E7F17"/>
    <w:rsid w:val="003F55A9"/>
    <w:rsid w:val="0041715E"/>
    <w:rsid w:val="004226B2"/>
    <w:rsid w:val="00426D50"/>
    <w:rsid w:val="004344E2"/>
    <w:rsid w:val="00436577"/>
    <w:rsid w:val="00450563"/>
    <w:rsid w:val="004543CA"/>
    <w:rsid w:val="00465AB6"/>
    <w:rsid w:val="0046754C"/>
    <w:rsid w:val="004830D2"/>
    <w:rsid w:val="004922EA"/>
    <w:rsid w:val="00492D0C"/>
    <w:rsid w:val="00495500"/>
    <w:rsid w:val="0049574E"/>
    <w:rsid w:val="00495CB4"/>
    <w:rsid w:val="004A52C9"/>
    <w:rsid w:val="004A53FA"/>
    <w:rsid w:val="004A6A11"/>
    <w:rsid w:val="004A75B3"/>
    <w:rsid w:val="004B0453"/>
    <w:rsid w:val="004B5AA1"/>
    <w:rsid w:val="004B649D"/>
    <w:rsid w:val="004C3916"/>
    <w:rsid w:val="004C4AEB"/>
    <w:rsid w:val="004D0973"/>
    <w:rsid w:val="004D1351"/>
    <w:rsid w:val="004D403E"/>
    <w:rsid w:val="004D6D1D"/>
    <w:rsid w:val="004E004E"/>
    <w:rsid w:val="004E1133"/>
    <w:rsid w:val="004E2FB5"/>
    <w:rsid w:val="004E7020"/>
    <w:rsid w:val="004F2DB0"/>
    <w:rsid w:val="00500D24"/>
    <w:rsid w:val="0050230E"/>
    <w:rsid w:val="00503CC1"/>
    <w:rsid w:val="00513AE9"/>
    <w:rsid w:val="00520C12"/>
    <w:rsid w:val="00524158"/>
    <w:rsid w:val="00530213"/>
    <w:rsid w:val="0054460F"/>
    <w:rsid w:val="0056429B"/>
    <w:rsid w:val="0057064E"/>
    <w:rsid w:val="005801DC"/>
    <w:rsid w:val="00585FD5"/>
    <w:rsid w:val="00594581"/>
    <w:rsid w:val="00595708"/>
    <w:rsid w:val="005A31E5"/>
    <w:rsid w:val="005A70CE"/>
    <w:rsid w:val="005B0066"/>
    <w:rsid w:val="005B0419"/>
    <w:rsid w:val="005B4EAF"/>
    <w:rsid w:val="005C29D9"/>
    <w:rsid w:val="005C4D2F"/>
    <w:rsid w:val="005E68E8"/>
    <w:rsid w:val="005F1F42"/>
    <w:rsid w:val="005F505F"/>
    <w:rsid w:val="005F770A"/>
    <w:rsid w:val="00612362"/>
    <w:rsid w:val="00617DD9"/>
    <w:rsid w:val="00624E40"/>
    <w:rsid w:val="00627B72"/>
    <w:rsid w:val="0063156B"/>
    <w:rsid w:val="00632D3A"/>
    <w:rsid w:val="00633197"/>
    <w:rsid w:val="00642D66"/>
    <w:rsid w:val="006439E2"/>
    <w:rsid w:val="00646DBC"/>
    <w:rsid w:val="006479A0"/>
    <w:rsid w:val="00651DB6"/>
    <w:rsid w:val="00656B73"/>
    <w:rsid w:val="006667B3"/>
    <w:rsid w:val="0066684D"/>
    <w:rsid w:val="006672AA"/>
    <w:rsid w:val="0067565D"/>
    <w:rsid w:val="00680CA0"/>
    <w:rsid w:val="00681D9C"/>
    <w:rsid w:val="00683EA6"/>
    <w:rsid w:val="006847F5"/>
    <w:rsid w:val="006B3D9F"/>
    <w:rsid w:val="006B603A"/>
    <w:rsid w:val="006B649D"/>
    <w:rsid w:val="006C19A7"/>
    <w:rsid w:val="006C4B18"/>
    <w:rsid w:val="006D0A98"/>
    <w:rsid w:val="006D3498"/>
    <w:rsid w:val="006D3DA4"/>
    <w:rsid w:val="006E6041"/>
    <w:rsid w:val="006E776B"/>
    <w:rsid w:val="006F73FF"/>
    <w:rsid w:val="00700E7F"/>
    <w:rsid w:val="00701AFF"/>
    <w:rsid w:val="00704EAE"/>
    <w:rsid w:val="00710390"/>
    <w:rsid w:val="00713915"/>
    <w:rsid w:val="0071392B"/>
    <w:rsid w:val="00715D2A"/>
    <w:rsid w:val="00721024"/>
    <w:rsid w:val="007220D7"/>
    <w:rsid w:val="007309CE"/>
    <w:rsid w:val="00736184"/>
    <w:rsid w:val="007421CE"/>
    <w:rsid w:val="007472A4"/>
    <w:rsid w:val="00750077"/>
    <w:rsid w:val="0075083D"/>
    <w:rsid w:val="0075643B"/>
    <w:rsid w:val="0076368E"/>
    <w:rsid w:val="007716A6"/>
    <w:rsid w:val="007747A2"/>
    <w:rsid w:val="0077547C"/>
    <w:rsid w:val="007846B4"/>
    <w:rsid w:val="00785206"/>
    <w:rsid w:val="00790AF9"/>
    <w:rsid w:val="007976AF"/>
    <w:rsid w:val="00797B72"/>
    <w:rsid w:val="00797D8D"/>
    <w:rsid w:val="007A2DC6"/>
    <w:rsid w:val="007A5399"/>
    <w:rsid w:val="007B13B0"/>
    <w:rsid w:val="007B3BE9"/>
    <w:rsid w:val="007B6493"/>
    <w:rsid w:val="007B7655"/>
    <w:rsid w:val="007D2ADF"/>
    <w:rsid w:val="007D608D"/>
    <w:rsid w:val="007E0AF4"/>
    <w:rsid w:val="007E447D"/>
    <w:rsid w:val="007E632B"/>
    <w:rsid w:val="007F08FF"/>
    <w:rsid w:val="007F4F52"/>
    <w:rsid w:val="007F70F6"/>
    <w:rsid w:val="00802095"/>
    <w:rsid w:val="008040A7"/>
    <w:rsid w:val="00806CFA"/>
    <w:rsid w:val="00817310"/>
    <w:rsid w:val="00823FB6"/>
    <w:rsid w:val="00831247"/>
    <w:rsid w:val="00832155"/>
    <w:rsid w:val="008375B7"/>
    <w:rsid w:val="0084160D"/>
    <w:rsid w:val="00843085"/>
    <w:rsid w:val="008465E8"/>
    <w:rsid w:val="00847E38"/>
    <w:rsid w:val="00852E86"/>
    <w:rsid w:val="00853BE6"/>
    <w:rsid w:val="00861AF8"/>
    <w:rsid w:val="008645B2"/>
    <w:rsid w:val="00865501"/>
    <w:rsid w:val="008769AE"/>
    <w:rsid w:val="00886A12"/>
    <w:rsid w:val="0089671C"/>
    <w:rsid w:val="008B695D"/>
    <w:rsid w:val="008C152A"/>
    <w:rsid w:val="008C154F"/>
    <w:rsid w:val="008C69A8"/>
    <w:rsid w:val="008C6ADB"/>
    <w:rsid w:val="008C7C14"/>
    <w:rsid w:val="008D13FF"/>
    <w:rsid w:val="008D4ACE"/>
    <w:rsid w:val="008D65A9"/>
    <w:rsid w:val="008D7F0D"/>
    <w:rsid w:val="008E4147"/>
    <w:rsid w:val="008E492D"/>
    <w:rsid w:val="008E59E9"/>
    <w:rsid w:val="008F0C0A"/>
    <w:rsid w:val="008F3C1B"/>
    <w:rsid w:val="008F4120"/>
    <w:rsid w:val="008F4D73"/>
    <w:rsid w:val="008F547F"/>
    <w:rsid w:val="009068AF"/>
    <w:rsid w:val="009129B7"/>
    <w:rsid w:val="00924809"/>
    <w:rsid w:val="00924AF4"/>
    <w:rsid w:val="00925F9C"/>
    <w:rsid w:val="009305C6"/>
    <w:rsid w:val="009372DB"/>
    <w:rsid w:val="00950ECD"/>
    <w:rsid w:val="009628E6"/>
    <w:rsid w:val="00964699"/>
    <w:rsid w:val="00976470"/>
    <w:rsid w:val="00976C31"/>
    <w:rsid w:val="00983705"/>
    <w:rsid w:val="00986D36"/>
    <w:rsid w:val="009900F4"/>
    <w:rsid w:val="009C433F"/>
    <w:rsid w:val="009C7C2D"/>
    <w:rsid w:val="009D384E"/>
    <w:rsid w:val="009E383C"/>
    <w:rsid w:val="009E540D"/>
    <w:rsid w:val="009E79F2"/>
    <w:rsid w:val="009F509D"/>
    <w:rsid w:val="009F530B"/>
    <w:rsid w:val="00A03A47"/>
    <w:rsid w:val="00A05012"/>
    <w:rsid w:val="00A051BA"/>
    <w:rsid w:val="00A07A9F"/>
    <w:rsid w:val="00A135A5"/>
    <w:rsid w:val="00A1731C"/>
    <w:rsid w:val="00A2328A"/>
    <w:rsid w:val="00A23A53"/>
    <w:rsid w:val="00A25236"/>
    <w:rsid w:val="00A308C5"/>
    <w:rsid w:val="00A32368"/>
    <w:rsid w:val="00A36204"/>
    <w:rsid w:val="00A40821"/>
    <w:rsid w:val="00A42F57"/>
    <w:rsid w:val="00A474B6"/>
    <w:rsid w:val="00A4766B"/>
    <w:rsid w:val="00A47AAA"/>
    <w:rsid w:val="00A527A0"/>
    <w:rsid w:val="00A55701"/>
    <w:rsid w:val="00A629B9"/>
    <w:rsid w:val="00A66F37"/>
    <w:rsid w:val="00A71F50"/>
    <w:rsid w:val="00A733D8"/>
    <w:rsid w:val="00A7446C"/>
    <w:rsid w:val="00A81048"/>
    <w:rsid w:val="00A816C8"/>
    <w:rsid w:val="00A84E88"/>
    <w:rsid w:val="00A8783A"/>
    <w:rsid w:val="00A9180C"/>
    <w:rsid w:val="00A961E0"/>
    <w:rsid w:val="00AA046F"/>
    <w:rsid w:val="00AA1428"/>
    <w:rsid w:val="00AA1BFE"/>
    <w:rsid w:val="00AA2B30"/>
    <w:rsid w:val="00AA3200"/>
    <w:rsid w:val="00AA480A"/>
    <w:rsid w:val="00AB51C0"/>
    <w:rsid w:val="00AC08A0"/>
    <w:rsid w:val="00AC0B20"/>
    <w:rsid w:val="00AD52F0"/>
    <w:rsid w:val="00AD7CC1"/>
    <w:rsid w:val="00AE4353"/>
    <w:rsid w:val="00AE4A49"/>
    <w:rsid w:val="00AF24EB"/>
    <w:rsid w:val="00AF6E15"/>
    <w:rsid w:val="00B01DEB"/>
    <w:rsid w:val="00B06D9A"/>
    <w:rsid w:val="00B10C2F"/>
    <w:rsid w:val="00B126F6"/>
    <w:rsid w:val="00B13CED"/>
    <w:rsid w:val="00B17D89"/>
    <w:rsid w:val="00B210A3"/>
    <w:rsid w:val="00B21238"/>
    <w:rsid w:val="00B25A98"/>
    <w:rsid w:val="00B33286"/>
    <w:rsid w:val="00B34B9A"/>
    <w:rsid w:val="00B36E97"/>
    <w:rsid w:val="00B52173"/>
    <w:rsid w:val="00B53159"/>
    <w:rsid w:val="00B540BE"/>
    <w:rsid w:val="00B568B8"/>
    <w:rsid w:val="00B56FB4"/>
    <w:rsid w:val="00B64890"/>
    <w:rsid w:val="00B72E1E"/>
    <w:rsid w:val="00B75CFC"/>
    <w:rsid w:val="00B827D1"/>
    <w:rsid w:val="00B9688E"/>
    <w:rsid w:val="00B978E0"/>
    <w:rsid w:val="00BB737F"/>
    <w:rsid w:val="00BC12D7"/>
    <w:rsid w:val="00BC2819"/>
    <w:rsid w:val="00BC32AE"/>
    <w:rsid w:val="00BD50F8"/>
    <w:rsid w:val="00BD53A7"/>
    <w:rsid w:val="00BD63C6"/>
    <w:rsid w:val="00BD6542"/>
    <w:rsid w:val="00BE31F5"/>
    <w:rsid w:val="00BE584C"/>
    <w:rsid w:val="00BE6AED"/>
    <w:rsid w:val="00BE6D0C"/>
    <w:rsid w:val="00BF4314"/>
    <w:rsid w:val="00BF5D27"/>
    <w:rsid w:val="00C00E80"/>
    <w:rsid w:val="00C02D7C"/>
    <w:rsid w:val="00C059BA"/>
    <w:rsid w:val="00C229E5"/>
    <w:rsid w:val="00C23E33"/>
    <w:rsid w:val="00C362D3"/>
    <w:rsid w:val="00C43055"/>
    <w:rsid w:val="00C51382"/>
    <w:rsid w:val="00C51E06"/>
    <w:rsid w:val="00C613C6"/>
    <w:rsid w:val="00C61AFB"/>
    <w:rsid w:val="00C62BE5"/>
    <w:rsid w:val="00C6349F"/>
    <w:rsid w:val="00C6483D"/>
    <w:rsid w:val="00C7580D"/>
    <w:rsid w:val="00C91231"/>
    <w:rsid w:val="00C931F2"/>
    <w:rsid w:val="00C94E72"/>
    <w:rsid w:val="00C96B4E"/>
    <w:rsid w:val="00CA1B42"/>
    <w:rsid w:val="00CA5E62"/>
    <w:rsid w:val="00CC3672"/>
    <w:rsid w:val="00CC5EEC"/>
    <w:rsid w:val="00CC6F30"/>
    <w:rsid w:val="00CC710A"/>
    <w:rsid w:val="00CC7B1E"/>
    <w:rsid w:val="00CD3BD9"/>
    <w:rsid w:val="00CD3CA0"/>
    <w:rsid w:val="00CD41E5"/>
    <w:rsid w:val="00CE268D"/>
    <w:rsid w:val="00CE4CC3"/>
    <w:rsid w:val="00CE7B3D"/>
    <w:rsid w:val="00CF00D4"/>
    <w:rsid w:val="00D013E5"/>
    <w:rsid w:val="00D02529"/>
    <w:rsid w:val="00D0661B"/>
    <w:rsid w:val="00D11A6A"/>
    <w:rsid w:val="00D125A9"/>
    <w:rsid w:val="00D15107"/>
    <w:rsid w:val="00D34E15"/>
    <w:rsid w:val="00D413BE"/>
    <w:rsid w:val="00D433B5"/>
    <w:rsid w:val="00D439B9"/>
    <w:rsid w:val="00D457D4"/>
    <w:rsid w:val="00D57452"/>
    <w:rsid w:val="00D60AE6"/>
    <w:rsid w:val="00D6160B"/>
    <w:rsid w:val="00D61B27"/>
    <w:rsid w:val="00D7084C"/>
    <w:rsid w:val="00D71CB7"/>
    <w:rsid w:val="00D725CE"/>
    <w:rsid w:val="00D7420B"/>
    <w:rsid w:val="00D74BA8"/>
    <w:rsid w:val="00D76CAB"/>
    <w:rsid w:val="00D774CA"/>
    <w:rsid w:val="00D7751D"/>
    <w:rsid w:val="00D81A46"/>
    <w:rsid w:val="00D82268"/>
    <w:rsid w:val="00D86271"/>
    <w:rsid w:val="00D875F9"/>
    <w:rsid w:val="00DA488D"/>
    <w:rsid w:val="00DB1AF0"/>
    <w:rsid w:val="00DB2B3E"/>
    <w:rsid w:val="00DB3BEF"/>
    <w:rsid w:val="00DB4365"/>
    <w:rsid w:val="00DC483F"/>
    <w:rsid w:val="00DC5ADF"/>
    <w:rsid w:val="00DC639D"/>
    <w:rsid w:val="00DD613A"/>
    <w:rsid w:val="00DE01AF"/>
    <w:rsid w:val="00DE3A02"/>
    <w:rsid w:val="00DE4E16"/>
    <w:rsid w:val="00DF0665"/>
    <w:rsid w:val="00DF286B"/>
    <w:rsid w:val="00E05403"/>
    <w:rsid w:val="00E10272"/>
    <w:rsid w:val="00E11C09"/>
    <w:rsid w:val="00E12BA0"/>
    <w:rsid w:val="00E1594A"/>
    <w:rsid w:val="00E16ABB"/>
    <w:rsid w:val="00E335F0"/>
    <w:rsid w:val="00E3399F"/>
    <w:rsid w:val="00E36679"/>
    <w:rsid w:val="00E4120A"/>
    <w:rsid w:val="00E44F5A"/>
    <w:rsid w:val="00E50341"/>
    <w:rsid w:val="00E554BF"/>
    <w:rsid w:val="00E55B83"/>
    <w:rsid w:val="00E6595F"/>
    <w:rsid w:val="00E672B9"/>
    <w:rsid w:val="00E72EE7"/>
    <w:rsid w:val="00E74F30"/>
    <w:rsid w:val="00E82441"/>
    <w:rsid w:val="00E87B05"/>
    <w:rsid w:val="00E90D93"/>
    <w:rsid w:val="00E90FBE"/>
    <w:rsid w:val="00E91864"/>
    <w:rsid w:val="00E92C79"/>
    <w:rsid w:val="00E95670"/>
    <w:rsid w:val="00EA6612"/>
    <w:rsid w:val="00EA7CFF"/>
    <w:rsid w:val="00EB1BF9"/>
    <w:rsid w:val="00EC3E5D"/>
    <w:rsid w:val="00EC7D8C"/>
    <w:rsid w:val="00ED3459"/>
    <w:rsid w:val="00EE3D55"/>
    <w:rsid w:val="00EF1CBA"/>
    <w:rsid w:val="00F03FCF"/>
    <w:rsid w:val="00F11308"/>
    <w:rsid w:val="00F21251"/>
    <w:rsid w:val="00F30C1F"/>
    <w:rsid w:val="00F30C5E"/>
    <w:rsid w:val="00F32431"/>
    <w:rsid w:val="00F34A96"/>
    <w:rsid w:val="00F41E40"/>
    <w:rsid w:val="00F53374"/>
    <w:rsid w:val="00F64305"/>
    <w:rsid w:val="00F648C1"/>
    <w:rsid w:val="00F66B6F"/>
    <w:rsid w:val="00F67C3E"/>
    <w:rsid w:val="00F731C6"/>
    <w:rsid w:val="00F842E1"/>
    <w:rsid w:val="00F86679"/>
    <w:rsid w:val="00F92694"/>
    <w:rsid w:val="00F965F3"/>
    <w:rsid w:val="00FA214F"/>
    <w:rsid w:val="00FA5A13"/>
    <w:rsid w:val="00FB4A92"/>
    <w:rsid w:val="00FC3331"/>
    <w:rsid w:val="00FD2AB9"/>
    <w:rsid w:val="00FD320B"/>
    <w:rsid w:val="00FD5429"/>
    <w:rsid w:val="00FE00D7"/>
    <w:rsid w:val="00FE3378"/>
    <w:rsid w:val="00FE75EA"/>
    <w:rsid w:val="00FF014A"/>
    <w:rsid w:val="00FF4EBE"/>
    <w:rsid w:val="00FF5B80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6" type="connector" idref="#_x0000_s1085"/>
        <o:r id="V:Rule17" type="connector" idref="#Conector recto de flecha 1012"/>
        <o:r id="V:Rule18" type="connector" idref="#Conector recto de flecha 1015"/>
        <o:r id="V:Rule19" type="connector" idref="#Conector recto de flecha 947"/>
        <o:r id="V:Rule20" type="connector" idref="#Conector recto de flecha 1020"/>
        <o:r id="V:Rule21" type="connector" idref="#Conector recto de flecha 1022"/>
        <o:r id="V:Rule22" type="connector" idref="#Conector recto de flecha 1004"/>
        <o:r id="V:Rule23" type="connector" idref="#Conector recto de flecha 978"/>
        <o:r id="V:Rule24" type="connector" idref="#Conector recto de flecha 1010"/>
        <o:r id="V:Rule25" type="connector" idref="#Conector recto de flecha 128"/>
        <o:r id="V:Rule26" type="connector" idref="#Conector recto de flecha 1023"/>
        <o:r id="V:Rule27" type="connector" idref="#Conector recto de flecha 1009"/>
        <o:r id="V:Rule28" type="connector" idref="#Conector recto de flecha 966"/>
        <o:r id="V:Rule29" type="connector" idref="#Conector recto de flecha 967"/>
        <o:r id="V:Rule30" type="connector" idref="#Conector recto de flecha 130"/>
      </o:rules>
    </o:shapelayout>
  </w:shapeDefaults>
  <w:decimalSymbol w:val="."/>
  <w:listSeparator w:val=","/>
  <w15:docId w15:val="{EC223056-2F39-4CB1-9583-73F6EB9A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2B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212B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212B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212B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212B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212B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212B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212B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212B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212B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212BF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212B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212B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212BF"/>
    <w:pPr>
      <w:ind w:left="900" w:hanging="900"/>
    </w:pPr>
  </w:style>
  <w:style w:type="paragraph" w:styleId="TDC1">
    <w:name w:val="toc 1"/>
    <w:basedOn w:val="Normal"/>
    <w:next w:val="Normal"/>
    <w:uiPriority w:val="39"/>
    <w:rsid w:val="002212B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2212B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2212BF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2212B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212B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212BF"/>
  </w:style>
  <w:style w:type="paragraph" w:customStyle="1" w:styleId="Bullet1">
    <w:name w:val="Bullet1"/>
    <w:basedOn w:val="Normal"/>
    <w:rsid w:val="002212BF"/>
    <w:pPr>
      <w:ind w:left="720" w:hanging="432"/>
    </w:pPr>
  </w:style>
  <w:style w:type="paragraph" w:customStyle="1" w:styleId="Bullet2">
    <w:name w:val="Bullet2"/>
    <w:basedOn w:val="Normal"/>
    <w:rsid w:val="002212B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212BF"/>
    <w:pPr>
      <w:keepLines/>
      <w:spacing w:after="120"/>
    </w:pPr>
  </w:style>
  <w:style w:type="paragraph" w:styleId="Textoindependiente">
    <w:name w:val="Body Text"/>
    <w:basedOn w:val="Normal"/>
    <w:rsid w:val="002212BF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2212BF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212BF"/>
    <w:rPr>
      <w:sz w:val="20"/>
      <w:vertAlign w:val="superscript"/>
    </w:rPr>
  </w:style>
  <w:style w:type="paragraph" w:styleId="Textonotapie">
    <w:name w:val="footnote text"/>
    <w:basedOn w:val="Normal"/>
    <w:semiHidden/>
    <w:rsid w:val="002212B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212B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212B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212B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212B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rsid w:val="002212BF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2212BF"/>
    <w:pPr>
      <w:ind w:left="800"/>
    </w:pPr>
  </w:style>
  <w:style w:type="paragraph" w:styleId="TDC6">
    <w:name w:val="toc 6"/>
    <w:basedOn w:val="Normal"/>
    <w:next w:val="Normal"/>
    <w:autoRedefine/>
    <w:uiPriority w:val="39"/>
    <w:rsid w:val="002212BF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2212BF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2212BF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2212BF"/>
    <w:pPr>
      <w:ind w:left="1600"/>
    </w:pPr>
  </w:style>
  <w:style w:type="paragraph" w:styleId="Textoindependiente2">
    <w:name w:val="Body Text 2"/>
    <w:basedOn w:val="Normal"/>
    <w:rsid w:val="002212BF"/>
    <w:rPr>
      <w:i/>
      <w:color w:val="0000FF"/>
    </w:rPr>
  </w:style>
  <w:style w:type="paragraph" w:styleId="Sangradetextonormal">
    <w:name w:val="Body Text Indent"/>
    <w:basedOn w:val="Normal"/>
    <w:rsid w:val="002212B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212B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212B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212BF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2212BF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E383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character" w:styleId="Refdecomentario">
    <w:name w:val="annotation reference"/>
    <w:basedOn w:val="Fuentedeprrafopredeter"/>
    <w:semiHidden/>
    <w:unhideWhenUsed/>
    <w:rsid w:val="00D1510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1510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D1510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15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15107"/>
    <w:rPr>
      <w:b/>
      <w:bCs/>
      <w:lang w:val="en-US" w:eastAsia="en-US"/>
    </w:rPr>
  </w:style>
  <w:style w:type="paragraph" w:customStyle="1" w:styleId="Normal1">
    <w:name w:val="Normal1"/>
    <w:rsid w:val="00C6483D"/>
    <w:rPr>
      <w:color w:val="000000"/>
      <w:sz w:val="24"/>
    </w:rPr>
  </w:style>
  <w:style w:type="paragraph" w:customStyle="1" w:styleId="TableText0">
    <w:name w:val="Table Text"/>
    <w:basedOn w:val="Textoindependiente"/>
    <w:rsid w:val="005801DC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customStyle="1" w:styleId="Tabladecuadrcula2-nfasis21">
    <w:name w:val="Tabla de cuadrícula 2 - Énfasis 21"/>
    <w:basedOn w:val="Tablanormal"/>
    <w:uiPriority w:val="47"/>
    <w:rsid w:val="005801D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inespaciado">
    <w:name w:val="No Spacing"/>
    <w:uiPriority w:val="1"/>
    <w:qFormat/>
    <w:rsid w:val="00E11C09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C252-95B1-431B-BA33-CDC3BDDA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1280</TotalTime>
  <Pages>14</Pages>
  <Words>3117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20221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Cajas</cp:lastModifiedBy>
  <cp:revision>67</cp:revision>
  <cp:lastPrinted>2016-11-05T08:14:00Z</cp:lastPrinted>
  <dcterms:created xsi:type="dcterms:W3CDTF">2016-10-28T21:24:00Z</dcterms:created>
  <dcterms:modified xsi:type="dcterms:W3CDTF">2017-11-02T23:59:00Z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
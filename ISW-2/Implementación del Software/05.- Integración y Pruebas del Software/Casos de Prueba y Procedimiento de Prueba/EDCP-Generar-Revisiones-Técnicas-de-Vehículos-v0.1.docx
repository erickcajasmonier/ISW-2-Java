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E6" w:rsidRPr="00D60AE6" w:rsidRDefault="00D60AE6" w:rsidP="00D60AE6">
      <w:pPr>
        <w:rPr>
          <w:lang w:val="es-PE"/>
        </w:rPr>
      </w:pPr>
    </w:p>
    <w:p w:rsidR="006F73FF" w:rsidRDefault="006B6F74">
      <w:pPr>
        <w:pStyle w:val="Ttulo"/>
        <w:jc w:val="right"/>
        <w:rPr>
          <w:lang w:val="es-PE"/>
        </w:rPr>
      </w:pPr>
      <w:r>
        <w:fldChar w:fldCharType="begin"/>
      </w:r>
      <w:r w:rsidRPr="006B6F74">
        <w:rPr>
          <w:lang w:val="es-PE"/>
        </w:rPr>
        <w:instrText xml:space="preserve"> TITLE   \* MERGEFORMAT </w:instrText>
      </w:r>
      <w:r>
        <w:fldChar w:fldCharType="separate"/>
      </w:r>
      <w:r w:rsidR="00F03FCF">
        <w:rPr>
          <w:lang w:val="es-PE"/>
        </w:rPr>
        <w:t>Especificación de</w:t>
      </w:r>
      <w:r w:rsidR="004B0453">
        <w:rPr>
          <w:lang w:val="es-PE"/>
        </w:rPr>
        <w:t xml:space="preserve">l Diseño de </w:t>
      </w:r>
      <w:r w:rsidR="00F03FCF">
        <w:rPr>
          <w:lang w:val="es-PE"/>
        </w:rPr>
        <w:t>Caso de Prueba</w:t>
      </w:r>
      <w:r>
        <w:rPr>
          <w:lang w:val="es-PE"/>
        </w:rPr>
        <w:fldChar w:fldCharType="end"/>
      </w:r>
    </w:p>
    <w:p w:rsidR="00986D36" w:rsidRPr="00986D36" w:rsidRDefault="00E554BF" w:rsidP="00986D36">
      <w:pPr>
        <w:jc w:val="right"/>
        <w:rPr>
          <w:rFonts w:ascii="Arial" w:hAnsi="Arial" w:cs="Arial"/>
          <w:b/>
          <w:sz w:val="36"/>
          <w:szCs w:val="36"/>
          <w:lang w:val="es-PE"/>
        </w:rPr>
      </w:pPr>
      <w:r>
        <w:rPr>
          <w:rFonts w:ascii="Arial" w:hAnsi="Arial" w:cs="Arial"/>
          <w:b/>
          <w:sz w:val="36"/>
          <w:szCs w:val="36"/>
          <w:lang w:val="es-PE"/>
        </w:rPr>
        <w:t xml:space="preserve">Caso de Uso 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“</w:t>
      </w:r>
      <w:r w:rsidR="00FE3378">
        <w:rPr>
          <w:rFonts w:ascii="Arial" w:hAnsi="Arial" w:cs="Arial"/>
          <w:b/>
          <w:sz w:val="36"/>
          <w:szCs w:val="36"/>
          <w:lang w:val="es-PE"/>
        </w:rPr>
        <w:t>Generar Revisiones Técnicas</w:t>
      </w:r>
      <w:r w:rsidR="001E73E4">
        <w:rPr>
          <w:rFonts w:ascii="Arial" w:hAnsi="Arial" w:cs="Arial"/>
          <w:b/>
          <w:sz w:val="36"/>
          <w:szCs w:val="36"/>
          <w:lang w:val="es-PE"/>
        </w:rPr>
        <w:t xml:space="preserve"> de Vehículo</w:t>
      </w:r>
      <w:r w:rsidR="00FE3378">
        <w:rPr>
          <w:rFonts w:ascii="Arial" w:hAnsi="Arial" w:cs="Arial"/>
          <w:b/>
          <w:sz w:val="36"/>
          <w:szCs w:val="36"/>
          <w:lang w:val="es-PE"/>
        </w:rPr>
        <w:t>s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”</w:t>
      </w:r>
    </w:p>
    <w:p w:rsidR="00986D36" w:rsidRPr="00986D36" w:rsidRDefault="00986D36" w:rsidP="00986D36">
      <w:pPr>
        <w:spacing w:line="480" w:lineRule="auto"/>
        <w:rPr>
          <w:lang w:val="es-PE"/>
        </w:rPr>
      </w:pPr>
    </w:p>
    <w:p w:rsidR="007220D7" w:rsidRPr="007220D7" w:rsidRDefault="007220D7" w:rsidP="007220D7">
      <w:pPr>
        <w:rPr>
          <w:lang w:val="es-PE"/>
        </w:rPr>
      </w:pPr>
    </w:p>
    <w:p w:rsidR="006F73FF" w:rsidRPr="006F73FF" w:rsidRDefault="00E74F30">
      <w:pPr>
        <w:pStyle w:val="Ttulo"/>
        <w:jc w:val="right"/>
        <w:rPr>
          <w:sz w:val="28"/>
          <w:lang w:val="es-PE"/>
        </w:rPr>
      </w:pPr>
      <w:r w:rsidRPr="006F73FF">
        <w:rPr>
          <w:sz w:val="28"/>
          <w:lang w:val="es-PE"/>
        </w:rPr>
        <w:t xml:space="preserve">Versión </w:t>
      </w:r>
      <w:r w:rsidR="0013326F">
        <w:rPr>
          <w:sz w:val="28"/>
          <w:lang w:val="es-PE"/>
        </w:rPr>
        <w:t>0.1</w:t>
      </w: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Pr="00CD3CA0" w:rsidRDefault="00CD3CA0" w:rsidP="00CD3CA0">
      <w:pPr>
        <w:jc w:val="center"/>
        <w:rPr>
          <w:lang w:val="es-PE"/>
        </w:rPr>
      </w:pPr>
      <w:r>
        <w:rPr>
          <w:lang w:val="es-PE"/>
        </w:rPr>
        <w:t xml:space="preserve">Lima, </w:t>
      </w:r>
      <w:r w:rsidR="005E0971">
        <w:rPr>
          <w:lang w:val="es-PE"/>
        </w:rPr>
        <w:fldChar w:fldCharType="begin"/>
      </w:r>
      <w:r w:rsidR="004C3916">
        <w:rPr>
          <w:lang w:val="es-PE"/>
        </w:rPr>
        <w:instrText xml:space="preserve"> DATE  \@ "yyyy"  \* MERGEFORMAT </w:instrText>
      </w:r>
      <w:r w:rsidR="005E0971">
        <w:rPr>
          <w:lang w:val="es-PE"/>
        </w:rPr>
        <w:fldChar w:fldCharType="separate"/>
      </w:r>
      <w:r w:rsidR="006B6F74">
        <w:rPr>
          <w:noProof/>
          <w:lang w:val="es-PE"/>
        </w:rPr>
        <w:t>2017</w:t>
      </w:r>
      <w:r w:rsidR="005E0971">
        <w:rPr>
          <w:lang w:val="es-PE"/>
        </w:rPr>
        <w:fldChar w:fldCharType="end"/>
      </w:r>
    </w:p>
    <w:p w:rsidR="006F73FF" w:rsidRPr="006F73FF" w:rsidRDefault="006F73FF">
      <w:pPr>
        <w:rPr>
          <w:lang w:val="es-PE"/>
        </w:rPr>
      </w:pPr>
    </w:p>
    <w:p w:rsidR="006F73FF" w:rsidRPr="006F73FF" w:rsidRDefault="006F73FF">
      <w:pPr>
        <w:rPr>
          <w:lang w:val="es-PE"/>
        </w:rPr>
        <w:sectPr w:rsidR="006F73FF" w:rsidRPr="006F73FF" w:rsidSect="004B5AA1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2142721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383C" w:rsidRDefault="009E383C" w:rsidP="00F64305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:rsidR="003B5A90" w:rsidRDefault="005E0971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9E383C">
            <w:instrText xml:space="preserve"> TOC \o "1-3" \h \z \u </w:instrText>
          </w:r>
          <w:r>
            <w:fldChar w:fldCharType="separate"/>
          </w:r>
          <w:hyperlink w:anchor="_Toc496706657" w:history="1">
            <w:r w:rsidR="003B5A90" w:rsidRPr="00D00F4D">
              <w:rPr>
                <w:rStyle w:val="Hipervnculo"/>
                <w:noProof/>
                <w:lang w:val="es-PE"/>
              </w:rPr>
              <w:t>1.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noProof/>
                <w:lang w:val="es-PE"/>
              </w:rPr>
              <w:t>Casos de Prueba para el CU “Generar Revisiones Técnicas de Vehículos”</w:t>
            </w:r>
            <w:r w:rsidR="003B5A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58" w:history="1">
            <w:r w:rsidR="003B5A90" w:rsidRPr="00D00F4D">
              <w:rPr>
                <w:rStyle w:val="Hipervnculo"/>
                <w:noProof/>
                <w:lang w:val="es-PE"/>
              </w:rPr>
              <w:t>1.1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noProof/>
                <w:lang w:val="es-PE"/>
              </w:rPr>
              <w:t>Descripción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_Toc496706658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3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59" w:history="1">
            <w:r w:rsidR="003B5A90" w:rsidRPr="00D00F4D">
              <w:rPr>
                <w:rStyle w:val="Hipervnculo"/>
                <w:noProof/>
                <w:lang w:val="es-PE"/>
              </w:rPr>
              <w:t>1.2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noProof/>
                <w:lang w:val="es-PE"/>
              </w:rPr>
              <w:t>Diagrama de flujos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_Toc496706659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3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60" w:history="1">
            <w:r w:rsidR="003B5A90" w:rsidRPr="00D00F4D">
              <w:rPr>
                <w:rStyle w:val="Hipervnculo"/>
                <w:noProof/>
                <w:lang w:val="es-PE"/>
              </w:rPr>
              <w:t>1.3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noProof/>
                <w:lang w:val="es-PE"/>
              </w:rPr>
              <w:t>Tabla de Casos de Prueba (Escenarios)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_Toc496706660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4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61" w:history="1"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2.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Información de Casos de Prueba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_Toc496706661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9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62" w:history="1"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2.1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FB – Generar Revisiones Técnicas de Vehículos Satisfactoriamente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_Toc496706662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9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63" w:history="1">
            <w:r w:rsidR="003B5A90" w:rsidRPr="00D00F4D">
              <w:rPr>
                <w:rStyle w:val="Hipervnculo"/>
                <w:rFonts w:cs="Arial"/>
                <w:lang w:val="es-PE"/>
              </w:rPr>
              <w:t>2.1.1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Descripción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_Toc496706663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9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64" w:history="1">
            <w:r w:rsidR="003B5A90" w:rsidRPr="00D00F4D">
              <w:rPr>
                <w:rStyle w:val="Hipervnculo"/>
                <w:rFonts w:cs="Arial"/>
                <w:lang w:val="es-PE"/>
              </w:rPr>
              <w:t>2.1.2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Condiciones de ejecución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_Toc496706664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9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65" w:history="1">
            <w:r w:rsidR="003B5A90" w:rsidRPr="00D00F4D">
              <w:rPr>
                <w:rStyle w:val="Hipervnculo"/>
                <w:rFonts w:cs="Arial"/>
                <w:lang w:val="es-PE"/>
              </w:rPr>
              <w:t>2.1.3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Procedimiento de Prueba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_Toc496706665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9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66" w:history="1">
            <w:r w:rsidR="003B5A90" w:rsidRPr="00D00F4D">
              <w:rPr>
                <w:rStyle w:val="Hipervnculo"/>
                <w:rFonts w:cs="Arial"/>
                <w:lang w:val="es-PE"/>
              </w:rPr>
              <w:t>2.1.4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Criterio(s) de Éxito / Fallo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_Toc496706666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9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67" w:history="1"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2.2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noProof/>
              </w:rPr>
              <w:t>Vehículo no seleccionado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_Toc496706667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9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68" w:history="1">
            <w:r w:rsidR="003B5A90" w:rsidRPr="00D00F4D">
              <w:rPr>
                <w:rStyle w:val="Hipervnculo"/>
                <w:rFonts w:cs="Arial"/>
                <w:lang w:val="es-PE"/>
              </w:rPr>
              <w:t>2.2.1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Descripción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_Toc496706668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9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69" w:history="1">
            <w:r w:rsidR="003B5A90" w:rsidRPr="00D00F4D">
              <w:rPr>
                <w:rStyle w:val="Hipervnculo"/>
                <w:rFonts w:cs="Arial"/>
                <w:lang w:val="es-PE"/>
              </w:rPr>
              <w:t>2.2.2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Condiciones de ejecución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_Toc496706669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9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70" w:history="1">
            <w:r w:rsidR="003B5A90" w:rsidRPr="00D00F4D">
              <w:rPr>
                <w:rStyle w:val="Hipervnculo"/>
                <w:rFonts w:cs="Arial"/>
                <w:lang w:val="es-PE"/>
              </w:rPr>
              <w:t>2.2.3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Procedimiento de Prueba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_Toc496706670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9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71" w:history="1">
            <w:r w:rsidR="003B5A90" w:rsidRPr="00D00F4D">
              <w:rPr>
                <w:rStyle w:val="Hipervnculo"/>
                <w:rFonts w:cs="Arial"/>
                <w:lang w:val="es-PE"/>
              </w:rPr>
              <w:t>2.2.4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Criterio(s) de Éxito / Fallo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_Toc496706671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9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72" w:history="1"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2.3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Formato de fecha incorrecta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_Toc496706672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10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73" w:history="1">
            <w:r w:rsidR="003B5A90" w:rsidRPr="00D00F4D">
              <w:rPr>
                <w:rStyle w:val="Hipervnculo"/>
                <w:rFonts w:cs="Arial"/>
                <w:lang w:val="es-PE"/>
              </w:rPr>
              <w:t>2.3.1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Descripción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_Toc496706673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74" w:history="1">
            <w:r w:rsidR="003B5A90" w:rsidRPr="00D00F4D">
              <w:rPr>
                <w:rStyle w:val="Hipervnculo"/>
                <w:rFonts w:cs="Arial"/>
                <w:lang w:val="es-PE"/>
              </w:rPr>
              <w:t>2.3.2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Condiciones de ejecución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_Toc496706674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75" w:history="1">
            <w:r w:rsidR="003B5A90" w:rsidRPr="00D00F4D">
              <w:rPr>
                <w:rStyle w:val="Hipervnculo"/>
                <w:rFonts w:cs="Arial"/>
                <w:lang w:val="es-PE"/>
              </w:rPr>
              <w:t>2.3.3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Procedimiento de Prueba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_Toc496706675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76" w:history="1">
            <w:r w:rsidR="003B5A90" w:rsidRPr="00D00F4D">
              <w:rPr>
                <w:rStyle w:val="Hipervnculo"/>
                <w:rFonts w:cs="Arial"/>
                <w:lang w:val="es-PE"/>
              </w:rPr>
              <w:t>2.3.4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Criterio(s) de Éxito / Fallo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_Toc496706676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77" w:history="1"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2.4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Grilla vacía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_Toc496706677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10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78" w:history="1">
            <w:r w:rsidR="003B5A90" w:rsidRPr="00D00F4D">
              <w:rPr>
                <w:rStyle w:val="Hipervnculo"/>
                <w:rFonts w:cs="Arial"/>
                <w:lang w:val="es-PE"/>
              </w:rPr>
              <w:t>2.4.1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Descripción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_Toc496706678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79" w:history="1">
            <w:r w:rsidR="003B5A90" w:rsidRPr="00D00F4D">
              <w:rPr>
                <w:rStyle w:val="Hipervnculo"/>
                <w:rFonts w:cs="Arial"/>
                <w:lang w:val="es-PE"/>
              </w:rPr>
              <w:t>2.4.2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Condiciones de ejecución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_Toc496706679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80" w:history="1">
            <w:r w:rsidR="003B5A90" w:rsidRPr="00D00F4D">
              <w:rPr>
                <w:rStyle w:val="Hipervnculo"/>
                <w:rFonts w:cs="Arial"/>
                <w:lang w:val="es-PE"/>
              </w:rPr>
              <w:t>2.4.3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Procedimiento de Prueba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_Toc496706680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81" w:history="1">
            <w:r w:rsidR="003B5A90" w:rsidRPr="00D00F4D">
              <w:rPr>
                <w:rStyle w:val="Hipervnculo"/>
                <w:rFonts w:cs="Arial"/>
                <w:lang w:val="es-PE"/>
              </w:rPr>
              <w:t>2.4.4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Criterio(s) de Éxito / Fallo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_Toc496706681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82" w:history="1"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2.5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Solicitudes no guardadas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_Toc496706682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10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83" w:history="1">
            <w:r w:rsidR="003B5A90" w:rsidRPr="00D00F4D">
              <w:rPr>
                <w:rStyle w:val="Hipervnculo"/>
                <w:rFonts w:cs="Arial"/>
                <w:lang w:val="es-PE"/>
              </w:rPr>
              <w:t>2.5.1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Descripción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_Toc496706683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84" w:history="1">
            <w:r w:rsidR="003B5A90" w:rsidRPr="00D00F4D">
              <w:rPr>
                <w:rStyle w:val="Hipervnculo"/>
                <w:rFonts w:cs="Arial"/>
                <w:lang w:val="es-PE"/>
              </w:rPr>
              <w:t>2.5.2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Condiciones de ejecución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_Toc496706684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10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85" w:history="1">
            <w:r w:rsidR="003B5A90" w:rsidRPr="00D00F4D">
              <w:rPr>
                <w:rStyle w:val="Hipervnculo"/>
                <w:rFonts w:cs="Arial"/>
                <w:lang w:val="es-PE"/>
              </w:rPr>
              <w:t>2.5.3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Procedimiento de Prueba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_Toc496706685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11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86" w:history="1">
            <w:r w:rsidR="003B5A90" w:rsidRPr="00D00F4D">
              <w:rPr>
                <w:rStyle w:val="Hipervnculo"/>
                <w:rFonts w:cs="Arial"/>
                <w:lang w:val="es-PE"/>
              </w:rPr>
              <w:t>2.5.4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Criterio(s) de Éxito / Fallo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_Toc496706686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11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6706687" w:history="1"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2.6</w:t>
            </w:r>
            <w:r w:rsidR="003B5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noProof/>
                <w:lang w:val="es-PE"/>
              </w:rPr>
              <w:t>Datos incompletos</w:t>
            </w:r>
            <w:r w:rsidR="003B5A90">
              <w:rPr>
                <w:noProof/>
                <w:webHidden/>
              </w:rPr>
              <w:tab/>
            </w:r>
            <w:r w:rsidR="005E0971">
              <w:rPr>
                <w:noProof/>
                <w:webHidden/>
              </w:rPr>
              <w:fldChar w:fldCharType="begin"/>
            </w:r>
            <w:r w:rsidR="003B5A90">
              <w:rPr>
                <w:noProof/>
                <w:webHidden/>
              </w:rPr>
              <w:instrText xml:space="preserve"> PAGEREF _Toc496706687 \h </w:instrText>
            </w:r>
            <w:r w:rsidR="005E0971">
              <w:rPr>
                <w:noProof/>
                <w:webHidden/>
              </w:rPr>
            </w:r>
            <w:r w:rsidR="005E0971">
              <w:rPr>
                <w:noProof/>
                <w:webHidden/>
              </w:rPr>
              <w:fldChar w:fldCharType="separate"/>
            </w:r>
            <w:r w:rsidR="003B5A90">
              <w:rPr>
                <w:noProof/>
                <w:webHidden/>
              </w:rPr>
              <w:t>11</w:t>
            </w:r>
            <w:r w:rsidR="005E0971">
              <w:rPr>
                <w:noProof/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88" w:history="1">
            <w:r w:rsidR="003B5A90" w:rsidRPr="00D00F4D">
              <w:rPr>
                <w:rStyle w:val="Hipervnculo"/>
                <w:rFonts w:cs="Arial"/>
                <w:lang w:val="es-PE"/>
              </w:rPr>
              <w:t>2.6.1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Descripción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_Toc496706688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11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89" w:history="1">
            <w:r w:rsidR="003B5A90" w:rsidRPr="00D00F4D">
              <w:rPr>
                <w:rStyle w:val="Hipervnculo"/>
                <w:rFonts w:cs="Arial"/>
                <w:lang w:val="es-PE"/>
              </w:rPr>
              <w:t>2.6.2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Condiciones de ejecución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_Toc496706689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11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90" w:history="1">
            <w:r w:rsidR="003B5A90" w:rsidRPr="00D00F4D">
              <w:rPr>
                <w:rStyle w:val="Hipervnculo"/>
                <w:rFonts w:cs="Arial"/>
                <w:lang w:val="es-PE"/>
              </w:rPr>
              <w:t>2.6.3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Procedimiento de Prueba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_Toc496706690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11</w:t>
            </w:r>
            <w:r w:rsidR="005E0971">
              <w:rPr>
                <w:webHidden/>
              </w:rPr>
              <w:fldChar w:fldCharType="end"/>
            </w:r>
          </w:hyperlink>
        </w:p>
        <w:p w:rsidR="003B5A90" w:rsidRDefault="006B6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6706691" w:history="1">
            <w:r w:rsidR="003B5A90" w:rsidRPr="00D00F4D">
              <w:rPr>
                <w:rStyle w:val="Hipervnculo"/>
                <w:rFonts w:cs="Arial"/>
                <w:lang w:val="es-PE"/>
              </w:rPr>
              <w:t>2.6.4</w:t>
            </w:r>
            <w:r w:rsidR="003B5A9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3B5A90" w:rsidRPr="00D00F4D">
              <w:rPr>
                <w:rStyle w:val="Hipervnculo"/>
                <w:rFonts w:cs="Arial"/>
                <w:lang w:val="es-PE"/>
              </w:rPr>
              <w:t>Criterio(s) de Éxito / Fallo</w:t>
            </w:r>
            <w:r w:rsidR="003B5A90">
              <w:rPr>
                <w:webHidden/>
              </w:rPr>
              <w:tab/>
            </w:r>
            <w:r w:rsidR="005E0971">
              <w:rPr>
                <w:webHidden/>
              </w:rPr>
              <w:fldChar w:fldCharType="begin"/>
            </w:r>
            <w:r w:rsidR="003B5A90">
              <w:rPr>
                <w:webHidden/>
              </w:rPr>
              <w:instrText xml:space="preserve"> PAGEREF _Toc496706691 \h </w:instrText>
            </w:r>
            <w:r w:rsidR="005E0971">
              <w:rPr>
                <w:webHidden/>
              </w:rPr>
            </w:r>
            <w:r w:rsidR="005E0971">
              <w:rPr>
                <w:webHidden/>
              </w:rPr>
              <w:fldChar w:fldCharType="separate"/>
            </w:r>
            <w:r w:rsidR="003B5A90">
              <w:rPr>
                <w:webHidden/>
              </w:rPr>
              <w:t>11</w:t>
            </w:r>
            <w:r w:rsidR="005E0971">
              <w:rPr>
                <w:webHidden/>
              </w:rPr>
              <w:fldChar w:fldCharType="end"/>
            </w:r>
          </w:hyperlink>
        </w:p>
        <w:p w:rsidR="009E383C" w:rsidRDefault="005E0971">
          <w:r>
            <w:rPr>
              <w:b/>
              <w:bCs/>
              <w:lang w:val="es-ES"/>
            </w:rPr>
            <w:fldChar w:fldCharType="end"/>
          </w:r>
        </w:p>
      </w:sdtContent>
    </w:sdt>
    <w:p w:rsidR="006F73FF" w:rsidRPr="006F73FF" w:rsidRDefault="006F73FF" w:rsidP="004B5AA1">
      <w:pPr>
        <w:pStyle w:val="Ttulo"/>
        <w:tabs>
          <w:tab w:val="right" w:pos="8789"/>
        </w:tabs>
        <w:rPr>
          <w:lang w:val="es-PE"/>
        </w:rPr>
      </w:pPr>
      <w:r w:rsidRPr="00A816C8">
        <w:rPr>
          <w:rFonts w:cs="Arial"/>
          <w:b w:val="0"/>
          <w:lang w:val="es-PE"/>
        </w:rPr>
        <w:br w:type="page"/>
      </w:r>
      <w:r w:rsidR="006B6F74">
        <w:lastRenderedPageBreak/>
        <w:fldChar w:fldCharType="begin"/>
      </w:r>
      <w:r w:rsidR="006B6F74" w:rsidRPr="006B6F74">
        <w:rPr>
          <w:lang w:val="es-PE"/>
        </w:rPr>
        <w:instrText xml:space="preserve"> TITLE  \* MERGEFO</w:instrText>
      </w:r>
      <w:r w:rsidR="006B6F74" w:rsidRPr="006B6F74">
        <w:rPr>
          <w:lang w:val="es-PE"/>
        </w:rPr>
        <w:instrText xml:space="preserve">RMAT </w:instrText>
      </w:r>
      <w:r w:rsidR="006B6F74">
        <w:fldChar w:fldCharType="separate"/>
      </w:r>
      <w:r w:rsidR="00F03FCF">
        <w:rPr>
          <w:lang w:val="es-PE"/>
        </w:rPr>
        <w:t>Especificación de Diseño del Caso de Prueba</w:t>
      </w:r>
      <w:r w:rsidR="006B6F74">
        <w:rPr>
          <w:lang w:val="es-PE"/>
        </w:rPr>
        <w:fldChar w:fldCharType="end"/>
      </w:r>
    </w:p>
    <w:p w:rsidR="00624E40" w:rsidRPr="007220D7" w:rsidRDefault="004F2DB0" w:rsidP="007220D7">
      <w:pPr>
        <w:ind w:left="720"/>
        <w:jc w:val="both"/>
        <w:rPr>
          <w:lang w:val="es-PE"/>
        </w:rPr>
      </w:pPr>
      <w:r>
        <w:rPr>
          <w:lang w:val="es-PE"/>
        </w:rPr>
        <w:tab/>
      </w:r>
    </w:p>
    <w:p w:rsidR="008D13FF" w:rsidRPr="008D13FF" w:rsidRDefault="008D13FF">
      <w:pPr>
        <w:pStyle w:val="Ttulo1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0" w:name="_Toc389476701"/>
      <w:bookmarkStart w:id="1" w:name="_Toc496706657"/>
      <w:r w:rsidR="00617DD9">
        <w:rPr>
          <w:lang w:val="es-PE"/>
        </w:rPr>
        <w:t xml:space="preserve">Casos de Prueba para el CU </w:t>
      </w:r>
      <w:bookmarkEnd w:id="0"/>
      <w:r w:rsidR="002E078A">
        <w:rPr>
          <w:lang w:val="es-PE"/>
        </w:rPr>
        <w:t>“</w:t>
      </w:r>
      <w:r w:rsidR="00FE3378">
        <w:rPr>
          <w:lang w:val="es-PE"/>
        </w:rPr>
        <w:t>Generar Revisiones Técnicas</w:t>
      </w:r>
      <w:r w:rsidR="001E73E4">
        <w:rPr>
          <w:lang w:val="es-PE"/>
        </w:rPr>
        <w:t xml:space="preserve"> de Vehículo</w:t>
      </w:r>
      <w:r w:rsidR="00FE3378">
        <w:rPr>
          <w:lang w:val="es-PE"/>
        </w:rPr>
        <w:t>s</w:t>
      </w:r>
      <w:r w:rsidR="002E078A">
        <w:rPr>
          <w:lang w:val="es-PE"/>
        </w:rPr>
        <w:t>”</w:t>
      </w:r>
      <w:bookmarkEnd w:id="1"/>
      <w:r w:rsidR="004F2DB0" w:rsidRPr="002E078A">
        <w:rPr>
          <w:lang w:val="es-PE"/>
        </w:rPr>
        <w:tab/>
      </w:r>
    </w:p>
    <w:p w:rsidR="002E162B" w:rsidRDefault="0004002D" w:rsidP="008D13FF">
      <w:pPr>
        <w:pStyle w:val="Ttulo2"/>
        <w:rPr>
          <w:lang w:val="es-PE"/>
        </w:rPr>
      </w:pPr>
      <w:bookmarkStart w:id="2" w:name="_Toc389476702"/>
      <w:bookmarkStart w:id="3" w:name="_Toc496706658"/>
      <w:r w:rsidRPr="00FF5B80">
        <w:rPr>
          <w:sz w:val="24"/>
          <w:lang w:val="es-PE"/>
        </w:rPr>
        <w:t>Descripción</w:t>
      </w:r>
      <w:bookmarkEnd w:id="2"/>
      <w:bookmarkEnd w:id="3"/>
    </w:p>
    <w:p w:rsidR="0004002D" w:rsidRPr="00AE4353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AE4353">
        <w:rPr>
          <w:rFonts w:ascii="Arial" w:hAnsi="Arial" w:cs="Arial"/>
          <w:lang w:val="es-PE"/>
        </w:rPr>
        <w:t xml:space="preserve">Este artefacto cubre el conjunto de pruebas realizadas sobre el Caso de Uso </w:t>
      </w:r>
    </w:p>
    <w:p w:rsidR="0004002D" w:rsidRPr="00AE4353" w:rsidRDefault="00B13CED" w:rsidP="00617DD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AE4353">
        <w:rPr>
          <w:rFonts w:ascii="Arial" w:hAnsi="Arial" w:cs="Arial"/>
          <w:lang w:val="es-PE"/>
        </w:rPr>
        <w:t>“</w:t>
      </w:r>
      <w:r w:rsidR="00FE3378">
        <w:rPr>
          <w:rFonts w:ascii="Arial" w:hAnsi="Arial" w:cs="Arial"/>
          <w:lang w:val="es-PE"/>
        </w:rPr>
        <w:t>Generar Revisiones Técnicas</w:t>
      </w:r>
      <w:r w:rsidR="001E73E4">
        <w:rPr>
          <w:rFonts w:ascii="Arial" w:hAnsi="Arial" w:cs="Arial"/>
          <w:lang w:val="es-PE"/>
        </w:rPr>
        <w:t xml:space="preserve"> de Vehículo</w:t>
      </w:r>
      <w:r w:rsidR="00FE3378">
        <w:rPr>
          <w:rFonts w:ascii="Arial" w:hAnsi="Arial" w:cs="Arial"/>
          <w:lang w:val="es-PE"/>
        </w:rPr>
        <w:t>s</w:t>
      </w:r>
      <w:r w:rsidRPr="00AE4353">
        <w:rPr>
          <w:rFonts w:ascii="Arial" w:hAnsi="Arial" w:cs="Arial"/>
          <w:lang w:val="es-PE"/>
        </w:rPr>
        <w:t>”</w:t>
      </w:r>
      <w:r w:rsidR="001E73E4">
        <w:rPr>
          <w:rFonts w:ascii="Arial" w:hAnsi="Arial" w:cs="Arial"/>
          <w:lang w:val="es-PE"/>
        </w:rPr>
        <w:t>.</w:t>
      </w:r>
      <w:r w:rsidRPr="00AE4353">
        <w:rPr>
          <w:rFonts w:ascii="Arial" w:hAnsi="Arial" w:cs="Arial"/>
          <w:lang w:val="es-PE"/>
        </w:rPr>
        <w:tab/>
      </w:r>
    </w:p>
    <w:p w:rsidR="00680CA0" w:rsidRPr="0037235B" w:rsidRDefault="00680CA0" w:rsidP="00680CA0">
      <w:pPr>
        <w:pStyle w:val="Ttulo2"/>
        <w:rPr>
          <w:lang w:val="es-PE"/>
        </w:rPr>
      </w:pPr>
      <w:bookmarkStart w:id="4" w:name="_Toc389476703"/>
      <w:bookmarkStart w:id="5" w:name="_Toc496706659"/>
      <w:r w:rsidRPr="0037235B">
        <w:rPr>
          <w:sz w:val="24"/>
          <w:lang w:val="es-PE"/>
        </w:rPr>
        <w:t>Diagrama de flujos</w:t>
      </w:r>
      <w:bookmarkEnd w:id="4"/>
      <w:bookmarkEnd w:id="5"/>
    </w:p>
    <w:p w:rsidR="0004002D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04002D">
        <w:rPr>
          <w:rFonts w:ascii="Arial" w:hAnsi="Arial" w:cs="Arial"/>
          <w:lang w:val="es-PE"/>
        </w:rPr>
        <w:t xml:space="preserve">El diagrama de </w:t>
      </w:r>
      <w:r w:rsidR="004226B2">
        <w:rPr>
          <w:rFonts w:ascii="Arial" w:hAnsi="Arial" w:cs="Arial"/>
          <w:lang w:val="es-PE"/>
        </w:rPr>
        <w:t>flujo para la</w:t>
      </w:r>
      <w:r w:rsidRPr="0004002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identificación de Caso</w:t>
      </w:r>
      <w:r w:rsidR="000E63FE"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 xml:space="preserve"> de </w:t>
      </w:r>
      <w:r w:rsidR="000E63FE">
        <w:rPr>
          <w:rFonts w:ascii="Arial" w:hAnsi="Arial" w:cs="Arial"/>
          <w:lang w:val="es-PE"/>
        </w:rPr>
        <w:t>Prueba</w:t>
      </w:r>
      <w:r>
        <w:rPr>
          <w:rFonts w:ascii="Arial" w:hAnsi="Arial" w:cs="Arial"/>
          <w:lang w:val="es-PE"/>
        </w:rPr>
        <w:t xml:space="preserve"> es el </w:t>
      </w:r>
      <w:r w:rsidRPr="0004002D">
        <w:rPr>
          <w:rFonts w:ascii="Arial" w:hAnsi="Arial" w:cs="Arial"/>
          <w:lang w:val="es-PE"/>
        </w:rPr>
        <w:t>siguiente</w:t>
      </w:r>
      <w:r>
        <w:rPr>
          <w:rFonts w:ascii="Arial" w:hAnsi="Arial" w:cs="Arial"/>
          <w:lang w:val="es-PE"/>
        </w:rPr>
        <w:t>:</w:t>
      </w: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32" o:spid="_x0000_s1026" type="#_x0000_t202" style="position:absolute;left:0;text-align:left;margin-left:215.55pt;margin-top:15.85pt;width:277.2pt;height:141pt;z-index:251636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" fillcolor="white [3201]" stroked="f" strokeweight=".5pt">
            <v:textbox>
              <w:txbxContent>
                <w:p w:rsidR="00C429A5" w:rsidRDefault="00C429A5" w:rsidP="00E11C09">
                  <w:pPr>
                    <w:ind w:left="720"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Definir escenarios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:rsidR="00C429A5" w:rsidRDefault="00C429A5" w:rsidP="00E11C09">
                  <w:pPr>
                    <w:pStyle w:val="Prrafodelista"/>
                    <w:widowControl/>
                    <w:numPr>
                      <w:ilvl w:val="0"/>
                      <w:numId w:val="15"/>
                    </w:numPr>
                    <w:spacing w:after="160" w:line="256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Según aristas y nodos </w:t>
                  </w:r>
                </w:p>
                <w:p w:rsidR="00C429A5" w:rsidRDefault="00C429A5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 (G) = a - n + 2 -&gt; V(G) = 18-14 +2 = 6</w:t>
                  </w:r>
                </w:p>
                <w:p w:rsidR="00C429A5" w:rsidRDefault="00C429A5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</w:p>
                <w:p w:rsidR="00C429A5" w:rsidRDefault="00C429A5" w:rsidP="00E11C09">
                  <w:pPr>
                    <w:pStyle w:val="Prrafodelista"/>
                    <w:widowControl/>
                    <w:numPr>
                      <w:ilvl w:val="0"/>
                      <w:numId w:val="15"/>
                    </w:numPr>
                    <w:spacing w:after="160" w:line="256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Según número de regiones</w:t>
                  </w:r>
                </w:p>
                <w:p w:rsidR="00C429A5" w:rsidRDefault="00C429A5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 (G) = r + 1 -&gt; V(G) = 5 + 1 = 6</w:t>
                  </w:r>
                </w:p>
                <w:p w:rsidR="00C429A5" w:rsidRDefault="00C429A5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</w:p>
                <w:p w:rsidR="00C429A5" w:rsidRDefault="00C429A5" w:rsidP="00E11C09">
                  <w:pPr>
                    <w:pStyle w:val="Prrafodelista"/>
                    <w:widowControl/>
                    <w:numPr>
                      <w:ilvl w:val="0"/>
                      <w:numId w:val="15"/>
                    </w:numPr>
                    <w:spacing w:after="160" w:line="256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Según nodos predicados </w:t>
                  </w:r>
                </w:p>
                <w:p w:rsidR="00C429A5" w:rsidRDefault="00C429A5" w:rsidP="00E11C09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 (G) = c + 1-&gt; V(G) = 5+ 1 = 6</w:t>
                  </w:r>
                </w:p>
                <w:p w:rsidR="00C429A5" w:rsidRDefault="00C429A5" w:rsidP="00E11C09"/>
              </w:txbxContent>
            </v:textbox>
            <w10:wrap type="square"/>
          </v:shape>
        </w:pict>
      </w:r>
      <w:r>
        <w:rPr>
          <w:noProof/>
        </w:rPr>
        <w:pict>
          <v:oval id="Elipse 131" o:spid="_x0000_s1027" style="position:absolute;left:0;text-align:left;margin-left:11.55pt;margin-top:206.05pt;width:26.4pt;height:28.8pt;z-index:251515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" filled="f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30" o:spid="_x0000_s1074" type="#_x0000_t32" style="position:absolute;left:0;text-align:left;margin-left:24.15pt;margin-top:144.85pt;width:0;height:16.2pt;z-index:25150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" strokecolor="black [3040]">
            <v:stroke endarrow="block"/>
          </v:shape>
        </w:pict>
      </w:r>
      <w:r>
        <w:rPr>
          <w:noProof/>
        </w:rPr>
        <w:pict>
          <v:oval id="Elipse 129" o:spid="_x0000_s1028" style="position:absolute;left:0;text-align:left;margin-left:11.4pt;margin-top:120.55pt;width:26.4pt;height:24.6pt;z-index:251505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" filled="f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Conector recto de flecha 128" o:spid="_x0000_s1073" type="#_x0000_t32" style="position:absolute;left:0;text-align:left;margin-left:24pt;margin-top:63.55pt;width:0;height:16.2pt;z-index:25147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" strokecolor="black [3040]">
            <v:stroke endarrow="block"/>
          </v:shape>
        </w:pict>
      </w:r>
      <w:r>
        <w:rPr>
          <w:noProof/>
        </w:rPr>
        <w:pict>
          <v:shape id="Conector recto de flecha 1023" o:spid="_x0000_s1072" type="#_x0000_t32" style="position:absolute;left:0;text-align:left;margin-left:24.75pt;margin-top:189.85pt;width:0;height:16.2pt;z-index:25151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" strokecolor="black [3040]">
            <v:stroke endarrow="block"/>
          </v:shape>
        </w:pict>
      </w:r>
      <w:r>
        <w:rPr>
          <w:noProof/>
        </w:rPr>
        <w:pict>
          <v:shape id="Conector recto de flecha 1022" o:spid="_x0000_s1071" type="#_x0000_t32" style="position:absolute;left:0;text-align:left;margin-left:24pt;margin-top:104.35pt;width:0;height:16.2pt;z-index:25150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" strokecolor="black [3040]">
            <v:stroke endarrow="block"/>
          </v:shape>
        </w:pict>
      </w:r>
      <w:r>
        <w:rPr>
          <w:noProof/>
        </w:rPr>
        <w:pict>
          <v:oval id="Elipse 1021" o:spid="_x0000_s1029" style="position:absolute;left:0;text-align:left;margin-left:10.95pt;margin-top:161.05pt;width:26.4pt;height:28.8pt;z-index:251510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" filled="f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shape id="Conector recto de flecha 1020" o:spid="_x0000_s1070" type="#_x0000_t32" style="position:absolute;left:0;text-align:left;margin-left:24.75pt;margin-top:23.05pt;width:0;height:16.2pt;z-index:25146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" strokecolor="black [3040]">
            <v:stroke endarrow="block"/>
          </v:shape>
        </w:pict>
      </w:r>
      <w:r>
        <w:rPr>
          <w:noProof/>
        </w:rPr>
        <w:pict>
          <v:oval id="Elipse 1019" o:spid="_x0000_s1069" style="position:absolute;left:0;text-align:left;margin-left:18.15pt;margin-top:11.05pt;width:12.6pt;height:12pt;z-index:25146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" fillcolor="black [3200]" strokecolor="black [1600]" strokeweight="2pt"/>
        </w:pict>
      </w:r>
      <w:r>
        <w:rPr>
          <w:noProof/>
        </w:rPr>
        <w:pict>
          <v:shape id="Cuadro de texto 1018" o:spid="_x0000_s1030" type="#_x0000_t202" style="position:absolute;left:0;text-align:left;margin-left:27.15pt;margin-top:6.25pt;width:71.4pt;height:24pt;z-index:251466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" filled="f" stroked="f" strokeweight=".5pt">
            <v:textbox>
              <w:txbxContent>
                <w:p w:rsidR="00C429A5" w:rsidRDefault="00C429A5" w:rsidP="00E11C09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Inicia el CU</w:t>
                  </w:r>
                </w:p>
              </w:txbxContent>
            </v:textbox>
          </v:shape>
        </w:pict>
      </w:r>
      <w:r>
        <w:rPr>
          <w:noProof/>
        </w:rPr>
        <w:pict>
          <v:oval id="Elipse 1017" o:spid="_x0000_s1031" style="position:absolute;left:0;text-align:left;margin-left:11.4pt;margin-top:79.75pt;width:26.4pt;height:24.6pt;z-index:251475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2</w:t>
                  </w:r>
                </w:p>
              </w:txbxContent>
            </v:textbox>
          </v:oval>
        </w:pict>
      </w:r>
      <w:r w:rsidR="00E11C09">
        <w:rPr>
          <w:rFonts w:ascii="Arial" w:hAnsi="Arial" w:cs="Arial"/>
          <w:i/>
          <w:color w:val="0000FF"/>
          <w:lang w:val="es-PE"/>
        </w:rPr>
        <w:br/>
        <w:t xml:space="preserve">         </w: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oval id="Elipse 1016" o:spid="_x0000_s1032" style="position:absolute;left:0;text-align:left;margin-left:11.55pt;margin-top:3.25pt;width:26.4pt;height:24.6pt;z-index:25147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Conector recto de flecha 1015" o:spid="_x0000_s1068" type="#_x0000_t32" style="position:absolute;left:0;text-align:left;margin-left:24.15pt;margin-top:198.85pt;width:0;height:16.2pt;z-index:25151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" strokecolor="black [3040]">
            <v:stroke endarrow="block"/>
          </v:shape>
        </w:pict>
      </w:r>
      <w:r>
        <w:rPr>
          <w:noProof/>
        </w:rPr>
        <w:pict>
          <v:oval id="Elipse 1014" o:spid="_x0000_s1033" style="position:absolute;left:0;text-align:left;margin-left:10.95pt;margin-top:215.05pt;width:26.4pt;height:28.8pt;z-index:251519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Elipse 1013" o:spid="_x0000_s1034" style="position:absolute;left:0;text-align:left;margin-left:10.95pt;margin-top:260.05pt;width:26.4pt;height:28.8pt;z-index:251521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Conector recto de flecha 1012" o:spid="_x0000_s1067" type="#_x0000_t32" style="position:absolute;left:0;text-align:left;margin-left:24.15pt;margin-top:243.85pt;width:0;height:16.2pt;z-index:25152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" strokecolor="black [3040]">
            <v:stroke endarrow="block"/>
          </v:shape>
        </w:pict>
      </w:r>
      <w:r>
        <w:rPr>
          <w:noProof/>
        </w:rPr>
        <w:pict>
          <v:oval id="Elipse 1011" o:spid="_x0000_s1035" style="position:absolute;left:0;text-align:left;margin-left:11.55pt;margin-top:303.25pt;width:30.6pt;height:28.8pt;z-index:251525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" filled="f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Conector recto de flecha 1010" o:spid="_x0000_s1066" type="#_x0000_t32" style="position:absolute;left:0;text-align:left;margin-left:24pt;margin-top:287.95pt;width:0;height:16.2pt;z-index:25152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" strokecolor="black [3040]">
            <v:stroke endarrow="block"/>
          </v:shape>
        </w:pict>
      </w:r>
      <w:r>
        <w:rPr>
          <w:noProof/>
        </w:rPr>
        <w:pict>
          <v:shape id="Conector recto de flecha 1009" o:spid="_x0000_s1065" type="#_x0000_t32" style="position:absolute;left:0;text-align:left;margin-left:24.15pt;margin-top:332.65pt;width:0;height:16.2pt;z-index:25152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" strokecolor="black [3040]">
            <v:stroke endarrow="block"/>
          </v:shape>
        </w:pict>
      </w:r>
      <w:r>
        <w:rPr>
          <w:noProof/>
        </w:rPr>
        <w:pict>
          <v:oval id="Elipse 1008" o:spid="_x0000_s1036" style="position:absolute;left:0;text-align:left;margin-left:10.95pt;margin-top:348.85pt;width:26.4pt;height:28.8pt;z-index:251531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9</w:t>
                  </w:r>
                  <w:r>
                    <w:rPr>
                      <w:noProof/>
                      <w:lang w:val="es-MX" w:eastAsia="es-MX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1007" name="Imagen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oval id="Elipse 1006" o:spid="_x0000_s1037" style="position:absolute;left:0;text-align:left;margin-left:6.15pt;margin-top:393.85pt;width:39pt;height:28.8pt;z-index:251533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0</w:t>
                  </w:r>
                  <w:r>
                    <w:rPr>
                      <w:noProof/>
                      <w:lang w:val="es-MX" w:eastAsia="es-MX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1005" name="Imagen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shape id="Conector recto de flecha 1004" o:spid="_x0000_s1064" type="#_x0000_t32" style="position:absolute;left:0;text-align:left;margin-left:25.85pt;margin-top:377.05pt;width:0;height:16.2pt;z-index:25153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" strokecolor="black [3040]">
            <v:stroke endarrow="block"/>
          </v:shape>
        </w:pict>
      </w:r>
      <w:r>
        <w:rPr>
          <w:noProof/>
        </w:rPr>
        <w:pict>
          <v:oval id="Elipse 997" o:spid="_x0000_s1038" style="position:absolute;left:0;text-align:left;margin-left:153.15pt;margin-top:396.85pt;width:39pt;height:28.8pt;z-index:251687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3</w:t>
                  </w:r>
                  <w:r>
                    <w:rPr>
                      <w:noProof/>
                      <w:lang w:val="es-MX" w:eastAsia="es-MX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996" name="Imagen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oval id="Elipse 995" o:spid="_x0000_s1039" style="position:absolute;left:0;text-align:left;margin-left:54.15pt;margin-top:396.85pt;width:39pt;height:28.8pt;z-index:251701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1</w:t>
                  </w:r>
                  <w:r>
                    <w:rPr>
                      <w:noProof/>
                      <w:lang w:val="es-MX" w:eastAsia="es-MX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994" name="Imagen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oval id="Elipse 993" o:spid="_x0000_s1040" style="position:absolute;left:0;text-align:left;margin-left:103.35pt;margin-top:396.85pt;width:39pt;height:28.8pt;z-index:251716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2</w:t>
                  </w:r>
                  <w:r>
                    <w:rPr>
                      <w:noProof/>
                      <w:lang w:val="es-MX" w:eastAsia="es-MX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990" name="Imagen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oval id="Elipse 989" o:spid="_x0000_s1041" style="position:absolute;left:0;text-align:left;margin-left:204.75pt;margin-top:396.85pt;width:39pt;height:28.8pt;z-index:251730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" fillcolor="white [3201]" strokecolor="black [3200]">
            <v:textbox>
              <w:txbxContent>
                <w:p w:rsidR="00C429A5" w:rsidRDefault="00C429A5" w:rsidP="00E11C09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18"/>
                      <w:lang w:val="es-PE"/>
                    </w:rPr>
                    <w:t>14</w:t>
                  </w:r>
                  <w:r>
                    <w:rPr>
                      <w:noProof/>
                      <w:lang w:val="es-MX" w:eastAsia="es-MX"/>
                    </w:rPr>
                    <w:drawing>
                      <wp:inline distT="0" distB="0" distL="0" distR="0">
                        <wp:extent cx="45720" cy="83820"/>
                        <wp:effectExtent l="0" t="0" r="0" b="0"/>
                        <wp:docPr id="986" name="Imagen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shape id="Conector recto de flecha 978" o:spid="_x0000_s1063" type="#_x0000_t32" style="position:absolute;left:0;text-align:left;margin-left:45.75pt;margin-top:407.05pt;width:8.4pt;height:.6pt;z-index:251750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" strokecolor="black [3040]">
            <v:stroke endarrow="block"/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Arco 976" o:spid="_x0000_s1062" style="position:absolute;left:0;text-align:left;margin-left:-102.45pt;margin-top:21.25pt;width:228.8pt;height:189.2pt;rotation:-6124613fd;flip:x;z-index:251817472;visibility:visible;mso-width-relative:margin;mso-height-relative:margin;v-text-anchor:middle" coordsize="2905760,2402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" adj="0,,0" path="m118001,727139nsc362682,256230,941690,-34467,1559820,3259v651162,39742,1190282,433806,1317913,963316l1452880,1201420,118001,727139xem118001,727139nfc362682,256230,941690,-34467,1559820,3259v651162,39742,1190282,433806,1317913,963316e" filled="f" strokecolor="black [3200]">
            <v:stroke endarrow="open" joinstyle="round"/>
            <v:formulas/>
            <v:path arrowok="t" o:connecttype="custom" o:connectlocs="118001,727139;1559820,3259;2877733,966575" o:connectangles="0,0,0"/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tbl>
      <w:tblPr>
        <w:tblStyle w:val="Tablaconcuadrcula"/>
        <w:tblpPr w:leftFromText="141" w:rightFromText="141" w:vertAnchor="text" w:horzAnchor="page" w:tblpX="6745" w:tblpY="163"/>
        <w:tblW w:w="0" w:type="auto"/>
        <w:tblLook w:val="01E0" w:firstRow="1" w:lastRow="1" w:firstColumn="1" w:lastColumn="1" w:noHBand="0" w:noVBand="0"/>
      </w:tblPr>
      <w:tblGrid>
        <w:gridCol w:w="3789"/>
        <w:gridCol w:w="747"/>
      </w:tblGrid>
      <w:tr w:rsidR="00E11C09" w:rsidRPr="005B0419" w:rsidTr="00E11C09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E11C09" w:rsidRPr="008F4D73" w:rsidRDefault="00E11C09" w:rsidP="00E11C09">
            <w:pPr>
              <w:rPr>
                <w:rFonts w:ascii="Arial" w:hAnsi="Arial" w:cs="Arial"/>
                <w:b/>
                <w:lang w:val="es-PE"/>
              </w:rPr>
            </w:pPr>
            <w:bookmarkStart w:id="6" w:name="_Hlk496908044"/>
            <w:r w:rsidRPr="008F4D73">
              <w:rPr>
                <w:rFonts w:ascii="Arial" w:hAnsi="Arial" w:cs="Arial"/>
                <w:b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E11C09" w:rsidRPr="000D2FB0" w:rsidRDefault="00C362D3" w:rsidP="00E11C09">
            <w:pPr>
              <w:jc w:val="center"/>
              <w:rPr>
                <w:rFonts w:ascii="Arial" w:hAnsi="Arial" w:cs="Arial"/>
                <w:b/>
                <w:i/>
                <w:color w:val="0000FF"/>
                <w:lang w:val="es-PE"/>
              </w:rPr>
            </w:pPr>
            <w:r>
              <w:rPr>
                <w:rFonts w:ascii="Arial" w:hAnsi="Arial" w:cs="Arial"/>
                <w:b/>
                <w:i/>
                <w:color w:val="0000FF"/>
                <w:lang w:val="es-PE"/>
              </w:rPr>
              <w:t>6</w:t>
            </w:r>
          </w:p>
        </w:tc>
      </w:tr>
      <w:bookmarkEnd w:id="6"/>
    </w:tbl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uadro de texto 944" o:spid="_x0000_s1042" type="#_x0000_t202" style="position:absolute;left:0;text-align:left;margin-left:75pt;margin-top:1pt;width:28.8pt;height:24pt;z-index:25162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" filled="f" stroked="f" strokeweight=".5pt">
            <v:textbox>
              <w:txbxContent>
                <w:p w:rsidR="00C429A5" w:rsidRDefault="00C429A5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R5</w:t>
                  </w:r>
                </w:p>
                <w:p w:rsidR="00C429A5" w:rsidRDefault="00C429A5" w:rsidP="00E11C0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uadro de texto 968" o:spid="_x0000_s1043" type="#_x0000_t202" style="position:absolute;left:0;text-align:left;margin-left:100.95pt;margin-top:2.05pt;width:30.6pt;height:16.2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" filled="f" stroked="f" strokeweight=".5pt">
            <v:textbox>
              <w:txbxContent>
                <w:p w:rsidR="00C429A5" w:rsidRDefault="00C429A5" w:rsidP="00E11C09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8.1 Vehiculo no seleccionado</w:t>
                  </w:r>
                </w:p>
                <w:p w:rsidR="00C429A5" w:rsidRDefault="00C429A5" w:rsidP="00E11C09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Arco 975" o:spid="_x0000_s1061" style="position:absolute;left:0;text-align:left;margin-left:-41.85pt;margin-top:22.45pt;width:101.35pt;height:58.85pt;rotation:-90;z-index:251837952;visibility:visible;mso-width-relative:margin;mso-height-relative:margin;v-text-anchor:middle" coordsize="1287145,74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" adj="0,,0" path="m21621,469746nsc-61168,288994,98927,100540,396313,28681,533970,-4582,687246,-9059,829957,16014v276115,48511,462905,197785,457057,365258l643573,373698,21621,469746xem21621,469746nfc-61168,288994,98927,100540,396313,28681,533970,-4582,687246,-9059,829957,16014v276115,48511,462905,197785,457057,365258e" filled="f" strokecolor="black [3200]">
            <v:stroke endarrow="open" joinstyle="round"/>
            <v:formulas/>
            <v:path arrowok="t" o:connecttype="custom" o:connectlocs="21621,469746;396313,28681;829957,16014;1287014,381272" o:connectangles="0,0,0,0"/>
          </v:shape>
        </w:pict>
      </w: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Arco 974" o:spid="_x0000_s1060" style="position:absolute;left:0;text-align:left;margin-left:.75pt;margin-top:3.85pt;width:91.3pt;height:50.05pt;rotation:-6372550fd;flip:x;z-index:251866624;visibility:visible;mso-width-relative:margin;mso-height-relative:margin;v-text-anchor:middle" coordsize="1159510,635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" adj="0,,0" path="m3886,281082nsc32665,145507,216138,35144,459725,6886,592922,-8566,731790,2172,851992,37218v299140,87217,398686,295870,215741,452205l579755,317818,3886,281082xem3886,281082nfc32665,145507,216138,35144,459725,6886,592922,-8566,731790,2172,851992,37218v299140,87217,398686,295870,215741,452205e" filled="f" strokecolor="black [3200]">
            <v:stroke endarrow="open" joinstyle="round"/>
            <v:formulas/>
            <v:path arrowok="t" o:connecttype="custom" o:connectlocs="3886,281082;459725,6886;851992,37218;1067733,489423" o:connectangles="0,0,0,0"/>
          </v:shape>
        </w:pict>
      </w: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uadro de texto 1002" o:spid="_x0000_s1044" type="#_x0000_t202" style="position:absolute;left:0;text-align:left;margin-left:-47.85pt;margin-top:12.85pt;width:30pt;height:19.8pt;z-index:251551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" filled="f" stroked="f" strokeweight=".5pt">
            <v:textbox style="mso-next-textbox:#Cuadro de texto 1002">
              <w:txbxContent>
                <w:p w:rsidR="00C429A5" w:rsidRDefault="00C429A5" w:rsidP="00E11C09">
                  <w:pPr>
                    <w:rPr>
                      <w:rFonts w:ascii="Verdana" w:hAnsi="Verdana"/>
                      <w:b/>
                      <w:sz w:val="14"/>
                    </w:rPr>
                  </w:pPr>
                  <w:r>
                    <w:rPr>
                      <w:rFonts w:ascii="Verdana" w:hAnsi="Verdana"/>
                      <w:b/>
                      <w:sz w:val="14"/>
                    </w:rPr>
                    <w:t>8.2 Formato de fecha Incorrecta</w:t>
                  </w:r>
                </w:p>
                <w:p w:rsidR="00C429A5" w:rsidRDefault="00C429A5" w:rsidP="00E11C09">
                  <w:pPr>
                    <w:rPr>
                      <w:sz w:val="14"/>
                      <w:lang w:val="es-P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uadro de texto 999" o:spid="_x0000_s1045" type="#_x0000_t202" style="position:absolute;left:0;text-align:left;margin-left:-24.5pt;margin-top:13.15pt;width:28.8pt;height:24pt;z-index:251597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" filled="f" stroked="f" strokeweight=".5pt">
            <v:textbox style="mso-next-textbox:#Cuadro de texto 999">
              <w:txbxContent>
                <w:p w:rsidR="00C429A5" w:rsidRDefault="00C429A5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R4</w:t>
                  </w:r>
                </w:p>
                <w:p w:rsidR="00C429A5" w:rsidRDefault="00C429A5" w:rsidP="00E11C09">
                  <w:pPr>
                    <w:rPr>
                      <w:lang w:val="es-PE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Cuadro de texto 1003" o:spid="_x0000_s1046" type="#_x0000_t202" style="position:absolute;left:0;text-align:left;margin-left:67.95pt;margin-top:5.05pt;width:28.2pt;height:19.8pt;z-index:25154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" filled="f" stroked="f" strokeweight=".5pt">
            <v:textbox style="mso-next-textbox:#Cuadro de texto 1003">
              <w:txbxContent>
                <w:p w:rsidR="00C429A5" w:rsidRDefault="00C429A5" w:rsidP="00E11C09">
                  <w:pPr>
                    <w:rPr>
                      <w:rFonts w:ascii="Verdana" w:hAnsi="Verdana"/>
                      <w:b/>
                      <w:sz w:val="14"/>
                      <w:lang w:val="es-PE"/>
                    </w:rPr>
                  </w:pPr>
                  <w:bookmarkStart w:id="7" w:name="_Hlk496453987"/>
                  <w:r>
                    <w:rPr>
                      <w:rFonts w:ascii="Verdana" w:hAnsi="Verdana"/>
                      <w:b/>
                      <w:sz w:val="14"/>
                      <w:lang w:val="es-PE"/>
                    </w:rPr>
                    <w:t>8.3 Datos Incompletos</w:t>
                  </w:r>
                </w:p>
                <w:bookmarkEnd w:id="7"/>
                <w:p w:rsidR="00C429A5" w:rsidRDefault="00C429A5" w:rsidP="00E11C0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uadro de texto 969" o:spid="_x0000_s1047" type="#_x0000_t202" style="position:absolute;left:0;text-align:left;margin-left:45.15pt;margin-top:.85pt;width:29.4pt;height:19.8pt;z-index:251585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" filled="f" stroked="f" strokeweight=".5pt">
            <v:textbox style="mso-next-textbox:#Cuadro de texto 969">
              <w:txbxContent>
                <w:p w:rsidR="00C429A5" w:rsidRDefault="00C429A5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R3</w:t>
                  </w:r>
                </w:p>
                <w:p w:rsidR="00C429A5" w:rsidRDefault="00C429A5" w:rsidP="00E11C0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Pr="00F32431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n-IN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uadro de texto 1001" o:spid="_x0000_s1048" type="#_x0000_t202" style="position:absolute;left:0;text-align:left;margin-left:187.35pt;margin-top:3.25pt;width:33pt;height:15pt;z-index:25155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" filled="f" stroked="f" strokeweight=".5pt">
            <v:textbox>
              <w:txbxContent>
                <w:p w:rsidR="00C429A5" w:rsidRDefault="00C429A5" w:rsidP="00E11C09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12.2 Solicitudes no guardadas</w:t>
                  </w:r>
                </w:p>
                <w:p w:rsidR="00C429A5" w:rsidRDefault="00C429A5" w:rsidP="00E11C09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Arco 973" o:spid="_x0000_s1059" style="position:absolute;left:0;text-align:left;margin-left:130.35pt;margin-top:2.05pt;width:128.65pt;height:116.6pt;rotation:11122614fd;flip:x;z-index:251880960;visibility:visible;mso-width-relative:margin;mso-height-relative:margin;v-text-anchor:middle" coordsize="1633855,1480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" adj="0,,0" path="m114469,362432nsc297055,83693,658469,-54990,1006381,20186v374710,80966,636097,388172,627260,737210l816928,740410,114469,362432xem114469,362432nfc297055,83693,658469,-54990,1006381,20186v374710,80966,636097,388172,627260,737210e" filled="f" strokecolor="black [3200]">
            <v:stroke endarrow="open" joinstyle="round"/>
            <v:formulas/>
            <v:path arrowok="t" o:connecttype="custom" o:connectlocs="114469,362432;1006381,20186;1633641,757396" o:connectangles="0,0,0"/>
          </v:shape>
        </w:pict>
      </w: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uadro de texto 1000" o:spid="_x0000_s1049" type="#_x0000_t202" style="position:absolute;left:0;text-align:left;margin-left:276.45pt;margin-top:6.85pt;width:28.8pt;height:24pt;z-index:251559424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" filled="f" stroked="f" strokeweight=".5pt">
            <v:textbox>
              <w:txbxContent>
                <w:p w:rsidR="00C429A5" w:rsidRDefault="00C429A5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R2</w:t>
                  </w:r>
                </w:p>
                <w:p w:rsidR="00C429A5" w:rsidRDefault="00C429A5" w:rsidP="00E11C09">
                  <w:pPr>
                    <w:rPr>
                      <w:lang w:val="es-PE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Arco 133" o:spid="_x0000_s1058" style="position:absolute;left:0;text-align:left;margin-left:126.15pt;margin-top:8.05pt;width:135.8pt;height:82.4pt;rotation:11256328fd;flip:x y;z-index:251888128;visibility:visible;mso-width-relative:margin;mso-height-relative:margin;v-text-anchor:middle" coordsize="1724660,1046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" adj="0,,0" path="m107583,270156nsc278127,82904,619366,-22487,969237,4037v476359,36113,812403,301320,747507,589936l862330,523240,107583,270156xem107583,270156nfc278127,82904,619366,-22487,969237,4037v476359,36113,812403,301320,747507,589936e" filled="f" strokecolor="black [3200]">
            <v:stroke endarrow="open" joinstyle="round"/>
            <v:formulas/>
            <v:path arrowok="t" o:connecttype="custom" o:connectlocs="107583,270156;969237,4037;1716744,593973" o:connectangles="0,0,0"/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uadro de texto 971" o:spid="_x0000_s1050" type="#_x0000_t202" style="position:absolute;left:0;text-align:left;margin-left:265.95pt;margin-top:.85pt;width:71.4pt;height:23.4pt;z-index:25150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" filled="f" stroked="f" strokeweight=".5pt">
            <v:textbox>
              <w:txbxContent>
                <w:p w:rsidR="00C429A5" w:rsidRDefault="00C429A5" w:rsidP="00E11C09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Fin el CU</w:t>
                  </w:r>
                </w:p>
              </w:txbxContent>
            </v:textbox>
          </v:shape>
        </w:pict>
      </w:r>
      <w:r>
        <w:rPr>
          <w:noProof/>
        </w:rPr>
        <w:pict>
          <v:oval id="Elipse 972" o:spid="_x0000_s1057" style="position:absolute;left:0;text-align:left;margin-left:254.55pt;margin-top:8.65pt;width:12.6pt;height:12pt;z-index:251487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" fillcolor="black [3200]" strokecolor="black [1600]" strokeweight="2pt">
            <w10:wrap type="square"/>
          </v:oval>
        </w:pict>
      </w: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onector recto de flecha 967" o:spid="_x0000_s1056" type="#_x0000_t32" style="position:absolute;left:0;text-align:left;margin-left:141.75pt;margin-top:2.65pt;width:8.4pt;height:.6pt;z-index:251765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" strokecolor="black [3040]">
            <v:stroke endarrow="block"/>
          </v:shape>
        </w:pict>
      </w:r>
      <w:r>
        <w:rPr>
          <w:noProof/>
        </w:rPr>
        <w:pict>
          <v:shape id="Conector recto de flecha 966" o:spid="_x0000_s1055" type="#_x0000_t32" style="position:absolute;left:0;text-align:left;margin-left:245.55pt;margin-top:2.65pt;width:8.4pt;height:.6pt;z-index:251779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" strokecolor="black [3040]">
            <v:stroke endarrow="block"/>
          </v:shape>
        </w:pict>
      </w:r>
      <w:r>
        <w:rPr>
          <w:noProof/>
        </w:rPr>
        <w:pict>
          <v:shape id="Conector recto de flecha 962" o:spid="_x0000_s1054" type="#_x0000_t32" style="position:absolute;left:0;text-align:left;margin-left:195.15pt;margin-top:1.45pt;width:8.4pt;height:.6pt;z-index:251772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" strokecolor="black [3040]">
            <v:stroke endarrow="block"/>
          </v:shape>
        </w:pict>
      </w:r>
      <w:r>
        <w:rPr>
          <w:noProof/>
        </w:rPr>
        <w:pict>
          <v:shape id="Conector recto de flecha 947" o:spid="_x0000_s1053" type="#_x0000_t32" style="position:absolute;left:0;text-align:left;margin-left:94.35pt;margin-top:3.25pt;width:8.4pt;height:.6pt;z-index:251758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" strokecolor="black [3040]">
            <v:stroke endarrow="block"/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6B6F74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uadro de texto 998" o:spid="_x0000_s1051" type="#_x0000_t202" style="position:absolute;left:0;text-align:left;margin-left:178.35pt;margin-top:6.85pt;width:28.8pt;height:20.4pt;z-index:251643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" filled="f" stroked="f" strokeweight=".5pt">
            <v:textbox>
              <w:txbxContent>
                <w:p w:rsidR="00C429A5" w:rsidRDefault="00C429A5" w:rsidP="00E11C0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R17</w:t>
                  </w:r>
                </w:p>
                <w:p w:rsidR="00C429A5" w:rsidRDefault="00C429A5" w:rsidP="00E11C0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11C09" w:rsidRDefault="00E11C09" w:rsidP="00E11C0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BE584C" w:rsidRDefault="006B6F74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noProof/>
        </w:rPr>
        <w:pict>
          <v:shape id="Cuadro de texto 946" o:spid="_x0000_s1052" type="#_x0000_t202" style="position:absolute;left:0;text-align:left;margin-left:177.75pt;margin-top:2.05pt;width:32.4pt;height:16.2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" filled="f" stroked="f" strokeweight=".5pt">
            <v:textbox>
              <w:txbxContent>
                <w:p w:rsidR="00C429A5" w:rsidRDefault="00C429A5" w:rsidP="00E11C09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12.1 Grilla Vacia</w:t>
                  </w:r>
                </w:p>
                <w:p w:rsidR="00C429A5" w:rsidRDefault="00C429A5" w:rsidP="00E11C09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</w:p>
    <w:p w:rsidR="00BE584C" w:rsidRDefault="00BE584C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04002D" w:rsidRDefault="0004002D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F1CBA" w:rsidRPr="00E10272" w:rsidRDefault="00EF1CBA" w:rsidP="00E11C09">
      <w:pPr>
        <w:jc w:val="both"/>
        <w:rPr>
          <w:rFonts w:ascii="Arial" w:hAnsi="Arial" w:cs="Arial"/>
          <w:i/>
          <w:color w:val="0000FF"/>
        </w:rPr>
      </w:pPr>
    </w:p>
    <w:p w:rsidR="00680CA0" w:rsidRDefault="00680CA0" w:rsidP="00680CA0">
      <w:pPr>
        <w:pStyle w:val="Ttulo2"/>
        <w:rPr>
          <w:sz w:val="24"/>
          <w:lang w:val="es-PE"/>
        </w:rPr>
      </w:pPr>
      <w:bookmarkStart w:id="8" w:name="_Toc389476704"/>
      <w:bookmarkStart w:id="9" w:name="_Toc496706660"/>
      <w:r>
        <w:rPr>
          <w:sz w:val="24"/>
          <w:lang w:val="es-PE"/>
        </w:rPr>
        <w:t>Tabla de Casos de Prueba (Escenarios)</w:t>
      </w:r>
      <w:bookmarkEnd w:id="8"/>
      <w:bookmarkEnd w:id="9"/>
    </w:p>
    <w:p w:rsidR="00886A12" w:rsidRPr="00886A12" w:rsidRDefault="00886A12" w:rsidP="00886A12">
      <w:pPr>
        <w:widowControl/>
        <w:spacing w:after="120" w:line="240" w:lineRule="auto"/>
        <w:ind w:left="720"/>
        <w:jc w:val="both"/>
        <w:rPr>
          <w:rFonts w:ascii="Arial" w:hAnsi="Arial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231"/>
        <w:gridCol w:w="4394"/>
        <w:gridCol w:w="2835"/>
      </w:tblGrid>
      <w:tr w:rsidR="004226B2" w:rsidRPr="004226B2" w:rsidTr="00817310">
        <w:trPr>
          <w:trHeight w:val="249"/>
        </w:trPr>
        <w:tc>
          <w:tcPr>
            <w:tcW w:w="1231" w:type="dxa"/>
            <w:shd w:val="clear" w:color="auto" w:fill="E6E6E6"/>
          </w:tcPr>
          <w:p w:rsidR="004226B2" w:rsidRPr="004226B2" w:rsidRDefault="00C51E06" w:rsidP="004226B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Caso de</w:t>
            </w:r>
            <w:r w:rsidR="004226B2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prueba</w:t>
            </w: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No.</w:t>
            </w:r>
          </w:p>
        </w:tc>
        <w:tc>
          <w:tcPr>
            <w:tcW w:w="4394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Secuencia de eventos</w:t>
            </w:r>
          </w:p>
        </w:tc>
      </w:tr>
      <w:tr w:rsidR="005801DC" w:rsidRPr="004226B2" w:rsidTr="007B13B0">
        <w:trPr>
          <w:trHeight w:val="722"/>
        </w:trPr>
        <w:tc>
          <w:tcPr>
            <w:tcW w:w="1231" w:type="dxa"/>
          </w:tcPr>
          <w:p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</w:p>
          <w:p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</w:t>
            </w:r>
          </w:p>
        </w:tc>
        <w:tc>
          <w:tcPr>
            <w:tcW w:w="4394" w:type="dxa"/>
          </w:tcPr>
          <w:p w:rsidR="005801DC" w:rsidRPr="007B13B0" w:rsidRDefault="005801DC" w:rsidP="008C152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 w:rsidR="008C152A">
              <w:rPr>
                <w:rFonts w:ascii="Calibri" w:hAnsi="Calibri" w:cs="Calibri"/>
                <w:color w:val="000000"/>
                <w:lang w:val="es-PE"/>
              </w:rPr>
              <w:t xml:space="preserve">Generar Revisiones Técnicas de Vehículos </w:t>
            </w:r>
            <w:r w:rsidRPr="00E36679">
              <w:rPr>
                <w:rFonts w:ascii="Calibri" w:hAnsi="Calibri" w:cs="Calibri"/>
                <w:color w:val="000000"/>
                <w:lang w:val="es-PE"/>
              </w:rPr>
              <w:t>Satisfactoriamente</w:t>
            </w:r>
          </w:p>
        </w:tc>
        <w:tc>
          <w:tcPr>
            <w:tcW w:w="2835" w:type="dxa"/>
          </w:tcPr>
          <w:p w:rsidR="00E10272" w:rsidRPr="006847F5" w:rsidRDefault="005801DC" w:rsidP="00A051BA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1-2-3-4-5-6-7-8-9-10-11-12</w:t>
            </w:r>
            <w:r w:rsidR="00E10272">
              <w:rPr>
                <w:rFonts w:ascii="Arial" w:hAnsi="Arial" w:cs="Arial"/>
                <w:lang w:val="es-PE"/>
              </w:rPr>
              <w:t>-13-14</w:t>
            </w:r>
          </w:p>
        </w:tc>
      </w:tr>
      <w:tr w:rsidR="005801DC" w:rsidRPr="007B13B0" w:rsidTr="007B13B0">
        <w:trPr>
          <w:trHeight w:val="700"/>
        </w:trPr>
        <w:tc>
          <w:tcPr>
            <w:tcW w:w="1231" w:type="dxa"/>
          </w:tcPr>
          <w:p w:rsidR="005801DC" w:rsidRPr="006847F5" w:rsidRDefault="008C152A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</w:t>
            </w:r>
          </w:p>
        </w:tc>
        <w:tc>
          <w:tcPr>
            <w:tcW w:w="4394" w:type="dxa"/>
          </w:tcPr>
          <w:p w:rsidR="005801DC" w:rsidRPr="0056429B" w:rsidRDefault="007B13B0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2835" w:type="dxa"/>
          </w:tcPr>
          <w:p w:rsidR="005801DC" w:rsidRPr="006847F5" w:rsidRDefault="00A23A53" w:rsidP="00A051B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</w:t>
            </w:r>
            <w:r w:rsidR="00DE4E16">
              <w:rPr>
                <w:rFonts w:ascii="Arial" w:hAnsi="Arial" w:cs="Arial"/>
                <w:lang w:val="es-PE"/>
              </w:rPr>
              <w:t>6-7-8-</w:t>
            </w:r>
            <w:r w:rsidR="00DE4E16" w:rsidRPr="00DE4E16">
              <w:rPr>
                <w:rFonts w:ascii="Arial" w:hAnsi="Arial" w:cs="Arial"/>
                <w:b/>
                <w:lang w:val="es-PE"/>
              </w:rPr>
              <w:t>8.1</w:t>
            </w:r>
            <w:r w:rsidR="00A051BA">
              <w:rPr>
                <w:rFonts w:ascii="Arial" w:hAnsi="Arial" w:cs="Arial"/>
                <w:lang w:val="es-PE"/>
              </w:rPr>
              <w:t>-3-4-5-6-7-8-9-10-11-12-13-14</w:t>
            </w:r>
          </w:p>
        </w:tc>
      </w:tr>
      <w:tr w:rsidR="005801DC" w:rsidRPr="00A051BA" w:rsidTr="007B13B0">
        <w:trPr>
          <w:trHeight w:val="696"/>
        </w:trPr>
        <w:tc>
          <w:tcPr>
            <w:tcW w:w="1231" w:type="dxa"/>
          </w:tcPr>
          <w:p w:rsidR="005801DC" w:rsidRPr="006847F5" w:rsidRDefault="008C152A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3</w:t>
            </w:r>
          </w:p>
        </w:tc>
        <w:tc>
          <w:tcPr>
            <w:tcW w:w="4394" w:type="dxa"/>
          </w:tcPr>
          <w:p w:rsidR="005801DC" w:rsidRPr="0056429B" w:rsidRDefault="00A051BA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Format</w:t>
            </w:r>
            <w:r w:rsidR="008C152A">
              <w:rPr>
                <w:rFonts w:ascii="Calibri" w:hAnsi="Calibri" w:cs="Calibri"/>
                <w:color w:val="000000"/>
                <w:lang w:val="es-PE"/>
              </w:rPr>
              <w:t>o de fecha incorrecta</w:t>
            </w:r>
          </w:p>
        </w:tc>
        <w:tc>
          <w:tcPr>
            <w:tcW w:w="2835" w:type="dxa"/>
          </w:tcPr>
          <w:p w:rsidR="005801DC" w:rsidRPr="006847F5" w:rsidRDefault="00A051BA" w:rsidP="00A051B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</w:t>
            </w:r>
            <w:r w:rsidR="00A23A53">
              <w:rPr>
                <w:rFonts w:ascii="Arial" w:hAnsi="Arial" w:cs="Arial"/>
                <w:lang w:val="es-PE"/>
              </w:rPr>
              <w:t>-3-4-5-6-7-8</w:t>
            </w:r>
            <w:r>
              <w:rPr>
                <w:rFonts w:ascii="Arial" w:hAnsi="Arial" w:cs="Arial"/>
                <w:lang w:val="es-PE"/>
              </w:rPr>
              <w:t>-</w:t>
            </w:r>
            <w:r w:rsidRPr="00A051BA">
              <w:rPr>
                <w:rFonts w:ascii="Arial" w:hAnsi="Arial" w:cs="Arial"/>
                <w:b/>
                <w:lang w:val="es-PE"/>
              </w:rPr>
              <w:t>8.</w:t>
            </w:r>
            <w:r w:rsidR="00DE4E16">
              <w:rPr>
                <w:rFonts w:ascii="Arial" w:hAnsi="Arial" w:cs="Arial"/>
                <w:b/>
                <w:lang w:val="es-PE"/>
              </w:rPr>
              <w:t>2</w:t>
            </w:r>
            <w:r>
              <w:rPr>
                <w:rFonts w:ascii="Arial" w:hAnsi="Arial" w:cs="Arial"/>
                <w:lang w:val="es-PE"/>
              </w:rPr>
              <w:t>-6-7-8-9-10-11-12-13-14</w:t>
            </w:r>
          </w:p>
        </w:tc>
      </w:tr>
      <w:tr w:rsidR="002F17AF" w:rsidRPr="00A051BA" w:rsidTr="007B13B0">
        <w:trPr>
          <w:trHeight w:val="696"/>
        </w:trPr>
        <w:tc>
          <w:tcPr>
            <w:tcW w:w="1231" w:type="dxa"/>
          </w:tcPr>
          <w:p w:rsidR="002F17AF" w:rsidRPr="006847F5" w:rsidRDefault="002F17AF" w:rsidP="009760FD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4</w:t>
            </w:r>
          </w:p>
        </w:tc>
        <w:tc>
          <w:tcPr>
            <w:tcW w:w="4394" w:type="dxa"/>
          </w:tcPr>
          <w:p w:rsidR="002F17AF" w:rsidRPr="00A23A53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Datos de revisión incompletos</w:t>
            </w:r>
          </w:p>
          <w:p w:rsidR="002F17AF" w:rsidRPr="0056429B" w:rsidRDefault="002F17AF" w:rsidP="009760FD">
            <w:pPr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2835" w:type="dxa"/>
          </w:tcPr>
          <w:p w:rsidR="002F17AF" w:rsidRPr="006847F5" w:rsidRDefault="002F17AF" w:rsidP="009760FD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</w:t>
            </w:r>
            <w:r w:rsidRPr="00DE4E16">
              <w:rPr>
                <w:rFonts w:ascii="Arial" w:hAnsi="Arial" w:cs="Arial"/>
                <w:b/>
                <w:lang w:val="es-PE"/>
              </w:rPr>
              <w:t>8.3</w:t>
            </w:r>
            <w:r>
              <w:rPr>
                <w:rFonts w:ascii="Arial" w:hAnsi="Arial" w:cs="Arial"/>
                <w:b/>
                <w:lang w:val="es-PE"/>
              </w:rPr>
              <w:t>-</w:t>
            </w:r>
            <w:r>
              <w:rPr>
                <w:rFonts w:ascii="Arial" w:hAnsi="Arial" w:cs="Arial"/>
                <w:lang w:val="es-PE"/>
              </w:rPr>
              <w:t>6-7-8-9-10-11-12-13-14</w:t>
            </w:r>
          </w:p>
        </w:tc>
      </w:tr>
      <w:tr w:rsidR="005801DC" w:rsidRPr="00A051BA" w:rsidTr="007B13B0">
        <w:trPr>
          <w:trHeight w:val="706"/>
        </w:trPr>
        <w:tc>
          <w:tcPr>
            <w:tcW w:w="1231" w:type="dxa"/>
          </w:tcPr>
          <w:p w:rsidR="005801DC" w:rsidRPr="006847F5" w:rsidRDefault="002F17AF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5</w:t>
            </w:r>
          </w:p>
        </w:tc>
        <w:tc>
          <w:tcPr>
            <w:tcW w:w="4394" w:type="dxa"/>
          </w:tcPr>
          <w:p w:rsidR="005801DC" w:rsidRPr="0056429B" w:rsidRDefault="008C152A" w:rsidP="007B13B0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Grilla vacía</w:t>
            </w:r>
          </w:p>
        </w:tc>
        <w:tc>
          <w:tcPr>
            <w:tcW w:w="2835" w:type="dxa"/>
          </w:tcPr>
          <w:p w:rsidR="005801DC" w:rsidRPr="006847F5" w:rsidRDefault="00A23A53" w:rsidP="007B13B0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</w:t>
            </w:r>
            <w:r w:rsidR="007B13B0">
              <w:rPr>
                <w:rFonts w:ascii="Arial" w:hAnsi="Arial" w:cs="Arial"/>
                <w:lang w:val="es-PE"/>
              </w:rPr>
              <w:t>-10-11-12</w:t>
            </w:r>
            <w:r w:rsidR="00A051BA">
              <w:rPr>
                <w:rFonts w:ascii="Arial" w:hAnsi="Arial" w:cs="Arial"/>
                <w:lang w:val="es-PE"/>
              </w:rPr>
              <w:t>-</w:t>
            </w:r>
            <w:r w:rsidR="00A051BA" w:rsidRPr="00A051BA">
              <w:rPr>
                <w:rFonts w:ascii="Arial" w:hAnsi="Arial" w:cs="Arial"/>
                <w:b/>
                <w:lang w:val="es-PE"/>
              </w:rPr>
              <w:t>12.1</w:t>
            </w:r>
          </w:p>
        </w:tc>
      </w:tr>
      <w:tr w:rsidR="005801DC" w:rsidRPr="00A051BA" w:rsidTr="007B13B0">
        <w:trPr>
          <w:trHeight w:val="689"/>
        </w:trPr>
        <w:tc>
          <w:tcPr>
            <w:tcW w:w="1231" w:type="dxa"/>
          </w:tcPr>
          <w:p w:rsidR="005801DC" w:rsidRPr="006847F5" w:rsidRDefault="002F17AF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6</w:t>
            </w:r>
          </w:p>
        </w:tc>
        <w:tc>
          <w:tcPr>
            <w:tcW w:w="4394" w:type="dxa"/>
          </w:tcPr>
          <w:p w:rsidR="005801DC" w:rsidRPr="00A23A53" w:rsidRDefault="008C152A" w:rsidP="007B13B0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Solicitudes no guardadas</w:t>
            </w:r>
          </w:p>
          <w:p w:rsidR="005801DC" w:rsidRPr="0056429B" w:rsidRDefault="005801DC" w:rsidP="007B13B0">
            <w:pPr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2835" w:type="dxa"/>
          </w:tcPr>
          <w:p w:rsidR="005801DC" w:rsidRPr="006847F5" w:rsidRDefault="00A23A53" w:rsidP="007B13B0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1-2-3-4-5-6-7-8-9-</w:t>
            </w:r>
            <w:r w:rsidR="007B13B0">
              <w:rPr>
                <w:rFonts w:ascii="Arial" w:hAnsi="Arial" w:cs="Arial"/>
                <w:lang w:val="es-PE"/>
              </w:rPr>
              <w:t>10-11-12-</w:t>
            </w:r>
            <w:r w:rsidR="00A051BA" w:rsidRPr="00A051BA">
              <w:rPr>
                <w:rFonts w:ascii="Arial" w:hAnsi="Arial" w:cs="Arial"/>
                <w:b/>
                <w:lang w:val="es-PE"/>
              </w:rPr>
              <w:t>1</w:t>
            </w:r>
            <w:r w:rsidR="00DE4E16">
              <w:rPr>
                <w:rFonts w:ascii="Arial" w:hAnsi="Arial" w:cs="Arial"/>
                <w:b/>
                <w:lang w:val="es-PE"/>
              </w:rPr>
              <w:t>2</w:t>
            </w:r>
            <w:r w:rsidR="00A051BA" w:rsidRPr="00A051BA">
              <w:rPr>
                <w:rFonts w:ascii="Arial" w:hAnsi="Arial" w:cs="Arial"/>
                <w:b/>
                <w:lang w:val="es-PE"/>
              </w:rPr>
              <w:t>.</w:t>
            </w:r>
            <w:r w:rsidR="00DE4E16">
              <w:rPr>
                <w:rFonts w:ascii="Arial" w:hAnsi="Arial" w:cs="Arial"/>
                <w:b/>
                <w:lang w:val="es-PE"/>
              </w:rPr>
              <w:t>2</w:t>
            </w:r>
          </w:p>
        </w:tc>
      </w:tr>
    </w:tbl>
    <w:p w:rsidR="00FB4A92" w:rsidRDefault="00FB4A92" w:rsidP="00FB4A92">
      <w:pPr>
        <w:jc w:val="both"/>
        <w:rPr>
          <w:rFonts w:ascii="Arial" w:hAnsi="Arial" w:cs="Arial"/>
          <w:lang w:val="es-PE"/>
        </w:rPr>
      </w:pPr>
    </w:p>
    <w:p w:rsidR="00093387" w:rsidRDefault="00093387" w:rsidP="00FB4A92">
      <w:pPr>
        <w:widowControl/>
        <w:spacing w:line="240" w:lineRule="auto"/>
        <w:rPr>
          <w:rFonts w:ascii="Arial" w:hAnsi="Arial" w:cs="Arial"/>
          <w:lang w:val="es-PE"/>
        </w:rPr>
      </w:pPr>
    </w:p>
    <w:p w:rsidR="002D42D3" w:rsidRDefault="002D42D3" w:rsidP="002E4701">
      <w:pPr>
        <w:jc w:val="both"/>
        <w:rPr>
          <w:rFonts w:ascii="Arial" w:hAnsi="Arial" w:cs="Arial"/>
          <w:lang w:val="es-PE"/>
        </w:rPr>
        <w:sectPr w:rsidR="002D42D3" w:rsidSect="004B5AA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701" w:header="720" w:footer="720" w:gutter="0"/>
          <w:cols w:space="720"/>
        </w:sectPr>
      </w:pPr>
    </w:p>
    <w:p w:rsidR="00093387" w:rsidRDefault="00093387" w:rsidP="002E4701">
      <w:pPr>
        <w:jc w:val="both"/>
        <w:rPr>
          <w:rFonts w:ascii="Arial" w:hAnsi="Arial" w:cs="Arial"/>
          <w:lang w:val="es-PE"/>
        </w:rPr>
      </w:pPr>
    </w:p>
    <w:p w:rsidR="00093387" w:rsidRDefault="00093387" w:rsidP="00436577">
      <w:pPr>
        <w:ind w:left="720"/>
        <w:jc w:val="both"/>
        <w:rPr>
          <w:rFonts w:ascii="Arial" w:hAnsi="Arial" w:cs="Arial"/>
          <w:lang w:val="es-PE"/>
        </w:rPr>
      </w:pPr>
    </w:p>
    <w:p w:rsid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tbl>
      <w:tblPr>
        <w:tblW w:w="144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1418"/>
        <w:gridCol w:w="643"/>
        <w:gridCol w:w="850"/>
        <w:gridCol w:w="1418"/>
        <w:gridCol w:w="709"/>
        <w:gridCol w:w="708"/>
        <w:gridCol w:w="851"/>
        <w:gridCol w:w="850"/>
        <w:gridCol w:w="851"/>
        <w:gridCol w:w="850"/>
        <w:gridCol w:w="993"/>
        <w:gridCol w:w="850"/>
        <w:gridCol w:w="903"/>
        <w:gridCol w:w="1985"/>
      </w:tblGrid>
      <w:tr w:rsidR="002F17AF" w:rsidRPr="00A051BA" w:rsidTr="002F17AF">
        <w:trPr>
          <w:trHeight w:val="30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68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2F17AF" w:rsidRPr="00D0661B" w:rsidTr="002F17AF">
        <w:trPr>
          <w:trHeight w:val="7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 asignada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Tipo de Mantenimiento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Kilometraje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Modelo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(Detalle)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 (Detalle)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Tipo de Revisión (Detalle)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 Propuesta (Detalle)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 (Detalle)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Estado (Detalle)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tr w:rsidR="002F17AF" w:rsidRPr="002F17AF" w:rsidTr="002F17AF">
        <w:trPr>
          <w:trHeight w:val="10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Generar Revisiones Técnicas de Vehículos </w:t>
            </w:r>
            <w:r w:rsidRPr="00E36679">
              <w:rPr>
                <w:rFonts w:ascii="Calibri" w:hAnsi="Calibri" w:cs="Calibri"/>
                <w:color w:val="000000"/>
                <w:lang w:val="es-PE"/>
              </w:rPr>
              <w:t>Satisfactoriamente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594581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ha grabado solicitudes de la grilla correctamente. Presione OK para continuar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2F17AF" w:rsidRPr="001E73E4" w:rsidTr="002F17AF">
        <w:trPr>
          <w:trHeight w:val="78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C6483D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vehículo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.”</w:t>
            </w:r>
          </w:p>
        </w:tc>
      </w:tr>
      <w:tr w:rsidR="002F17AF" w:rsidRPr="002F17AF" w:rsidTr="002F17AF">
        <w:trPr>
          <w:trHeight w:val="9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C6483D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Formato de fecha incorrecta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“Se ingreso un formato de fecha incorrecta. Por favor, revise.”</w:t>
            </w:r>
          </w:p>
        </w:tc>
      </w:tr>
      <w:tr w:rsidR="002F17AF" w:rsidRPr="006B6F74" w:rsidTr="002F17AF">
        <w:trPr>
          <w:trHeight w:val="9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A23A53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Datos de revisión incompletos</w:t>
            </w:r>
          </w:p>
          <w:p w:rsidR="002F17AF" w:rsidRPr="002E4701" w:rsidRDefault="002F17AF" w:rsidP="009760FD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594581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AF" w:rsidRPr="002E4701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Datos incompletos. Por favor revise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.”</w:t>
            </w:r>
          </w:p>
        </w:tc>
      </w:tr>
      <w:tr w:rsidR="002F17AF" w:rsidRPr="006B6F74" w:rsidTr="002F17AF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17AF" w:rsidRPr="00847E38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Grilla vacía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AF" w:rsidRPr="00594581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No se han añadido solicitudes a la grilla. Presione OK para salir de la vista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.”</w:t>
            </w:r>
          </w:p>
        </w:tc>
      </w:tr>
      <w:tr w:rsidR="002F17AF" w:rsidRPr="006B6F74" w:rsidTr="002F17AF">
        <w:trPr>
          <w:trHeight w:val="75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17AF" w:rsidRPr="00A23A53" w:rsidRDefault="002F17AF" w:rsidP="00247638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Solicitudes no guardadas</w:t>
            </w:r>
          </w:p>
          <w:p w:rsidR="002F17AF" w:rsidRPr="00594581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AF" w:rsidRPr="00594581" w:rsidRDefault="002F17AF" w:rsidP="0024763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Solicitudes de revisión técnica no registradas.”</w:t>
            </w:r>
          </w:p>
        </w:tc>
      </w:tr>
    </w:tbl>
    <w:p w:rsidR="00247638" w:rsidRDefault="00247638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247638" w:rsidRDefault="00247638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2E4701" w:rsidRPr="000602E7" w:rsidRDefault="002E4701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  <w:r>
        <w:rPr>
          <w:rFonts w:ascii="Arial" w:hAnsi="Arial" w:cs="Arial"/>
          <w:b/>
          <w:bCs/>
          <w:lang w:val="es-ES_tradnl" w:eastAsia="es-ES"/>
        </w:rPr>
        <w:tab/>
      </w:r>
      <w:r>
        <w:rPr>
          <w:rFonts w:ascii="Arial" w:hAnsi="Arial" w:cs="Arial"/>
          <w:b/>
          <w:bCs/>
          <w:lang w:val="es-ES_tradnl" w:eastAsia="es-ES"/>
        </w:rPr>
        <w:tab/>
      </w:r>
      <w:r w:rsidR="000602E7" w:rsidRPr="000602E7">
        <w:rPr>
          <w:rFonts w:ascii="Arial" w:hAnsi="Arial" w:cs="Arial"/>
          <w:b/>
          <w:bCs/>
          <w:lang w:val="es-ES_tradnl" w:eastAsia="es-ES"/>
        </w:rPr>
        <w:t>Tabla 1. Condiciones de entrada</w:t>
      </w:r>
    </w:p>
    <w:p w:rsidR="000602E7" w:rsidRP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1.3.2.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Definir clases de equivalencia</w:t>
      </w:r>
    </w:p>
    <w:p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6"/>
        <w:gridCol w:w="2751"/>
        <w:gridCol w:w="3844"/>
        <w:gridCol w:w="1593"/>
        <w:gridCol w:w="2300"/>
        <w:gridCol w:w="1250"/>
      </w:tblGrid>
      <w:tr w:rsidR="000343A2" w:rsidRPr="00B540BE" w:rsidTr="000343A2">
        <w:trPr>
          <w:trHeight w:val="300"/>
        </w:trPr>
        <w:tc>
          <w:tcPr>
            <w:tcW w:w="8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CONDICION DE ENTRADA</w:t>
            </w:r>
          </w:p>
        </w:tc>
        <w:tc>
          <w:tcPr>
            <w:tcW w:w="9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19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VALIDAS (CEV)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NO VALIDAS</w:t>
            </w:r>
          </w:p>
        </w:tc>
      </w:tr>
      <w:tr w:rsidR="000343A2" w:rsidRPr="00B540BE" w:rsidTr="000343A2">
        <w:trPr>
          <w:trHeight w:val="300"/>
        </w:trPr>
        <w:tc>
          <w:tcPr>
            <w:tcW w:w="8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</w:tr>
      <w:tr w:rsidR="00675C1E" w:rsidRPr="00B540BE" w:rsidTr="007F30F1">
        <w:trPr>
          <w:trHeight w:val="668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5C1E" w:rsidRPr="00B540BE" w:rsidRDefault="00675C1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Placa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C1E" w:rsidRPr="00B540BE" w:rsidRDefault="00675C1E" w:rsidP="007309C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35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C1E" w:rsidRPr="00B540BE" w:rsidRDefault="00675C1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EVJ-382</w:t>
            </w: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C1E" w:rsidRPr="00B540BE" w:rsidRDefault="00675C1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CEV&lt;01&gt;</w:t>
            </w:r>
          </w:p>
        </w:tc>
        <w:tc>
          <w:tcPr>
            <w:tcW w:w="81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C1E" w:rsidRPr="00092B02" w:rsidRDefault="00675C1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MX" w:eastAsia="es-MX"/>
              </w:rPr>
            </w:pPr>
            <w:r w:rsidRPr="00092B02">
              <w:rPr>
                <w:rFonts w:ascii="Calibri" w:hAnsi="Calibri" w:cs="Calibri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4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C1E" w:rsidRPr="00B540BE" w:rsidRDefault="00675C1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CENV&lt;01&gt;</w:t>
            </w:r>
          </w:p>
        </w:tc>
      </w:tr>
      <w:tr w:rsidR="000343A2" w:rsidRPr="00832155" w:rsidTr="000343A2">
        <w:trPr>
          <w:trHeight w:val="300"/>
        </w:trPr>
        <w:tc>
          <w:tcPr>
            <w:tcW w:w="8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 asignada</w:t>
            </w:r>
          </w:p>
        </w:tc>
        <w:tc>
          <w:tcPr>
            <w:tcW w:w="97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135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05/10/2017</w:t>
            </w:r>
          </w:p>
        </w:tc>
        <w:tc>
          <w:tcPr>
            <w:tcW w:w="56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</w:t>
            </w:r>
            <w:r w:rsidR="00675C1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0343A2" w:rsidRPr="00832155" w:rsidTr="000343A2">
        <w:trPr>
          <w:trHeight w:val="150"/>
        </w:trPr>
        <w:tc>
          <w:tcPr>
            <w:tcW w:w="851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5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56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Pr="00701AFF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</w:pPr>
            <w:r w:rsidRPr="00701AFF"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  <w:t>Kk9/23/17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B02" w:rsidRPr="0049574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</w:t>
            </w:r>
            <w:r w:rsidR="00675C1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0343A2" w:rsidRPr="00832155" w:rsidTr="000343A2">
        <w:trPr>
          <w:trHeight w:val="150"/>
        </w:trPr>
        <w:tc>
          <w:tcPr>
            <w:tcW w:w="85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5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5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Pr="00B540BE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2B02" w:rsidRPr="00701AFF" w:rsidRDefault="00092B0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</w:pPr>
            <w:r w:rsidRPr="00701AFF">
              <w:rPr>
                <w:rFonts w:ascii="Calibri" w:hAnsi="Calibri" w:cs="Calibri"/>
                <w:color w:val="000000" w:themeColor="text1"/>
                <w:sz w:val="22"/>
                <w:szCs w:val="22"/>
                <w:lang w:val="es-MX" w:eastAsia="es-MX"/>
              </w:rPr>
              <w:t>09/2017/10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B02" w:rsidRPr="0049574E" w:rsidRDefault="00675C1E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CENV&lt;04</w:t>
            </w:r>
            <w:r w:rsidR="00092B02"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0343A2" w:rsidRPr="000343A2" w:rsidTr="000343A2">
        <w:trPr>
          <w:trHeight w:val="300"/>
        </w:trPr>
        <w:tc>
          <w:tcPr>
            <w:tcW w:w="8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 de Mantenimiento</w:t>
            </w:r>
          </w:p>
        </w:tc>
        <w:tc>
          <w:tcPr>
            <w:tcW w:w="9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Miembro de un conjunto con</w:t>
            </w:r>
          </w:p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Comportamiento distinto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 de Mantenimiento =”Correctivo”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CEV&lt;03&gt;</w:t>
            </w:r>
          </w:p>
        </w:tc>
        <w:tc>
          <w:tcPr>
            <w:tcW w:w="81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Pr="00B540BE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0343A2" w:rsidRPr="000343A2" w:rsidTr="006B6F74">
        <w:trPr>
          <w:trHeight w:val="300"/>
        </w:trPr>
        <w:tc>
          <w:tcPr>
            <w:tcW w:w="8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 de Mantenimiento = “Preventivo”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CEV&lt;04&gt;</w:t>
            </w:r>
          </w:p>
        </w:tc>
        <w:tc>
          <w:tcPr>
            <w:tcW w:w="81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Pr="00B540BE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3A2" w:rsidRDefault="000343A2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6B6F74" w:rsidRPr="00B540BE" w:rsidTr="006B6F74">
        <w:trPr>
          <w:trHeight w:val="404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74" w:rsidRDefault="006B6F74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Motivo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74" w:rsidRDefault="006B6F74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74" w:rsidRDefault="006B6F74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Llanta reventada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74" w:rsidRPr="00B540BE" w:rsidRDefault="006B6F74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CEV&lt;05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74" w:rsidRPr="00B540BE" w:rsidRDefault="006B6F74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6F74" w:rsidRDefault="006B6F74" w:rsidP="00092B0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CENV&lt;05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</w:tbl>
    <w:p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p w:rsidR="000602E7" w:rsidRDefault="000602E7" w:rsidP="00436577">
      <w:pPr>
        <w:ind w:left="720"/>
        <w:jc w:val="both"/>
        <w:rPr>
          <w:rFonts w:ascii="Arial" w:hAnsi="Arial" w:cs="Arial"/>
          <w:lang w:val="es-PE"/>
        </w:rPr>
      </w:pPr>
    </w:p>
    <w:p w:rsidR="000602E7" w:rsidRDefault="000602E7" w:rsidP="00436577">
      <w:pPr>
        <w:ind w:left="720"/>
        <w:jc w:val="both"/>
        <w:rPr>
          <w:rFonts w:ascii="Arial" w:hAnsi="Arial" w:cs="Arial"/>
          <w:lang w:val="es-PE"/>
        </w:rPr>
      </w:pPr>
    </w:p>
    <w:p w:rsidR="000602E7" w:rsidRDefault="000602E7" w:rsidP="00436577">
      <w:pPr>
        <w:ind w:left="720"/>
        <w:jc w:val="both"/>
        <w:rPr>
          <w:rFonts w:ascii="Arial" w:hAnsi="Arial" w:cs="Arial"/>
          <w:lang w:val="es-PE"/>
        </w:rPr>
      </w:pPr>
    </w:p>
    <w:p w:rsidR="007747A2" w:rsidRDefault="007747A2">
      <w:pPr>
        <w:widowControl/>
        <w:spacing w:line="240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0602E7" w:rsidRDefault="007747A2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7747A2">
        <w:rPr>
          <w:rFonts w:ascii="Arial" w:hAnsi="Arial" w:cs="Arial"/>
          <w:b/>
          <w:sz w:val="22"/>
          <w:szCs w:val="24"/>
          <w:lang w:val="es-ES_tradnl" w:eastAsia="es-ES_tradnl"/>
        </w:rPr>
        <w:lastRenderedPageBreak/>
        <w:t>1.3.3. Realizar los casos de prueba.</w:t>
      </w:r>
    </w:p>
    <w:p w:rsidR="00365583" w:rsidRDefault="00365583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tbl>
      <w:tblPr>
        <w:tblW w:w="141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979"/>
        <w:gridCol w:w="993"/>
        <w:gridCol w:w="850"/>
        <w:gridCol w:w="851"/>
        <w:gridCol w:w="1299"/>
        <w:gridCol w:w="709"/>
        <w:gridCol w:w="708"/>
        <w:gridCol w:w="851"/>
        <w:gridCol w:w="850"/>
        <w:gridCol w:w="851"/>
        <w:gridCol w:w="850"/>
        <w:gridCol w:w="993"/>
        <w:gridCol w:w="850"/>
        <w:gridCol w:w="827"/>
        <w:gridCol w:w="1134"/>
      </w:tblGrid>
      <w:tr w:rsidR="002F17AF" w:rsidRPr="00A051BA" w:rsidTr="002F17AF">
        <w:trPr>
          <w:trHeight w:val="30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67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2F17AF" w:rsidRPr="00D0661B" w:rsidTr="002F17AF">
        <w:trPr>
          <w:trHeight w:val="7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Clases de equivalencia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 asignada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Tipo de Mantenimiento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Kilometraje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Modelo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(Detalle)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 (Detalle)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Tipo de Revisión (Detalle)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 Propuesta (Detalle)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Motivo (Detalle)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Estado (Detalle)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F17AF" w:rsidRPr="00D0661B" w:rsidRDefault="002F17AF" w:rsidP="00354B6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tr w:rsidR="002F17AF" w:rsidRPr="002F17AF" w:rsidTr="002F17AF">
        <w:trPr>
          <w:trHeight w:val="10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Generar Revisiones Técnicas de Vehículos </w:t>
            </w:r>
            <w:r w:rsidRPr="00E36679">
              <w:rPr>
                <w:rFonts w:ascii="Calibri" w:hAnsi="Calibri" w:cs="Calibri"/>
                <w:color w:val="000000"/>
                <w:lang w:val="es-PE"/>
              </w:rPr>
              <w:t>Satisfactoriamente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7F4F52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18"/>
                <w:lang w:val="es-MX" w:eastAsia="es-MX"/>
              </w:rPr>
            </w:pP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CEV&lt;01,02,03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,05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25843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Hilux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6B6F74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Pendiente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594581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ha grabado solicitudes de la grilla correctamente. Presione OK para continuar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2F17AF" w:rsidRPr="001E73E4" w:rsidTr="002F17AF">
        <w:trPr>
          <w:trHeight w:val="78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C6483D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CEV&lt;02,03,05&gt;</w:t>
            </w:r>
          </w:p>
          <w:p w:rsidR="006B6F74" w:rsidRDefault="006B6F74" w:rsidP="006B6F7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CENV&lt;01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  <w:p w:rsidR="006B6F74" w:rsidRPr="007F4F52" w:rsidRDefault="006B6F74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18"/>
                <w:lang w:val="es-MX" w:eastAsia="es-MX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8C7C1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vehículo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.”</w:t>
            </w:r>
          </w:p>
        </w:tc>
      </w:tr>
      <w:tr w:rsidR="002F17AF" w:rsidRPr="002F17AF" w:rsidTr="002F17AF">
        <w:trPr>
          <w:trHeight w:val="9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C6483D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Formato de fecha incorrecta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7F4F52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,03,05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  <w:p w:rsidR="002F17AF" w:rsidRPr="007F4F52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CENV&lt;04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7F4F52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0000"/>
                <w:sz w:val="18"/>
                <w:szCs w:val="18"/>
                <w:lang w:val="es-MX" w:eastAsia="es-MX"/>
              </w:rPr>
            </w:pPr>
            <w:r w:rsidRPr="008D7F0D">
              <w:rPr>
                <w:rFonts w:ascii="Calibri" w:hAnsi="Calibri" w:cs="Calibri"/>
                <w:sz w:val="22"/>
                <w:szCs w:val="22"/>
                <w:lang w:val="es-MX" w:eastAsia="es-MX"/>
              </w:rPr>
              <w:t>09/2017/10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25843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Hilux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“Se ingreso un formato de fecha incorrecta. Por favor, revise.”</w:t>
            </w:r>
          </w:p>
        </w:tc>
      </w:tr>
      <w:tr w:rsidR="002F17AF" w:rsidRPr="006B6F74" w:rsidTr="002F17AF">
        <w:trPr>
          <w:trHeight w:val="9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A23A53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Datos de revisión incompletos</w:t>
            </w:r>
          </w:p>
          <w:p w:rsidR="002F17AF" w:rsidRPr="002E4701" w:rsidRDefault="002F17AF" w:rsidP="009760FD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CEV&lt;01&gt;</w:t>
            </w:r>
          </w:p>
          <w:p w:rsidR="002F17AF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CENV&lt;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0</w:t>
            </w:r>
            <w:r w:rsidR="006B6F74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2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,05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ab/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25843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Hilux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594581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AF" w:rsidRPr="002E4701" w:rsidRDefault="002F17AF" w:rsidP="009760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Datos incompletos. Por favor revise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.”</w:t>
            </w:r>
          </w:p>
        </w:tc>
      </w:tr>
      <w:tr w:rsidR="002F17AF" w:rsidRPr="006B6F74" w:rsidTr="002F17AF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17AF" w:rsidRPr="00C6483D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Grilla vacía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CEV&lt;01,02,03</w:t>
            </w:r>
            <w:r w:rsidR="006B6F74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,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05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25843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Hilux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En blanco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AF" w:rsidRPr="00594581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No se han añadido solicitudes a la grilla. Presione OK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para salir de la vista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.”</w:t>
            </w:r>
          </w:p>
        </w:tc>
      </w:tr>
      <w:tr w:rsidR="002F17AF" w:rsidRPr="006B6F74" w:rsidTr="002F17AF">
        <w:trPr>
          <w:trHeight w:val="75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CP6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17AF" w:rsidRPr="00A23A53" w:rsidRDefault="002F17AF" w:rsidP="007F4F52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Solicitudes no guardadas</w:t>
            </w:r>
          </w:p>
          <w:p w:rsidR="002F17AF" w:rsidRPr="00594581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CEV&lt;01,02,03</w:t>
            </w:r>
            <w:bookmarkStart w:id="10" w:name="_GoBack"/>
            <w:bookmarkEnd w:id="10"/>
            <w:r w:rsidR="006B6F74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,</w:t>
            </w: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05</w:t>
            </w:r>
            <w:r w:rsidRPr="007F4F52"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  <w:lang w:val="es-MX" w:eastAsia="es-MX"/>
              </w:rPr>
              <w:t>25843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EC7D8C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Hilux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6B6F74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EVJ-382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Correctivo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05/10/2017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Llanta reventada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7AF" w:rsidRPr="00D0661B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Pendiente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7AF" w:rsidRPr="00594581" w:rsidRDefault="002F17AF" w:rsidP="007F4F5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Solicitudes de revisión técnica no registradas.”</w:t>
            </w:r>
          </w:p>
        </w:tc>
      </w:tr>
    </w:tbl>
    <w:p w:rsidR="00365583" w:rsidRPr="007747A2" w:rsidRDefault="00365583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p w:rsidR="007747A2" w:rsidRPr="00F648C1" w:rsidRDefault="007747A2" w:rsidP="00EA6612">
      <w:pPr>
        <w:pStyle w:val="Ttulo1"/>
        <w:numPr>
          <w:ilvl w:val="0"/>
          <w:numId w:val="0"/>
        </w:numPr>
        <w:rPr>
          <w:lang w:val="es-PE"/>
        </w:rPr>
        <w:sectPr w:rsidR="007747A2" w:rsidRPr="00F648C1" w:rsidSect="002D42D3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D34E15" w:rsidRDefault="007B7655" w:rsidP="004F2DB0">
      <w:pPr>
        <w:pStyle w:val="Ttulo1"/>
        <w:rPr>
          <w:rFonts w:cs="Arial"/>
          <w:sz w:val="22"/>
          <w:szCs w:val="22"/>
          <w:lang w:val="es-PE"/>
        </w:rPr>
      </w:pPr>
      <w:bookmarkStart w:id="11" w:name="_Toc389476705"/>
      <w:bookmarkStart w:id="12" w:name="_Toc496706661"/>
      <w:r w:rsidRPr="00D34E15">
        <w:rPr>
          <w:rFonts w:cs="Arial"/>
          <w:sz w:val="22"/>
          <w:szCs w:val="22"/>
          <w:lang w:val="es-PE"/>
        </w:rPr>
        <w:lastRenderedPageBreak/>
        <w:t>Información de</w:t>
      </w:r>
      <w:r w:rsidR="00C51E06" w:rsidRPr="00D34E15">
        <w:rPr>
          <w:rFonts w:cs="Arial"/>
          <w:sz w:val="22"/>
          <w:szCs w:val="22"/>
          <w:lang w:val="es-PE"/>
        </w:rPr>
        <w:t xml:space="preserve"> </w:t>
      </w:r>
      <w:r w:rsidRPr="00D34E15">
        <w:rPr>
          <w:rFonts w:cs="Arial"/>
          <w:sz w:val="22"/>
          <w:szCs w:val="22"/>
          <w:lang w:val="es-PE"/>
        </w:rPr>
        <w:t>Caso</w:t>
      </w:r>
      <w:r w:rsidR="00C51E06" w:rsidRPr="00D34E15">
        <w:rPr>
          <w:rFonts w:cs="Arial"/>
          <w:sz w:val="22"/>
          <w:szCs w:val="22"/>
          <w:lang w:val="es-PE"/>
        </w:rPr>
        <w:t>s</w:t>
      </w:r>
      <w:r w:rsidRPr="00D34E15">
        <w:rPr>
          <w:rFonts w:cs="Arial"/>
          <w:sz w:val="22"/>
          <w:szCs w:val="22"/>
          <w:lang w:val="es-PE"/>
        </w:rPr>
        <w:t xml:space="preserve"> de Prueba</w:t>
      </w:r>
      <w:bookmarkEnd w:id="11"/>
      <w:bookmarkEnd w:id="12"/>
    </w:p>
    <w:p w:rsidR="004F2DB0" w:rsidRPr="00D34E15" w:rsidRDefault="004F2DB0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13" w:name="_Toc496706662"/>
      <w:r w:rsidR="005E68E8" w:rsidRPr="00D34E15">
        <w:rPr>
          <w:rFonts w:cs="Arial"/>
          <w:sz w:val="22"/>
          <w:szCs w:val="22"/>
          <w:lang w:val="es-PE"/>
        </w:rPr>
        <w:t xml:space="preserve">FB </w:t>
      </w:r>
      <w:r w:rsidR="00387EEA">
        <w:rPr>
          <w:rFonts w:cs="Arial"/>
          <w:sz w:val="22"/>
          <w:szCs w:val="22"/>
          <w:lang w:val="es-PE"/>
        </w:rPr>
        <w:t>–</w:t>
      </w:r>
      <w:r w:rsidR="005E68E8" w:rsidRPr="00D34E15">
        <w:rPr>
          <w:rFonts w:cs="Arial"/>
          <w:sz w:val="22"/>
          <w:szCs w:val="22"/>
          <w:lang w:val="es-PE"/>
        </w:rPr>
        <w:t xml:space="preserve"> </w:t>
      </w:r>
      <w:r w:rsidR="00387EEA">
        <w:rPr>
          <w:rFonts w:cs="Arial"/>
          <w:sz w:val="22"/>
          <w:szCs w:val="22"/>
          <w:lang w:val="es-PE"/>
        </w:rPr>
        <w:t xml:space="preserve">Generar Revisiones Técnicas de Vehículos </w:t>
      </w:r>
      <w:r w:rsidR="00AC08A0" w:rsidRPr="00AC08A0">
        <w:rPr>
          <w:rFonts w:cs="Arial"/>
          <w:sz w:val="22"/>
          <w:szCs w:val="22"/>
          <w:lang w:val="es-PE"/>
        </w:rPr>
        <w:t>Satisfactoriamente</w:t>
      </w:r>
      <w:bookmarkEnd w:id="13"/>
    </w:p>
    <w:p w:rsidR="009D384E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4" w:name="_Toc389476707"/>
      <w:bookmarkStart w:id="15" w:name="_Toc496706663"/>
      <w:r w:rsidR="003236BC"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14"/>
      <w:bookmarkEnd w:id="15"/>
    </w:p>
    <w:p w:rsidR="002E418D" w:rsidRPr="00681D9C" w:rsidRDefault="00F86679" w:rsidP="00681D9C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 w:rsidR="00387EEA">
        <w:rPr>
          <w:rFonts w:ascii="Arial" w:hAnsi="Arial" w:cs="Arial"/>
          <w:sz w:val="22"/>
          <w:szCs w:val="22"/>
        </w:rPr>
        <w:t xml:space="preserve">buscará un vehículo, se ingresará </w:t>
      </w:r>
      <w:r w:rsidR="00E16ABB">
        <w:rPr>
          <w:rFonts w:ascii="Arial" w:hAnsi="Arial" w:cs="Arial"/>
          <w:sz w:val="22"/>
          <w:szCs w:val="22"/>
        </w:rPr>
        <w:t>la fecha asignada, motivo y se seleccionará el tipo de mantenimiento</w:t>
      </w:r>
      <w:r w:rsidR="00681D9C">
        <w:rPr>
          <w:rFonts w:ascii="Arial" w:eastAsia="Arial" w:hAnsi="Arial" w:cs="Arial"/>
          <w:sz w:val="22"/>
          <w:szCs w:val="22"/>
        </w:rPr>
        <w:t xml:space="preserve">. </w:t>
      </w:r>
      <w:r w:rsidR="00681D9C">
        <w:rPr>
          <w:rFonts w:ascii="Arial" w:hAnsi="Arial" w:cs="Arial"/>
          <w:sz w:val="22"/>
          <w:szCs w:val="22"/>
        </w:rPr>
        <w:t>Y</w:t>
      </w:r>
      <w:r w:rsidR="00305513" w:rsidRPr="00D34E15">
        <w:rPr>
          <w:rFonts w:ascii="Arial" w:hAnsi="Arial" w:cs="Arial"/>
          <w:sz w:val="22"/>
          <w:szCs w:val="22"/>
        </w:rPr>
        <w:t xml:space="preserve"> se mostrará el mensaje </w:t>
      </w:r>
      <w:r w:rsidR="00305513" w:rsidRPr="00D34E15">
        <w:rPr>
          <w:rFonts w:ascii="Arial" w:hAnsi="Arial" w:cs="Arial"/>
          <w:sz w:val="22"/>
          <w:szCs w:val="22"/>
          <w:lang w:val="es-MX"/>
        </w:rPr>
        <w:t>“</w:t>
      </w:r>
      <w:r w:rsidR="00E16ABB">
        <w:rPr>
          <w:rFonts w:ascii="Arial" w:hAnsi="Arial" w:cs="Arial"/>
          <w:sz w:val="22"/>
          <w:szCs w:val="22"/>
        </w:rPr>
        <w:t>Se ha grabado solicitudes de la grilla correctamente. Presione OK para salir.</w:t>
      </w:r>
      <w:r w:rsidR="00681D9C">
        <w:rPr>
          <w:rFonts w:ascii="Arial" w:hAnsi="Arial" w:cs="Arial"/>
          <w:sz w:val="22"/>
          <w:szCs w:val="22"/>
        </w:rPr>
        <w:t>”</w:t>
      </w:r>
    </w:p>
    <w:p w:rsidR="009628E6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6" w:name="_Toc30445438"/>
      <w:bookmarkStart w:id="17" w:name="_Toc389476708"/>
      <w:bookmarkStart w:id="18" w:name="_Toc496706664"/>
      <w:r w:rsidR="009628E6"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16"/>
      <w:bookmarkEnd w:id="17"/>
      <w:bookmarkEnd w:id="18"/>
    </w:p>
    <w:p w:rsidR="004A52C9" w:rsidRPr="004A52C9" w:rsidRDefault="004A52C9" w:rsidP="004A53FA">
      <w:pPr>
        <w:pStyle w:val="Prrafodelista"/>
        <w:numPr>
          <w:ilvl w:val="0"/>
          <w:numId w:val="10"/>
        </w:numPr>
        <w:ind w:left="2127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9628E6" w:rsidRPr="004A52C9" w:rsidRDefault="004A52C9" w:rsidP="004A53FA">
      <w:pPr>
        <w:pStyle w:val="Prrafodelista"/>
        <w:numPr>
          <w:ilvl w:val="0"/>
          <w:numId w:val="10"/>
        </w:numPr>
        <w:ind w:left="2127"/>
        <w:rPr>
          <w:lang w:val="es-PE"/>
        </w:rPr>
      </w:pPr>
      <w:r w:rsidRPr="004A52C9">
        <w:rPr>
          <w:rFonts w:ascii="Arial" w:hAnsi="Arial" w:cs="Arial"/>
          <w:sz w:val="22"/>
          <w:lang w:val="es-PE"/>
        </w:rPr>
        <w:t>El Jefe de Logística estaba logueado al sistema</w:t>
      </w:r>
      <w:r w:rsidRPr="004A52C9">
        <w:rPr>
          <w:lang w:val="es-PE"/>
        </w:rPr>
        <w:t>.</w:t>
      </w:r>
    </w:p>
    <w:p w:rsidR="009D384E" w:rsidRPr="00D34E15" w:rsidRDefault="005F505F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19" w:name="_Toc389476709"/>
      <w:bookmarkStart w:id="20" w:name="_Toc496706665"/>
      <w:r w:rsidR="009D384E"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19"/>
      <w:bookmarkEnd w:id="20"/>
    </w:p>
    <w:p w:rsidR="00BC12D7" w:rsidRPr="00E36679" w:rsidRDefault="00D413BE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="00BC12D7"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="00E16ABB">
        <w:rPr>
          <w:rFonts w:ascii="Arial" w:hAnsi="Arial" w:cs="Arial"/>
          <w:sz w:val="22"/>
          <w:szCs w:val="22"/>
          <w:lang w:val="es-PE"/>
        </w:rPr>
        <w:t>Generar Revisiones Técnicas de Vehículos</w:t>
      </w:r>
      <w:r w:rsidR="00BC12D7" w:rsidRPr="00E36679">
        <w:rPr>
          <w:rFonts w:ascii="Arial" w:hAnsi="Arial" w:cs="Arial"/>
          <w:sz w:val="22"/>
          <w:szCs w:val="22"/>
          <w:lang w:val="es-PE"/>
        </w:rPr>
        <w:t>”</w:t>
      </w:r>
      <w:r w:rsidR="00E16ABB">
        <w:rPr>
          <w:rFonts w:ascii="Arial" w:hAnsi="Arial" w:cs="Arial"/>
          <w:sz w:val="22"/>
          <w:szCs w:val="22"/>
          <w:lang w:val="es-PE"/>
        </w:rPr>
        <w:t>.</w:t>
      </w:r>
    </w:p>
    <w:p w:rsidR="00BC12D7" w:rsidRDefault="00D413BE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="00B17D89" w:rsidRPr="00B17D89">
        <w:rPr>
          <w:rFonts w:ascii="Arial" w:hAnsi="Arial" w:cs="Arial"/>
          <w:sz w:val="22"/>
          <w:szCs w:val="22"/>
          <w:lang w:val="es-PE"/>
        </w:rPr>
        <w:t xml:space="preserve"> opción “Buscar Vehículo”</w:t>
      </w:r>
      <w:r w:rsidR="00E16ABB" w:rsidRPr="00B17D89">
        <w:rPr>
          <w:rFonts w:ascii="Arial" w:hAnsi="Arial" w:cs="Arial"/>
          <w:sz w:val="22"/>
          <w:szCs w:val="22"/>
          <w:lang w:val="es-PE"/>
        </w:rPr>
        <w:t>.</w:t>
      </w:r>
    </w:p>
    <w:p w:rsidR="00B17D89" w:rsidRDefault="00B17D89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Ingresar la placa del vehículo para filtrar: EVJ-382</w:t>
      </w:r>
    </w:p>
    <w:p w:rsidR="00B17D89" w:rsidRPr="00B17D89" w:rsidRDefault="00B17D89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el vehículo: EVJ-382</w:t>
      </w:r>
    </w:p>
    <w:p w:rsidR="00681D9C" w:rsidRPr="00E16ABB" w:rsidRDefault="00681D9C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 xml:space="preserve">Ingresar </w:t>
      </w:r>
      <w:r w:rsidR="00E16ABB" w:rsidRPr="00E16ABB">
        <w:rPr>
          <w:rFonts w:ascii="Arial" w:eastAsia="Arial" w:hAnsi="Arial" w:cs="Arial"/>
          <w:sz w:val="22"/>
          <w:szCs w:val="22"/>
          <w:lang w:val="es-PE"/>
        </w:rPr>
        <w:t>la fecha asignada</w:t>
      </w:r>
      <w:r w:rsidRPr="00E16ABB">
        <w:rPr>
          <w:rFonts w:ascii="Arial" w:hAnsi="Arial" w:cs="Arial"/>
          <w:sz w:val="22"/>
          <w:szCs w:val="22"/>
          <w:lang w:val="es-PE"/>
        </w:rPr>
        <w:t>:</w:t>
      </w:r>
      <w:r w:rsidR="002D2DAF" w:rsidRPr="00E16ABB">
        <w:rPr>
          <w:rFonts w:ascii="Arial" w:hAnsi="Arial" w:cs="Arial"/>
          <w:sz w:val="22"/>
          <w:szCs w:val="22"/>
          <w:lang w:val="es-PE"/>
        </w:rPr>
        <w:t xml:space="preserve"> </w:t>
      </w:r>
      <w:r w:rsidR="00B17D89">
        <w:rPr>
          <w:rFonts w:ascii="Calibri" w:hAnsi="Calibri" w:cs="Calibri"/>
          <w:color w:val="000000"/>
          <w:sz w:val="22"/>
          <w:szCs w:val="22"/>
          <w:lang w:val="es-MX" w:eastAsia="es-MX"/>
        </w:rPr>
        <w:t>05/10/2017</w:t>
      </w:r>
    </w:p>
    <w:p w:rsidR="00681D9C" w:rsidRPr="00E36679" w:rsidRDefault="00681D9C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 w:rsidR="00E16ABB">
        <w:rPr>
          <w:rFonts w:ascii="Arial" w:eastAsia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>:</w:t>
      </w:r>
      <w:r w:rsidR="002D2DAF" w:rsidRPr="00E36679">
        <w:rPr>
          <w:rFonts w:ascii="Arial" w:hAnsi="Arial" w:cs="Arial"/>
          <w:sz w:val="22"/>
          <w:szCs w:val="22"/>
          <w:lang w:val="es-PE"/>
        </w:rPr>
        <w:t xml:space="preserve"> </w:t>
      </w:r>
      <w:r w:rsidR="00B17D89">
        <w:rPr>
          <w:rFonts w:ascii="Calibri" w:hAnsi="Calibri" w:cs="Calibri"/>
          <w:color w:val="000000"/>
          <w:sz w:val="22"/>
          <w:szCs w:val="22"/>
          <w:lang w:val="es-MX" w:eastAsia="es-MX"/>
        </w:rPr>
        <w:t>Llanta reventada</w:t>
      </w:r>
    </w:p>
    <w:p w:rsidR="00BC12D7" w:rsidRDefault="00E16ABB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el tipo de Mantenimiento</w:t>
      </w:r>
      <w:r w:rsidR="00681D9C">
        <w:rPr>
          <w:rFonts w:ascii="Arial" w:hAnsi="Arial" w:cs="Arial"/>
          <w:sz w:val="22"/>
          <w:szCs w:val="22"/>
          <w:lang w:val="es-MX"/>
        </w:rPr>
        <w:t>:</w:t>
      </w:r>
      <w:r w:rsidR="00B17D89">
        <w:rPr>
          <w:rFonts w:ascii="Arial" w:hAnsi="Arial" w:cs="Arial"/>
          <w:sz w:val="22"/>
          <w:szCs w:val="22"/>
          <w:lang w:val="es-MX"/>
        </w:rPr>
        <w:t xml:space="preserve"> Correctivo</w:t>
      </w:r>
    </w:p>
    <w:p w:rsidR="00BC12D7" w:rsidRDefault="00BC12D7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>Seleccionar “</w:t>
      </w:r>
      <w:r w:rsidR="00E16ABB" w:rsidRPr="00E16ABB">
        <w:rPr>
          <w:rFonts w:ascii="Arial" w:hAnsi="Arial" w:cs="Arial"/>
          <w:sz w:val="22"/>
          <w:szCs w:val="22"/>
          <w:lang w:val="es-PE"/>
        </w:rPr>
        <w:t>Agregar a la grilla</w:t>
      </w:r>
      <w:r w:rsidRPr="00E16ABB">
        <w:rPr>
          <w:rFonts w:ascii="Arial" w:hAnsi="Arial" w:cs="Arial"/>
          <w:sz w:val="22"/>
          <w:szCs w:val="22"/>
          <w:lang w:val="es-PE"/>
        </w:rPr>
        <w:t>”</w:t>
      </w:r>
      <w:r w:rsidR="00E16ABB">
        <w:rPr>
          <w:rFonts w:ascii="Arial" w:hAnsi="Arial" w:cs="Arial"/>
          <w:sz w:val="22"/>
          <w:szCs w:val="22"/>
          <w:lang w:val="es-PE"/>
        </w:rPr>
        <w:t>.</w:t>
      </w:r>
    </w:p>
    <w:p w:rsidR="00E16ABB" w:rsidRDefault="00E16ABB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mensaje “</w:t>
      </w:r>
      <w:r w:rsidR="00FF014A">
        <w:rPr>
          <w:rFonts w:ascii="Arial" w:hAnsi="Arial" w:cs="Arial"/>
          <w:sz w:val="22"/>
          <w:szCs w:val="22"/>
          <w:lang w:val="es-PE"/>
        </w:rPr>
        <w:t>Solicitud d</w:t>
      </w:r>
      <w:r w:rsidR="00B17D89">
        <w:rPr>
          <w:rFonts w:ascii="Arial" w:hAnsi="Arial" w:cs="Arial"/>
          <w:sz w:val="22"/>
          <w:szCs w:val="22"/>
          <w:lang w:val="es-PE"/>
        </w:rPr>
        <w:t>e revisión técnica agregada satisfactoriamente</w:t>
      </w:r>
      <w:r>
        <w:rPr>
          <w:rFonts w:ascii="Arial" w:hAnsi="Arial" w:cs="Arial"/>
          <w:sz w:val="22"/>
          <w:szCs w:val="22"/>
          <w:lang w:val="es-PE"/>
        </w:rPr>
        <w:t>”.</w:t>
      </w:r>
    </w:p>
    <w:p w:rsidR="00E16ABB" w:rsidRDefault="00E16ABB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Verificar que grabe en la grilla los campos (N°(Generado), Placa, Tipo de revisión, Fecha propuesta, Motivo y Estado(Pendiente)) que se ingresó anteriormente.</w:t>
      </w:r>
    </w:p>
    <w:p w:rsidR="00E16ABB" w:rsidRPr="00E16ABB" w:rsidRDefault="00E16ABB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“Enviar Solicitud de Revisión”.</w:t>
      </w:r>
    </w:p>
    <w:p w:rsidR="00BC12D7" w:rsidRPr="00681D9C" w:rsidRDefault="00BC12D7" w:rsidP="004A53FA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 w:rsidR="00B17D89">
        <w:rPr>
          <w:rFonts w:ascii="Arial" w:hAnsi="Arial" w:cs="Arial"/>
          <w:sz w:val="22"/>
          <w:szCs w:val="22"/>
          <w:lang w:val="es-MX"/>
        </w:rPr>
        <w:t>“Se ha grabado solicitudes de la grilla correctamente. Presione OK para salir”.</w:t>
      </w:r>
    </w:p>
    <w:p w:rsidR="004F2DB0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1" w:name="_Toc389476710"/>
      <w:bookmarkStart w:id="22" w:name="_Toc496706666"/>
      <w:r w:rsidR="00785206" w:rsidRPr="00D34E15">
        <w:rPr>
          <w:rFonts w:cs="Arial"/>
          <w:b/>
          <w:i w:val="0"/>
          <w:sz w:val="22"/>
          <w:szCs w:val="22"/>
          <w:lang w:val="es-PE"/>
        </w:rPr>
        <w:t>Criterio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(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>s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)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 xml:space="preserve"> de Éxito / Fallo</w:t>
      </w:r>
      <w:bookmarkEnd w:id="21"/>
      <w:bookmarkEnd w:id="22"/>
    </w:p>
    <w:p w:rsidR="00A66F37" w:rsidRPr="00D34E15" w:rsidRDefault="00B17D89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La Generación de Revisiones Técnicas de Vehículos</w:t>
      </w:r>
      <w:r w:rsidR="00681D9C">
        <w:rPr>
          <w:rFonts w:ascii="Arial" w:hAnsi="Arial" w:cs="Arial"/>
          <w:sz w:val="22"/>
          <w:szCs w:val="22"/>
          <w:lang w:val="es-PE"/>
        </w:rPr>
        <w:t xml:space="preserve"> Satisfactoriamente.</w:t>
      </w:r>
    </w:p>
    <w:p w:rsidR="00A66F37" w:rsidRDefault="005E3C03" w:rsidP="005E3C03">
      <w:pPr>
        <w:widowControl/>
        <w:spacing w:after="160" w:line="259" w:lineRule="auto"/>
        <w:ind w:left="1429" w:firstLine="11"/>
        <w:rPr>
          <w:rFonts w:ascii="Arial" w:hAnsi="Arial" w:cs="Arial"/>
          <w:sz w:val="22"/>
          <w:szCs w:val="22"/>
          <w:lang w:val="es-MX"/>
        </w:rPr>
      </w:pPr>
      <w:r w:rsidRPr="005E3C03">
        <w:rPr>
          <w:rFonts w:ascii="Arial" w:hAnsi="Arial" w:cs="Arial"/>
          <w:sz w:val="22"/>
          <w:szCs w:val="22"/>
          <w:lang w:val="es-MX"/>
        </w:rPr>
        <w:t>Se muestra mensaje “Se ha grabado solicitudes de la grilla correctamente. Presione OK para salir”.</w:t>
      </w:r>
    </w:p>
    <w:p w:rsidR="005E3C03" w:rsidRPr="005E3C03" w:rsidRDefault="005E3C03" w:rsidP="005E3C03">
      <w:pPr>
        <w:widowControl/>
        <w:spacing w:after="160" w:line="259" w:lineRule="auto"/>
        <w:ind w:left="1429" w:firstLine="11"/>
        <w:rPr>
          <w:rFonts w:ascii="Arial" w:hAnsi="Arial" w:cs="Arial"/>
          <w:sz w:val="22"/>
          <w:szCs w:val="22"/>
          <w:lang w:val="es-MX"/>
        </w:rPr>
      </w:pPr>
    </w:p>
    <w:p w:rsidR="009900F4" w:rsidRPr="0020106D" w:rsidRDefault="00171086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23" w:name="_Toc496706667"/>
      <w:r w:rsidR="00B17D89">
        <w:rPr>
          <w:rFonts w:cs="Arial"/>
          <w:color w:val="000000"/>
          <w:sz w:val="22"/>
          <w:szCs w:val="22"/>
        </w:rPr>
        <w:t>Vehículo no seleccionado</w:t>
      </w:r>
      <w:bookmarkEnd w:id="23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4" w:name="_Toc496706668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24"/>
    </w:p>
    <w:p w:rsidR="009900F4" w:rsidRPr="00D34E15" w:rsidRDefault="00B17D89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No se </w:t>
      </w:r>
      <w:r>
        <w:rPr>
          <w:rFonts w:ascii="Arial" w:hAnsi="Arial" w:cs="Arial"/>
          <w:sz w:val="22"/>
          <w:szCs w:val="22"/>
          <w:lang w:val="es-PE"/>
        </w:rPr>
        <w:t>seleccionara un Vehículo al momento de Buscar</w:t>
      </w:r>
      <w:r w:rsidR="001F3C72">
        <w:rPr>
          <w:rFonts w:ascii="Arial" w:hAnsi="Arial" w:cs="Arial"/>
          <w:sz w:val="22"/>
          <w:szCs w:val="22"/>
          <w:lang w:val="es-PE"/>
        </w:rPr>
        <w:t xml:space="preserve">, </w:t>
      </w:r>
      <w:r w:rsidR="001F3C72" w:rsidRPr="001F3C72">
        <w:rPr>
          <w:rFonts w:ascii="Arial" w:hAnsi="Arial" w:cs="Arial"/>
          <w:sz w:val="22"/>
          <w:szCs w:val="22"/>
          <w:lang w:val="es-MX"/>
        </w:rPr>
        <w:t>se ingresará la fecha asignada, motivo y se seleccionará el tipo de mantenimiento</w:t>
      </w:r>
      <w:r w:rsidRPr="00D34E15">
        <w:rPr>
          <w:rFonts w:ascii="Arial" w:hAnsi="Arial" w:cs="Arial"/>
          <w:sz w:val="22"/>
          <w:szCs w:val="22"/>
          <w:lang w:val="es-PE"/>
        </w:rPr>
        <w:t>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5" w:name="_Toc496706669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25"/>
    </w:p>
    <w:p w:rsidR="004A52C9" w:rsidRPr="004A52C9" w:rsidRDefault="004A52C9" w:rsidP="004A53FA">
      <w:pPr>
        <w:pStyle w:val="Prrafodelista"/>
        <w:numPr>
          <w:ilvl w:val="0"/>
          <w:numId w:val="11"/>
        </w:numPr>
        <w:ind w:left="1843"/>
        <w:rPr>
          <w:rFonts w:ascii="Arial" w:hAnsi="Arial" w:cs="Arial"/>
          <w:sz w:val="22"/>
          <w:szCs w:val="22"/>
          <w:lang w:val="es-PE"/>
        </w:rPr>
      </w:pPr>
      <w:r w:rsidRPr="004A52C9">
        <w:rPr>
          <w:rFonts w:ascii="Arial" w:hAnsi="Arial" w:cs="Arial"/>
          <w:sz w:val="22"/>
          <w:szCs w:val="22"/>
          <w:lang w:val="es-PE"/>
        </w:rPr>
        <w:t>Lista de vehículos estaba disponible.</w:t>
      </w:r>
    </w:p>
    <w:p w:rsidR="009900F4" w:rsidRPr="004A52C9" w:rsidRDefault="004A52C9" w:rsidP="004A53FA">
      <w:pPr>
        <w:pStyle w:val="Prrafodelista"/>
        <w:numPr>
          <w:ilvl w:val="0"/>
          <w:numId w:val="11"/>
        </w:numPr>
        <w:ind w:left="1843"/>
        <w:rPr>
          <w:rFonts w:ascii="Arial" w:hAnsi="Arial" w:cs="Arial"/>
          <w:sz w:val="22"/>
          <w:szCs w:val="22"/>
          <w:lang w:val="es-PE"/>
        </w:rPr>
      </w:pPr>
      <w:r w:rsidRPr="004A52C9">
        <w:rPr>
          <w:rFonts w:ascii="Arial" w:hAnsi="Arial" w:cs="Arial"/>
          <w:sz w:val="22"/>
          <w:szCs w:val="22"/>
          <w:lang w:val="es-PE"/>
        </w:rPr>
        <w:t>El Jefe de Logística estaba logueado al sistema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26" w:name="_Toc496706670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26"/>
    </w:p>
    <w:p w:rsidR="0020106D" w:rsidRDefault="00D413BE" w:rsidP="004A53FA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="0020106D"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>
        <w:rPr>
          <w:rFonts w:ascii="Arial" w:hAnsi="Arial" w:cs="Arial"/>
          <w:sz w:val="22"/>
          <w:szCs w:val="22"/>
          <w:lang w:val="es-PE"/>
        </w:rPr>
        <w:t>Generar Revisiones Técnicas de Vehículos</w:t>
      </w:r>
      <w:r w:rsidR="0020106D" w:rsidRPr="00E36679">
        <w:rPr>
          <w:rFonts w:ascii="Arial" w:hAnsi="Arial" w:cs="Arial"/>
          <w:sz w:val="22"/>
          <w:szCs w:val="22"/>
          <w:lang w:val="es-PE"/>
        </w:rPr>
        <w:t>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D413BE" w:rsidRPr="00E36679" w:rsidRDefault="00D413BE" w:rsidP="004A53FA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 “Buscar Vehículo”.</w:t>
      </w:r>
    </w:p>
    <w:p w:rsidR="0020106D" w:rsidRPr="00D413BE" w:rsidRDefault="00D413BE" w:rsidP="004A53FA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D413BE">
        <w:rPr>
          <w:rFonts w:ascii="Arial" w:hAnsi="Arial" w:cs="Arial"/>
          <w:sz w:val="22"/>
          <w:szCs w:val="22"/>
          <w:lang w:val="es-PE"/>
        </w:rPr>
        <w:t>No filtrar por placa ni seleccionar un veh</w:t>
      </w:r>
      <w:r>
        <w:rPr>
          <w:rFonts w:ascii="Arial" w:hAnsi="Arial" w:cs="Arial"/>
          <w:sz w:val="22"/>
          <w:szCs w:val="22"/>
          <w:lang w:val="es-PE"/>
        </w:rPr>
        <w:t>ículo.</w:t>
      </w:r>
    </w:p>
    <w:p w:rsidR="009900F4" w:rsidRDefault="00D413BE" w:rsidP="004A53FA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Salir de </w:t>
      </w:r>
      <w:r w:rsidRPr="00D413BE">
        <w:rPr>
          <w:rFonts w:ascii="Arial" w:hAnsi="Arial" w:cs="Arial"/>
          <w:sz w:val="22"/>
          <w:szCs w:val="22"/>
          <w:lang w:val="es-PE"/>
        </w:rPr>
        <w:t>“Buscar Vehículo”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675C1E" w:rsidRPr="00E16ABB" w:rsidRDefault="00675C1E" w:rsidP="00675C1E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lastRenderedPageBreak/>
        <w:t xml:space="preserve">Ingresar </w:t>
      </w:r>
      <w:r w:rsidRPr="00E16ABB">
        <w:rPr>
          <w:rFonts w:ascii="Arial" w:eastAsia="Arial" w:hAnsi="Arial" w:cs="Arial"/>
          <w:sz w:val="22"/>
          <w:szCs w:val="22"/>
          <w:lang w:val="es-PE"/>
        </w:rPr>
        <w:t>la fecha asignada</w:t>
      </w:r>
      <w:r w:rsidRPr="00E16ABB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t>05/10/2017</w:t>
      </w:r>
    </w:p>
    <w:p w:rsidR="00675C1E" w:rsidRPr="00E36679" w:rsidRDefault="00675C1E" w:rsidP="00675C1E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t>Llanta reventada</w:t>
      </w:r>
    </w:p>
    <w:p w:rsidR="00675C1E" w:rsidRDefault="00675C1E" w:rsidP="00675C1E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el tipo de Mantenimiento: Correctivo</w:t>
      </w:r>
    </w:p>
    <w:p w:rsidR="00675C1E" w:rsidRDefault="00675C1E" w:rsidP="00675C1E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>Seleccionar “Agregar a la grilla”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9900F4" w:rsidRPr="00D34E15" w:rsidRDefault="009900F4" w:rsidP="004A53FA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>Se muestra mensaje</w:t>
      </w:r>
      <w:r w:rsidR="00D413BE">
        <w:rPr>
          <w:rFonts w:ascii="Arial" w:hAnsi="Arial" w:cs="Arial"/>
          <w:sz w:val="22"/>
          <w:szCs w:val="22"/>
          <w:lang w:val="es-MX"/>
        </w:rPr>
        <w:t xml:space="preserve"> ”No se seleccionó vehículo”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7" w:name="_Toc496706671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27"/>
    </w:p>
    <w:p w:rsidR="009900F4" w:rsidRDefault="00D413BE" w:rsidP="009900F4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No se seleccionó vehículo y no podrá agregar y generar una revisión técnica de vehículo.</w:t>
      </w:r>
    </w:p>
    <w:p w:rsidR="00280BA3" w:rsidRDefault="00280BA3" w:rsidP="00280BA3">
      <w:pPr>
        <w:widowControl/>
        <w:spacing w:after="160" w:line="259" w:lineRule="auto"/>
        <w:ind w:left="709" w:firstLine="720"/>
        <w:rPr>
          <w:rFonts w:ascii="Arial" w:hAnsi="Arial" w:cs="Arial"/>
          <w:sz w:val="22"/>
          <w:szCs w:val="22"/>
          <w:lang w:val="es-MX"/>
        </w:rPr>
      </w:pPr>
      <w:r w:rsidRPr="00280BA3">
        <w:rPr>
          <w:rFonts w:ascii="Arial" w:hAnsi="Arial" w:cs="Arial"/>
          <w:sz w:val="22"/>
          <w:szCs w:val="22"/>
          <w:lang w:val="es-MX"/>
        </w:rPr>
        <w:t xml:space="preserve">Se muestra </w:t>
      </w:r>
      <w:r>
        <w:rPr>
          <w:rFonts w:ascii="Arial" w:hAnsi="Arial" w:cs="Arial"/>
          <w:sz w:val="22"/>
          <w:szCs w:val="22"/>
          <w:lang w:val="es-MX"/>
        </w:rPr>
        <w:t>mensaje “</w:t>
      </w:r>
      <w:r w:rsidRPr="00280BA3">
        <w:rPr>
          <w:rFonts w:ascii="Arial" w:hAnsi="Arial" w:cs="Arial"/>
          <w:sz w:val="22"/>
          <w:szCs w:val="22"/>
          <w:lang w:val="es-MX"/>
        </w:rPr>
        <w:t>No se seleccionó vehículo”.</w:t>
      </w:r>
    </w:p>
    <w:p w:rsidR="00280BA3" w:rsidRPr="00280BA3" w:rsidRDefault="00280BA3" w:rsidP="00280BA3">
      <w:pPr>
        <w:widowControl/>
        <w:spacing w:after="160" w:line="259" w:lineRule="auto"/>
        <w:ind w:left="709" w:firstLine="720"/>
        <w:rPr>
          <w:rFonts w:ascii="Arial" w:hAnsi="Arial" w:cs="Arial"/>
          <w:sz w:val="22"/>
          <w:szCs w:val="22"/>
          <w:lang w:val="es-MX"/>
        </w:rPr>
      </w:pPr>
    </w:p>
    <w:p w:rsidR="009900F4" w:rsidRPr="00D34E15" w:rsidRDefault="005E68E8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color w:val="000000"/>
          <w:sz w:val="22"/>
          <w:szCs w:val="22"/>
          <w:lang w:val="es-PE"/>
        </w:rPr>
        <w:t xml:space="preserve"> </w:t>
      </w:r>
      <w:bookmarkStart w:id="28" w:name="_Toc496706672"/>
      <w:r w:rsidR="00D413BE">
        <w:rPr>
          <w:rFonts w:cs="Arial"/>
          <w:color w:val="000000"/>
          <w:sz w:val="22"/>
          <w:szCs w:val="22"/>
          <w:lang w:val="es-PE"/>
        </w:rPr>
        <w:t>Formato de fecha incorrecta</w:t>
      </w:r>
      <w:bookmarkEnd w:id="28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9" w:name="_Toc496706673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29"/>
    </w:p>
    <w:p w:rsidR="009900F4" w:rsidRPr="00D34E15" w:rsidRDefault="001F3C72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PE"/>
        </w:rPr>
      </w:pPr>
      <w:r w:rsidRPr="001F3C72">
        <w:rPr>
          <w:rFonts w:ascii="Arial" w:hAnsi="Arial" w:cs="Arial"/>
          <w:sz w:val="22"/>
          <w:szCs w:val="22"/>
          <w:lang w:val="es-MX"/>
        </w:rPr>
        <w:t>Se bu</w:t>
      </w:r>
      <w:r>
        <w:rPr>
          <w:rFonts w:ascii="Arial" w:hAnsi="Arial" w:cs="Arial"/>
          <w:sz w:val="22"/>
          <w:szCs w:val="22"/>
          <w:lang w:val="es-MX"/>
        </w:rPr>
        <w:t>scará un vehículo, se ingresará motivo,</w:t>
      </w:r>
      <w:r w:rsidRPr="001F3C72">
        <w:rPr>
          <w:rFonts w:ascii="Arial" w:hAnsi="Arial" w:cs="Arial"/>
          <w:sz w:val="22"/>
          <w:szCs w:val="22"/>
          <w:lang w:val="es-MX"/>
        </w:rPr>
        <w:t xml:space="preserve"> se seleccionará el tipo de mantenimiento</w:t>
      </w:r>
      <w:r>
        <w:rPr>
          <w:rFonts w:ascii="Arial" w:eastAsia="Arial" w:hAnsi="Arial" w:cs="Arial"/>
          <w:sz w:val="22"/>
          <w:szCs w:val="22"/>
          <w:lang w:val="es-MX"/>
        </w:rPr>
        <w:t xml:space="preserve"> y s</w:t>
      </w:r>
      <w:r w:rsidR="00F92694" w:rsidRPr="00D34E15">
        <w:rPr>
          <w:rFonts w:ascii="Arial" w:hAnsi="Arial" w:cs="Arial"/>
          <w:sz w:val="22"/>
          <w:szCs w:val="22"/>
          <w:lang w:val="es-PE"/>
        </w:rPr>
        <w:t xml:space="preserve">e ingresará </w:t>
      </w:r>
      <w:r w:rsidR="00D413BE">
        <w:rPr>
          <w:rFonts w:ascii="Arial" w:hAnsi="Arial" w:cs="Arial"/>
          <w:sz w:val="22"/>
          <w:szCs w:val="22"/>
          <w:lang w:val="es-PE"/>
        </w:rPr>
        <w:t>formato de fecha</w:t>
      </w:r>
      <w:r w:rsidR="00A32368">
        <w:rPr>
          <w:rFonts w:ascii="Arial" w:hAnsi="Arial" w:cs="Arial"/>
          <w:sz w:val="22"/>
          <w:szCs w:val="22"/>
          <w:lang w:val="es-PE"/>
        </w:rPr>
        <w:t xml:space="preserve"> de manera incorrecta</w:t>
      </w:r>
      <w:r w:rsidR="00F92694" w:rsidRPr="00D34E15">
        <w:rPr>
          <w:rFonts w:ascii="Arial" w:hAnsi="Arial" w:cs="Arial"/>
          <w:sz w:val="22"/>
          <w:szCs w:val="22"/>
          <w:lang w:val="es-PE"/>
        </w:rPr>
        <w:t>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0" w:name="_Toc496706674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0"/>
    </w:p>
    <w:p w:rsidR="004A52C9" w:rsidRPr="004A52C9" w:rsidRDefault="004A52C9" w:rsidP="004A53FA">
      <w:pPr>
        <w:pStyle w:val="Prrafodelista"/>
        <w:numPr>
          <w:ilvl w:val="0"/>
          <w:numId w:val="12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A32368" w:rsidRPr="004A52C9" w:rsidRDefault="004A52C9" w:rsidP="004A53FA">
      <w:pPr>
        <w:pStyle w:val="Prrafodelista"/>
        <w:numPr>
          <w:ilvl w:val="0"/>
          <w:numId w:val="12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El Jefe de Logística estaba logueado al sistema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31" w:name="_Toc496706675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1"/>
    </w:p>
    <w:p w:rsidR="00A32368" w:rsidRPr="00E36679" w:rsidRDefault="00D413BE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 “Generar Revisiones Técnicas de Vehículos”.</w:t>
      </w:r>
    </w:p>
    <w:p w:rsidR="00A32368" w:rsidRPr="0020106D" w:rsidRDefault="00D413BE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Seleccionar opción “Buscar Vehículo”.</w:t>
      </w:r>
    </w:p>
    <w:p w:rsidR="00A32368" w:rsidRDefault="00354B6A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354B6A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hAnsi="Arial" w:cs="Arial"/>
          <w:sz w:val="22"/>
          <w:szCs w:val="22"/>
          <w:lang w:val="es-PE"/>
        </w:rPr>
        <w:t>la placa del vehículo para filtrar: EVJ-382.</w:t>
      </w:r>
    </w:p>
    <w:p w:rsidR="00354B6A" w:rsidRDefault="00354B6A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el vehículo: EVJ-382.</w:t>
      </w:r>
    </w:p>
    <w:p w:rsidR="00C7580D" w:rsidRPr="00280BA3" w:rsidRDefault="00354B6A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C7580D">
        <w:rPr>
          <w:rFonts w:ascii="Arial" w:hAnsi="Arial" w:cs="Arial"/>
          <w:sz w:val="22"/>
          <w:szCs w:val="22"/>
          <w:lang w:val="es-PE"/>
        </w:rPr>
        <w:t xml:space="preserve">Ingresar la fecha asignada: </w:t>
      </w:r>
      <w:r w:rsidR="00C7580D" w:rsidRPr="008D7F0D">
        <w:rPr>
          <w:rFonts w:ascii="Arial" w:hAnsi="Arial" w:cs="Arial"/>
          <w:sz w:val="22"/>
          <w:szCs w:val="22"/>
          <w:lang w:val="es-PE"/>
        </w:rPr>
        <w:t>09/2017/10</w:t>
      </w:r>
    </w:p>
    <w:p w:rsidR="00280BA3" w:rsidRPr="00E36679" w:rsidRDefault="00280BA3" w:rsidP="00280BA3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Ingresar </w:t>
      </w:r>
      <w:r>
        <w:rPr>
          <w:rFonts w:ascii="Arial" w:eastAsia="Arial" w:hAnsi="Arial" w:cs="Arial"/>
          <w:sz w:val="22"/>
          <w:szCs w:val="22"/>
          <w:lang w:val="es-PE"/>
        </w:rPr>
        <w:t>el motivo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t>Llanta reventada</w:t>
      </w:r>
    </w:p>
    <w:p w:rsidR="00280BA3" w:rsidRDefault="00280BA3" w:rsidP="00280BA3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el tipo de Mantenimiento: Correctivo</w:t>
      </w:r>
    </w:p>
    <w:p w:rsidR="00280BA3" w:rsidRPr="00280BA3" w:rsidRDefault="00280BA3" w:rsidP="00280BA3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16ABB">
        <w:rPr>
          <w:rFonts w:ascii="Arial" w:hAnsi="Arial" w:cs="Arial"/>
          <w:sz w:val="22"/>
          <w:szCs w:val="22"/>
          <w:lang w:val="es-PE"/>
        </w:rPr>
        <w:t>Seleccionar “Agregar a la grilla”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A32368" w:rsidRPr="00C7580D" w:rsidRDefault="00A32368" w:rsidP="004A53FA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C7580D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 w:rsidR="00280BA3" w:rsidRPr="00280BA3">
        <w:rPr>
          <w:rFonts w:ascii="Verdana" w:hAnsi="Verdana"/>
          <w:lang w:val="es-MX"/>
        </w:rPr>
        <w:t xml:space="preserve">“Se ingresó un formato de fecha incorrecta. </w:t>
      </w:r>
      <w:r w:rsidR="00280BA3" w:rsidRPr="00862CB3">
        <w:rPr>
          <w:rFonts w:ascii="Verdana" w:hAnsi="Verdana"/>
        </w:rPr>
        <w:t>Por favor, revise</w:t>
      </w:r>
      <w:r w:rsidR="00280BA3" w:rsidRPr="00AF4115">
        <w:rPr>
          <w:rFonts w:ascii="Verdana" w:hAnsi="Verdana"/>
        </w:rPr>
        <w:t>.”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2" w:name="_Toc496706676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2"/>
    </w:p>
    <w:p w:rsidR="00A32368" w:rsidRDefault="00A32368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 w:rsidR="00354B6A">
        <w:rPr>
          <w:rFonts w:ascii="Arial" w:hAnsi="Arial" w:cs="Arial"/>
          <w:sz w:val="22"/>
          <w:szCs w:val="22"/>
          <w:lang w:val="es-PE"/>
        </w:rPr>
        <w:t>formato de la fecha no es la correcta y no podrá agregar y generar una revisión técnica de vehículo.</w:t>
      </w:r>
    </w:p>
    <w:p w:rsidR="00280BA3" w:rsidRDefault="00280BA3" w:rsidP="00280BA3">
      <w:pPr>
        <w:widowControl/>
        <w:spacing w:after="160" w:line="259" w:lineRule="auto"/>
        <w:ind w:left="1429" w:firstLine="11"/>
        <w:rPr>
          <w:rFonts w:ascii="Verdana" w:hAnsi="Verdana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</w:t>
      </w:r>
      <w:r w:rsidRPr="00280BA3">
        <w:rPr>
          <w:rFonts w:ascii="Arial" w:hAnsi="Arial" w:cs="Arial"/>
          <w:sz w:val="22"/>
          <w:szCs w:val="22"/>
          <w:lang w:val="es-MX"/>
        </w:rPr>
        <w:t xml:space="preserve">e muestra mensaje </w:t>
      </w:r>
      <w:r w:rsidRPr="00280BA3">
        <w:rPr>
          <w:rFonts w:ascii="Verdana" w:hAnsi="Verdana"/>
          <w:lang w:val="es-MX"/>
        </w:rPr>
        <w:t>“Se ingresó un formato de fecha incorrecta. Por favor, revise.”</w:t>
      </w:r>
    </w:p>
    <w:p w:rsidR="002F17AF" w:rsidRPr="00280BA3" w:rsidRDefault="002F17AF" w:rsidP="00280BA3">
      <w:pPr>
        <w:widowControl/>
        <w:spacing w:after="160" w:line="259" w:lineRule="auto"/>
        <w:ind w:left="1429" w:firstLine="11"/>
        <w:rPr>
          <w:rFonts w:ascii="Arial" w:hAnsi="Arial" w:cs="Arial"/>
          <w:sz w:val="22"/>
          <w:szCs w:val="22"/>
          <w:lang w:val="es-MX"/>
        </w:rPr>
      </w:pPr>
    </w:p>
    <w:p w:rsidR="002F17AF" w:rsidRPr="00D34E15" w:rsidRDefault="002F17AF" w:rsidP="002F17AF">
      <w:pPr>
        <w:pStyle w:val="Ttulo2"/>
        <w:rPr>
          <w:rFonts w:cs="Arial"/>
          <w:sz w:val="22"/>
          <w:szCs w:val="22"/>
          <w:lang w:val="es-PE"/>
        </w:rPr>
      </w:pPr>
      <w:bookmarkStart w:id="33" w:name="_Toc496706687"/>
      <w:r>
        <w:rPr>
          <w:rFonts w:cs="Arial"/>
          <w:color w:val="000000"/>
          <w:sz w:val="22"/>
          <w:szCs w:val="22"/>
          <w:lang w:val="es-PE"/>
        </w:rPr>
        <w:t>Datos de revisión incompletos</w:t>
      </w:r>
      <w:bookmarkEnd w:id="33"/>
    </w:p>
    <w:p w:rsidR="002F17AF" w:rsidRPr="00D34E15" w:rsidRDefault="002F17AF" w:rsidP="002F17AF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4" w:name="_Toc496706688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34"/>
    </w:p>
    <w:p w:rsidR="002F17AF" w:rsidRPr="001F3C72" w:rsidRDefault="002F17AF" w:rsidP="002F17AF">
      <w:pPr>
        <w:ind w:left="1429" w:hanging="11"/>
        <w:jc w:val="both"/>
        <w:rPr>
          <w:rFonts w:ascii="Arial" w:hAnsi="Arial" w:cs="Arial"/>
          <w:sz w:val="22"/>
          <w:szCs w:val="22"/>
          <w:lang w:val="es-MX"/>
        </w:rPr>
      </w:pPr>
      <w:r w:rsidRPr="001F3C72">
        <w:rPr>
          <w:rFonts w:ascii="Arial" w:hAnsi="Arial" w:cs="Arial"/>
          <w:sz w:val="22"/>
          <w:szCs w:val="22"/>
          <w:lang w:val="es-MX"/>
        </w:rPr>
        <w:t>Se bu</w:t>
      </w:r>
      <w:r>
        <w:rPr>
          <w:rFonts w:ascii="Arial" w:hAnsi="Arial" w:cs="Arial"/>
          <w:sz w:val="22"/>
          <w:szCs w:val="22"/>
          <w:lang w:val="es-MX"/>
        </w:rPr>
        <w:t xml:space="preserve">scará un vehículo y </w:t>
      </w:r>
      <w:r>
        <w:rPr>
          <w:rFonts w:ascii="Arial" w:hAnsi="Arial" w:cs="Arial"/>
          <w:sz w:val="22"/>
          <w:szCs w:val="22"/>
          <w:lang w:val="es-PE"/>
        </w:rPr>
        <w:t xml:space="preserve">no se ingresará </w:t>
      </w:r>
      <w:r w:rsidRPr="001F3C72">
        <w:rPr>
          <w:rFonts w:ascii="Arial" w:hAnsi="Arial" w:cs="Arial"/>
          <w:sz w:val="22"/>
          <w:szCs w:val="22"/>
          <w:lang w:val="es-MX"/>
        </w:rPr>
        <w:t>la fecha asignada, motivo y se seleccionará el tipo de mantenimiento</w:t>
      </w:r>
      <w:r w:rsidRPr="001F3C72">
        <w:rPr>
          <w:rFonts w:ascii="Arial" w:eastAsia="Arial" w:hAnsi="Arial" w:cs="Arial"/>
          <w:sz w:val="22"/>
          <w:szCs w:val="22"/>
          <w:lang w:val="es-MX"/>
        </w:rPr>
        <w:t>.</w:t>
      </w:r>
    </w:p>
    <w:p w:rsidR="002F17AF" w:rsidRPr="00D34E15" w:rsidRDefault="002F17AF" w:rsidP="002F17AF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5" w:name="_Toc496706689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5"/>
    </w:p>
    <w:p w:rsidR="002F17AF" w:rsidRPr="004A52C9" w:rsidRDefault="002F17AF" w:rsidP="002F17AF">
      <w:pPr>
        <w:pStyle w:val="Prrafodelista"/>
        <w:numPr>
          <w:ilvl w:val="0"/>
          <w:numId w:val="14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2F17AF" w:rsidRPr="004A52C9" w:rsidRDefault="002F17AF" w:rsidP="002F17AF">
      <w:pPr>
        <w:pStyle w:val="Prrafodelista"/>
        <w:numPr>
          <w:ilvl w:val="0"/>
          <w:numId w:val="14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El Jefe de Logística estaba logueado al sistema</w:t>
      </w:r>
    </w:p>
    <w:p w:rsidR="002F17AF" w:rsidRPr="00D34E15" w:rsidRDefault="002F17AF" w:rsidP="002F17AF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36" w:name="_Toc496706690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6"/>
    </w:p>
    <w:p w:rsidR="002F17AF" w:rsidRPr="00E36679" w:rsidRDefault="002F17AF" w:rsidP="002F17AF">
      <w:pPr>
        <w:pStyle w:val="Prrafodelista"/>
        <w:widowControl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 “Generar Revisiones Técnicas de Vehículos”.</w:t>
      </w:r>
    </w:p>
    <w:p w:rsidR="002F17AF" w:rsidRDefault="002F17AF" w:rsidP="002F17AF">
      <w:pPr>
        <w:pStyle w:val="Prrafodelista"/>
        <w:widowControl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Seleccionar opción “Buscar Vehículo”.</w:t>
      </w:r>
    </w:p>
    <w:p w:rsidR="002F17AF" w:rsidRPr="005B0066" w:rsidRDefault="002F17AF" w:rsidP="002F17AF">
      <w:pPr>
        <w:pStyle w:val="Prrafodelista"/>
        <w:widowControl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B0066">
        <w:rPr>
          <w:rFonts w:ascii="Arial" w:hAnsi="Arial" w:cs="Arial"/>
          <w:sz w:val="22"/>
          <w:szCs w:val="22"/>
          <w:lang w:val="es-PE"/>
        </w:rPr>
        <w:t>Ingresar la placa del vehículo para filtrar: EVJ-382</w:t>
      </w:r>
    </w:p>
    <w:p w:rsidR="002F17AF" w:rsidRDefault="002F17AF" w:rsidP="002F17AF">
      <w:pPr>
        <w:pStyle w:val="Prrafodelista"/>
        <w:widowControl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Seleccionar el vehículo: EVJ-382.</w:t>
      </w:r>
    </w:p>
    <w:p w:rsidR="002F17AF" w:rsidRDefault="002F17AF" w:rsidP="002F17AF">
      <w:pPr>
        <w:pStyle w:val="Prrafodelista"/>
        <w:widowControl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1D5384">
        <w:rPr>
          <w:rFonts w:ascii="Arial" w:hAnsi="Arial" w:cs="Arial"/>
          <w:sz w:val="22"/>
          <w:szCs w:val="22"/>
          <w:lang w:val="es-PE"/>
        </w:rPr>
        <w:t>Ingresar en cual</w:t>
      </w:r>
      <w:r>
        <w:rPr>
          <w:rFonts w:ascii="Arial" w:hAnsi="Arial" w:cs="Arial"/>
          <w:sz w:val="22"/>
          <w:szCs w:val="22"/>
          <w:lang w:val="es-PE"/>
        </w:rPr>
        <w:t>quiera de los campos o en todos</w:t>
      </w:r>
      <w:r w:rsidRPr="001D5384">
        <w:rPr>
          <w:rFonts w:ascii="Arial" w:hAnsi="Arial" w:cs="Arial"/>
          <w:sz w:val="22"/>
          <w:szCs w:val="22"/>
          <w:lang w:val="es-PE"/>
        </w:rPr>
        <w:t>: En blanco (vac</w:t>
      </w:r>
      <w:r>
        <w:rPr>
          <w:rFonts w:ascii="Arial" w:hAnsi="Arial" w:cs="Arial"/>
          <w:sz w:val="22"/>
          <w:szCs w:val="22"/>
          <w:lang w:val="es-PE"/>
        </w:rPr>
        <w:t>ío</w:t>
      </w:r>
      <w:r w:rsidRPr="001D5384">
        <w:rPr>
          <w:rFonts w:ascii="Arial" w:hAnsi="Arial" w:cs="Arial"/>
          <w:sz w:val="22"/>
          <w:szCs w:val="22"/>
          <w:lang w:val="es-PE"/>
        </w:rPr>
        <w:t>)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2F17AF" w:rsidRPr="001D5384" w:rsidRDefault="002F17AF" w:rsidP="002F17AF">
      <w:pPr>
        <w:pStyle w:val="Prrafodelista"/>
        <w:widowControl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“Agregar solicitud a la grilla”</w:t>
      </w:r>
    </w:p>
    <w:p w:rsidR="002F17AF" w:rsidRDefault="002F17AF" w:rsidP="002F17AF">
      <w:pPr>
        <w:pStyle w:val="Prrafodelista"/>
        <w:widowControl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>
        <w:rPr>
          <w:rFonts w:ascii="Arial" w:hAnsi="Arial" w:cs="Arial"/>
          <w:sz w:val="22"/>
          <w:szCs w:val="22"/>
          <w:lang w:val="es-MX"/>
        </w:rPr>
        <w:t>“Datos incompletos. Por favor revise.</w:t>
      </w:r>
      <w:r w:rsidRPr="00D34E15">
        <w:rPr>
          <w:rFonts w:ascii="Arial" w:hAnsi="Arial" w:cs="Arial"/>
          <w:sz w:val="22"/>
          <w:szCs w:val="22"/>
          <w:lang w:val="es-MX"/>
        </w:rPr>
        <w:t>”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2F17AF" w:rsidRPr="00D34E15" w:rsidRDefault="002F17AF" w:rsidP="002F17AF">
      <w:pPr>
        <w:pStyle w:val="Prrafodelista"/>
        <w:widowControl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 muestra un mensaje (label) debajo de los campos que se encuentran vacíos.</w:t>
      </w:r>
    </w:p>
    <w:p w:rsidR="002F17AF" w:rsidRDefault="002F17AF" w:rsidP="002F17AF">
      <w:pPr>
        <w:pStyle w:val="Prrafodelista"/>
        <w:widowControl/>
        <w:spacing w:after="160" w:line="259" w:lineRule="auto"/>
        <w:ind w:left="2160"/>
        <w:rPr>
          <w:rFonts w:ascii="Arial" w:hAnsi="Arial" w:cs="Arial"/>
          <w:sz w:val="22"/>
          <w:szCs w:val="22"/>
          <w:lang w:val="es-MX"/>
        </w:rPr>
      </w:pPr>
    </w:p>
    <w:p w:rsidR="002F17AF" w:rsidRPr="00D34E15" w:rsidRDefault="002F17AF" w:rsidP="002F17AF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7" w:name="_Toc496706691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7"/>
    </w:p>
    <w:p w:rsidR="002F17AF" w:rsidRDefault="002F17AF" w:rsidP="002F17AF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La generación de revisiones técnicas de vehículos no estará agregado y generado</w:t>
      </w:r>
      <w:r w:rsidRPr="00D34E15">
        <w:rPr>
          <w:rFonts w:ascii="Arial" w:hAnsi="Arial" w:cs="Arial"/>
          <w:sz w:val="22"/>
          <w:szCs w:val="22"/>
          <w:lang w:val="es-PE"/>
        </w:rPr>
        <w:t xml:space="preserve"> satisfactoriamente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2F17AF" w:rsidRDefault="002F17AF" w:rsidP="002F17AF">
      <w:pPr>
        <w:widowControl/>
        <w:spacing w:line="259" w:lineRule="auto"/>
        <w:ind w:left="709" w:firstLine="720"/>
        <w:rPr>
          <w:rFonts w:ascii="Arial" w:hAnsi="Arial" w:cs="Arial"/>
          <w:sz w:val="22"/>
          <w:szCs w:val="22"/>
          <w:lang w:val="es-MX"/>
        </w:rPr>
      </w:pPr>
      <w:r w:rsidRPr="00280BA3">
        <w:rPr>
          <w:rFonts w:ascii="Arial" w:hAnsi="Arial" w:cs="Arial"/>
          <w:sz w:val="22"/>
          <w:szCs w:val="22"/>
          <w:lang w:val="es-MX"/>
        </w:rPr>
        <w:t>Se muestra mensaje “Datos incompletos. Por favor revise.”.</w:t>
      </w:r>
    </w:p>
    <w:p w:rsidR="002F17AF" w:rsidRPr="00280BA3" w:rsidRDefault="002F17AF" w:rsidP="002F17AF">
      <w:pPr>
        <w:widowControl/>
        <w:spacing w:after="160" w:line="259" w:lineRule="auto"/>
        <w:ind w:left="1429"/>
        <w:rPr>
          <w:rFonts w:ascii="Arial" w:hAnsi="Arial" w:cs="Arial"/>
          <w:sz w:val="22"/>
          <w:szCs w:val="22"/>
          <w:lang w:val="es-MX"/>
        </w:rPr>
      </w:pPr>
      <w:r w:rsidRPr="00280BA3">
        <w:rPr>
          <w:rFonts w:ascii="Arial" w:hAnsi="Arial" w:cs="Arial"/>
          <w:sz w:val="22"/>
          <w:szCs w:val="22"/>
          <w:lang w:val="es-MX"/>
        </w:rPr>
        <w:t>Se muestra un mensaje (label) debajo de los campos que se encuentran vacíos.</w:t>
      </w:r>
    </w:p>
    <w:p w:rsidR="00280BA3" w:rsidRPr="002F17AF" w:rsidRDefault="00280BA3" w:rsidP="00A32368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9900F4" w:rsidRPr="00D34E15" w:rsidRDefault="009900F4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38" w:name="_Toc496706677"/>
      <w:r w:rsidR="00354B6A">
        <w:rPr>
          <w:rFonts w:cs="Arial"/>
          <w:color w:val="000000"/>
          <w:sz w:val="22"/>
          <w:szCs w:val="22"/>
          <w:lang w:val="es-PE"/>
        </w:rPr>
        <w:t>Grilla vacía</w:t>
      </w:r>
      <w:bookmarkEnd w:id="38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9" w:name="_Toc496706678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39"/>
    </w:p>
    <w:p w:rsidR="009900F4" w:rsidRPr="00D34E15" w:rsidRDefault="001F3C72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PE"/>
        </w:rPr>
      </w:pPr>
      <w:r w:rsidRPr="001F3C72">
        <w:rPr>
          <w:rFonts w:ascii="Arial" w:hAnsi="Arial" w:cs="Arial"/>
          <w:sz w:val="22"/>
          <w:szCs w:val="22"/>
          <w:lang w:val="es-MX"/>
        </w:rPr>
        <w:t>Se buscará un vehículo, se ingresará la fecha asignada, motivo y se seleccionará el tipo de mantenimiento</w:t>
      </w:r>
      <w:r w:rsidRPr="001F3C72">
        <w:rPr>
          <w:rFonts w:ascii="Arial" w:eastAsia="Arial" w:hAnsi="Arial" w:cs="Arial"/>
          <w:sz w:val="22"/>
          <w:szCs w:val="22"/>
          <w:lang w:val="es-MX"/>
        </w:rPr>
        <w:t>.</w:t>
      </w:r>
      <w:r>
        <w:rPr>
          <w:rFonts w:ascii="Arial" w:eastAsia="Arial" w:hAnsi="Arial" w:cs="Arial"/>
          <w:sz w:val="22"/>
          <w:szCs w:val="22"/>
          <w:lang w:val="es-MX"/>
        </w:rPr>
        <w:t xml:space="preserve"> </w:t>
      </w:r>
      <w:r w:rsidR="00354B6A">
        <w:rPr>
          <w:rFonts w:ascii="Arial" w:hAnsi="Arial" w:cs="Arial"/>
          <w:sz w:val="22"/>
          <w:szCs w:val="22"/>
          <w:lang w:val="es-PE"/>
        </w:rPr>
        <w:t>El sistema no permitió agregar una solicitud en la grilla para su posterior generación</w:t>
      </w:r>
      <w:r w:rsidR="00A32368">
        <w:rPr>
          <w:rFonts w:ascii="Arial" w:hAnsi="Arial" w:cs="Arial"/>
          <w:sz w:val="22"/>
          <w:szCs w:val="22"/>
          <w:lang w:val="es-PE"/>
        </w:rPr>
        <w:t>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0" w:name="_Toc496706679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40"/>
    </w:p>
    <w:p w:rsidR="004A52C9" w:rsidRPr="004A52C9" w:rsidRDefault="004A52C9" w:rsidP="004A53FA">
      <w:pPr>
        <w:pStyle w:val="Prrafodelista"/>
        <w:numPr>
          <w:ilvl w:val="0"/>
          <w:numId w:val="13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Lista de vehículos estaba disponible.</w:t>
      </w:r>
    </w:p>
    <w:p w:rsidR="004A52C9" w:rsidRPr="004A52C9" w:rsidRDefault="004A52C9" w:rsidP="004A53FA">
      <w:pPr>
        <w:pStyle w:val="Prrafodelista"/>
        <w:numPr>
          <w:ilvl w:val="0"/>
          <w:numId w:val="13"/>
        </w:numPr>
        <w:ind w:left="1843"/>
        <w:rPr>
          <w:rFonts w:ascii="Arial" w:hAnsi="Arial" w:cs="Arial"/>
          <w:sz w:val="22"/>
          <w:lang w:val="es-PE"/>
        </w:rPr>
      </w:pPr>
      <w:r w:rsidRPr="004A52C9">
        <w:rPr>
          <w:rFonts w:ascii="Arial" w:hAnsi="Arial" w:cs="Arial"/>
          <w:sz w:val="22"/>
          <w:lang w:val="es-PE"/>
        </w:rPr>
        <w:t>El Jefe de Logística estaba logueado al sistema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41" w:name="_Toc496706680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41"/>
    </w:p>
    <w:p w:rsidR="00A32368" w:rsidRPr="00E36679" w:rsidRDefault="00354B6A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 “Generar Revisiones Técnicas de Vehículos”.</w:t>
      </w:r>
    </w:p>
    <w:p w:rsidR="00A32368" w:rsidRPr="00354B6A" w:rsidRDefault="00354B6A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354B6A">
        <w:rPr>
          <w:rFonts w:ascii="Arial" w:hAnsi="Arial" w:cs="Arial"/>
          <w:sz w:val="22"/>
          <w:szCs w:val="22"/>
          <w:lang w:val="es-PE"/>
        </w:rPr>
        <w:t>Seleccionar opción “Buscar Vehículo”</w:t>
      </w:r>
      <w:r>
        <w:rPr>
          <w:rFonts w:ascii="Arial" w:hAnsi="Arial" w:cs="Arial"/>
          <w:sz w:val="22"/>
          <w:szCs w:val="22"/>
          <w:lang w:val="es-PE"/>
        </w:rPr>
        <w:t>.</w:t>
      </w:r>
      <w:r w:rsidR="00A32368" w:rsidRPr="00354B6A">
        <w:rPr>
          <w:rFonts w:ascii="Arial" w:hAnsi="Arial" w:cs="Arial"/>
          <w:sz w:val="22"/>
          <w:szCs w:val="22"/>
          <w:lang w:val="es-PE"/>
        </w:rPr>
        <w:t xml:space="preserve">  </w:t>
      </w:r>
    </w:p>
    <w:p w:rsidR="00A32368" w:rsidRPr="00354B6A" w:rsidRDefault="00354B6A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354B6A">
        <w:rPr>
          <w:rFonts w:ascii="Arial" w:hAnsi="Arial" w:cs="Arial"/>
          <w:sz w:val="22"/>
          <w:szCs w:val="22"/>
          <w:lang w:val="es-PE"/>
        </w:rPr>
        <w:t>Ingresar la placa del vehículo para filtrar: EVJ-382.</w:t>
      </w:r>
    </w:p>
    <w:p w:rsidR="00354B6A" w:rsidRDefault="00354B6A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el vehículo: EVJ-382.</w:t>
      </w:r>
    </w:p>
    <w:p w:rsidR="00354B6A" w:rsidRDefault="00354B6A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Ingresar la fecha asignada: 05/10/2017.</w:t>
      </w:r>
    </w:p>
    <w:p w:rsidR="00354B6A" w:rsidRDefault="00354B6A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Ingresar el motivo: Llanta reventada.</w:t>
      </w:r>
    </w:p>
    <w:p w:rsidR="00354B6A" w:rsidRDefault="00354B6A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el tipo de mantenimiento: Correctivo.</w:t>
      </w:r>
    </w:p>
    <w:p w:rsidR="00354B6A" w:rsidRPr="00354B6A" w:rsidRDefault="00354B6A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“Agregar a la grilla”.</w:t>
      </w:r>
    </w:p>
    <w:p w:rsidR="00A32368" w:rsidRPr="00D34E15" w:rsidRDefault="00A32368" w:rsidP="004A53FA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 w:rsidR="00354B6A">
        <w:rPr>
          <w:rFonts w:ascii="Arial" w:hAnsi="Arial" w:cs="Arial"/>
          <w:sz w:val="22"/>
          <w:szCs w:val="22"/>
          <w:lang w:val="es-MX"/>
        </w:rPr>
        <w:t>“No se han añadido solicitudes a la grilla. Presione OK para salir de la vista</w:t>
      </w:r>
      <w:r w:rsidRPr="00D34E15">
        <w:rPr>
          <w:rFonts w:ascii="Arial" w:hAnsi="Arial" w:cs="Arial"/>
          <w:sz w:val="22"/>
          <w:szCs w:val="22"/>
          <w:lang w:val="es-MX"/>
        </w:rPr>
        <w:t>”</w:t>
      </w:r>
      <w:r w:rsidR="00354B6A">
        <w:rPr>
          <w:rFonts w:ascii="Arial" w:hAnsi="Arial" w:cs="Arial"/>
          <w:sz w:val="22"/>
          <w:szCs w:val="22"/>
          <w:lang w:val="es-MX"/>
        </w:rPr>
        <w:t>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2" w:name="_Toc496706681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42"/>
    </w:p>
    <w:p w:rsidR="00A32368" w:rsidRDefault="00354B6A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Las solicitudes de revisiones técnicas de vehículos no estarán añadidas a la grilla </w:t>
      </w:r>
      <w:r w:rsidR="00A32368" w:rsidRPr="00D34E15">
        <w:rPr>
          <w:rFonts w:ascii="Arial" w:hAnsi="Arial" w:cs="Arial"/>
          <w:sz w:val="22"/>
          <w:szCs w:val="22"/>
          <w:lang w:val="es-PE"/>
        </w:rPr>
        <w:t xml:space="preserve">satisfactoriamente y </w:t>
      </w:r>
      <w:r w:rsidR="00FF014A">
        <w:rPr>
          <w:rFonts w:ascii="Arial" w:hAnsi="Arial" w:cs="Arial"/>
          <w:sz w:val="22"/>
          <w:szCs w:val="22"/>
          <w:lang w:val="es-PE"/>
        </w:rPr>
        <w:t>no podrá generarla.</w:t>
      </w:r>
    </w:p>
    <w:p w:rsidR="00280BA3" w:rsidRDefault="00280BA3" w:rsidP="00A32368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>
        <w:rPr>
          <w:rFonts w:ascii="Arial" w:hAnsi="Arial" w:cs="Arial"/>
          <w:sz w:val="22"/>
          <w:szCs w:val="22"/>
          <w:lang w:val="es-MX"/>
        </w:rPr>
        <w:t>“No se han añadido solicitudes a la grilla. Presione OK para salir de la vista</w:t>
      </w:r>
      <w:r w:rsidRPr="00D34E15">
        <w:rPr>
          <w:rFonts w:ascii="Arial" w:hAnsi="Arial" w:cs="Arial"/>
          <w:sz w:val="22"/>
          <w:szCs w:val="22"/>
          <w:lang w:val="es-MX"/>
        </w:rPr>
        <w:t>”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280BA3" w:rsidRDefault="00280BA3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280BA3" w:rsidRPr="00D34E15" w:rsidRDefault="00280BA3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9900F4" w:rsidRPr="00D34E15" w:rsidRDefault="009900F4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lastRenderedPageBreak/>
        <w:tab/>
      </w:r>
      <w:bookmarkStart w:id="43" w:name="_Toc496706682"/>
      <w:r w:rsidR="00354B6A">
        <w:rPr>
          <w:rFonts w:cs="Arial"/>
          <w:color w:val="000000"/>
          <w:sz w:val="22"/>
          <w:szCs w:val="22"/>
          <w:lang w:val="es-PE"/>
        </w:rPr>
        <w:t>Solicitudes no guardadas</w:t>
      </w:r>
      <w:bookmarkEnd w:id="43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4" w:name="_Toc496706683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44"/>
    </w:p>
    <w:p w:rsidR="009900F4" w:rsidRPr="00D34E15" w:rsidRDefault="001F3C72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PE"/>
        </w:rPr>
      </w:pPr>
      <w:r w:rsidRPr="001F3C72">
        <w:rPr>
          <w:rFonts w:ascii="Arial" w:hAnsi="Arial" w:cs="Arial"/>
          <w:sz w:val="22"/>
          <w:szCs w:val="22"/>
          <w:lang w:val="es-MX"/>
        </w:rPr>
        <w:t>Se buscará un vehículo, se ingresará la fecha asignada, motivo y se seleccionará el tipo de mantenimiento</w:t>
      </w:r>
      <w:r w:rsidRPr="001F3C72">
        <w:rPr>
          <w:rFonts w:ascii="Arial" w:eastAsia="Arial" w:hAnsi="Arial" w:cs="Arial"/>
          <w:sz w:val="22"/>
          <w:szCs w:val="22"/>
          <w:lang w:val="es-MX"/>
        </w:rPr>
        <w:t>.</w:t>
      </w:r>
      <w:r>
        <w:rPr>
          <w:rFonts w:ascii="Arial" w:eastAsia="Arial" w:hAnsi="Arial" w:cs="Arial"/>
          <w:sz w:val="22"/>
          <w:szCs w:val="22"/>
          <w:lang w:val="es-MX"/>
        </w:rPr>
        <w:t xml:space="preserve"> </w:t>
      </w:r>
      <w:r w:rsidR="00FF014A">
        <w:rPr>
          <w:rFonts w:ascii="Arial" w:hAnsi="Arial" w:cs="Arial"/>
          <w:sz w:val="22"/>
          <w:szCs w:val="22"/>
          <w:lang w:val="es-PE"/>
        </w:rPr>
        <w:t>El sistema no permite generar las revisiones técnicas de vehículos.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5" w:name="_Toc496706684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45"/>
    </w:p>
    <w:p w:rsidR="001B1D5F" w:rsidRPr="00D34E15" w:rsidRDefault="001B1D5F" w:rsidP="001B1D5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Rellenar los campos.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46" w:name="_Toc496706685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46"/>
    </w:p>
    <w:p w:rsidR="00D6160B" w:rsidRPr="00E36679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 “Generar Revisiones Técnicas de Vehículos”.</w:t>
      </w:r>
    </w:p>
    <w:p w:rsidR="00D6160B" w:rsidRPr="00A32368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Seleccionar opción “Buscar Vehículo”.</w:t>
      </w:r>
    </w:p>
    <w:p w:rsidR="00D6160B" w:rsidRPr="00FF014A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FF014A">
        <w:rPr>
          <w:rFonts w:ascii="Arial" w:hAnsi="Arial" w:cs="Arial"/>
          <w:sz w:val="22"/>
          <w:szCs w:val="22"/>
          <w:lang w:val="es-PE"/>
        </w:rPr>
        <w:t>Ingresar la placa del vehículo para filtrar: EVJ-382.</w:t>
      </w:r>
    </w:p>
    <w:p w:rsidR="00D6160B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Seleccionar vehículo: EVJ-382.</w:t>
      </w:r>
    </w:p>
    <w:p w:rsidR="00FF014A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Ingresar la fecha asignada: 05/10/2017.</w:t>
      </w:r>
    </w:p>
    <w:p w:rsidR="00FF014A" w:rsidRPr="00FF014A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FF014A">
        <w:rPr>
          <w:rFonts w:ascii="Arial" w:hAnsi="Arial" w:cs="Arial"/>
          <w:sz w:val="22"/>
          <w:szCs w:val="22"/>
          <w:lang w:val="es-PE"/>
        </w:rPr>
        <w:t>Ingresar el motivo: Llanta reventada.</w:t>
      </w:r>
    </w:p>
    <w:p w:rsidR="00FF014A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el tipo de mantenimiento: Correctivo.</w:t>
      </w:r>
    </w:p>
    <w:p w:rsidR="00FF014A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“Agregar a la grilla”.</w:t>
      </w:r>
    </w:p>
    <w:p w:rsidR="00FF014A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mensaje “Solicitud de revisión técnica agregada satisfactoriamente”.</w:t>
      </w:r>
    </w:p>
    <w:p w:rsidR="00FF014A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Verificar que grabe en la grilla los campos (N°(Generado), Placa, Tipo de revisión, Fecha propuesta, Motivo y Estado(Pendiente)) que se ingresó anteriormente.</w:t>
      </w:r>
    </w:p>
    <w:p w:rsidR="00FF014A" w:rsidRPr="00FF014A" w:rsidRDefault="00FF014A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“Enviar Solicitud de Revisión”.</w:t>
      </w:r>
    </w:p>
    <w:p w:rsidR="00D6160B" w:rsidRPr="00D34E15" w:rsidRDefault="00D6160B" w:rsidP="004A53FA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 w:rsidR="00FF014A">
        <w:rPr>
          <w:rFonts w:ascii="Arial" w:hAnsi="Arial" w:cs="Arial"/>
          <w:sz w:val="22"/>
          <w:szCs w:val="22"/>
          <w:lang w:val="es-MX"/>
        </w:rPr>
        <w:t>“Solicitudes de revisión técnica no registradas</w:t>
      </w:r>
      <w:r w:rsidRPr="00D34E15">
        <w:rPr>
          <w:rFonts w:ascii="Arial" w:hAnsi="Arial" w:cs="Arial"/>
          <w:sz w:val="22"/>
          <w:szCs w:val="22"/>
          <w:lang w:val="es-MX"/>
        </w:rPr>
        <w:t>”</w:t>
      </w:r>
      <w:r w:rsidR="00FF014A">
        <w:rPr>
          <w:rFonts w:ascii="Arial" w:hAnsi="Arial" w:cs="Arial"/>
          <w:sz w:val="22"/>
          <w:szCs w:val="22"/>
          <w:lang w:val="es-MX"/>
        </w:rPr>
        <w:t>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7" w:name="_Toc496706686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47"/>
    </w:p>
    <w:p w:rsidR="00D6160B" w:rsidRDefault="00FF014A" w:rsidP="00D6160B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La generación de revisiones técnicas </w:t>
      </w:r>
      <w:r w:rsidR="00D6160B" w:rsidRPr="00D34E15">
        <w:rPr>
          <w:rFonts w:ascii="Arial" w:hAnsi="Arial" w:cs="Arial"/>
          <w:sz w:val="22"/>
          <w:szCs w:val="22"/>
          <w:lang w:val="es-PE"/>
        </w:rPr>
        <w:t>no estará registrado satisfactoriamente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280BA3" w:rsidRDefault="00280BA3" w:rsidP="00D6160B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  <w:r w:rsidRPr="00D34E15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>
        <w:rPr>
          <w:rFonts w:ascii="Arial" w:hAnsi="Arial" w:cs="Arial"/>
          <w:sz w:val="22"/>
          <w:szCs w:val="22"/>
          <w:lang w:val="es-MX"/>
        </w:rPr>
        <w:t>“Solicitudes de revisión técnica no registradas</w:t>
      </w:r>
      <w:r w:rsidRPr="00D34E15">
        <w:rPr>
          <w:rFonts w:ascii="Arial" w:hAnsi="Arial" w:cs="Arial"/>
          <w:sz w:val="22"/>
          <w:szCs w:val="22"/>
          <w:lang w:val="es-MX"/>
        </w:rPr>
        <w:t>”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280BA3" w:rsidRPr="00280BA3" w:rsidRDefault="00280BA3" w:rsidP="002F17AF">
      <w:pPr>
        <w:pStyle w:val="Ttulo2"/>
        <w:numPr>
          <w:ilvl w:val="0"/>
          <w:numId w:val="0"/>
        </w:numPr>
        <w:rPr>
          <w:rFonts w:cs="Arial"/>
          <w:sz w:val="22"/>
          <w:szCs w:val="22"/>
          <w:lang w:val="es-MX"/>
        </w:rPr>
      </w:pPr>
    </w:p>
    <w:p w:rsidR="00387EEA" w:rsidRDefault="00387EE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387EEA" w:rsidRDefault="00387EE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387EEA" w:rsidRDefault="00387EE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02179A" w:rsidRDefault="0002179A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:rsidR="004B5AA1" w:rsidRDefault="004B5AA1" w:rsidP="004B5AA1">
      <w:pPr>
        <w:rPr>
          <w:rFonts w:ascii="Arial" w:hAnsi="Arial" w:cs="Arial"/>
          <w:sz w:val="22"/>
          <w:szCs w:val="22"/>
          <w:lang w:val="es-MX"/>
        </w:rPr>
      </w:pPr>
    </w:p>
    <w:p w:rsidR="002F17AF" w:rsidRPr="00A1731C" w:rsidRDefault="002F17AF" w:rsidP="004B5AA1">
      <w:pPr>
        <w:rPr>
          <w:rFonts w:ascii="Arial" w:hAnsi="Arial" w:cs="Arial"/>
          <w:sz w:val="22"/>
          <w:szCs w:val="22"/>
          <w:lang w:val="es-PE"/>
        </w:rPr>
      </w:pPr>
    </w:p>
    <w:p w:rsidR="005801DC" w:rsidRPr="00EB1014" w:rsidRDefault="005801DC" w:rsidP="005801DC">
      <w:pPr>
        <w:jc w:val="center"/>
        <w:rPr>
          <w:b/>
        </w:rPr>
      </w:pPr>
      <w:bookmarkStart w:id="48" w:name="_Toc381110442"/>
      <w:r w:rsidRPr="00EB1014">
        <w:rPr>
          <w:b/>
          <w:sz w:val="36"/>
          <w:szCs w:val="36"/>
        </w:rPr>
        <w:t>H</w:t>
      </w:r>
      <w:r w:rsidRPr="00EB1014">
        <w:rPr>
          <w:b/>
        </w:rPr>
        <w:t>istorial de las revisiones</w:t>
      </w:r>
      <w:bookmarkEnd w:id="48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5801DC" w:rsidRPr="006B6F74" w:rsidTr="006B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2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B1014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5801DC" w:rsidRPr="00EB1014" w:rsidTr="006B3D9F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r w:rsidRPr="00EB1014">
              <w:rPr>
                <w:rFonts w:ascii="Verdana" w:hAnsi="Verdana" w:cs="Arial"/>
                <w:color w:val="000000"/>
                <w:szCs w:val="16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Cs w:val="16"/>
              </w:rPr>
            </w:pPr>
            <w:r w:rsidRPr="00EB1014">
              <w:rPr>
                <w:rFonts w:ascii="Verdana" w:hAnsi="Verdana" w:cs="Arial"/>
                <w:szCs w:val="1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801DC" w:rsidRPr="00EB1014" w:rsidRDefault="005801DC" w:rsidP="005801DC">
            <w:pPr>
              <w:pStyle w:val="TableText0"/>
              <w:jc w:val="center"/>
              <w:rPr>
                <w:rFonts w:ascii="Verdana" w:hAnsi="Verdana" w:cs="Arial"/>
                <w:szCs w:val="16"/>
              </w:rPr>
            </w:pPr>
            <w:r>
              <w:rPr>
                <w:rFonts w:ascii="Verdana" w:hAnsi="Verdana" w:cs="Arial"/>
                <w:szCs w:val="16"/>
              </w:rPr>
              <w:t>22/10</w:t>
            </w:r>
            <w:r w:rsidR="00387EEA">
              <w:rPr>
                <w:rFonts w:ascii="Verdana" w:hAnsi="Verdana" w:cs="Arial"/>
                <w:szCs w:val="16"/>
              </w:rPr>
              <w:t>/2017</w:t>
            </w:r>
          </w:p>
        </w:tc>
        <w:tc>
          <w:tcPr>
            <w:tcW w:w="1135" w:type="dxa"/>
            <w:shd w:val="clear" w:color="auto" w:fill="FFFFFF" w:themeFill="background1"/>
          </w:tcPr>
          <w:p w:rsidR="005801DC" w:rsidRPr="00EB1014" w:rsidRDefault="00387EEA" w:rsidP="006B3D9F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Cs w:val="16"/>
              </w:rPr>
            </w:pPr>
            <w:r>
              <w:rPr>
                <w:rFonts w:ascii="Verdana" w:hAnsi="Verdana" w:cs="Arial"/>
                <w:szCs w:val="16"/>
              </w:rPr>
              <w:t>ECajas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5801DC" w:rsidRPr="00EB1014" w:rsidRDefault="005801DC" w:rsidP="00387EEA">
            <w:pPr>
              <w:pStyle w:val="TableText0"/>
              <w:rPr>
                <w:rFonts w:ascii="Verdana" w:hAnsi="Verdana" w:cs="Arial"/>
                <w:i/>
                <w:color w:val="17365D"/>
                <w:szCs w:val="16"/>
              </w:rPr>
            </w:pPr>
            <w:r w:rsidRPr="00EB1014">
              <w:rPr>
                <w:rFonts w:ascii="Verdana" w:hAnsi="Verdana" w:cs="Arial"/>
                <w:i/>
                <w:color w:val="17365D"/>
                <w:szCs w:val="16"/>
              </w:rPr>
              <w:t xml:space="preserve">Realización del Documento </w:t>
            </w:r>
            <w:r>
              <w:rPr>
                <w:rFonts w:ascii="Verdana" w:hAnsi="Verdana" w:cs="Arial"/>
                <w:i/>
                <w:color w:val="17365D"/>
                <w:szCs w:val="16"/>
              </w:rPr>
              <w:t xml:space="preserve">Especificación Diseño Componente Prueba – </w:t>
            </w:r>
            <w:r w:rsidR="00387EEA">
              <w:rPr>
                <w:rFonts w:ascii="Verdana" w:hAnsi="Verdana" w:cs="Arial"/>
                <w:i/>
                <w:color w:val="17365D"/>
                <w:szCs w:val="16"/>
              </w:rPr>
              <w:t>Generar Revisiones Técnicas de Vehículos</w:t>
            </w:r>
          </w:p>
        </w:tc>
        <w:tc>
          <w:tcPr>
            <w:tcW w:w="994" w:type="dxa"/>
            <w:shd w:val="clear" w:color="auto" w:fill="FFFFFF" w:themeFill="background1"/>
          </w:tcPr>
          <w:p w:rsidR="005801DC" w:rsidRPr="00EB1014" w:rsidRDefault="00387EEA" w:rsidP="005801DC">
            <w:pPr>
              <w:pStyle w:val="TableText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16"/>
              </w:rPr>
            </w:pPr>
            <w:r>
              <w:rPr>
                <w:rFonts w:ascii="Verdana" w:hAnsi="Verdana" w:cs="Arial"/>
                <w:color w:val="000000"/>
                <w:szCs w:val="16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r w:rsidRPr="00EB1014">
              <w:rPr>
                <w:rFonts w:ascii="Verdana" w:hAnsi="Verdana" w:cs="Arial"/>
                <w:color w:val="000000"/>
                <w:szCs w:val="16"/>
              </w:rPr>
              <w:t>LPalacios</w:t>
            </w:r>
          </w:p>
        </w:tc>
      </w:tr>
    </w:tbl>
    <w:p w:rsidR="005801DC" w:rsidRPr="00C41B68" w:rsidRDefault="005801DC" w:rsidP="005801DC">
      <w:pPr>
        <w:spacing w:after="200" w:line="276" w:lineRule="auto"/>
        <w:rPr>
          <w:rFonts w:cs="Arial"/>
          <w:lang w:val="es-PE"/>
        </w:rPr>
      </w:pPr>
    </w:p>
    <w:p w:rsidR="005801DC" w:rsidRPr="00C41B68" w:rsidRDefault="005801DC" w:rsidP="005801DC">
      <w:pPr>
        <w:spacing w:after="200" w:line="276" w:lineRule="auto"/>
        <w:rPr>
          <w:rFonts w:cs="Arial"/>
          <w:lang w:val="es-PE"/>
        </w:rPr>
      </w:pPr>
    </w:p>
    <w:p w:rsidR="005801DC" w:rsidRPr="00EB1014" w:rsidRDefault="005801DC" w:rsidP="005801DC">
      <w:pPr>
        <w:spacing w:after="200" w:line="276" w:lineRule="auto"/>
        <w:rPr>
          <w:rFonts w:cs="Arial"/>
          <w:b/>
          <w:sz w:val="28"/>
          <w:szCs w:val="28"/>
          <w:lang w:val="es-PE"/>
        </w:rPr>
      </w:pPr>
      <w:r w:rsidRPr="00EB1014">
        <w:rPr>
          <w:rFonts w:cs="Arial"/>
          <w:b/>
          <w:sz w:val="28"/>
          <w:szCs w:val="28"/>
          <w:lang w:val="es-PE"/>
        </w:rPr>
        <w:t>Autores:</w:t>
      </w:r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>Cajas Monier</w:t>
      </w:r>
      <w:r w:rsidR="005801DC"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Erick Diego</w:t>
      </w:r>
      <w:r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>
        <w:rPr>
          <w:rFonts w:cs="Arial"/>
          <w:lang w:val="es-PE"/>
        </w:rPr>
        <w:t>ECajas</w:t>
      </w:r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>Carlín Mendoza</w:t>
      </w:r>
      <w:r w:rsidR="005801DC"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Daniela del Carmen</w:t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>
        <w:rPr>
          <w:rFonts w:cs="Arial"/>
          <w:lang w:val="es-PE"/>
        </w:rPr>
        <w:t>DCarlín</w:t>
      </w:r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>Percca Minaya, Hernán Mijail</w:t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>
        <w:rPr>
          <w:rFonts w:cs="Arial"/>
          <w:lang w:val="es-PE"/>
        </w:rPr>
        <w:t>HPercca</w:t>
      </w:r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>Castillo Gomez</w:t>
      </w:r>
      <w:r w:rsidR="005801DC"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Flavio</w:t>
      </w:r>
      <w:r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>
        <w:rPr>
          <w:rFonts w:cs="Arial"/>
          <w:lang w:val="es-PE"/>
        </w:rPr>
        <w:t>FCastillo</w:t>
      </w:r>
    </w:p>
    <w:p w:rsidR="005801DC" w:rsidRPr="00EB1014" w:rsidRDefault="00DB2B3E" w:rsidP="005801DC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>Bazalar Contreras</w:t>
      </w:r>
      <w:r w:rsidR="005801DC"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Martín</w:t>
      </w:r>
      <w:r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 w:rsidR="005801DC" w:rsidRPr="00EB1014">
        <w:rPr>
          <w:rFonts w:cs="Arial"/>
          <w:lang w:val="es-PE"/>
        </w:rPr>
        <w:tab/>
      </w:r>
      <w:r>
        <w:rPr>
          <w:rFonts w:cs="Arial"/>
          <w:lang w:val="es-PE"/>
        </w:rPr>
        <w:t>MBazalar</w:t>
      </w:r>
    </w:p>
    <w:p w:rsidR="005801DC" w:rsidRPr="00EB1014" w:rsidRDefault="005801DC" w:rsidP="005801DC">
      <w:pPr>
        <w:spacing w:after="200" w:line="276" w:lineRule="auto"/>
        <w:rPr>
          <w:rFonts w:cs="Arial"/>
          <w:b/>
          <w:sz w:val="28"/>
          <w:szCs w:val="28"/>
          <w:lang w:val="es-PE"/>
        </w:rPr>
      </w:pPr>
      <w:r w:rsidRPr="00EB1014">
        <w:rPr>
          <w:rFonts w:cs="Arial"/>
          <w:b/>
          <w:sz w:val="28"/>
          <w:szCs w:val="28"/>
          <w:lang w:val="es-PE"/>
        </w:rPr>
        <w:t>Revisión:</w:t>
      </w:r>
    </w:p>
    <w:p w:rsidR="005801DC" w:rsidRPr="00EB1014" w:rsidRDefault="005801DC" w:rsidP="005801DC">
      <w:pPr>
        <w:spacing w:after="200" w:line="276" w:lineRule="auto"/>
        <w:rPr>
          <w:rFonts w:cs="Arial"/>
          <w:lang w:val="es-PE"/>
        </w:rPr>
      </w:pPr>
      <w:r w:rsidRPr="00EB1014">
        <w:rPr>
          <w:rFonts w:cs="Arial"/>
          <w:lang w:val="es-PE"/>
        </w:rPr>
        <w:t>Teoría y Laboratorio:</w:t>
      </w:r>
    </w:p>
    <w:p w:rsidR="00AA1428" w:rsidRPr="00280BA3" w:rsidRDefault="005801DC" w:rsidP="00280BA3">
      <w:pPr>
        <w:spacing w:after="200" w:line="276" w:lineRule="auto"/>
        <w:rPr>
          <w:rFonts w:cs="Arial"/>
          <w:color w:val="000000"/>
          <w:szCs w:val="16"/>
          <w:lang w:val="es-PE"/>
        </w:rPr>
      </w:pPr>
      <w:r w:rsidRPr="00EB1014">
        <w:rPr>
          <w:rFonts w:cs="Arial"/>
          <w:lang w:val="es-PE"/>
        </w:rPr>
        <w:t>Palacios Quichiz, Luis Estaban</w:t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color w:val="000000"/>
          <w:szCs w:val="16"/>
          <w:lang w:val="es-PE"/>
        </w:rPr>
        <w:t>LPalacios</w:t>
      </w:r>
    </w:p>
    <w:sectPr w:rsidR="00AA1428" w:rsidRPr="00280BA3" w:rsidSect="002D42D3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AE" w:rsidRDefault="009D59AE">
      <w:r>
        <w:separator/>
      </w:r>
    </w:p>
  </w:endnote>
  <w:endnote w:type="continuationSeparator" w:id="0">
    <w:p w:rsidR="009D59AE" w:rsidRDefault="009D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A5" w:rsidRDefault="005E097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429A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29A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429A5" w:rsidRDefault="00C429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C429A5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C429A5" w:rsidRPr="006F73FF" w:rsidRDefault="00C429A5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429A5" w:rsidRPr="006F73FF" w:rsidRDefault="00C429A5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C429A5" w:rsidRPr="006F73FF" w:rsidRDefault="00C429A5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5E0971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5E0971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B6F74">
            <w:rPr>
              <w:rStyle w:val="Nmerodepgina"/>
              <w:rFonts w:ascii="Arial" w:hAnsi="Arial" w:cs="Arial"/>
              <w:noProof/>
              <w:sz w:val="18"/>
              <w:szCs w:val="18"/>
            </w:rPr>
            <w:t>13</w:t>
          </w:r>
          <w:r w:rsidR="005E0971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6B6F74">
            <w:fldChar w:fldCharType="begin"/>
          </w:r>
          <w:r w:rsidR="006B6F74">
            <w:instrText xml:space="preserve"> NUMPAGES  \* MERGEFORMAT </w:instrText>
          </w:r>
          <w:r w:rsidR="006B6F74">
            <w:fldChar w:fldCharType="separate"/>
          </w:r>
          <w:r w:rsidR="006B6F74" w:rsidRPr="006B6F74">
            <w:rPr>
              <w:rStyle w:val="Nmerodepgina"/>
              <w:rFonts w:ascii="Arial" w:hAnsi="Arial" w:cs="Arial"/>
              <w:noProof/>
              <w:sz w:val="18"/>
              <w:szCs w:val="18"/>
            </w:rPr>
            <w:t>13</w:t>
          </w:r>
          <w:r w:rsidR="006B6F74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429A5" w:rsidRDefault="00C429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A5" w:rsidRDefault="00C429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AE" w:rsidRDefault="009D59AE">
      <w:r>
        <w:separator/>
      </w:r>
    </w:p>
  </w:footnote>
  <w:footnote w:type="continuationSeparator" w:id="0">
    <w:p w:rsidR="009D59AE" w:rsidRDefault="009D5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A5" w:rsidRPr="004D403E" w:rsidRDefault="00C429A5">
    <w:pPr>
      <w:rPr>
        <w:sz w:val="24"/>
        <w:lang w:val="es-PE"/>
      </w:rPr>
    </w:pPr>
    <w:r w:rsidRPr="004D403E">
      <w:rPr>
        <w:sz w:val="24"/>
        <w:lang w:val="es-PE"/>
      </w:rPr>
      <w:t>A</w:t>
    </w:r>
    <w:r>
      <w:rPr>
        <w:sz w:val="24"/>
        <w:lang w:val="es-PE"/>
      </w:rPr>
      <w:t>nexo 16</w:t>
    </w:r>
  </w:p>
  <w:p w:rsidR="00C429A5" w:rsidRPr="004D403E" w:rsidRDefault="00C429A5">
    <w:pPr>
      <w:pBdr>
        <w:top w:val="single" w:sz="6" w:space="1" w:color="auto"/>
      </w:pBdr>
      <w:rPr>
        <w:sz w:val="24"/>
        <w:lang w:val="es-PE"/>
      </w:rPr>
    </w:pPr>
  </w:p>
  <w:p w:rsidR="00C429A5" w:rsidRPr="00F648C1" w:rsidRDefault="00C429A5" w:rsidP="00EF1CBA">
    <w:pPr>
      <w:pBdr>
        <w:top w:val="single" w:sz="6" w:space="1" w:color="auto"/>
      </w:pBdr>
      <w:jc w:val="right"/>
      <w:rPr>
        <w:rFonts w:ascii="Arial" w:hAnsi="Arial" w:cs="Arial"/>
        <w:b/>
        <w:sz w:val="36"/>
        <w:szCs w:val="36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>C &amp; M Engineering SAC</w:t>
    </w:r>
  </w:p>
  <w:p w:rsidR="00C429A5" w:rsidRPr="00F648C1" w:rsidRDefault="00C429A5">
    <w:pPr>
      <w:pBdr>
        <w:top w:val="single" w:sz="6" w:space="1" w:color="auto"/>
      </w:pBdr>
      <w:rPr>
        <w:sz w:val="24"/>
        <w:lang w:val="es-MX"/>
      </w:rPr>
    </w:pPr>
  </w:p>
  <w:p w:rsidR="00C429A5" w:rsidRPr="00F648C1" w:rsidRDefault="00C429A5">
    <w:pPr>
      <w:pBdr>
        <w:bottom w:val="single" w:sz="6" w:space="1" w:color="auto"/>
      </w:pBdr>
      <w:jc w:val="right"/>
      <w:rPr>
        <w:rFonts w:ascii="Arial" w:hAnsi="Arial" w:cs="Arial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A5" w:rsidRDefault="00C429A5">
    <w:r>
      <w:t>Anexo 16</w:t>
    </w:r>
  </w:p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C429A5" w:rsidTr="00EF1CBA">
      <w:tc>
        <w:tcPr>
          <w:tcW w:w="6379" w:type="dxa"/>
        </w:tcPr>
        <w:p w:rsidR="00C429A5" w:rsidRPr="006F73FF" w:rsidRDefault="00C429A5" w:rsidP="00DB2B3E">
          <w:pPr>
            <w:pBdr>
              <w:top w:val="single" w:sz="6" w:space="1" w:color="auto"/>
            </w:pBdr>
            <w:rPr>
              <w:lang w:val="es-MX"/>
            </w:rPr>
          </w:pPr>
          <w:r w:rsidRPr="00627B72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Sistema de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t>Gestión de Vehículos Pesados</w:t>
          </w:r>
        </w:p>
      </w:tc>
      <w:tc>
        <w:tcPr>
          <w:tcW w:w="2801" w:type="dxa"/>
        </w:tcPr>
        <w:p w:rsidR="00C429A5" w:rsidRPr="006F73FF" w:rsidRDefault="00C429A5" w:rsidP="004543CA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>
            <w:rPr>
              <w:lang w:val="es-MX"/>
            </w:rPr>
            <w:t>0.1</w:t>
          </w:r>
        </w:p>
      </w:tc>
    </w:tr>
    <w:tr w:rsidR="00C429A5" w:rsidTr="00EF1CBA">
      <w:tc>
        <w:tcPr>
          <w:tcW w:w="6379" w:type="dxa"/>
        </w:tcPr>
        <w:p w:rsidR="00C429A5" w:rsidRPr="006F73FF" w:rsidRDefault="00C429A5" w:rsidP="004B0453">
          <w:pPr>
            <w:rPr>
              <w:lang w:val="es-MX"/>
            </w:rPr>
          </w:pPr>
          <w:r>
            <w:rPr>
              <w:lang w:val="es-MX"/>
            </w:rPr>
            <w:t xml:space="preserve">&lt;EDCP&gt; </w:t>
          </w:r>
          <w:r w:rsidR="006B6F74">
            <w:fldChar w:fldCharType="begin"/>
          </w:r>
          <w:r w:rsidR="006B6F74" w:rsidRPr="006B6F74">
            <w:rPr>
              <w:lang w:val="es-PE"/>
            </w:rPr>
            <w:instrText xml:space="preserve"> TITLE   \* MERGEFORMAT </w:instrText>
          </w:r>
          <w:r w:rsidR="006B6F74">
            <w:fldChar w:fldCharType="separate"/>
          </w:r>
          <w:r>
            <w:rPr>
              <w:lang w:val="es-MX"/>
            </w:rPr>
            <w:t>Especificación de Diseño del Caso de Prueba</w:t>
          </w:r>
          <w:r w:rsidR="006B6F74">
            <w:rPr>
              <w:lang w:val="es-MX"/>
            </w:rPr>
            <w:fldChar w:fldCharType="end"/>
          </w:r>
        </w:p>
      </w:tc>
      <w:tc>
        <w:tcPr>
          <w:tcW w:w="2801" w:type="dxa"/>
        </w:tcPr>
        <w:p w:rsidR="00C429A5" w:rsidRPr="006F73FF" w:rsidRDefault="00C429A5" w:rsidP="00BE58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>
            <w:rPr>
              <w:lang w:val="es-MX"/>
            </w:rPr>
            <w:t>22/10/2017</w:t>
          </w:r>
        </w:p>
      </w:tc>
    </w:tr>
  </w:tbl>
  <w:p w:rsidR="00C429A5" w:rsidRDefault="00C429A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A5" w:rsidRDefault="00C429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5pt;height:33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7A099E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4E4982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4F44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1377A2"/>
    <w:multiLevelType w:val="hybridMultilevel"/>
    <w:tmpl w:val="982EA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D197108"/>
    <w:multiLevelType w:val="hybridMultilevel"/>
    <w:tmpl w:val="2194B5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71155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044CA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D83F8E"/>
    <w:multiLevelType w:val="hybridMultilevel"/>
    <w:tmpl w:val="A184D39A"/>
    <w:lvl w:ilvl="0" w:tplc="72CEB976">
      <w:start w:val="1"/>
      <w:numFmt w:val="decimal"/>
      <w:lvlText w:val="%1."/>
      <w:lvlJc w:val="left"/>
      <w:pPr>
        <w:ind w:left="1800" w:hanging="360"/>
      </w:pPr>
      <w:rPr>
        <w:rFonts w:hint="default"/>
        <w:lang w:val="es-PE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E55DA3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DD67D32"/>
    <w:multiLevelType w:val="hybridMultilevel"/>
    <w:tmpl w:val="924856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40A06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D41DB6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C6D0A78"/>
    <w:multiLevelType w:val="hybridMultilevel"/>
    <w:tmpl w:val="A18869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362F9"/>
    <w:multiLevelType w:val="hybridMultilevel"/>
    <w:tmpl w:val="8FCE47FE"/>
    <w:lvl w:ilvl="0" w:tplc="4580B9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2F7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40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C0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21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B61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A07D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84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8E1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2E92D7B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48E3ED6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84127CF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3"/>
  </w:num>
  <w:num w:numId="5">
    <w:abstractNumId w:val="12"/>
  </w:num>
  <w:num w:numId="6">
    <w:abstractNumId w:val="1"/>
  </w:num>
  <w:num w:numId="7">
    <w:abstractNumId w:val="9"/>
  </w:num>
  <w:num w:numId="8">
    <w:abstractNumId w:val="16"/>
  </w:num>
  <w:num w:numId="9">
    <w:abstractNumId w:val="15"/>
  </w:num>
  <w:num w:numId="10">
    <w:abstractNumId w:val="14"/>
  </w:num>
  <w:num w:numId="11">
    <w:abstractNumId w:val="6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8"/>
  </w:num>
  <w:num w:numId="17">
    <w:abstractNumId w:val="8"/>
  </w:num>
  <w:num w:numId="18">
    <w:abstractNumId w:val="10"/>
  </w:num>
  <w:num w:numId="19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F"/>
    <w:rsid w:val="0001242B"/>
    <w:rsid w:val="000156BD"/>
    <w:rsid w:val="00020554"/>
    <w:rsid w:val="0002179A"/>
    <w:rsid w:val="00022DE0"/>
    <w:rsid w:val="0003324D"/>
    <w:rsid w:val="000343A2"/>
    <w:rsid w:val="0004002D"/>
    <w:rsid w:val="000602E7"/>
    <w:rsid w:val="0008410E"/>
    <w:rsid w:val="00086C49"/>
    <w:rsid w:val="00092B02"/>
    <w:rsid w:val="00093387"/>
    <w:rsid w:val="000955FB"/>
    <w:rsid w:val="00097ACE"/>
    <w:rsid w:val="000A0FBD"/>
    <w:rsid w:val="000A3834"/>
    <w:rsid w:val="000B7A5E"/>
    <w:rsid w:val="000D2FB0"/>
    <w:rsid w:val="000D4CE6"/>
    <w:rsid w:val="000D5F96"/>
    <w:rsid w:val="000D6F43"/>
    <w:rsid w:val="000E2ABF"/>
    <w:rsid w:val="000E63FE"/>
    <w:rsid w:val="000F2D14"/>
    <w:rsid w:val="000F2DD8"/>
    <w:rsid w:val="001079A7"/>
    <w:rsid w:val="00124FCE"/>
    <w:rsid w:val="00130C75"/>
    <w:rsid w:val="0013326F"/>
    <w:rsid w:val="00150A77"/>
    <w:rsid w:val="00163020"/>
    <w:rsid w:val="00171086"/>
    <w:rsid w:val="0018051D"/>
    <w:rsid w:val="00182A3B"/>
    <w:rsid w:val="00185372"/>
    <w:rsid w:val="00195274"/>
    <w:rsid w:val="001A463C"/>
    <w:rsid w:val="001A70F4"/>
    <w:rsid w:val="001A78EF"/>
    <w:rsid w:val="001B1D5F"/>
    <w:rsid w:val="001D03BB"/>
    <w:rsid w:val="001D5384"/>
    <w:rsid w:val="001E73E4"/>
    <w:rsid w:val="001F2FA8"/>
    <w:rsid w:val="001F3C72"/>
    <w:rsid w:val="001F4171"/>
    <w:rsid w:val="0020106D"/>
    <w:rsid w:val="00203D4B"/>
    <w:rsid w:val="002074D5"/>
    <w:rsid w:val="002114D9"/>
    <w:rsid w:val="00222E97"/>
    <w:rsid w:val="00243B9F"/>
    <w:rsid w:val="00245A5C"/>
    <w:rsid w:val="00247638"/>
    <w:rsid w:val="002531C5"/>
    <w:rsid w:val="0025492F"/>
    <w:rsid w:val="00254C21"/>
    <w:rsid w:val="00257BA2"/>
    <w:rsid w:val="00262388"/>
    <w:rsid w:val="002741AC"/>
    <w:rsid w:val="002742C3"/>
    <w:rsid w:val="00280BA3"/>
    <w:rsid w:val="00281206"/>
    <w:rsid w:val="00285025"/>
    <w:rsid w:val="002921F9"/>
    <w:rsid w:val="00292A7B"/>
    <w:rsid w:val="002938B7"/>
    <w:rsid w:val="00293B5E"/>
    <w:rsid w:val="00295508"/>
    <w:rsid w:val="002A7748"/>
    <w:rsid w:val="002B4F84"/>
    <w:rsid w:val="002C3014"/>
    <w:rsid w:val="002D2BCD"/>
    <w:rsid w:val="002D2DAF"/>
    <w:rsid w:val="002D42D3"/>
    <w:rsid w:val="002D7CCC"/>
    <w:rsid w:val="002E078A"/>
    <w:rsid w:val="002E0C79"/>
    <w:rsid w:val="002E162B"/>
    <w:rsid w:val="002E418D"/>
    <w:rsid w:val="002E4701"/>
    <w:rsid w:val="002E6FFF"/>
    <w:rsid w:val="002F17AF"/>
    <w:rsid w:val="002F3054"/>
    <w:rsid w:val="002F4840"/>
    <w:rsid w:val="002F77A1"/>
    <w:rsid w:val="00305513"/>
    <w:rsid w:val="00310337"/>
    <w:rsid w:val="003236BC"/>
    <w:rsid w:val="0032635D"/>
    <w:rsid w:val="00334131"/>
    <w:rsid w:val="003353C8"/>
    <w:rsid w:val="00344A04"/>
    <w:rsid w:val="00354B6A"/>
    <w:rsid w:val="00365583"/>
    <w:rsid w:val="0037235B"/>
    <w:rsid w:val="003822A9"/>
    <w:rsid w:val="003830EE"/>
    <w:rsid w:val="00387EEA"/>
    <w:rsid w:val="00390034"/>
    <w:rsid w:val="00390B00"/>
    <w:rsid w:val="0039762C"/>
    <w:rsid w:val="003A3C3C"/>
    <w:rsid w:val="003A4524"/>
    <w:rsid w:val="003B4CF6"/>
    <w:rsid w:val="003B5A90"/>
    <w:rsid w:val="003C2E73"/>
    <w:rsid w:val="003D1995"/>
    <w:rsid w:val="003D791B"/>
    <w:rsid w:val="003D7AF6"/>
    <w:rsid w:val="003F55A9"/>
    <w:rsid w:val="0041715E"/>
    <w:rsid w:val="004226B2"/>
    <w:rsid w:val="00426D50"/>
    <w:rsid w:val="004344E2"/>
    <w:rsid w:val="00436577"/>
    <w:rsid w:val="00450563"/>
    <w:rsid w:val="004543CA"/>
    <w:rsid w:val="00465AB6"/>
    <w:rsid w:val="0046754C"/>
    <w:rsid w:val="004830D2"/>
    <w:rsid w:val="004922EA"/>
    <w:rsid w:val="00492D0C"/>
    <w:rsid w:val="00495500"/>
    <w:rsid w:val="0049574E"/>
    <w:rsid w:val="00495CB4"/>
    <w:rsid w:val="004A52C9"/>
    <w:rsid w:val="004A53FA"/>
    <w:rsid w:val="004A6A11"/>
    <w:rsid w:val="004A75B3"/>
    <w:rsid w:val="004B0453"/>
    <w:rsid w:val="004B5AA1"/>
    <w:rsid w:val="004B649D"/>
    <w:rsid w:val="004C3916"/>
    <w:rsid w:val="004C4AEB"/>
    <w:rsid w:val="004D0973"/>
    <w:rsid w:val="004D1351"/>
    <w:rsid w:val="004D403E"/>
    <w:rsid w:val="004D6D1D"/>
    <w:rsid w:val="004E004E"/>
    <w:rsid w:val="004E1133"/>
    <w:rsid w:val="004E2FB5"/>
    <w:rsid w:val="004E7020"/>
    <w:rsid w:val="004F2DB0"/>
    <w:rsid w:val="00500D24"/>
    <w:rsid w:val="0050230E"/>
    <w:rsid w:val="00503CC1"/>
    <w:rsid w:val="00513AE9"/>
    <w:rsid w:val="00520C12"/>
    <w:rsid w:val="00524158"/>
    <w:rsid w:val="00530213"/>
    <w:rsid w:val="0054460F"/>
    <w:rsid w:val="0056429B"/>
    <w:rsid w:val="0057064E"/>
    <w:rsid w:val="005801DC"/>
    <w:rsid w:val="00594581"/>
    <w:rsid w:val="00595708"/>
    <w:rsid w:val="005A70CE"/>
    <w:rsid w:val="005B0066"/>
    <w:rsid w:val="005B0419"/>
    <w:rsid w:val="005B4EAF"/>
    <w:rsid w:val="005C29D9"/>
    <w:rsid w:val="005C4D2F"/>
    <w:rsid w:val="005E0971"/>
    <w:rsid w:val="005E3C03"/>
    <w:rsid w:val="005E68E8"/>
    <w:rsid w:val="005F1F42"/>
    <w:rsid w:val="005F505F"/>
    <w:rsid w:val="005F770A"/>
    <w:rsid w:val="00612362"/>
    <w:rsid w:val="00617DD9"/>
    <w:rsid w:val="00624E40"/>
    <w:rsid w:val="00627B72"/>
    <w:rsid w:val="00630383"/>
    <w:rsid w:val="0063156B"/>
    <w:rsid w:val="00632D3A"/>
    <w:rsid w:val="00633197"/>
    <w:rsid w:val="00642D66"/>
    <w:rsid w:val="006439E2"/>
    <w:rsid w:val="00646DBC"/>
    <w:rsid w:val="00651DB6"/>
    <w:rsid w:val="00656B73"/>
    <w:rsid w:val="006667B3"/>
    <w:rsid w:val="0066684D"/>
    <w:rsid w:val="006672AA"/>
    <w:rsid w:val="0067565D"/>
    <w:rsid w:val="00675C1E"/>
    <w:rsid w:val="00680CA0"/>
    <w:rsid w:val="00681D9C"/>
    <w:rsid w:val="00683EA6"/>
    <w:rsid w:val="006847F5"/>
    <w:rsid w:val="006B3D9F"/>
    <w:rsid w:val="006B603A"/>
    <w:rsid w:val="006B649D"/>
    <w:rsid w:val="006B6F74"/>
    <w:rsid w:val="006C19A7"/>
    <w:rsid w:val="006C4B18"/>
    <w:rsid w:val="006D0A98"/>
    <w:rsid w:val="006D3498"/>
    <w:rsid w:val="006D3DA4"/>
    <w:rsid w:val="006E6041"/>
    <w:rsid w:val="006E776B"/>
    <w:rsid w:val="006F73FF"/>
    <w:rsid w:val="00700E7F"/>
    <w:rsid w:val="00701AFF"/>
    <w:rsid w:val="00704EAE"/>
    <w:rsid w:val="00707975"/>
    <w:rsid w:val="00710390"/>
    <w:rsid w:val="00713915"/>
    <w:rsid w:val="0071392B"/>
    <w:rsid w:val="00721024"/>
    <w:rsid w:val="007220D7"/>
    <w:rsid w:val="007309CE"/>
    <w:rsid w:val="00736184"/>
    <w:rsid w:val="007421CE"/>
    <w:rsid w:val="00750077"/>
    <w:rsid w:val="0075643B"/>
    <w:rsid w:val="0076368E"/>
    <w:rsid w:val="007716A6"/>
    <w:rsid w:val="007747A2"/>
    <w:rsid w:val="0077547C"/>
    <w:rsid w:val="007846B4"/>
    <w:rsid w:val="00785206"/>
    <w:rsid w:val="00790AF9"/>
    <w:rsid w:val="007976AF"/>
    <w:rsid w:val="00797B72"/>
    <w:rsid w:val="00797D8D"/>
    <w:rsid w:val="007B13B0"/>
    <w:rsid w:val="007B3BE9"/>
    <w:rsid w:val="007B6493"/>
    <w:rsid w:val="007B7655"/>
    <w:rsid w:val="007C22B5"/>
    <w:rsid w:val="007D2ADF"/>
    <w:rsid w:val="007D608D"/>
    <w:rsid w:val="007E0AF4"/>
    <w:rsid w:val="007E447D"/>
    <w:rsid w:val="007E632B"/>
    <w:rsid w:val="007F08FF"/>
    <w:rsid w:val="007F4F52"/>
    <w:rsid w:val="007F70F6"/>
    <w:rsid w:val="00802095"/>
    <w:rsid w:val="008040A7"/>
    <w:rsid w:val="00806CFA"/>
    <w:rsid w:val="00817310"/>
    <w:rsid w:val="00823FB6"/>
    <w:rsid w:val="00831247"/>
    <w:rsid w:val="00832155"/>
    <w:rsid w:val="008375B7"/>
    <w:rsid w:val="0084160D"/>
    <w:rsid w:val="00843085"/>
    <w:rsid w:val="008465E8"/>
    <w:rsid w:val="00847E38"/>
    <w:rsid w:val="00852E86"/>
    <w:rsid w:val="00853BE6"/>
    <w:rsid w:val="008645B2"/>
    <w:rsid w:val="008769AE"/>
    <w:rsid w:val="00886A12"/>
    <w:rsid w:val="0089671C"/>
    <w:rsid w:val="008B695D"/>
    <w:rsid w:val="008C152A"/>
    <w:rsid w:val="008C154F"/>
    <w:rsid w:val="008C69A8"/>
    <w:rsid w:val="008C6ADB"/>
    <w:rsid w:val="008C7C14"/>
    <w:rsid w:val="008D13FF"/>
    <w:rsid w:val="008D4ACE"/>
    <w:rsid w:val="008D65A9"/>
    <w:rsid w:val="008D7F0D"/>
    <w:rsid w:val="008E4147"/>
    <w:rsid w:val="008E492D"/>
    <w:rsid w:val="008E59E9"/>
    <w:rsid w:val="008F3C1B"/>
    <w:rsid w:val="008F4120"/>
    <w:rsid w:val="008F4D73"/>
    <w:rsid w:val="008F547F"/>
    <w:rsid w:val="009129B7"/>
    <w:rsid w:val="00924809"/>
    <w:rsid w:val="00924AF4"/>
    <w:rsid w:val="00925F9C"/>
    <w:rsid w:val="009305C6"/>
    <w:rsid w:val="009372DB"/>
    <w:rsid w:val="00950ECD"/>
    <w:rsid w:val="009628E6"/>
    <w:rsid w:val="00964699"/>
    <w:rsid w:val="00976C31"/>
    <w:rsid w:val="00983705"/>
    <w:rsid w:val="00986D36"/>
    <w:rsid w:val="009900F4"/>
    <w:rsid w:val="009C433F"/>
    <w:rsid w:val="009C7C2D"/>
    <w:rsid w:val="009D384E"/>
    <w:rsid w:val="009D59AE"/>
    <w:rsid w:val="009E383C"/>
    <w:rsid w:val="009E4F9D"/>
    <w:rsid w:val="009E540D"/>
    <w:rsid w:val="009E79F2"/>
    <w:rsid w:val="009F509D"/>
    <w:rsid w:val="009F530B"/>
    <w:rsid w:val="00A03A47"/>
    <w:rsid w:val="00A05012"/>
    <w:rsid w:val="00A051BA"/>
    <w:rsid w:val="00A07A9F"/>
    <w:rsid w:val="00A135A5"/>
    <w:rsid w:val="00A1731C"/>
    <w:rsid w:val="00A2328A"/>
    <w:rsid w:val="00A23A53"/>
    <w:rsid w:val="00A25236"/>
    <w:rsid w:val="00A32368"/>
    <w:rsid w:val="00A40821"/>
    <w:rsid w:val="00A42F57"/>
    <w:rsid w:val="00A474B6"/>
    <w:rsid w:val="00A4766B"/>
    <w:rsid w:val="00A47AAA"/>
    <w:rsid w:val="00A527A0"/>
    <w:rsid w:val="00A55701"/>
    <w:rsid w:val="00A629B9"/>
    <w:rsid w:val="00A66F37"/>
    <w:rsid w:val="00A733D8"/>
    <w:rsid w:val="00A7446C"/>
    <w:rsid w:val="00A816C8"/>
    <w:rsid w:val="00A84E88"/>
    <w:rsid w:val="00A8783A"/>
    <w:rsid w:val="00A9180C"/>
    <w:rsid w:val="00A961E0"/>
    <w:rsid w:val="00AA046F"/>
    <w:rsid w:val="00AA1428"/>
    <w:rsid w:val="00AA3200"/>
    <w:rsid w:val="00AA480A"/>
    <w:rsid w:val="00AB51C0"/>
    <w:rsid w:val="00AC08A0"/>
    <w:rsid w:val="00AD52F0"/>
    <w:rsid w:val="00AD7CC1"/>
    <w:rsid w:val="00AE4353"/>
    <w:rsid w:val="00AE4A49"/>
    <w:rsid w:val="00AF24EB"/>
    <w:rsid w:val="00AF6E15"/>
    <w:rsid w:val="00B01DEB"/>
    <w:rsid w:val="00B06D9A"/>
    <w:rsid w:val="00B10C2F"/>
    <w:rsid w:val="00B126F6"/>
    <w:rsid w:val="00B13CED"/>
    <w:rsid w:val="00B17D89"/>
    <w:rsid w:val="00B210A3"/>
    <w:rsid w:val="00B21238"/>
    <w:rsid w:val="00B25A98"/>
    <w:rsid w:val="00B33286"/>
    <w:rsid w:val="00B34B9A"/>
    <w:rsid w:val="00B36E97"/>
    <w:rsid w:val="00B52173"/>
    <w:rsid w:val="00B53159"/>
    <w:rsid w:val="00B540BE"/>
    <w:rsid w:val="00B568B8"/>
    <w:rsid w:val="00B56FB4"/>
    <w:rsid w:val="00B72E1E"/>
    <w:rsid w:val="00B75CFC"/>
    <w:rsid w:val="00B827D1"/>
    <w:rsid w:val="00B9688E"/>
    <w:rsid w:val="00B978E0"/>
    <w:rsid w:val="00BB737F"/>
    <w:rsid w:val="00BC12D7"/>
    <w:rsid w:val="00BC2819"/>
    <w:rsid w:val="00BC32AE"/>
    <w:rsid w:val="00BD50F8"/>
    <w:rsid w:val="00BD53A7"/>
    <w:rsid w:val="00BD63C6"/>
    <w:rsid w:val="00BD6542"/>
    <w:rsid w:val="00BE31F5"/>
    <w:rsid w:val="00BE584C"/>
    <w:rsid w:val="00BE6AED"/>
    <w:rsid w:val="00BE6D0C"/>
    <w:rsid w:val="00BF4314"/>
    <w:rsid w:val="00BF5D27"/>
    <w:rsid w:val="00C00E80"/>
    <w:rsid w:val="00C02D7C"/>
    <w:rsid w:val="00C059BA"/>
    <w:rsid w:val="00C229E5"/>
    <w:rsid w:val="00C23E33"/>
    <w:rsid w:val="00C362D3"/>
    <w:rsid w:val="00C429A5"/>
    <w:rsid w:val="00C43055"/>
    <w:rsid w:val="00C51382"/>
    <w:rsid w:val="00C51E06"/>
    <w:rsid w:val="00C613C6"/>
    <w:rsid w:val="00C62BE5"/>
    <w:rsid w:val="00C6349F"/>
    <w:rsid w:val="00C6483D"/>
    <w:rsid w:val="00C7580D"/>
    <w:rsid w:val="00C91231"/>
    <w:rsid w:val="00C931F2"/>
    <w:rsid w:val="00C94E72"/>
    <w:rsid w:val="00C96B4E"/>
    <w:rsid w:val="00CA1B42"/>
    <w:rsid w:val="00CA5E62"/>
    <w:rsid w:val="00CC5EEC"/>
    <w:rsid w:val="00CC6F30"/>
    <w:rsid w:val="00CC710A"/>
    <w:rsid w:val="00CC7B1E"/>
    <w:rsid w:val="00CD3BD9"/>
    <w:rsid w:val="00CD3CA0"/>
    <w:rsid w:val="00CD41E5"/>
    <w:rsid w:val="00CE268D"/>
    <w:rsid w:val="00CE4CC3"/>
    <w:rsid w:val="00CE7B3D"/>
    <w:rsid w:val="00CF00D4"/>
    <w:rsid w:val="00D013E5"/>
    <w:rsid w:val="00D02529"/>
    <w:rsid w:val="00D0661B"/>
    <w:rsid w:val="00D11A6A"/>
    <w:rsid w:val="00D125A9"/>
    <w:rsid w:val="00D15107"/>
    <w:rsid w:val="00D34E15"/>
    <w:rsid w:val="00D413BE"/>
    <w:rsid w:val="00D457D4"/>
    <w:rsid w:val="00D57452"/>
    <w:rsid w:val="00D60AE6"/>
    <w:rsid w:val="00D6160B"/>
    <w:rsid w:val="00D61B27"/>
    <w:rsid w:val="00D7084C"/>
    <w:rsid w:val="00D71CB7"/>
    <w:rsid w:val="00D725CE"/>
    <w:rsid w:val="00D7420B"/>
    <w:rsid w:val="00D76CAB"/>
    <w:rsid w:val="00D774CA"/>
    <w:rsid w:val="00D7751D"/>
    <w:rsid w:val="00D82268"/>
    <w:rsid w:val="00D86271"/>
    <w:rsid w:val="00D875F9"/>
    <w:rsid w:val="00DA488D"/>
    <w:rsid w:val="00DB2B3E"/>
    <w:rsid w:val="00DB4365"/>
    <w:rsid w:val="00DC483F"/>
    <w:rsid w:val="00DC5ADF"/>
    <w:rsid w:val="00DC639D"/>
    <w:rsid w:val="00DD613A"/>
    <w:rsid w:val="00DE3A02"/>
    <w:rsid w:val="00DE4E16"/>
    <w:rsid w:val="00DF0665"/>
    <w:rsid w:val="00DF286B"/>
    <w:rsid w:val="00E05403"/>
    <w:rsid w:val="00E10272"/>
    <w:rsid w:val="00E11C09"/>
    <w:rsid w:val="00E12BA0"/>
    <w:rsid w:val="00E1594A"/>
    <w:rsid w:val="00E16ABB"/>
    <w:rsid w:val="00E335F0"/>
    <w:rsid w:val="00E3399F"/>
    <w:rsid w:val="00E36679"/>
    <w:rsid w:val="00E4120A"/>
    <w:rsid w:val="00E44F5A"/>
    <w:rsid w:val="00E554BF"/>
    <w:rsid w:val="00E55B83"/>
    <w:rsid w:val="00E6595F"/>
    <w:rsid w:val="00E672B9"/>
    <w:rsid w:val="00E72EE7"/>
    <w:rsid w:val="00E74F30"/>
    <w:rsid w:val="00E82441"/>
    <w:rsid w:val="00E87B05"/>
    <w:rsid w:val="00E90D93"/>
    <w:rsid w:val="00E90FBE"/>
    <w:rsid w:val="00E92C79"/>
    <w:rsid w:val="00E95670"/>
    <w:rsid w:val="00EA6612"/>
    <w:rsid w:val="00EB1BF9"/>
    <w:rsid w:val="00EC3E5D"/>
    <w:rsid w:val="00EC7D8C"/>
    <w:rsid w:val="00ED3459"/>
    <w:rsid w:val="00EE3D55"/>
    <w:rsid w:val="00EF1CBA"/>
    <w:rsid w:val="00F03FCF"/>
    <w:rsid w:val="00F11308"/>
    <w:rsid w:val="00F21251"/>
    <w:rsid w:val="00F30C1F"/>
    <w:rsid w:val="00F30C5E"/>
    <w:rsid w:val="00F32431"/>
    <w:rsid w:val="00F34A96"/>
    <w:rsid w:val="00F41E40"/>
    <w:rsid w:val="00F53374"/>
    <w:rsid w:val="00F64305"/>
    <w:rsid w:val="00F648C1"/>
    <w:rsid w:val="00F66B6F"/>
    <w:rsid w:val="00F67C3E"/>
    <w:rsid w:val="00F731C6"/>
    <w:rsid w:val="00F842E1"/>
    <w:rsid w:val="00F86679"/>
    <w:rsid w:val="00F92694"/>
    <w:rsid w:val="00F965F3"/>
    <w:rsid w:val="00FA5A13"/>
    <w:rsid w:val="00FB4A92"/>
    <w:rsid w:val="00FC3331"/>
    <w:rsid w:val="00FD2AB9"/>
    <w:rsid w:val="00FD320B"/>
    <w:rsid w:val="00FD5429"/>
    <w:rsid w:val="00FE00D7"/>
    <w:rsid w:val="00FE3378"/>
    <w:rsid w:val="00FE75EA"/>
    <w:rsid w:val="00FF014A"/>
    <w:rsid w:val="00FF0A29"/>
    <w:rsid w:val="00FF4EBE"/>
    <w:rsid w:val="00FF5B80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6" type="connector" idref="#Conector recto de flecha 1020"/>
        <o:r id="V:Rule17" type="connector" idref="#Conector recto de flecha 1023"/>
        <o:r id="V:Rule18" type="connector" idref="#Conector recto de flecha 128"/>
        <o:r id="V:Rule19" type="connector" idref="#Conector recto de flecha 1012"/>
        <o:r id="V:Rule20" type="connector" idref="#Conector recto de flecha 947"/>
        <o:r id="V:Rule21" type="connector" idref="#Conector recto de flecha 1022"/>
        <o:r id="V:Rule22" type="connector" idref="#Conector recto de flecha 130"/>
        <o:r id="V:Rule23" type="connector" idref="#Conector recto de flecha 1010"/>
        <o:r id="V:Rule24" type="connector" idref="#Conector recto de flecha 1009"/>
        <o:r id="V:Rule25" type="connector" idref="#Conector recto de flecha 966"/>
        <o:r id="V:Rule26" type="connector" idref="#Conector recto de flecha 967"/>
        <o:r id="V:Rule27" type="connector" idref="#Conector recto de flecha 1004"/>
        <o:r id="V:Rule28" type="connector" idref="#Conector recto de flecha 978"/>
        <o:r id="V:Rule29" type="connector" idref="#Conector recto de flecha 962"/>
        <o:r id="V:Rule30" type="connector" idref="#Conector recto de flecha 1015"/>
      </o:rules>
    </o:shapelayout>
  </w:shapeDefaults>
  <w:decimalSymbol w:val="."/>
  <w:listSeparator w:val=","/>
  <w14:docId w14:val="7CA31052"/>
  <w15:docId w15:val="{3C881220-EA46-4732-88EE-70DE924A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22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7C22B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C22B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C22B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C22B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C22B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C22B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C22B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C22B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C22B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C22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C22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C22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C22B5"/>
    <w:pPr>
      <w:ind w:left="900" w:hanging="900"/>
    </w:pPr>
  </w:style>
  <w:style w:type="paragraph" w:styleId="TDC1">
    <w:name w:val="toc 1"/>
    <w:basedOn w:val="Normal"/>
    <w:next w:val="Normal"/>
    <w:uiPriority w:val="39"/>
    <w:rsid w:val="007C22B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C22B5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7C22B5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7C22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C22B5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C22B5"/>
  </w:style>
  <w:style w:type="paragraph" w:customStyle="1" w:styleId="Bullet1">
    <w:name w:val="Bullet1"/>
    <w:basedOn w:val="Normal"/>
    <w:rsid w:val="007C22B5"/>
    <w:pPr>
      <w:ind w:left="720" w:hanging="432"/>
    </w:pPr>
  </w:style>
  <w:style w:type="paragraph" w:customStyle="1" w:styleId="Bullet2">
    <w:name w:val="Bullet2"/>
    <w:basedOn w:val="Normal"/>
    <w:rsid w:val="007C22B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C22B5"/>
    <w:pPr>
      <w:keepLines/>
      <w:spacing w:after="120"/>
    </w:pPr>
  </w:style>
  <w:style w:type="paragraph" w:styleId="Textoindependiente">
    <w:name w:val="Body Text"/>
    <w:basedOn w:val="Normal"/>
    <w:rsid w:val="007C22B5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7C22B5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7C22B5"/>
    <w:rPr>
      <w:sz w:val="20"/>
      <w:vertAlign w:val="superscript"/>
    </w:rPr>
  </w:style>
  <w:style w:type="paragraph" w:styleId="Textonotapie">
    <w:name w:val="footnote text"/>
    <w:basedOn w:val="Normal"/>
    <w:semiHidden/>
    <w:rsid w:val="007C22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C22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C22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C22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C22B5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rsid w:val="007C22B5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7C22B5"/>
    <w:pPr>
      <w:ind w:left="800"/>
    </w:pPr>
  </w:style>
  <w:style w:type="paragraph" w:styleId="TDC6">
    <w:name w:val="toc 6"/>
    <w:basedOn w:val="Normal"/>
    <w:next w:val="Normal"/>
    <w:autoRedefine/>
    <w:uiPriority w:val="39"/>
    <w:rsid w:val="007C22B5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7C22B5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7C22B5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7C22B5"/>
    <w:pPr>
      <w:ind w:left="1600"/>
    </w:pPr>
  </w:style>
  <w:style w:type="paragraph" w:styleId="Textoindependiente2">
    <w:name w:val="Body Text 2"/>
    <w:basedOn w:val="Normal"/>
    <w:rsid w:val="007C22B5"/>
    <w:rPr>
      <w:i/>
      <w:color w:val="0000FF"/>
    </w:rPr>
  </w:style>
  <w:style w:type="paragraph" w:styleId="Sangradetextonormal">
    <w:name w:val="Body Text Indent"/>
    <w:basedOn w:val="Normal"/>
    <w:rsid w:val="007C22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C22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C22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C22B5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7C22B5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E383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character" w:styleId="Refdecomentario">
    <w:name w:val="annotation reference"/>
    <w:basedOn w:val="Fuentedeprrafopredeter"/>
    <w:semiHidden/>
    <w:unhideWhenUsed/>
    <w:rsid w:val="00D15107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1510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D15107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15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15107"/>
    <w:rPr>
      <w:b/>
      <w:bCs/>
      <w:lang w:val="en-US" w:eastAsia="en-US"/>
    </w:rPr>
  </w:style>
  <w:style w:type="paragraph" w:customStyle="1" w:styleId="Normal1">
    <w:name w:val="Normal1"/>
    <w:rsid w:val="00C6483D"/>
    <w:rPr>
      <w:color w:val="000000"/>
      <w:sz w:val="24"/>
    </w:rPr>
  </w:style>
  <w:style w:type="paragraph" w:customStyle="1" w:styleId="TableText0">
    <w:name w:val="Table Text"/>
    <w:basedOn w:val="Textoindependiente"/>
    <w:rsid w:val="005801DC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table" w:customStyle="1" w:styleId="Tabladecuadrcula2-nfasis21">
    <w:name w:val="Tabla de cuadrícula 2 - Énfasis 21"/>
    <w:basedOn w:val="Tablanormal"/>
    <w:uiPriority w:val="47"/>
    <w:rsid w:val="005801D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Sinespaciado">
    <w:name w:val="No Spacing"/>
    <w:uiPriority w:val="1"/>
    <w:qFormat/>
    <w:rsid w:val="00E11C09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FF0C9-0E5B-4495-82C5-ADAC532C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Base).dot</Template>
  <TotalTime>982</TotalTime>
  <Pages>13</Pages>
  <Words>2319</Words>
  <Characters>12757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oscar</cp:lastModifiedBy>
  <cp:revision>63</cp:revision>
  <cp:lastPrinted>2016-11-05T08:14:00Z</cp:lastPrinted>
  <dcterms:created xsi:type="dcterms:W3CDTF">2016-10-28T21:24:00Z</dcterms:created>
  <dcterms:modified xsi:type="dcterms:W3CDTF">2017-11-03T02:43:00Z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